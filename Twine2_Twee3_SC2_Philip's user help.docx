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CA8" w:rsidRPr="0003677F" w:rsidRDefault="009C4CA8"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w:t>
      </w:r>
      <w:r>
        <w:rPr>
          <w:b/>
          <w:sz w:val="58"/>
          <w:szCs w:val="24"/>
        </w:rPr>
        <w:br/>
      </w:r>
      <w:r w:rsidRPr="0003677F">
        <w:rPr>
          <w:b/>
          <w:sz w:val="58"/>
          <w:szCs w:val="24"/>
        </w:rPr>
        <w:t>Twine</w:t>
      </w:r>
      <w:r>
        <w:rPr>
          <w:b/>
          <w:sz w:val="58"/>
          <w:szCs w:val="24"/>
        </w:rPr>
        <w:t xml:space="preserve"> 2/Twee 3</w:t>
      </w:r>
      <w:r w:rsidRPr="006C7FB5">
        <w:rPr>
          <w:b/>
          <w:color w:val="333333"/>
          <w:sz w:val="58"/>
          <w:szCs w:val="24"/>
        </w:rPr>
        <w:t xml:space="preserve"> (+</w:t>
      </w:r>
      <w:r w:rsidRPr="006C7FB5">
        <w:rPr>
          <w:b/>
          <w:color w:val="333333"/>
          <w:sz w:val="48"/>
          <w:szCs w:val="24"/>
        </w:rPr>
        <w:t>SugarC</w:t>
      </w:r>
      <w:r>
        <w:rPr>
          <w:b/>
          <w:color w:val="333333"/>
          <w:sz w:val="48"/>
          <w:szCs w:val="24"/>
        </w:rPr>
        <w:t>ube2</w:t>
      </w:r>
      <w:r w:rsidRPr="006C7FB5">
        <w:rPr>
          <w:b/>
          <w:color w:val="333333"/>
          <w:sz w:val="48"/>
          <w:szCs w:val="24"/>
        </w:rPr>
        <w:t>)</w:t>
      </w:r>
    </w:p>
    <w:p w:rsidR="009C4CA8" w:rsidRPr="0003677F" w:rsidRDefault="009C4CA8" w:rsidP="00B70364">
      <w:pPr>
        <w:jc w:val="right"/>
        <w:rPr>
          <w:szCs w:val="24"/>
        </w:rPr>
      </w:pPr>
    </w:p>
    <w:p w:rsidR="009C4CA8" w:rsidRPr="0003677F" w:rsidRDefault="009C4CA8"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5 April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10:35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21</w:t>
      </w:r>
    </w:p>
    <w:p w:rsidR="009C4CA8" w:rsidRDefault="009C4CA8" w:rsidP="007B0E98">
      <w:pPr>
        <w:rPr>
          <w:szCs w:val="24"/>
        </w:rPr>
      </w:pPr>
    </w:p>
    <w:p w:rsidR="009C4CA8" w:rsidRDefault="009C4CA8" w:rsidP="007B0E98">
      <w:pPr>
        <w:rPr>
          <w:szCs w:val="24"/>
        </w:rPr>
      </w:pPr>
      <w:r>
        <w:rPr>
          <w:szCs w:val="24"/>
        </w:rPr>
        <w:t>This file also has information about using Tweego, VSCode and the Twee3 VSCode extension</w:t>
      </w:r>
    </w:p>
    <w:p w:rsidR="009C4CA8" w:rsidRDefault="009C4CA8" w:rsidP="007B0E98">
      <w:pPr>
        <w:rPr>
          <w:szCs w:val="24"/>
        </w:rPr>
      </w:pPr>
    </w:p>
    <w:p w:rsidR="009C4CA8" w:rsidRPr="009E35D3" w:rsidRDefault="009C4CA8" w:rsidP="007B0E98">
      <w:pPr>
        <w:rPr>
          <w:b/>
          <w:szCs w:val="24"/>
          <w:u w:val="single"/>
        </w:rPr>
      </w:pPr>
      <w:r w:rsidRPr="009E35D3">
        <w:rPr>
          <w:b/>
          <w:szCs w:val="24"/>
          <w:u w:val="single"/>
        </w:rPr>
        <w:t>Contents</w:t>
      </w:r>
    </w:p>
    <w:p w:rsidR="009C4CA8" w:rsidRPr="00AA6AA8" w:rsidRDefault="009C4CA8" w:rsidP="009E35D3"/>
    <w:p w:rsidR="009C4CA8" w:rsidRDefault="009C4CA8">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100047962" w:history="1">
        <w:r w:rsidRPr="008F44DD">
          <w:rPr>
            <w:rStyle w:val="Hyperlink"/>
            <w:noProof/>
          </w:rPr>
          <w:t>History of the evolution of the twee/twine ecosystem</w:t>
        </w:r>
        <w:r>
          <w:rPr>
            <w:noProof/>
            <w:webHidden/>
          </w:rPr>
          <w:tab/>
        </w:r>
        <w:r>
          <w:rPr>
            <w:noProof/>
            <w:webHidden/>
          </w:rPr>
          <w:fldChar w:fldCharType="begin"/>
        </w:r>
        <w:r>
          <w:rPr>
            <w:noProof/>
            <w:webHidden/>
          </w:rPr>
          <w:instrText xml:space="preserve"> PAGEREF _Toc100047962 \h </w:instrText>
        </w:r>
        <w:r>
          <w:rPr>
            <w:noProof/>
          </w:rPr>
        </w:r>
        <w:r>
          <w:rPr>
            <w:noProof/>
            <w:webHidden/>
          </w:rPr>
          <w:fldChar w:fldCharType="separate"/>
        </w:r>
        <w:r>
          <w:rPr>
            <w:noProof/>
            <w:webHidden/>
          </w:rPr>
          <w:t>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3" w:history="1">
        <w:r w:rsidRPr="008F44DD">
          <w:rPr>
            <w:rStyle w:val="Hyperlink"/>
            <w:noProof/>
          </w:rPr>
          <w:t>Browser support</w:t>
        </w:r>
        <w:r>
          <w:rPr>
            <w:noProof/>
            <w:webHidden/>
          </w:rPr>
          <w:tab/>
        </w:r>
        <w:r>
          <w:rPr>
            <w:noProof/>
            <w:webHidden/>
          </w:rPr>
          <w:fldChar w:fldCharType="begin"/>
        </w:r>
        <w:r>
          <w:rPr>
            <w:noProof/>
            <w:webHidden/>
          </w:rPr>
          <w:instrText xml:space="preserve"> PAGEREF _Toc100047963 \h </w:instrText>
        </w:r>
        <w:r>
          <w:rPr>
            <w:noProof/>
          </w:rPr>
        </w:r>
        <w:r>
          <w:rPr>
            <w:noProof/>
            <w:webHidden/>
          </w:rPr>
          <w:fldChar w:fldCharType="separate"/>
        </w:r>
        <w:r>
          <w:rPr>
            <w:noProof/>
            <w:webHidden/>
          </w:rPr>
          <w:t>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4" w:history="1">
        <w:r w:rsidRPr="008F44DD">
          <w:rPr>
            <w:rStyle w:val="Hyperlink"/>
            <w:noProof/>
          </w:rPr>
          <w:t>Location of Twine 2 windows  installer file</w:t>
        </w:r>
        <w:r>
          <w:rPr>
            <w:noProof/>
            <w:webHidden/>
          </w:rPr>
          <w:tab/>
        </w:r>
        <w:r>
          <w:rPr>
            <w:noProof/>
            <w:webHidden/>
          </w:rPr>
          <w:fldChar w:fldCharType="begin"/>
        </w:r>
        <w:r>
          <w:rPr>
            <w:noProof/>
            <w:webHidden/>
          </w:rPr>
          <w:instrText xml:space="preserve"> PAGEREF _Toc100047964 \h </w:instrText>
        </w:r>
        <w:r>
          <w:rPr>
            <w:noProof/>
          </w:rPr>
        </w:r>
        <w:r>
          <w:rPr>
            <w:noProof/>
            <w:webHidden/>
          </w:rPr>
          <w:fldChar w:fldCharType="separate"/>
        </w:r>
        <w:r>
          <w:rPr>
            <w:noProof/>
            <w:webHidden/>
          </w:rPr>
          <w:t>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5" w:history="1">
        <w:r w:rsidRPr="008F44DD">
          <w:rPr>
            <w:rStyle w:val="Hyperlink"/>
            <w:noProof/>
          </w:rPr>
          <w:t>Code repository for Twine 2</w:t>
        </w:r>
        <w:r>
          <w:rPr>
            <w:noProof/>
            <w:webHidden/>
          </w:rPr>
          <w:tab/>
        </w:r>
        <w:r>
          <w:rPr>
            <w:noProof/>
            <w:webHidden/>
          </w:rPr>
          <w:fldChar w:fldCharType="begin"/>
        </w:r>
        <w:r>
          <w:rPr>
            <w:noProof/>
            <w:webHidden/>
          </w:rPr>
          <w:instrText xml:space="preserve"> PAGEREF _Toc100047965 \h </w:instrText>
        </w:r>
        <w:r>
          <w:rPr>
            <w:noProof/>
          </w:rPr>
        </w:r>
        <w:r>
          <w:rPr>
            <w:noProof/>
            <w:webHidden/>
          </w:rPr>
          <w:fldChar w:fldCharType="separate"/>
        </w:r>
        <w:r>
          <w:rPr>
            <w:noProof/>
            <w:webHidden/>
          </w:rPr>
          <w:t>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6" w:history="1">
        <w:r w:rsidRPr="008F44DD">
          <w:rPr>
            <w:rStyle w:val="Hyperlink"/>
            <w:noProof/>
          </w:rPr>
          <w:t>A catalogue of Twine story and proofing formats</w:t>
        </w:r>
        <w:r>
          <w:rPr>
            <w:noProof/>
            <w:webHidden/>
          </w:rPr>
          <w:tab/>
        </w:r>
        <w:r>
          <w:rPr>
            <w:noProof/>
            <w:webHidden/>
          </w:rPr>
          <w:fldChar w:fldCharType="begin"/>
        </w:r>
        <w:r>
          <w:rPr>
            <w:noProof/>
            <w:webHidden/>
          </w:rPr>
          <w:instrText xml:space="preserve"> PAGEREF _Toc100047966 \h </w:instrText>
        </w:r>
        <w:r>
          <w:rPr>
            <w:noProof/>
          </w:rPr>
        </w:r>
        <w:r>
          <w:rPr>
            <w:noProof/>
            <w:webHidden/>
          </w:rPr>
          <w:fldChar w:fldCharType="separate"/>
        </w:r>
        <w:r>
          <w:rPr>
            <w:noProof/>
            <w:webHidden/>
          </w:rPr>
          <w:t>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7" w:history="1">
        <w:r w:rsidRPr="008F44DD">
          <w:rPr>
            <w:rStyle w:val="Hyperlink"/>
            <w:noProof/>
          </w:rPr>
          <w:t>Story format repositories for Twine 2</w:t>
        </w:r>
        <w:r>
          <w:rPr>
            <w:noProof/>
            <w:webHidden/>
          </w:rPr>
          <w:tab/>
        </w:r>
        <w:r>
          <w:rPr>
            <w:noProof/>
            <w:webHidden/>
          </w:rPr>
          <w:fldChar w:fldCharType="begin"/>
        </w:r>
        <w:r>
          <w:rPr>
            <w:noProof/>
            <w:webHidden/>
          </w:rPr>
          <w:instrText xml:space="preserve"> PAGEREF _Toc100047967 \h </w:instrText>
        </w:r>
        <w:r>
          <w:rPr>
            <w:noProof/>
          </w:rPr>
        </w:r>
        <w:r>
          <w:rPr>
            <w:noProof/>
            <w:webHidden/>
          </w:rPr>
          <w:fldChar w:fldCharType="separate"/>
        </w:r>
        <w:r>
          <w:rPr>
            <w:noProof/>
            <w:webHidden/>
          </w:rPr>
          <w:t>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8" w:history="1">
        <w:r w:rsidRPr="008F44DD">
          <w:rPr>
            <w:rStyle w:val="Hyperlink"/>
            <w:noProof/>
          </w:rPr>
          <w:t>Guides to Story formats for Twine 2</w:t>
        </w:r>
        <w:r>
          <w:rPr>
            <w:noProof/>
            <w:webHidden/>
          </w:rPr>
          <w:tab/>
        </w:r>
        <w:r>
          <w:rPr>
            <w:noProof/>
            <w:webHidden/>
          </w:rPr>
          <w:fldChar w:fldCharType="begin"/>
        </w:r>
        <w:r>
          <w:rPr>
            <w:noProof/>
            <w:webHidden/>
          </w:rPr>
          <w:instrText xml:space="preserve"> PAGEREF _Toc100047968 \h </w:instrText>
        </w:r>
        <w:r>
          <w:rPr>
            <w:noProof/>
          </w:rPr>
        </w:r>
        <w:r>
          <w:rPr>
            <w:noProof/>
            <w:webHidden/>
          </w:rPr>
          <w:fldChar w:fldCharType="separate"/>
        </w:r>
        <w:r>
          <w:rPr>
            <w:noProof/>
            <w:webHidden/>
          </w:rPr>
          <w:t>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69" w:history="1">
        <w:r w:rsidRPr="008F44DD">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_Toc100047969 \h </w:instrText>
        </w:r>
        <w:r>
          <w:rPr>
            <w:noProof/>
          </w:rPr>
        </w:r>
        <w:r>
          <w:rPr>
            <w:noProof/>
            <w:webHidden/>
          </w:rPr>
          <w:fldChar w:fldCharType="separate"/>
        </w:r>
        <w:r>
          <w:rPr>
            <w:noProof/>
            <w:webHidden/>
          </w:rPr>
          <w:t>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0" w:history="1">
        <w:r w:rsidRPr="008F44DD">
          <w:rPr>
            <w:rStyle w:val="Hyperlink"/>
            <w:noProof/>
          </w:rPr>
          <w:t>Proofing formats for Twine 2</w:t>
        </w:r>
        <w:r>
          <w:rPr>
            <w:noProof/>
            <w:webHidden/>
          </w:rPr>
          <w:tab/>
        </w:r>
        <w:r>
          <w:rPr>
            <w:noProof/>
            <w:webHidden/>
          </w:rPr>
          <w:fldChar w:fldCharType="begin"/>
        </w:r>
        <w:r>
          <w:rPr>
            <w:noProof/>
            <w:webHidden/>
          </w:rPr>
          <w:instrText xml:space="preserve"> PAGEREF _Toc100047970 \h </w:instrText>
        </w:r>
        <w:r>
          <w:rPr>
            <w:noProof/>
          </w:rPr>
        </w:r>
        <w:r>
          <w:rPr>
            <w:noProof/>
            <w:webHidden/>
          </w:rPr>
          <w:fldChar w:fldCharType="separate"/>
        </w:r>
        <w:r>
          <w:rPr>
            <w:noProof/>
            <w:webHidden/>
          </w:rPr>
          <w:t>4</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1" w:history="1">
        <w:r w:rsidRPr="008F44DD">
          <w:rPr>
            <w:rStyle w:val="Hyperlink"/>
            <w:noProof/>
          </w:rPr>
          <w:t>Installing Tweego</w:t>
        </w:r>
        <w:r>
          <w:rPr>
            <w:noProof/>
            <w:webHidden/>
          </w:rPr>
          <w:tab/>
        </w:r>
        <w:r>
          <w:rPr>
            <w:noProof/>
            <w:webHidden/>
          </w:rPr>
          <w:fldChar w:fldCharType="begin"/>
        </w:r>
        <w:r>
          <w:rPr>
            <w:noProof/>
            <w:webHidden/>
          </w:rPr>
          <w:instrText xml:space="preserve"> PAGEREF _Toc100047971 \h </w:instrText>
        </w:r>
        <w:r>
          <w:rPr>
            <w:noProof/>
          </w:rPr>
        </w:r>
        <w:r>
          <w:rPr>
            <w:noProof/>
            <w:webHidden/>
          </w:rPr>
          <w:fldChar w:fldCharType="separate"/>
        </w:r>
        <w:r>
          <w:rPr>
            <w:noProof/>
            <w:webHidden/>
          </w:rPr>
          <w:t>4</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2" w:history="1">
        <w:r w:rsidRPr="008F44DD">
          <w:rPr>
            <w:rStyle w:val="Hyperlink"/>
            <w:noProof/>
          </w:rPr>
          <w:t>Installing Twee3 Language Tools</w:t>
        </w:r>
        <w:r>
          <w:rPr>
            <w:noProof/>
            <w:webHidden/>
          </w:rPr>
          <w:tab/>
        </w:r>
        <w:r>
          <w:rPr>
            <w:noProof/>
            <w:webHidden/>
          </w:rPr>
          <w:fldChar w:fldCharType="begin"/>
        </w:r>
        <w:r>
          <w:rPr>
            <w:noProof/>
            <w:webHidden/>
          </w:rPr>
          <w:instrText xml:space="preserve"> PAGEREF _Toc100047972 \h </w:instrText>
        </w:r>
        <w:r>
          <w:rPr>
            <w:noProof/>
          </w:rPr>
        </w:r>
        <w:r>
          <w:rPr>
            <w:noProof/>
            <w:webHidden/>
          </w:rPr>
          <w:fldChar w:fldCharType="separate"/>
        </w:r>
        <w:r>
          <w:rPr>
            <w:noProof/>
            <w:webHidden/>
          </w:rPr>
          <w:t>4</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3" w:history="1">
        <w:r w:rsidRPr="008F44DD">
          <w:rPr>
            <w:rStyle w:val="Hyperlink"/>
            <w:noProof/>
          </w:rPr>
          <w:t>Using Tweego</w:t>
        </w:r>
        <w:r>
          <w:rPr>
            <w:noProof/>
            <w:webHidden/>
          </w:rPr>
          <w:tab/>
        </w:r>
        <w:r>
          <w:rPr>
            <w:noProof/>
            <w:webHidden/>
          </w:rPr>
          <w:fldChar w:fldCharType="begin"/>
        </w:r>
        <w:r>
          <w:rPr>
            <w:noProof/>
            <w:webHidden/>
          </w:rPr>
          <w:instrText xml:space="preserve"> PAGEREF _Toc100047973 \h </w:instrText>
        </w:r>
        <w:r>
          <w:rPr>
            <w:noProof/>
          </w:rPr>
        </w:r>
        <w:r>
          <w:rPr>
            <w:noProof/>
            <w:webHidden/>
          </w:rPr>
          <w:fldChar w:fldCharType="separate"/>
        </w:r>
        <w:r>
          <w:rPr>
            <w:noProof/>
            <w:webHidden/>
          </w:rPr>
          <w:t>4</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4" w:history="1">
        <w:r w:rsidRPr="008F44DD">
          <w:rPr>
            <w:rStyle w:val="Hyperlink"/>
            <w:noProof/>
          </w:rPr>
          <w:t>### - Work flow: Twine to Tweego/VSCode/Twee3 extension</w:t>
        </w:r>
        <w:r>
          <w:rPr>
            <w:noProof/>
            <w:webHidden/>
          </w:rPr>
          <w:tab/>
        </w:r>
        <w:r>
          <w:rPr>
            <w:noProof/>
            <w:webHidden/>
          </w:rPr>
          <w:fldChar w:fldCharType="begin"/>
        </w:r>
        <w:r>
          <w:rPr>
            <w:noProof/>
            <w:webHidden/>
          </w:rPr>
          <w:instrText xml:space="preserve"> PAGEREF _Toc100047974 \h </w:instrText>
        </w:r>
        <w:r>
          <w:rPr>
            <w:noProof/>
          </w:rPr>
        </w:r>
        <w:r>
          <w:rPr>
            <w:noProof/>
            <w:webHidden/>
          </w:rPr>
          <w:fldChar w:fldCharType="separate"/>
        </w:r>
        <w:r>
          <w:rPr>
            <w:noProof/>
            <w:webHidden/>
          </w:rPr>
          <w:t>5</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5" w:history="1">
        <w:r w:rsidRPr="008F44DD">
          <w:rPr>
            <w:rStyle w:val="Hyperlink"/>
            <w:noProof/>
          </w:rPr>
          <w:t>Regex syntax for use in vscode of twine2</w:t>
        </w:r>
        <w:r>
          <w:rPr>
            <w:noProof/>
            <w:webHidden/>
          </w:rPr>
          <w:tab/>
        </w:r>
        <w:r>
          <w:rPr>
            <w:noProof/>
            <w:webHidden/>
          </w:rPr>
          <w:fldChar w:fldCharType="begin"/>
        </w:r>
        <w:r>
          <w:rPr>
            <w:noProof/>
            <w:webHidden/>
          </w:rPr>
          <w:instrText xml:space="preserve"> PAGEREF _Toc100047975 \h </w:instrText>
        </w:r>
        <w:r>
          <w:rPr>
            <w:noProof/>
          </w:rPr>
        </w:r>
        <w:r>
          <w:rPr>
            <w:noProof/>
            <w:webHidden/>
          </w:rPr>
          <w:fldChar w:fldCharType="separate"/>
        </w:r>
        <w:r>
          <w:rPr>
            <w:noProof/>
            <w:webHidden/>
          </w:rPr>
          <w:t>7</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76" w:history="1">
        <w:r w:rsidRPr="008F44DD">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_Toc100047976 \h </w:instrText>
        </w:r>
        <w:r>
          <w:rPr>
            <w:noProof/>
          </w:rPr>
        </w:r>
        <w:r>
          <w:rPr>
            <w:noProof/>
            <w:webHidden/>
          </w:rPr>
          <w:fldChar w:fldCharType="separate"/>
        </w:r>
        <w:r>
          <w:rPr>
            <w:noProof/>
            <w:webHidden/>
          </w:rPr>
          <w:t>8</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77" w:history="1">
        <w:r w:rsidRPr="008F44DD">
          <w:rPr>
            <w:rStyle w:val="Hyperlink"/>
            <w:b/>
            <w:noProof/>
          </w:rPr>
          <w:t>Branching scenarios in training/elearning, story-based teaching</w:t>
        </w:r>
        <w:r>
          <w:rPr>
            <w:noProof/>
            <w:webHidden/>
          </w:rPr>
          <w:tab/>
        </w:r>
        <w:r>
          <w:rPr>
            <w:noProof/>
            <w:webHidden/>
          </w:rPr>
          <w:fldChar w:fldCharType="begin"/>
        </w:r>
        <w:r>
          <w:rPr>
            <w:noProof/>
            <w:webHidden/>
          </w:rPr>
          <w:instrText xml:space="preserve"> PAGEREF _Toc100047977 \h </w:instrText>
        </w:r>
        <w:r>
          <w:rPr>
            <w:noProof/>
          </w:rPr>
        </w:r>
        <w:r>
          <w:rPr>
            <w:noProof/>
            <w:webHidden/>
          </w:rPr>
          <w:fldChar w:fldCharType="separate"/>
        </w:r>
        <w:r>
          <w:rPr>
            <w:noProof/>
            <w:webHidden/>
          </w:rPr>
          <w:t>8</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78" w:history="1">
        <w:r w:rsidRPr="008F44DD">
          <w:rPr>
            <w:rStyle w:val="Hyperlink"/>
            <w:b/>
            <w:noProof/>
          </w:rPr>
          <w:t>Building databases in twine</w:t>
        </w:r>
        <w:r>
          <w:rPr>
            <w:noProof/>
            <w:webHidden/>
          </w:rPr>
          <w:tab/>
        </w:r>
        <w:r>
          <w:rPr>
            <w:noProof/>
            <w:webHidden/>
          </w:rPr>
          <w:fldChar w:fldCharType="begin"/>
        </w:r>
        <w:r>
          <w:rPr>
            <w:noProof/>
            <w:webHidden/>
          </w:rPr>
          <w:instrText xml:space="preserve"> PAGEREF _Toc100047978 \h </w:instrText>
        </w:r>
        <w:r>
          <w:rPr>
            <w:noProof/>
          </w:rPr>
        </w:r>
        <w:r>
          <w:rPr>
            <w:noProof/>
            <w:webHidden/>
          </w:rPr>
          <w:fldChar w:fldCharType="separate"/>
        </w:r>
        <w:r>
          <w:rPr>
            <w:noProof/>
            <w:webHidden/>
          </w:rPr>
          <w:t>9</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79" w:history="1">
        <w:r w:rsidRPr="008F44DD">
          <w:rPr>
            <w:rStyle w:val="Hyperlink"/>
            <w:b/>
            <w:noProof/>
          </w:rPr>
          <w:t>Managing complex/large  twine projects</w:t>
        </w:r>
        <w:r>
          <w:rPr>
            <w:noProof/>
            <w:webHidden/>
          </w:rPr>
          <w:tab/>
        </w:r>
        <w:r>
          <w:rPr>
            <w:noProof/>
            <w:webHidden/>
          </w:rPr>
          <w:fldChar w:fldCharType="begin"/>
        </w:r>
        <w:r>
          <w:rPr>
            <w:noProof/>
            <w:webHidden/>
          </w:rPr>
          <w:instrText xml:space="preserve"> PAGEREF _Toc100047979 \h </w:instrText>
        </w:r>
        <w:r>
          <w:rPr>
            <w:noProof/>
          </w:rPr>
        </w:r>
        <w:r>
          <w:rPr>
            <w:noProof/>
            <w:webHidden/>
          </w:rPr>
          <w:fldChar w:fldCharType="separate"/>
        </w:r>
        <w:r>
          <w:rPr>
            <w:noProof/>
            <w:webHidden/>
          </w:rPr>
          <w:t>9</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0" w:history="1">
        <w:r w:rsidRPr="008F44DD">
          <w:rPr>
            <w:rStyle w:val="Hyperlink"/>
            <w:noProof/>
          </w:rPr>
          <w:t>Information about Twine (all versions)</w:t>
        </w:r>
        <w:r>
          <w:rPr>
            <w:noProof/>
            <w:webHidden/>
          </w:rPr>
          <w:tab/>
        </w:r>
        <w:r>
          <w:rPr>
            <w:noProof/>
            <w:webHidden/>
          </w:rPr>
          <w:fldChar w:fldCharType="begin"/>
        </w:r>
        <w:r>
          <w:rPr>
            <w:noProof/>
            <w:webHidden/>
          </w:rPr>
          <w:instrText xml:space="preserve"> PAGEREF _Toc100047980 \h </w:instrText>
        </w:r>
        <w:r>
          <w:rPr>
            <w:noProof/>
          </w:rPr>
        </w:r>
        <w:r>
          <w:rPr>
            <w:noProof/>
            <w:webHidden/>
          </w:rPr>
          <w:fldChar w:fldCharType="separate"/>
        </w:r>
        <w:r>
          <w:rPr>
            <w:noProof/>
            <w:webHidden/>
          </w:rPr>
          <w:t>9</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1" w:history="1">
        <w:r w:rsidRPr="008F44DD">
          <w:rPr>
            <w:rStyle w:val="Hyperlink"/>
            <w:noProof/>
          </w:rPr>
          <w:t>CSS &amp; html guides/templates for Twine</w:t>
        </w:r>
        <w:r>
          <w:rPr>
            <w:noProof/>
            <w:webHidden/>
          </w:rPr>
          <w:tab/>
        </w:r>
        <w:r>
          <w:rPr>
            <w:noProof/>
            <w:webHidden/>
          </w:rPr>
          <w:fldChar w:fldCharType="begin"/>
        </w:r>
        <w:r>
          <w:rPr>
            <w:noProof/>
            <w:webHidden/>
          </w:rPr>
          <w:instrText xml:space="preserve"> PAGEREF _Toc100047981 \h </w:instrText>
        </w:r>
        <w:r>
          <w:rPr>
            <w:noProof/>
          </w:rPr>
        </w:r>
        <w:r>
          <w:rPr>
            <w:noProof/>
            <w:webHidden/>
          </w:rPr>
          <w:fldChar w:fldCharType="separate"/>
        </w:r>
        <w:r>
          <w:rPr>
            <w:noProof/>
            <w:webHidden/>
          </w:rPr>
          <w:t>10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2" w:history="1">
        <w:r w:rsidRPr="008F44DD">
          <w:rPr>
            <w:rStyle w:val="Hyperlink"/>
            <w:noProof/>
          </w:rPr>
          <w:t>Additional Twine / SugarCube code resources</w:t>
        </w:r>
        <w:r>
          <w:rPr>
            <w:noProof/>
            <w:webHidden/>
          </w:rPr>
          <w:tab/>
        </w:r>
        <w:r>
          <w:rPr>
            <w:noProof/>
            <w:webHidden/>
          </w:rPr>
          <w:fldChar w:fldCharType="begin"/>
        </w:r>
        <w:r>
          <w:rPr>
            <w:noProof/>
            <w:webHidden/>
          </w:rPr>
          <w:instrText xml:space="preserve"> PAGEREF _Toc100047982 \h </w:instrText>
        </w:r>
        <w:r>
          <w:rPr>
            <w:noProof/>
          </w:rPr>
        </w:r>
        <w:r>
          <w:rPr>
            <w:noProof/>
            <w:webHidden/>
          </w:rPr>
          <w:fldChar w:fldCharType="separate"/>
        </w:r>
        <w:r>
          <w:rPr>
            <w:noProof/>
            <w:webHidden/>
          </w:rPr>
          <w:t>10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3" w:history="1">
        <w:r w:rsidRPr="008F44DD">
          <w:rPr>
            <w:rStyle w:val="Hyperlink"/>
            <w:noProof/>
          </w:rPr>
          <w:t>General guides for Twine 2</w:t>
        </w:r>
        <w:r>
          <w:rPr>
            <w:noProof/>
            <w:webHidden/>
          </w:rPr>
          <w:tab/>
        </w:r>
        <w:r>
          <w:rPr>
            <w:noProof/>
            <w:webHidden/>
          </w:rPr>
          <w:fldChar w:fldCharType="begin"/>
        </w:r>
        <w:r>
          <w:rPr>
            <w:noProof/>
            <w:webHidden/>
          </w:rPr>
          <w:instrText xml:space="preserve"> PAGEREF _Toc100047983 \h </w:instrText>
        </w:r>
        <w:r>
          <w:rPr>
            <w:noProof/>
          </w:rPr>
        </w:r>
        <w:r>
          <w:rPr>
            <w:noProof/>
            <w:webHidden/>
          </w:rPr>
          <w:fldChar w:fldCharType="separate"/>
        </w:r>
        <w:r>
          <w:rPr>
            <w:noProof/>
            <w:webHidden/>
          </w:rPr>
          <w:t>10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4" w:history="1">
        <w:r w:rsidRPr="008F44DD">
          <w:rPr>
            <w:rStyle w:val="Hyperlink"/>
            <w:noProof/>
          </w:rPr>
          <w:t>Guides for Web languages</w:t>
        </w:r>
        <w:r>
          <w:rPr>
            <w:noProof/>
            <w:webHidden/>
          </w:rPr>
          <w:tab/>
        </w:r>
        <w:r>
          <w:rPr>
            <w:noProof/>
            <w:webHidden/>
          </w:rPr>
          <w:fldChar w:fldCharType="begin"/>
        </w:r>
        <w:r>
          <w:rPr>
            <w:noProof/>
            <w:webHidden/>
          </w:rPr>
          <w:instrText xml:space="preserve"> PAGEREF _Toc100047984 \h </w:instrText>
        </w:r>
        <w:r>
          <w:rPr>
            <w:noProof/>
          </w:rPr>
        </w:r>
        <w:r>
          <w:rPr>
            <w:noProof/>
            <w:webHidden/>
          </w:rPr>
          <w:fldChar w:fldCharType="separate"/>
        </w:r>
        <w:r>
          <w:rPr>
            <w:noProof/>
            <w:webHidden/>
          </w:rPr>
          <w:t>10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5" w:history="1">
        <w:r w:rsidRPr="008F44DD">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_Toc100047985 \h </w:instrText>
        </w:r>
        <w:r>
          <w:rPr>
            <w:noProof/>
          </w:rPr>
        </w:r>
        <w:r>
          <w:rPr>
            <w:noProof/>
            <w:webHidden/>
          </w:rPr>
          <w:fldChar w:fldCharType="separate"/>
        </w:r>
        <w:r>
          <w:rPr>
            <w:noProof/>
            <w:webHidden/>
          </w:rPr>
          <w:t>11</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6" w:history="1">
        <w:r w:rsidRPr="008F44DD">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_Toc100047986 \h </w:instrText>
        </w:r>
        <w:r>
          <w:rPr>
            <w:noProof/>
          </w:rPr>
        </w:r>
        <w:r>
          <w:rPr>
            <w:noProof/>
            <w:webHidden/>
          </w:rPr>
          <w:fldChar w:fldCharType="separate"/>
        </w:r>
        <w:r>
          <w:rPr>
            <w:noProof/>
            <w:webHidden/>
          </w:rPr>
          <w:t>11</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7" w:history="1">
        <w:r w:rsidRPr="008F44DD">
          <w:rPr>
            <w:rStyle w:val="Hyperlink"/>
            <w:noProof/>
          </w:rPr>
          <w:t>Special Twine 1 passages NOT used in Twine 2</w:t>
        </w:r>
        <w:r>
          <w:rPr>
            <w:noProof/>
            <w:webHidden/>
          </w:rPr>
          <w:tab/>
        </w:r>
        <w:r>
          <w:rPr>
            <w:noProof/>
            <w:webHidden/>
          </w:rPr>
          <w:fldChar w:fldCharType="begin"/>
        </w:r>
        <w:r>
          <w:rPr>
            <w:noProof/>
            <w:webHidden/>
          </w:rPr>
          <w:instrText xml:space="preserve"> PAGEREF _Toc100047987 \h </w:instrText>
        </w:r>
        <w:r>
          <w:rPr>
            <w:noProof/>
          </w:rPr>
        </w:r>
        <w:r>
          <w:rPr>
            <w:noProof/>
            <w:webHidden/>
          </w:rPr>
          <w:fldChar w:fldCharType="separate"/>
        </w:r>
        <w:r>
          <w:rPr>
            <w:noProof/>
            <w:webHidden/>
          </w:rPr>
          <w:t>12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8" w:history="1">
        <w:r w:rsidRPr="008F44DD">
          <w:rPr>
            <w:rStyle w:val="Hyperlink"/>
            <w:noProof/>
          </w:rPr>
          <w:t>Special Twine 2 passages NOT used in SugarCube</w:t>
        </w:r>
        <w:r>
          <w:rPr>
            <w:noProof/>
            <w:webHidden/>
          </w:rPr>
          <w:tab/>
        </w:r>
        <w:r>
          <w:rPr>
            <w:noProof/>
            <w:webHidden/>
          </w:rPr>
          <w:fldChar w:fldCharType="begin"/>
        </w:r>
        <w:r>
          <w:rPr>
            <w:noProof/>
            <w:webHidden/>
          </w:rPr>
          <w:instrText xml:space="preserve"> PAGEREF _Toc100047988 \h </w:instrText>
        </w:r>
        <w:r>
          <w:rPr>
            <w:noProof/>
          </w:rPr>
        </w:r>
        <w:r>
          <w:rPr>
            <w:noProof/>
            <w:webHidden/>
          </w:rPr>
          <w:fldChar w:fldCharType="separate"/>
        </w:r>
        <w:r>
          <w:rPr>
            <w:noProof/>
            <w:webHidden/>
          </w:rPr>
          <w:t>12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89" w:history="1">
        <w:r w:rsidRPr="008F44DD">
          <w:rPr>
            <w:rStyle w:val="Hyperlink"/>
            <w:noProof/>
          </w:rPr>
          <w:t>Special tags with predefined roles</w:t>
        </w:r>
        <w:r>
          <w:rPr>
            <w:noProof/>
            <w:webHidden/>
          </w:rPr>
          <w:tab/>
        </w:r>
        <w:r>
          <w:rPr>
            <w:noProof/>
            <w:webHidden/>
          </w:rPr>
          <w:fldChar w:fldCharType="begin"/>
        </w:r>
        <w:r>
          <w:rPr>
            <w:noProof/>
            <w:webHidden/>
          </w:rPr>
          <w:instrText xml:space="preserve"> PAGEREF _Toc100047989 \h </w:instrText>
        </w:r>
        <w:r>
          <w:rPr>
            <w:noProof/>
          </w:rPr>
        </w:r>
        <w:r>
          <w:rPr>
            <w:noProof/>
            <w:webHidden/>
          </w:rPr>
          <w:fldChar w:fldCharType="separate"/>
        </w:r>
        <w:r>
          <w:rPr>
            <w:noProof/>
            <w:webHidden/>
          </w:rPr>
          <w:t>12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90" w:history="1">
        <w:r w:rsidRPr="008F44DD">
          <w:rPr>
            <w:rStyle w:val="Hyperlink"/>
            <w:noProof/>
          </w:rPr>
          <w:t>Special tags that area NOT used any more</w:t>
        </w:r>
        <w:r>
          <w:rPr>
            <w:noProof/>
            <w:webHidden/>
          </w:rPr>
          <w:tab/>
        </w:r>
        <w:r>
          <w:rPr>
            <w:noProof/>
            <w:webHidden/>
          </w:rPr>
          <w:fldChar w:fldCharType="begin"/>
        </w:r>
        <w:r>
          <w:rPr>
            <w:noProof/>
            <w:webHidden/>
          </w:rPr>
          <w:instrText xml:space="preserve"> PAGEREF _Toc100047990 \h </w:instrText>
        </w:r>
        <w:r>
          <w:rPr>
            <w:noProof/>
          </w:rPr>
        </w:r>
        <w:r>
          <w:rPr>
            <w:noProof/>
            <w:webHidden/>
          </w:rPr>
          <w:fldChar w:fldCharType="separate"/>
        </w:r>
        <w:r>
          <w:rPr>
            <w:noProof/>
            <w:webHidden/>
          </w:rPr>
          <w:t>13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91" w:history="1">
        <w:r w:rsidRPr="008F44DD">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_Toc100047991 \h </w:instrText>
        </w:r>
        <w:r>
          <w:rPr>
            <w:noProof/>
          </w:rPr>
        </w:r>
        <w:r>
          <w:rPr>
            <w:noProof/>
            <w:webHidden/>
          </w:rPr>
          <w:fldChar w:fldCharType="separate"/>
        </w:r>
        <w:r>
          <w:rPr>
            <w:noProof/>
            <w:webHidden/>
          </w:rPr>
          <w:t>13</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7992" w:history="1">
        <w:r w:rsidRPr="008F44DD">
          <w:rPr>
            <w:rStyle w:val="Hyperlink"/>
            <w:noProof/>
          </w:rPr>
          <w:t>Formatting text / Markup</w:t>
        </w:r>
        <w:r>
          <w:rPr>
            <w:noProof/>
            <w:webHidden/>
          </w:rPr>
          <w:tab/>
        </w:r>
        <w:r>
          <w:rPr>
            <w:noProof/>
            <w:webHidden/>
          </w:rPr>
          <w:fldChar w:fldCharType="begin"/>
        </w:r>
        <w:r>
          <w:rPr>
            <w:noProof/>
            <w:webHidden/>
          </w:rPr>
          <w:instrText xml:space="preserve"> PAGEREF _Toc100047992 \h </w:instrText>
        </w:r>
        <w:r>
          <w:rPr>
            <w:noProof/>
          </w:rPr>
        </w:r>
        <w:r>
          <w:rPr>
            <w:noProof/>
            <w:webHidden/>
          </w:rPr>
          <w:fldChar w:fldCharType="separate"/>
        </w:r>
        <w:r>
          <w:rPr>
            <w:noProof/>
            <w:webHidden/>
          </w:rPr>
          <w:t>13</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3" w:history="1">
        <w:r w:rsidRPr="008F44DD">
          <w:rPr>
            <w:rStyle w:val="Hyperlink"/>
            <w:b/>
            <w:noProof/>
            <w:highlight w:val="yellow"/>
          </w:rPr>
          <w:t>Links</w:t>
        </w:r>
        <w:r>
          <w:rPr>
            <w:noProof/>
            <w:webHidden/>
          </w:rPr>
          <w:tab/>
        </w:r>
        <w:r>
          <w:rPr>
            <w:noProof/>
            <w:webHidden/>
          </w:rPr>
          <w:fldChar w:fldCharType="begin"/>
        </w:r>
        <w:r>
          <w:rPr>
            <w:noProof/>
            <w:webHidden/>
          </w:rPr>
          <w:instrText xml:space="preserve"> PAGEREF _Toc100047993 \h </w:instrText>
        </w:r>
        <w:r>
          <w:rPr>
            <w:noProof/>
          </w:rPr>
        </w:r>
        <w:r>
          <w:rPr>
            <w:noProof/>
            <w:webHidden/>
          </w:rPr>
          <w:fldChar w:fldCharType="separate"/>
        </w:r>
        <w:r>
          <w:rPr>
            <w:noProof/>
            <w:webHidden/>
          </w:rPr>
          <w:t>13</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4" w:history="1">
        <w:r w:rsidRPr="008F44DD">
          <w:rPr>
            <w:rStyle w:val="Hyperlink"/>
            <w:b/>
            <w:noProof/>
            <w:highlight w:val="yellow"/>
          </w:rPr>
          <w:t>Heading format</w:t>
        </w:r>
        <w:r>
          <w:rPr>
            <w:noProof/>
            <w:webHidden/>
          </w:rPr>
          <w:tab/>
        </w:r>
        <w:r>
          <w:rPr>
            <w:noProof/>
            <w:webHidden/>
          </w:rPr>
          <w:fldChar w:fldCharType="begin"/>
        </w:r>
        <w:r>
          <w:rPr>
            <w:noProof/>
            <w:webHidden/>
          </w:rPr>
          <w:instrText xml:space="preserve"> PAGEREF _Toc100047994 \h </w:instrText>
        </w:r>
        <w:r>
          <w:rPr>
            <w:noProof/>
          </w:rPr>
        </w:r>
        <w:r>
          <w:rPr>
            <w:noProof/>
            <w:webHidden/>
          </w:rPr>
          <w:fldChar w:fldCharType="separate"/>
        </w:r>
        <w:r>
          <w:rPr>
            <w:noProof/>
            <w:webHidden/>
          </w:rPr>
          <w:t>13</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5" w:history="1">
        <w:r w:rsidRPr="008F44DD">
          <w:rPr>
            <w:rStyle w:val="Hyperlink"/>
            <w:b/>
            <w:noProof/>
            <w:highlight w:val="yellow"/>
          </w:rPr>
          <w:t>Basic formatting</w:t>
        </w:r>
        <w:r w:rsidRPr="008F44DD">
          <w:rPr>
            <w:rStyle w:val="Hyperlink"/>
            <w:b/>
            <w:noProof/>
          </w:rPr>
          <w:t xml:space="preserve">  </w:t>
        </w:r>
        <w:r w:rsidRPr="008F44DD">
          <w:rPr>
            <w:rStyle w:val="Hyperlink"/>
            <w:noProof/>
          </w:rPr>
          <w:t>https://www.motoslave.net/sugarcube/2/docs/#</w:t>
        </w:r>
        <w:r w:rsidRPr="008F44DD">
          <w:rPr>
            <w:rStyle w:val="Hyperlink"/>
            <w:b/>
            <w:noProof/>
          </w:rPr>
          <w:t>markup-style</w:t>
        </w:r>
        <w:r>
          <w:rPr>
            <w:noProof/>
            <w:webHidden/>
          </w:rPr>
          <w:tab/>
        </w:r>
        <w:r>
          <w:rPr>
            <w:noProof/>
            <w:webHidden/>
          </w:rPr>
          <w:fldChar w:fldCharType="begin"/>
        </w:r>
        <w:r>
          <w:rPr>
            <w:noProof/>
            <w:webHidden/>
          </w:rPr>
          <w:instrText xml:space="preserve"> PAGEREF _Toc100047995 \h </w:instrText>
        </w:r>
        <w:r>
          <w:rPr>
            <w:noProof/>
          </w:rPr>
        </w:r>
        <w:r>
          <w:rPr>
            <w:noProof/>
            <w:webHidden/>
          </w:rPr>
          <w:fldChar w:fldCharType="separate"/>
        </w:r>
        <w:r>
          <w:rPr>
            <w:noProof/>
            <w:webHidden/>
          </w:rPr>
          <w:t>14</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6" w:history="1">
        <w:r w:rsidRPr="008F44DD">
          <w:rPr>
            <w:rStyle w:val="Hyperlink"/>
            <w:b/>
            <w:noProof/>
            <w:highlight w:val="yellow"/>
          </w:rPr>
          <w:t>Characters/ Symbols</w:t>
        </w:r>
        <w:r>
          <w:rPr>
            <w:noProof/>
            <w:webHidden/>
          </w:rPr>
          <w:tab/>
        </w:r>
        <w:r>
          <w:rPr>
            <w:noProof/>
            <w:webHidden/>
          </w:rPr>
          <w:fldChar w:fldCharType="begin"/>
        </w:r>
        <w:r>
          <w:rPr>
            <w:noProof/>
            <w:webHidden/>
          </w:rPr>
          <w:instrText xml:space="preserve"> PAGEREF _Toc100047996 \h </w:instrText>
        </w:r>
        <w:r>
          <w:rPr>
            <w:noProof/>
          </w:rPr>
        </w:r>
        <w:r>
          <w:rPr>
            <w:noProof/>
            <w:webHidden/>
          </w:rPr>
          <w:fldChar w:fldCharType="separate"/>
        </w:r>
        <w:r>
          <w:rPr>
            <w:noProof/>
            <w:webHidden/>
          </w:rPr>
          <w:t>14</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7" w:history="1">
        <w:r w:rsidRPr="008F44DD">
          <w:rPr>
            <w:rStyle w:val="Hyperlink"/>
            <w:b/>
            <w:noProof/>
            <w:highlight w:val="yellow"/>
          </w:rPr>
          <w:t>Text colour</w:t>
        </w:r>
        <w:r>
          <w:rPr>
            <w:noProof/>
            <w:webHidden/>
          </w:rPr>
          <w:tab/>
        </w:r>
        <w:r>
          <w:rPr>
            <w:noProof/>
            <w:webHidden/>
          </w:rPr>
          <w:fldChar w:fldCharType="begin"/>
        </w:r>
        <w:r>
          <w:rPr>
            <w:noProof/>
            <w:webHidden/>
          </w:rPr>
          <w:instrText xml:space="preserve"> PAGEREF _Toc100047997 \h </w:instrText>
        </w:r>
        <w:r>
          <w:rPr>
            <w:noProof/>
          </w:rPr>
        </w:r>
        <w:r>
          <w:rPr>
            <w:noProof/>
            <w:webHidden/>
          </w:rPr>
          <w:fldChar w:fldCharType="separate"/>
        </w:r>
        <w:r>
          <w:rPr>
            <w:noProof/>
            <w:webHidden/>
          </w:rPr>
          <w:t>14</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8" w:history="1">
        <w:r w:rsidRPr="008F44DD">
          <w:rPr>
            <w:rStyle w:val="Hyperlink"/>
            <w:b/>
            <w:noProof/>
            <w:highlight w:val="yellow"/>
          </w:rPr>
          <w:t>HTML  tags</w:t>
        </w:r>
        <w:r>
          <w:rPr>
            <w:noProof/>
            <w:webHidden/>
          </w:rPr>
          <w:tab/>
        </w:r>
        <w:r>
          <w:rPr>
            <w:noProof/>
            <w:webHidden/>
          </w:rPr>
          <w:fldChar w:fldCharType="begin"/>
        </w:r>
        <w:r>
          <w:rPr>
            <w:noProof/>
            <w:webHidden/>
          </w:rPr>
          <w:instrText xml:space="preserve"> PAGEREF _Toc100047998 \h </w:instrText>
        </w:r>
        <w:r>
          <w:rPr>
            <w:noProof/>
          </w:rPr>
        </w:r>
        <w:r>
          <w:rPr>
            <w:noProof/>
            <w:webHidden/>
          </w:rPr>
          <w:fldChar w:fldCharType="separate"/>
        </w:r>
        <w:r>
          <w:rPr>
            <w:noProof/>
            <w:webHidden/>
          </w:rPr>
          <w:t>14</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7999" w:history="1">
        <w:r w:rsidRPr="008F44DD">
          <w:rPr>
            <w:rStyle w:val="Hyperlink"/>
            <w:b/>
            <w:noProof/>
            <w:highlight w:val="yellow"/>
          </w:rPr>
          <w:t>List format</w:t>
        </w:r>
        <w:r>
          <w:rPr>
            <w:noProof/>
            <w:webHidden/>
          </w:rPr>
          <w:tab/>
        </w:r>
        <w:r>
          <w:rPr>
            <w:noProof/>
            <w:webHidden/>
          </w:rPr>
          <w:fldChar w:fldCharType="begin"/>
        </w:r>
        <w:r>
          <w:rPr>
            <w:noProof/>
            <w:webHidden/>
          </w:rPr>
          <w:instrText xml:space="preserve"> PAGEREF _Toc100047999 \h </w:instrText>
        </w:r>
        <w:r>
          <w:rPr>
            <w:noProof/>
          </w:rPr>
        </w:r>
        <w:r>
          <w:rPr>
            <w:noProof/>
            <w:webHidden/>
          </w:rPr>
          <w:fldChar w:fldCharType="separate"/>
        </w:r>
        <w:r>
          <w:rPr>
            <w:noProof/>
            <w:webHidden/>
          </w:rPr>
          <w:t>16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0" w:history="1">
        <w:r w:rsidRPr="008F44DD">
          <w:rPr>
            <w:rStyle w:val="Hyperlink"/>
            <w:b/>
            <w:noProof/>
            <w:highlight w:val="yellow"/>
          </w:rPr>
          <w:t>Blockquote</w:t>
        </w:r>
        <w:r>
          <w:rPr>
            <w:noProof/>
            <w:webHidden/>
          </w:rPr>
          <w:tab/>
        </w:r>
        <w:r>
          <w:rPr>
            <w:noProof/>
            <w:webHidden/>
          </w:rPr>
          <w:fldChar w:fldCharType="begin"/>
        </w:r>
        <w:r>
          <w:rPr>
            <w:noProof/>
            <w:webHidden/>
          </w:rPr>
          <w:instrText xml:space="preserve"> PAGEREF _Toc100048000 \h </w:instrText>
        </w:r>
        <w:r>
          <w:rPr>
            <w:noProof/>
          </w:rPr>
        </w:r>
        <w:r>
          <w:rPr>
            <w:noProof/>
            <w:webHidden/>
          </w:rPr>
          <w:fldChar w:fldCharType="separate"/>
        </w:r>
        <w:r>
          <w:rPr>
            <w:noProof/>
            <w:webHidden/>
          </w:rPr>
          <w:t>16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1" w:history="1">
        <w:r w:rsidRPr="008F44DD">
          <w:rPr>
            <w:rStyle w:val="Hyperlink"/>
            <w:b/>
            <w:noProof/>
            <w:highlight w:val="yellow"/>
          </w:rPr>
          <w:t>Special formatting codes</w:t>
        </w:r>
        <w:r>
          <w:rPr>
            <w:noProof/>
            <w:webHidden/>
          </w:rPr>
          <w:tab/>
        </w:r>
        <w:r>
          <w:rPr>
            <w:noProof/>
            <w:webHidden/>
          </w:rPr>
          <w:fldChar w:fldCharType="begin"/>
        </w:r>
        <w:r>
          <w:rPr>
            <w:noProof/>
            <w:webHidden/>
          </w:rPr>
          <w:instrText xml:space="preserve"> PAGEREF _Toc100048001 \h </w:instrText>
        </w:r>
        <w:r>
          <w:rPr>
            <w:noProof/>
          </w:rPr>
        </w:r>
        <w:r>
          <w:rPr>
            <w:noProof/>
            <w:webHidden/>
          </w:rPr>
          <w:fldChar w:fldCharType="separate"/>
        </w:r>
        <w:r>
          <w:rPr>
            <w:noProof/>
            <w:webHidden/>
          </w:rPr>
          <w:t>16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2" w:history="1">
        <w:r w:rsidRPr="008F44DD">
          <w:rPr>
            <w:rStyle w:val="Hyperlink"/>
            <w:b/>
            <w:noProof/>
            <w:highlight w:val="yellow"/>
          </w:rPr>
          <w:t>Code within-a passage</w:t>
        </w:r>
        <w:r>
          <w:rPr>
            <w:noProof/>
            <w:webHidden/>
          </w:rPr>
          <w:tab/>
        </w:r>
        <w:r>
          <w:rPr>
            <w:noProof/>
            <w:webHidden/>
          </w:rPr>
          <w:fldChar w:fldCharType="begin"/>
        </w:r>
        <w:r>
          <w:rPr>
            <w:noProof/>
            <w:webHidden/>
          </w:rPr>
          <w:instrText xml:space="preserve"> PAGEREF _Toc100048002 \h </w:instrText>
        </w:r>
        <w:r>
          <w:rPr>
            <w:noProof/>
          </w:rPr>
        </w:r>
        <w:r>
          <w:rPr>
            <w:noProof/>
            <w:webHidden/>
          </w:rPr>
          <w:fldChar w:fldCharType="separate"/>
        </w:r>
        <w:r>
          <w:rPr>
            <w:noProof/>
            <w:webHidden/>
          </w:rPr>
          <w:t>16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3" w:history="1">
        <w:r w:rsidRPr="008F44DD">
          <w:rPr>
            <w:rStyle w:val="Hyperlink"/>
            <w:b/>
            <w:noProof/>
            <w:highlight w:val="yellow"/>
          </w:rPr>
          <w:t>Non-active emulation text</w:t>
        </w:r>
        <w:r>
          <w:rPr>
            <w:noProof/>
            <w:webHidden/>
          </w:rPr>
          <w:tab/>
        </w:r>
        <w:r>
          <w:rPr>
            <w:noProof/>
            <w:webHidden/>
          </w:rPr>
          <w:fldChar w:fldCharType="begin"/>
        </w:r>
        <w:r>
          <w:rPr>
            <w:noProof/>
            <w:webHidden/>
          </w:rPr>
          <w:instrText xml:space="preserve"> PAGEREF _Toc100048003 \h </w:instrText>
        </w:r>
        <w:r>
          <w:rPr>
            <w:noProof/>
          </w:rPr>
        </w:r>
        <w:r>
          <w:rPr>
            <w:noProof/>
            <w:webHidden/>
          </w:rPr>
          <w:fldChar w:fldCharType="separate"/>
        </w:r>
        <w:r>
          <w:rPr>
            <w:noProof/>
            <w:webHidden/>
          </w:rPr>
          <w:t>16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4" w:history="1">
        <w:r w:rsidRPr="008F44DD">
          <w:rPr>
            <w:rStyle w:val="Hyperlink"/>
            <w:b/>
            <w:noProof/>
            <w:highlight w:val="yellow"/>
          </w:rPr>
          <w:t>Verbatim text</w:t>
        </w:r>
        <w:r w:rsidRPr="008F44DD">
          <w:rPr>
            <w:rStyle w:val="Hyperlink"/>
            <w:b/>
            <w:noProof/>
          </w:rPr>
          <w:t xml:space="preserve"> in TwineScript and html</w:t>
        </w:r>
        <w:r>
          <w:rPr>
            <w:noProof/>
            <w:webHidden/>
          </w:rPr>
          <w:tab/>
        </w:r>
        <w:r>
          <w:rPr>
            <w:noProof/>
            <w:webHidden/>
          </w:rPr>
          <w:fldChar w:fldCharType="begin"/>
        </w:r>
        <w:r>
          <w:rPr>
            <w:noProof/>
            <w:webHidden/>
          </w:rPr>
          <w:instrText xml:space="preserve"> PAGEREF _Toc100048004 \h </w:instrText>
        </w:r>
        <w:r>
          <w:rPr>
            <w:noProof/>
          </w:rPr>
        </w:r>
        <w:r>
          <w:rPr>
            <w:noProof/>
            <w:webHidden/>
          </w:rPr>
          <w:fldChar w:fldCharType="separate"/>
        </w:r>
        <w:r>
          <w:rPr>
            <w:noProof/>
            <w:webHidden/>
          </w:rPr>
          <w:t>17</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05" w:history="1">
        <w:r w:rsidRPr="008F44DD">
          <w:rPr>
            <w:rStyle w:val="Hyperlink"/>
            <w:b/>
            <w:noProof/>
            <w:highlight w:val="yellow"/>
          </w:rPr>
          <w:t>Commenting out</w:t>
        </w:r>
        <w:r w:rsidRPr="008F44DD">
          <w:rPr>
            <w:rStyle w:val="Hyperlink"/>
            <w:b/>
            <w:noProof/>
          </w:rPr>
          <w:t xml:space="preserve"> – does nor appear in the visible html display – </w:t>
        </w:r>
        <w:r w:rsidRPr="008F44DD">
          <w:rPr>
            <w:rStyle w:val="Hyperlink"/>
            <w:b/>
            <w:noProof/>
            <w:highlight w:val="red"/>
          </w:rPr>
          <w:t>but is passed into the HTML file as a comment</w:t>
        </w:r>
        <w:r>
          <w:rPr>
            <w:noProof/>
            <w:webHidden/>
          </w:rPr>
          <w:tab/>
        </w:r>
        <w:r>
          <w:rPr>
            <w:noProof/>
            <w:webHidden/>
          </w:rPr>
          <w:fldChar w:fldCharType="begin"/>
        </w:r>
        <w:r>
          <w:rPr>
            <w:noProof/>
            <w:webHidden/>
          </w:rPr>
          <w:instrText xml:space="preserve"> PAGEREF _Toc100048005 \h </w:instrText>
        </w:r>
        <w:r>
          <w:rPr>
            <w:noProof/>
          </w:rPr>
        </w:r>
        <w:r>
          <w:rPr>
            <w:noProof/>
            <w:webHidden/>
          </w:rPr>
          <w:fldChar w:fldCharType="separate"/>
        </w:r>
        <w:r>
          <w:rPr>
            <w:noProof/>
            <w:webHidden/>
          </w:rPr>
          <w:t>18</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06" w:history="1">
        <w:r w:rsidRPr="008F44DD">
          <w:rPr>
            <w:rStyle w:val="Hyperlink"/>
            <w:noProof/>
          </w:rPr>
          <w:t>Supported variable types</w:t>
        </w:r>
        <w:r>
          <w:rPr>
            <w:noProof/>
            <w:webHidden/>
          </w:rPr>
          <w:tab/>
        </w:r>
        <w:r>
          <w:rPr>
            <w:noProof/>
            <w:webHidden/>
          </w:rPr>
          <w:fldChar w:fldCharType="begin"/>
        </w:r>
        <w:r>
          <w:rPr>
            <w:noProof/>
            <w:webHidden/>
          </w:rPr>
          <w:instrText xml:space="preserve"> PAGEREF _Toc100048006 \h </w:instrText>
        </w:r>
        <w:r>
          <w:rPr>
            <w:noProof/>
          </w:rPr>
        </w:r>
        <w:r>
          <w:rPr>
            <w:noProof/>
            <w:webHidden/>
          </w:rPr>
          <w:fldChar w:fldCharType="separate"/>
        </w:r>
        <w:r>
          <w:rPr>
            <w:noProof/>
            <w:webHidden/>
          </w:rPr>
          <w:t>18</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07" w:history="1">
        <w:r w:rsidRPr="008F44DD">
          <w:rPr>
            <w:rStyle w:val="Hyperlink"/>
            <w:noProof/>
          </w:rPr>
          <w:t>Inbuilt Twine 2 + SugarCane MACROS</w:t>
        </w:r>
        <w:r>
          <w:rPr>
            <w:noProof/>
            <w:webHidden/>
          </w:rPr>
          <w:tab/>
        </w:r>
        <w:r>
          <w:rPr>
            <w:noProof/>
            <w:webHidden/>
          </w:rPr>
          <w:fldChar w:fldCharType="begin"/>
        </w:r>
        <w:r>
          <w:rPr>
            <w:noProof/>
            <w:webHidden/>
          </w:rPr>
          <w:instrText xml:space="preserve"> PAGEREF _Toc100048007 \h </w:instrText>
        </w:r>
        <w:r>
          <w:rPr>
            <w:noProof/>
          </w:rPr>
        </w:r>
        <w:r>
          <w:rPr>
            <w:noProof/>
            <w:webHidden/>
          </w:rPr>
          <w:fldChar w:fldCharType="separate"/>
        </w:r>
        <w:r>
          <w:rPr>
            <w:noProof/>
            <w:webHidden/>
          </w:rPr>
          <w:t>19</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08" w:history="1">
        <w:r w:rsidRPr="008F44DD">
          <w:rPr>
            <w:rStyle w:val="Hyperlink"/>
            <w:noProof/>
          </w:rPr>
          <w:t>CUSTOM MACROS made for SugarCane</w:t>
        </w:r>
        <w:r>
          <w:rPr>
            <w:noProof/>
            <w:webHidden/>
          </w:rPr>
          <w:tab/>
        </w:r>
        <w:r>
          <w:rPr>
            <w:noProof/>
            <w:webHidden/>
          </w:rPr>
          <w:fldChar w:fldCharType="begin"/>
        </w:r>
        <w:r>
          <w:rPr>
            <w:noProof/>
            <w:webHidden/>
          </w:rPr>
          <w:instrText xml:space="preserve"> PAGEREF _Toc100048008 \h </w:instrText>
        </w:r>
        <w:r>
          <w:rPr>
            <w:noProof/>
          </w:rPr>
        </w:r>
        <w:r>
          <w:rPr>
            <w:noProof/>
            <w:webHidden/>
          </w:rPr>
          <w:fldChar w:fldCharType="separate"/>
        </w:r>
        <w:r>
          <w:rPr>
            <w:noProof/>
            <w:webHidden/>
          </w:rPr>
          <w:t>26</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09" w:history="1">
        <w:r w:rsidRPr="008F44DD">
          <w:rPr>
            <w:rStyle w:val="Hyperlink"/>
            <w:noProof/>
          </w:rPr>
          <w:t>Functions</w:t>
        </w:r>
        <w:r>
          <w:rPr>
            <w:noProof/>
            <w:webHidden/>
          </w:rPr>
          <w:tab/>
        </w:r>
        <w:r>
          <w:rPr>
            <w:noProof/>
            <w:webHidden/>
          </w:rPr>
          <w:fldChar w:fldCharType="begin"/>
        </w:r>
        <w:r>
          <w:rPr>
            <w:noProof/>
            <w:webHidden/>
          </w:rPr>
          <w:instrText xml:space="preserve"> PAGEREF _Toc100048009 \h </w:instrText>
        </w:r>
        <w:r>
          <w:rPr>
            <w:noProof/>
          </w:rPr>
        </w:r>
        <w:r>
          <w:rPr>
            <w:noProof/>
            <w:webHidden/>
          </w:rPr>
          <w:fldChar w:fldCharType="separate"/>
        </w:r>
        <w:r>
          <w:rPr>
            <w:noProof/>
            <w:webHidden/>
          </w:rPr>
          <w:t>26</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0" w:history="1">
        <w:r w:rsidRPr="008F44DD">
          <w:rPr>
            <w:rStyle w:val="Hyperlink"/>
            <w:noProof/>
          </w:rPr>
          <w:t>Methods</w:t>
        </w:r>
        <w:r>
          <w:rPr>
            <w:noProof/>
            <w:webHidden/>
          </w:rPr>
          <w:tab/>
        </w:r>
        <w:r>
          <w:rPr>
            <w:noProof/>
            <w:webHidden/>
          </w:rPr>
          <w:fldChar w:fldCharType="begin"/>
        </w:r>
        <w:r>
          <w:rPr>
            <w:noProof/>
            <w:webHidden/>
          </w:rPr>
          <w:instrText xml:space="preserve"> PAGEREF _Toc100048010 \h </w:instrText>
        </w:r>
        <w:r>
          <w:rPr>
            <w:noProof/>
          </w:rPr>
        </w:r>
        <w:r>
          <w:rPr>
            <w:noProof/>
            <w:webHidden/>
          </w:rPr>
          <w:fldChar w:fldCharType="separate"/>
        </w:r>
        <w:r>
          <w:rPr>
            <w:noProof/>
            <w:webHidden/>
          </w:rPr>
          <w:t>28</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1" w:history="1">
        <w:r w:rsidRPr="008F44DD">
          <w:rPr>
            <w:rStyle w:val="Hyperlink"/>
            <w:noProof/>
          </w:rPr>
          <w:t>Expressions</w:t>
        </w:r>
        <w:r>
          <w:rPr>
            <w:noProof/>
            <w:webHidden/>
          </w:rPr>
          <w:tab/>
        </w:r>
        <w:r>
          <w:rPr>
            <w:noProof/>
            <w:webHidden/>
          </w:rPr>
          <w:fldChar w:fldCharType="begin"/>
        </w:r>
        <w:r>
          <w:rPr>
            <w:noProof/>
            <w:webHidden/>
          </w:rPr>
          <w:instrText xml:space="preserve"> PAGEREF _Toc100048011 \h </w:instrText>
        </w:r>
        <w:r>
          <w:rPr>
            <w:noProof/>
          </w:rPr>
        </w:r>
        <w:r>
          <w:rPr>
            <w:noProof/>
            <w:webHidden/>
          </w:rPr>
          <w:fldChar w:fldCharType="separate"/>
        </w:r>
        <w:r>
          <w:rPr>
            <w:noProof/>
            <w:webHidden/>
          </w:rPr>
          <w:t>28</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2" w:history="1">
        <w:r w:rsidRPr="008F44DD">
          <w:rPr>
            <w:rStyle w:val="Hyperlink"/>
            <w:noProof/>
          </w:rPr>
          <w:t>TwineScript conditional (evaluation) operators</w:t>
        </w:r>
        <w:r>
          <w:rPr>
            <w:noProof/>
            <w:webHidden/>
          </w:rPr>
          <w:tab/>
        </w:r>
        <w:r>
          <w:rPr>
            <w:noProof/>
            <w:webHidden/>
          </w:rPr>
          <w:fldChar w:fldCharType="begin"/>
        </w:r>
        <w:r>
          <w:rPr>
            <w:noProof/>
            <w:webHidden/>
          </w:rPr>
          <w:instrText xml:space="preserve"> PAGEREF _Toc100048012 \h </w:instrText>
        </w:r>
        <w:r>
          <w:rPr>
            <w:noProof/>
          </w:rPr>
        </w:r>
        <w:r>
          <w:rPr>
            <w:noProof/>
            <w:webHidden/>
          </w:rPr>
          <w:fldChar w:fldCharType="separate"/>
        </w:r>
        <w:r>
          <w:rPr>
            <w:noProof/>
            <w:webHidden/>
          </w:rPr>
          <w:t>28</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3" w:history="1">
        <w:r w:rsidRPr="008F44DD">
          <w:rPr>
            <w:rStyle w:val="Hyperlink"/>
            <w:noProof/>
          </w:rPr>
          <w:t>JavaScript conditional (evaluation) operators</w:t>
        </w:r>
        <w:r>
          <w:rPr>
            <w:noProof/>
            <w:webHidden/>
          </w:rPr>
          <w:tab/>
        </w:r>
        <w:r>
          <w:rPr>
            <w:noProof/>
            <w:webHidden/>
          </w:rPr>
          <w:fldChar w:fldCharType="begin"/>
        </w:r>
        <w:r>
          <w:rPr>
            <w:noProof/>
            <w:webHidden/>
          </w:rPr>
          <w:instrText xml:space="preserve"> PAGEREF _Toc100048013 \h </w:instrText>
        </w:r>
        <w:r>
          <w:rPr>
            <w:noProof/>
          </w:rPr>
        </w:r>
        <w:r>
          <w:rPr>
            <w:noProof/>
            <w:webHidden/>
          </w:rPr>
          <w:fldChar w:fldCharType="separate"/>
        </w:r>
        <w:r>
          <w:rPr>
            <w:noProof/>
            <w:webHidden/>
          </w:rPr>
          <w:t>29</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4" w:history="1">
        <w:r w:rsidRPr="008F44DD">
          <w:rPr>
            <w:rStyle w:val="Hyperlink"/>
            <w:noProof/>
          </w:rPr>
          <w:t>TwineScript assignment operators</w:t>
        </w:r>
        <w:r>
          <w:rPr>
            <w:noProof/>
            <w:webHidden/>
          </w:rPr>
          <w:tab/>
        </w:r>
        <w:r>
          <w:rPr>
            <w:noProof/>
            <w:webHidden/>
          </w:rPr>
          <w:fldChar w:fldCharType="begin"/>
        </w:r>
        <w:r>
          <w:rPr>
            <w:noProof/>
            <w:webHidden/>
          </w:rPr>
          <w:instrText xml:space="preserve"> PAGEREF _Toc100048014 \h </w:instrText>
        </w:r>
        <w:r>
          <w:rPr>
            <w:noProof/>
          </w:rPr>
        </w:r>
        <w:r>
          <w:rPr>
            <w:noProof/>
            <w:webHidden/>
          </w:rPr>
          <w:fldChar w:fldCharType="separate"/>
        </w:r>
        <w:r>
          <w:rPr>
            <w:noProof/>
            <w:webHidden/>
          </w:rPr>
          <w:t>29</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5" w:history="1">
        <w:r w:rsidRPr="008F44DD">
          <w:rPr>
            <w:rStyle w:val="Hyperlink"/>
            <w:noProof/>
          </w:rPr>
          <w:t>Transferring data between Twine projects</w:t>
        </w:r>
        <w:r>
          <w:rPr>
            <w:noProof/>
            <w:webHidden/>
          </w:rPr>
          <w:tab/>
        </w:r>
        <w:r>
          <w:rPr>
            <w:noProof/>
            <w:webHidden/>
          </w:rPr>
          <w:fldChar w:fldCharType="begin"/>
        </w:r>
        <w:r>
          <w:rPr>
            <w:noProof/>
            <w:webHidden/>
          </w:rPr>
          <w:instrText xml:space="preserve"> PAGEREF _Toc100048015 \h </w:instrText>
        </w:r>
        <w:r>
          <w:rPr>
            <w:noProof/>
          </w:rPr>
        </w:r>
        <w:r>
          <w:rPr>
            <w:noProof/>
            <w:webHidden/>
          </w:rPr>
          <w:fldChar w:fldCharType="separate"/>
        </w:r>
        <w:r>
          <w:rPr>
            <w:noProof/>
            <w:webHidden/>
          </w:rPr>
          <w:t>30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6" w:history="1">
        <w:r w:rsidRPr="008F44DD">
          <w:rPr>
            <w:rStyle w:val="Hyperlink"/>
            <w:noProof/>
          </w:rPr>
          <w:t>SugarCube documentation – (on the SugarCube site)</w:t>
        </w:r>
        <w:r>
          <w:rPr>
            <w:noProof/>
            <w:webHidden/>
          </w:rPr>
          <w:tab/>
        </w:r>
        <w:r>
          <w:rPr>
            <w:noProof/>
            <w:webHidden/>
          </w:rPr>
          <w:fldChar w:fldCharType="begin"/>
        </w:r>
        <w:r>
          <w:rPr>
            <w:noProof/>
            <w:webHidden/>
          </w:rPr>
          <w:instrText xml:space="preserve"> PAGEREF _Toc100048016 \h </w:instrText>
        </w:r>
        <w:r>
          <w:rPr>
            <w:noProof/>
          </w:rPr>
        </w:r>
        <w:r>
          <w:rPr>
            <w:noProof/>
            <w:webHidden/>
          </w:rPr>
          <w:fldChar w:fldCharType="separate"/>
        </w:r>
        <w:r>
          <w:rPr>
            <w:noProof/>
            <w:webHidden/>
          </w:rPr>
          <w:t>30</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7" w:history="1">
        <w:r w:rsidRPr="008F44DD">
          <w:rPr>
            <w:rStyle w:val="Hyperlink"/>
            <w:noProof/>
          </w:rPr>
          <w:t>Twine 2 advice from the Twine Cookbook</w:t>
        </w:r>
        <w:r>
          <w:rPr>
            <w:noProof/>
            <w:webHidden/>
          </w:rPr>
          <w:tab/>
        </w:r>
        <w:r>
          <w:rPr>
            <w:noProof/>
            <w:webHidden/>
          </w:rPr>
          <w:fldChar w:fldCharType="begin"/>
        </w:r>
        <w:r>
          <w:rPr>
            <w:noProof/>
            <w:webHidden/>
          </w:rPr>
          <w:instrText xml:space="preserve"> PAGEREF _Toc100048017 \h </w:instrText>
        </w:r>
        <w:r>
          <w:rPr>
            <w:noProof/>
          </w:rPr>
        </w:r>
        <w:r>
          <w:rPr>
            <w:noProof/>
            <w:webHidden/>
          </w:rPr>
          <w:fldChar w:fldCharType="separate"/>
        </w:r>
        <w:r>
          <w:rPr>
            <w:noProof/>
            <w:webHidden/>
          </w:rPr>
          <w:t>32</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8" w:history="1">
        <w:r w:rsidRPr="008F44DD">
          <w:rPr>
            <w:rStyle w:val="Hyperlink"/>
            <w:noProof/>
          </w:rPr>
          <w:t>Merging Twine 2 files</w:t>
        </w:r>
        <w:r>
          <w:rPr>
            <w:noProof/>
            <w:webHidden/>
          </w:rPr>
          <w:tab/>
        </w:r>
        <w:r>
          <w:rPr>
            <w:noProof/>
            <w:webHidden/>
          </w:rPr>
          <w:fldChar w:fldCharType="begin"/>
        </w:r>
        <w:r>
          <w:rPr>
            <w:noProof/>
            <w:webHidden/>
          </w:rPr>
          <w:instrText xml:space="preserve"> PAGEREF _Toc100048018 \h </w:instrText>
        </w:r>
        <w:r>
          <w:rPr>
            <w:noProof/>
          </w:rPr>
        </w:r>
        <w:r>
          <w:rPr>
            <w:noProof/>
            <w:webHidden/>
          </w:rPr>
          <w:fldChar w:fldCharType="separate"/>
        </w:r>
        <w:r>
          <w:rPr>
            <w:noProof/>
            <w:webHidden/>
          </w:rPr>
          <w:t>35</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19" w:history="1">
        <w:r w:rsidRPr="008F44DD">
          <w:rPr>
            <w:rStyle w:val="Hyperlink"/>
            <w:noProof/>
          </w:rPr>
          <w:t>Developer and resource curator contact details</w:t>
        </w:r>
        <w:r>
          <w:rPr>
            <w:noProof/>
            <w:webHidden/>
          </w:rPr>
          <w:tab/>
        </w:r>
        <w:r>
          <w:rPr>
            <w:noProof/>
            <w:webHidden/>
          </w:rPr>
          <w:fldChar w:fldCharType="begin"/>
        </w:r>
        <w:r>
          <w:rPr>
            <w:noProof/>
            <w:webHidden/>
          </w:rPr>
          <w:instrText xml:space="preserve"> PAGEREF _Toc100048019 \h </w:instrText>
        </w:r>
        <w:r>
          <w:rPr>
            <w:noProof/>
          </w:rPr>
        </w:r>
        <w:r>
          <w:rPr>
            <w:noProof/>
            <w:webHidden/>
          </w:rPr>
          <w:fldChar w:fldCharType="separate"/>
        </w:r>
        <w:r>
          <w:rPr>
            <w:noProof/>
            <w:webHidden/>
          </w:rPr>
          <w:t>35</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20" w:history="1">
        <w:r w:rsidRPr="008F44DD">
          <w:rPr>
            <w:rStyle w:val="Hyperlink"/>
            <w:noProof/>
          </w:rPr>
          <w:t>Migrating Twine 1 stories/documents to Twine 2</w:t>
        </w:r>
        <w:r>
          <w:rPr>
            <w:noProof/>
            <w:webHidden/>
          </w:rPr>
          <w:tab/>
        </w:r>
        <w:r>
          <w:rPr>
            <w:noProof/>
            <w:webHidden/>
          </w:rPr>
          <w:fldChar w:fldCharType="begin"/>
        </w:r>
        <w:r>
          <w:rPr>
            <w:noProof/>
            <w:webHidden/>
          </w:rPr>
          <w:instrText xml:space="preserve"> PAGEREF _Toc100048020 \h </w:instrText>
        </w:r>
        <w:r>
          <w:rPr>
            <w:noProof/>
          </w:rPr>
        </w:r>
        <w:r>
          <w:rPr>
            <w:noProof/>
            <w:webHidden/>
          </w:rPr>
          <w:fldChar w:fldCharType="separate"/>
        </w:r>
        <w:r>
          <w:rPr>
            <w:noProof/>
            <w:webHidden/>
          </w:rPr>
          <w:t>36</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21" w:history="1">
        <w:r w:rsidRPr="008F44DD">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_Toc100048021 \h </w:instrText>
        </w:r>
        <w:r>
          <w:rPr>
            <w:noProof/>
          </w:rPr>
        </w:r>
        <w:r>
          <w:rPr>
            <w:noProof/>
            <w:webHidden/>
          </w:rPr>
          <w:fldChar w:fldCharType="separate"/>
        </w:r>
        <w:r>
          <w:rPr>
            <w:noProof/>
            <w:webHidden/>
          </w:rPr>
          <w:t>36</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22" w:history="1">
        <w:r w:rsidRPr="008F44DD">
          <w:rPr>
            <w:rStyle w:val="Hyperlink"/>
            <w:b/>
            <w:noProof/>
          </w:rPr>
          <w:t>Sending people links to specific passages in a Twine .html file The hashbang method</w:t>
        </w:r>
        <w:r>
          <w:rPr>
            <w:noProof/>
            <w:webHidden/>
          </w:rPr>
          <w:tab/>
        </w:r>
        <w:r>
          <w:rPr>
            <w:noProof/>
            <w:webHidden/>
          </w:rPr>
          <w:fldChar w:fldCharType="begin"/>
        </w:r>
        <w:r>
          <w:rPr>
            <w:noProof/>
            <w:webHidden/>
          </w:rPr>
          <w:instrText xml:space="preserve"> PAGEREF _Toc100048022 \h </w:instrText>
        </w:r>
        <w:r>
          <w:rPr>
            <w:noProof/>
          </w:rPr>
        </w:r>
        <w:r>
          <w:rPr>
            <w:noProof/>
            <w:webHidden/>
          </w:rPr>
          <w:fldChar w:fldCharType="separate"/>
        </w:r>
        <w:r>
          <w:rPr>
            <w:noProof/>
            <w:webHidden/>
          </w:rPr>
          <w:t>37</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23" w:history="1">
        <w:r w:rsidRPr="008F44DD">
          <w:rPr>
            <w:rStyle w:val="Hyperlink"/>
            <w:b/>
            <w:noProof/>
          </w:rPr>
          <w:t>Special passage: StoryIncludes</w:t>
        </w:r>
        <w:r>
          <w:rPr>
            <w:noProof/>
            <w:webHidden/>
          </w:rPr>
          <w:tab/>
        </w:r>
        <w:r>
          <w:rPr>
            <w:noProof/>
            <w:webHidden/>
          </w:rPr>
          <w:fldChar w:fldCharType="begin"/>
        </w:r>
        <w:r>
          <w:rPr>
            <w:noProof/>
            <w:webHidden/>
          </w:rPr>
          <w:instrText xml:space="preserve"> PAGEREF _Toc100048023 \h </w:instrText>
        </w:r>
        <w:r>
          <w:rPr>
            <w:noProof/>
          </w:rPr>
        </w:r>
        <w:r>
          <w:rPr>
            <w:noProof/>
            <w:webHidden/>
          </w:rPr>
          <w:fldChar w:fldCharType="separate"/>
        </w:r>
        <w:r>
          <w:rPr>
            <w:noProof/>
            <w:webHidden/>
          </w:rPr>
          <w:t>37</w:t>
        </w:r>
        <w:r>
          <w:rPr>
            <w:noProof/>
            <w:webHidden/>
          </w:rPr>
          <w:fldChar w:fldCharType="end"/>
        </w:r>
      </w:hyperlink>
    </w:p>
    <w:p w:rsidR="009C4CA8" w:rsidRDefault="009C4CA8">
      <w:pPr>
        <w:pStyle w:val="TOC2"/>
        <w:tabs>
          <w:tab w:val="right" w:leader="dot" w:pos="9592"/>
        </w:tabs>
        <w:rPr>
          <w:noProof/>
          <w:sz w:val="24"/>
          <w:szCs w:val="24"/>
          <w:lang w:eastAsia="en-AU"/>
        </w:rPr>
      </w:pPr>
      <w:hyperlink w:anchor="_Toc100048024" w:history="1">
        <w:r w:rsidRPr="008F44DD">
          <w:rPr>
            <w:rStyle w:val="Hyperlink"/>
            <w:b/>
            <w:noProof/>
          </w:rPr>
          <w:t>Special tags: Twine.private</w:t>
        </w:r>
        <w:r>
          <w:rPr>
            <w:noProof/>
            <w:webHidden/>
          </w:rPr>
          <w:tab/>
        </w:r>
        <w:r>
          <w:rPr>
            <w:noProof/>
            <w:webHidden/>
          </w:rPr>
          <w:fldChar w:fldCharType="begin"/>
        </w:r>
        <w:r>
          <w:rPr>
            <w:noProof/>
            <w:webHidden/>
          </w:rPr>
          <w:instrText xml:space="preserve"> PAGEREF _Toc100048024 \h </w:instrText>
        </w:r>
        <w:r>
          <w:rPr>
            <w:noProof/>
          </w:rPr>
        </w:r>
        <w:r>
          <w:rPr>
            <w:noProof/>
            <w:webHidden/>
          </w:rPr>
          <w:fldChar w:fldCharType="separate"/>
        </w:r>
        <w:r>
          <w:rPr>
            <w:noProof/>
            <w:webHidden/>
          </w:rPr>
          <w:t>37</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25" w:history="1">
        <w:r w:rsidRPr="008F44DD">
          <w:rPr>
            <w:rStyle w:val="Hyperlink"/>
            <w:noProof/>
          </w:rPr>
          <w:t>Related tools</w:t>
        </w:r>
        <w:r>
          <w:rPr>
            <w:noProof/>
            <w:webHidden/>
          </w:rPr>
          <w:tab/>
        </w:r>
        <w:r>
          <w:rPr>
            <w:noProof/>
            <w:webHidden/>
          </w:rPr>
          <w:fldChar w:fldCharType="begin"/>
        </w:r>
        <w:r>
          <w:rPr>
            <w:noProof/>
            <w:webHidden/>
          </w:rPr>
          <w:instrText xml:space="preserve"> PAGEREF _Toc100048025 \h </w:instrText>
        </w:r>
        <w:r>
          <w:rPr>
            <w:noProof/>
          </w:rPr>
        </w:r>
        <w:r>
          <w:rPr>
            <w:noProof/>
            <w:webHidden/>
          </w:rPr>
          <w:fldChar w:fldCharType="separate"/>
        </w:r>
        <w:r>
          <w:rPr>
            <w:noProof/>
            <w:webHidden/>
          </w:rPr>
          <w:t>37</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26" w:history="1">
        <w:r w:rsidRPr="008F44DD">
          <w:rPr>
            <w:rStyle w:val="Hyperlink"/>
            <w:noProof/>
          </w:rPr>
          <w:t>(the rest in the old Twine 1 help file??)</w:t>
        </w:r>
        <w:r>
          <w:rPr>
            <w:noProof/>
            <w:webHidden/>
          </w:rPr>
          <w:tab/>
        </w:r>
        <w:r>
          <w:rPr>
            <w:noProof/>
            <w:webHidden/>
          </w:rPr>
          <w:fldChar w:fldCharType="begin"/>
        </w:r>
        <w:r>
          <w:rPr>
            <w:noProof/>
            <w:webHidden/>
          </w:rPr>
          <w:instrText xml:space="preserve"> PAGEREF _Toc100048026 \h </w:instrText>
        </w:r>
        <w:r>
          <w:rPr>
            <w:noProof/>
          </w:rPr>
        </w:r>
        <w:r>
          <w:rPr>
            <w:noProof/>
            <w:webHidden/>
          </w:rPr>
          <w:fldChar w:fldCharType="separate"/>
        </w:r>
        <w:r>
          <w:rPr>
            <w:noProof/>
            <w:webHidden/>
          </w:rPr>
          <w:t>37</w:t>
        </w:r>
        <w:r>
          <w:rPr>
            <w:noProof/>
            <w:webHidden/>
          </w:rPr>
          <w:fldChar w:fldCharType="end"/>
        </w:r>
      </w:hyperlink>
    </w:p>
    <w:p w:rsidR="009C4CA8" w:rsidRDefault="009C4CA8">
      <w:pPr>
        <w:pStyle w:val="TOC1"/>
        <w:tabs>
          <w:tab w:val="right" w:leader="dot" w:pos="9592"/>
        </w:tabs>
        <w:rPr>
          <w:noProof/>
          <w:sz w:val="24"/>
          <w:szCs w:val="24"/>
          <w:lang w:eastAsia="en-AU"/>
        </w:rPr>
      </w:pPr>
      <w:hyperlink w:anchor="_Toc100048027" w:history="1">
        <w:r w:rsidRPr="008F44DD">
          <w:rPr>
            <w:rStyle w:val="Hyperlink"/>
            <w:noProof/>
          </w:rPr>
          <w:t>Joey’s backup method</w:t>
        </w:r>
        <w:r>
          <w:rPr>
            <w:noProof/>
            <w:webHidden/>
          </w:rPr>
          <w:tab/>
        </w:r>
        <w:r>
          <w:rPr>
            <w:noProof/>
            <w:webHidden/>
          </w:rPr>
          <w:fldChar w:fldCharType="begin"/>
        </w:r>
        <w:r>
          <w:rPr>
            <w:noProof/>
            <w:webHidden/>
          </w:rPr>
          <w:instrText xml:space="preserve"> PAGEREF _Toc100048027 \h </w:instrText>
        </w:r>
        <w:r>
          <w:rPr>
            <w:noProof/>
          </w:rPr>
        </w:r>
        <w:r>
          <w:rPr>
            <w:noProof/>
            <w:webHidden/>
          </w:rPr>
          <w:fldChar w:fldCharType="separate"/>
        </w:r>
        <w:r>
          <w:rPr>
            <w:noProof/>
            <w:webHidden/>
          </w:rPr>
          <w:t>37</w:t>
        </w:r>
        <w:r>
          <w:rPr>
            <w:noProof/>
            <w:webHidden/>
          </w:rPr>
          <w:fldChar w:fldCharType="end"/>
        </w:r>
      </w:hyperlink>
    </w:p>
    <w:p w:rsidR="009C4CA8" w:rsidRDefault="009C4CA8" w:rsidP="007B0E98">
      <w:pPr>
        <w:rPr>
          <w:szCs w:val="24"/>
        </w:rPr>
      </w:pPr>
      <w:r>
        <w:rPr>
          <w:szCs w:val="24"/>
        </w:rPr>
        <w:fldChar w:fldCharType="end"/>
      </w:r>
    </w:p>
    <w:p w:rsidR="009C4CA8" w:rsidRDefault="009C4CA8" w:rsidP="00B7458F">
      <w:pPr>
        <w:rPr>
          <w:szCs w:val="24"/>
        </w:rPr>
      </w:pPr>
      <w:bookmarkStart w:id="1" w:name="_Hlk92227870"/>
    </w:p>
    <w:p w:rsidR="009C4CA8" w:rsidRPr="00416DD9" w:rsidRDefault="009C4CA8" w:rsidP="00416DD9">
      <w:pPr>
        <w:pStyle w:val="Heading1"/>
        <w:keepNext w:val="0"/>
        <w:spacing w:before="0" w:after="0"/>
        <w:rPr>
          <w:sz w:val="24"/>
          <w:szCs w:val="24"/>
          <w:u w:val="single"/>
        </w:rPr>
      </w:pPr>
      <w:bookmarkStart w:id="2" w:name="_Toc100047962"/>
      <w:r>
        <w:rPr>
          <w:sz w:val="24"/>
          <w:szCs w:val="24"/>
          <w:u w:val="single"/>
        </w:rPr>
        <w:t>H</w:t>
      </w:r>
      <w:r w:rsidRPr="00416DD9">
        <w:rPr>
          <w:sz w:val="24"/>
          <w:szCs w:val="24"/>
          <w:u w:val="single"/>
        </w:rPr>
        <w:t>istory of the evolution of the twee/twine ecosystem</w:t>
      </w:r>
      <w:bookmarkEnd w:id="2"/>
    </w:p>
    <w:p w:rsidR="009C4CA8" w:rsidRDefault="009C4CA8" w:rsidP="00B7458F">
      <w:pPr>
        <w:rPr>
          <w:szCs w:val="24"/>
        </w:rPr>
      </w:pPr>
    </w:p>
    <w:p w:rsidR="009C4CA8" w:rsidRDefault="009C4CA8" w:rsidP="00B7458F">
      <w:pPr>
        <w:rPr>
          <w:szCs w:val="24"/>
        </w:rPr>
      </w:pPr>
      <w:r>
        <w:rPr>
          <w:szCs w:val="24"/>
        </w:rPr>
        <w:t xml:space="preserve">A short </w:t>
      </w:r>
      <w:bookmarkStart w:id="3" w:name="_Hlk95668261"/>
      <w:r w:rsidRPr="00416DD9">
        <w:rPr>
          <w:szCs w:val="24"/>
        </w:rPr>
        <w:t>history of the evolution of the twee/twine ecosystem</w:t>
      </w:r>
      <w:bookmarkEnd w:id="3"/>
      <w:r w:rsidRPr="00416DD9">
        <w:rPr>
          <w:szCs w:val="24"/>
        </w:rPr>
        <w:t xml:space="preserve">:  </w:t>
      </w:r>
    </w:p>
    <w:p w:rsidR="009C4CA8" w:rsidRPr="00416DD9" w:rsidRDefault="009C4CA8" w:rsidP="00B7458F">
      <w:pPr>
        <w:rPr>
          <w:szCs w:val="24"/>
        </w:rPr>
      </w:pPr>
      <w:hyperlink r:id="rId5" w:history="1">
        <w:r w:rsidRPr="00416DD9">
          <w:rPr>
            <w:rStyle w:val="Hyperlink"/>
            <w:szCs w:val="24"/>
          </w:rPr>
          <w:t>https://videlais.com/2019/06/08/an-oral-history-of-twee/</w:t>
        </w:r>
      </w:hyperlink>
    </w:p>
    <w:p w:rsidR="009C4CA8" w:rsidRDefault="009C4CA8" w:rsidP="00B7458F">
      <w:pPr>
        <w:rPr>
          <w:szCs w:val="24"/>
        </w:rPr>
      </w:pPr>
    </w:p>
    <w:p w:rsidR="009C4CA8" w:rsidRDefault="009C4CA8" w:rsidP="00B7458F">
      <w:pPr>
        <w:rPr>
          <w:szCs w:val="24"/>
        </w:rPr>
      </w:pPr>
    </w:p>
    <w:p w:rsidR="009C4CA8" w:rsidRPr="0084176E" w:rsidRDefault="009C4CA8" w:rsidP="00F76A7D">
      <w:pPr>
        <w:pStyle w:val="Heading1"/>
        <w:keepNext w:val="0"/>
        <w:spacing w:before="0" w:after="0"/>
        <w:rPr>
          <w:sz w:val="24"/>
          <w:szCs w:val="24"/>
          <w:u w:val="single"/>
        </w:rPr>
      </w:pPr>
      <w:bookmarkStart w:id="4" w:name="_Toc92095187"/>
      <w:bookmarkStart w:id="5" w:name="_Toc100047963"/>
      <w:bookmarkStart w:id="6" w:name="_Hlk95668237"/>
      <w:bookmarkEnd w:id="1"/>
      <w:r w:rsidRPr="0084176E">
        <w:rPr>
          <w:sz w:val="24"/>
          <w:szCs w:val="24"/>
          <w:u w:val="single"/>
        </w:rPr>
        <w:t>Browser support</w:t>
      </w:r>
      <w:bookmarkEnd w:id="4"/>
      <w:bookmarkEnd w:id="5"/>
    </w:p>
    <w:p w:rsidR="009C4CA8" w:rsidRDefault="009C4CA8" w:rsidP="00F76A7D">
      <w:pPr>
        <w:rPr>
          <w:szCs w:val="24"/>
        </w:rPr>
      </w:pPr>
    </w:p>
    <w:bookmarkEnd w:id="6"/>
    <w:p w:rsidR="009C4CA8" w:rsidRDefault="009C4CA8" w:rsidP="00F76A7D">
      <w:pPr>
        <w:rPr>
          <w:szCs w:val="24"/>
        </w:rPr>
      </w:pPr>
      <w:r>
        <w:fldChar w:fldCharType="begin"/>
      </w:r>
      <w:r>
        <w:instrText>HYPERLINK "https://twinery.org/cookbook/twine1/editor/browser_support.html"</w:instrText>
      </w:r>
      <w:r>
        <w:fldChar w:fldCharType="separate"/>
      </w:r>
      <w:r w:rsidRPr="00263301">
        <w:rPr>
          <w:rStyle w:val="Hyperlink"/>
          <w:szCs w:val="24"/>
        </w:rPr>
        <w:t>https://twinery.org/cookbook/twine1/editor/</w:t>
      </w:r>
      <w:r w:rsidRPr="00263301">
        <w:rPr>
          <w:rStyle w:val="Hyperlink"/>
          <w:b/>
          <w:szCs w:val="24"/>
        </w:rPr>
        <w:t>browser_support</w:t>
      </w:r>
      <w:r w:rsidRPr="00263301">
        <w:rPr>
          <w:rStyle w:val="Hyperlink"/>
          <w:szCs w:val="24"/>
        </w:rPr>
        <w:t>.html</w:t>
      </w:r>
      <w:r>
        <w:fldChar w:fldCharType="end"/>
      </w:r>
    </w:p>
    <w:p w:rsidR="009C4CA8" w:rsidRDefault="009C4CA8" w:rsidP="00F76A7D">
      <w:pPr>
        <w:rPr>
          <w:szCs w:val="24"/>
        </w:rPr>
      </w:pPr>
    </w:p>
    <w:p w:rsidR="009C4CA8" w:rsidRDefault="009C4CA8" w:rsidP="00F76A7D">
      <w:pPr>
        <w:rPr>
          <w:szCs w:val="24"/>
        </w:rPr>
      </w:pPr>
    </w:p>
    <w:p w:rsidR="009C4CA8" w:rsidRPr="000C6B29" w:rsidRDefault="009C4CA8" w:rsidP="00933D57">
      <w:pPr>
        <w:pStyle w:val="Heading1"/>
        <w:keepNext w:val="0"/>
        <w:spacing w:before="0" w:after="0"/>
        <w:rPr>
          <w:sz w:val="24"/>
          <w:szCs w:val="24"/>
          <w:u w:val="single"/>
        </w:rPr>
      </w:pPr>
      <w:bookmarkStart w:id="7" w:name="_Toc100047964"/>
      <w:r>
        <w:rPr>
          <w:sz w:val="24"/>
          <w:szCs w:val="24"/>
          <w:u w:val="single"/>
        </w:rPr>
        <w:t>Location of Twine 2 windows  installer file</w:t>
      </w:r>
      <w:bookmarkEnd w:id="7"/>
    </w:p>
    <w:p w:rsidR="009C4CA8" w:rsidRDefault="009C4CA8" w:rsidP="00564F9C">
      <w:pPr>
        <w:rPr>
          <w:szCs w:val="24"/>
        </w:rPr>
      </w:pPr>
    </w:p>
    <w:p w:rsidR="009C4CA8" w:rsidRPr="00EE3C3D" w:rsidRDefault="009C4CA8" w:rsidP="00B7458F">
      <w:pPr>
        <w:rPr>
          <w:szCs w:val="24"/>
        </w:rPr>
      </w:pPr>
      <w:r>
        <w:rPr>
          <w:szCs w:val="24"/>
        </w:rPr>
        <w:t>Twine 2 - v</w:t>
      </w:r>
      <w:bookmarkStart w:id="8" w:name="_Hlk92255538"/>
      <w:r>
        <w:rPr>
          <w:szCs w:val="24"/>
        </w:rPr>
        <w:t>2.3.15</w:t>
      </w:r>
      <w:bookmarkEnd w:id="8"/>
      <w:r>
        <w:rPr>
          <w:szCs w:val="24"/>
        </w:rPr>
        <w:t xml:space="preserve"> download link:  </w:t>
      </w:r>
    </w:p>
    <w:p w:rsidR="009C4CA8" w:rsidRPr="00EE3C3D" w:rsidRDefault="009C4CA8" w:rsidP="006A48C3">
      <w:pPr>
        <w:rPr>
          <w:szCs w:val="24"/>
        </w:rPr>
      </w:pPr>
      <w:hyperlink r:id="rId6" w:history="1">
        <w:r w:rsidRPr="00EE3C3D">
          <w:rPr>
            <w:rStyle w:val="Hyperlink"/>
            <w:szCs w:val="24"/>
          </w:rPr>
          <w:t>https://twinery.org/</w:t>
        </w:r>
      </w:hyperlink>
    </w:p>
    <w:p w:rsidR="009C4CA8" w:rsidRDefault="009C4CA8" w:rsidP="00B7458F">
      <w:pPr>
        <w:rPr>
          <w:szCs w:val="24"/>
        </w:rPr>
      </w:pPr>
    </w:p>
    <w:p w:rsidR="009C4CA8" w:rsidRDefault="009C4CA8" w:rsidP="00B7458F">
      <w:pPr>
        <w:rPr>
          <w:szCs w:val="24"/>
        </w:rPr>
      </w:pPr>
      <w:r>
        <w:rPr>
          <w:szCs w:val="24"/>
        </w:rPr>
        <w:t>There might be a new version at:</w:t>
      </w:r>
    </w:p>
    <w:p w:rsidR="009C4CA8" w:rsidRDefault="009C4CA8" w:rsidP="00B7458F">
      <w:pPr>
        <w:rPr>
          <w:szCs w:val="24"/>
        </w:rPr>
      </w:pPr>
      <w:hyperlink r:id="rId7" w:history="1">
        <w:r>
          <w:rPr>
            <w:rStyle w:val="Hyperlink"/>
            <w:szCs w:val="24"/>
          </w:rPr>
          <w:t>https://github.com/klembot/twinejs/releases</w:t>
        </w:r>
      </w:hyperlink>
    </w:p>
    <w:p w:rsidR="009C4CA8" w:rsidRDefault="009C4CA8" w:rsidP="00B7458F">
      <w:pPr>
        <w:rPr>
          <w:szCs w:val="24"/>
        </w:rPr>
      </w:pPr>
    </w:p>
    <w:p w:rsidR="009C4CA8" w:rsidRPr="00DF56A4" w:rsidRDefault="009C4CA8" w:rsidP="00B7458F">
      <w:pPr>
        <w:rPr>
          <w:szCs w:val="24"/>
        </w:rPr>
      </w:pPr>
      <w:r>
        <w:rPr>
          <w:szCs w:val="24"/>
        </w:rPr>
        <w:t>As of Jan 2022, Twine 2.4 is in development (with a beta available from the Twine 2 repository.</w:t>
      </w:r>
    </w:p>
    <w:p w:rsidR="009C4CA8" w:rsidRDefault="009C4CA8" w:rsidP="00B7458F">
      <w:pPr>
        <w:rPr>
          <w:szCs w:val="24"/>
        </w:rPr>
      </w:pPr>
    </w:p>
    <w:p w:rsidR="009C4CA8" w:rsidRDefault="009C4CA8" w:rsidP="00B7458F">
      <w:pPr>
        <w:rPr>
          <w:szCs w:val="24"/>
        </w:rPr>
      </w:pPr>
    </w:p>
    <w:p w:rsidR="009C4CA8" w:rsidRPr="000C6B29" w:rsidRDefault="009C4CA8" w:rsidP="009279D0">
      <w:pPr>
        <w:pStyle w:val="Heading1"/>
        <w:spacing w:before="0" w:after="0"/>
        <w:rPr>
          <w:sz w:val="24"/>
          <w:szCs w:val="24"/>
          <w:u w:val="single"/>
        </w:rPr>
      </w:pPr>
      <w:bookmarkStart w:id="9" w:name="_Toc100047965"/>
      <w:bookmarkStart w:id="10" w:name="_Hlk91650437"/>
      <w:bookmarkStart w:id="11" w:name="_Hlk92087807"/>
      <w:bookmarkStart w:id="12" w:name="_Hlk91644985"/>
      <w:r w:rsidRPr="000C6B29">
        <w:rPr>
          <w:sz w:val="24"/>
          <w:szCs w:val="24"/>
          <w:u w:val="single"/>
        </w:rPr>
        <w:t>Code repository for Twine</w:t>
      </w:r>
      <w:r>
        <w:rPr>
          <w:sz w:val="24"/>
          <w:szCs w:val="24"/>
          <w:u w:val="single"/>
        </w:rPr>
        <w:t xml:space="preserve"> 2</w:t>
      </w:r>
      <w:bookmarkEnd w:id="9"/>
    </w:p>
    <w:bookmarkEnd w:id="10"/>
    <w:p w:rsidR="009C4CA8" w:rsidRDefault="009C4CA8" w:rsidP="00CE4D7F">
      <w:pPr>
        <w:rPr>
          <w:szCs w:val="24"/>
        </w:rPr>
      </w:pPr>
    </w:p>
    <w:bookmarkStart w:id="13" w:name="_Hlk92091447"/>
    <w:bookmarkEnd w:id="11"/>
    <w:p w:rsidR="009C4CA8" w:rsidRPr="006066FB" w:rsidRDefault="009C4CA8"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3"/>
    <w:p w:rsidR="009C4CA8" w:rsidRDefault="009C4CA8" w:rsidP="00CE4D7F">
      <w:pPr>
        <w:rPr>
          <w:szCs w:val="24"/>
        </w:rPr>
      </w:pPr>
    </w:p>
    <w:p w:rsidR="009C4CA8" w:rsidRDefault="009C4CA8" w:rsidP="00CE4D7F">
      <w:pPr>
        <w:rPr>
          <w:szCs w:val="24"/>
        </w:rPr>
      </w:pPr>
    </w:p>
    <w:p w:rsidR="009C4CA8" w:rsidRPr="001718E9" w:rsidRDefault="009C4CA8" w:rsidP="001718E9">
      <w:pPr>
        <w:pStyle w:val="Heading1"/>
        <w:keepNext w:val="0"/>
        <w:spacing w:before="0" w:after="0"/>
        <w:rPr>
          <w:sz w:val="24"/>
          <w:szCs w:val="24"/>
          <w:u w:val="single"/>
        </w:rPr>
      </w:pPr>
      <w:bookmarkStart w:id="14" w:name="_Toc100047966"/>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4"/>
    </w:p>
    <w:p w:rsidR="009C4CA8" w:rsidRDefault="009C4CA8" w:rsidP="00CE4D7F">
      <w:pPr>
        <w:rPr>
          <w:szCs w:val="24"/>
        </w:rPr>
      </w:pPr>
    </w:p>
    <w:p w:rsidR="009C4CA8" w:rsidRDefault="009C4CA8"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9C4CA8" w:rsidRPr="001718E9" w:rsidRDefault="009C4CA8" w:rsidP="00CE4D7F">
      <w:pPr>
        <w:rPr>
          <w:szCs w:val="24"/>
        </w:rPr>
      </w:pPr>
    </w:p>
    <w:p w:rsidR="009C4CA8" w:rsidRDefault="009C4CA8" w:rsidP="00CE4D7F">
      <w:pPr>
        <w:rPr>
          <w:szCs w:val="24"/>
        </w:rPr>
      </w:pPr>
    </w:p>
    <w:p w:rsidR="009C4CA8" w:rsidRPr="000C6B29" w:rsidRDefault="009C4CA8" w:rsidP="008A2ADD">
      <w:pPr>
        <w:pStyle w:val="Heading1"/>
        <w:keepNext w:val="0"/>
        <w:spacing w:before="0" w:after="0"/>
        <w:rPr>
          <w:sz w:val="24"/>
          <w:szCs w:val="24"/>
          <w:u w:val="single"/>
        </w:rPr>
      </w:pPr>
      <w:bookmarkStart w:id="15" w:name="_Toc100047967"/>
      <w:bookmarkStart w:id="16" w:name="_Hlk92087904"/>
      <w:bookmarkStart w:id="17"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5"/>
    </w:p>
    <w:bookmarkEnd w:id="16"/>
    <w:p w:rsidR="009C4CA8" w:rsidRDefault="009C4CA8" w:rsidP="00CE4D7F">
      <w:pPr>
        <w:rPr>
          <w:szCs w:val="24"/>
        </w:rPr>
      </w:pPr>
    </w:p>
    <w:bookmarkEnd w:id="17"/>
    <w:p w:rsidR="009C4CA8" w:rsidRPr="00B74E2B" w:rsidRDefault="009C4CA8"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9C4CA8" w:rsidRDefault="009C4CA8" w:rsidP="00096E60">
      <w:pPr>
        <w:rPr>
          <w:szCs w:val="24"/>
        </w:rPr>
      </w:pPr>
    </w:p>
    <w:p w:rsidR="009C4CA8" w:rsidRPr="004F641C" w:rsidRDefault="009C4CA8"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9C4CA8" w:rsidRDefault="009C4CA8" w:rsidP="00CE4D7F">
      <w:pPr>
        <w:rPr>
          <w:szCs w:val="24"/>
        </w:rPr>
      </w:pPr>
    </w:p>
    <w:p w:rsidR="009C4CA8" w:rsidRPr="009D7DED" w:rsidRDefault="009C4CA8"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9C4CA8" w:rsidRDefault="009C4CA8" w:rsidP="00875AEA">
      <w:pPr>
        <w:rPr>
          <w:szCs w:val="24"/>
        </w:rPr>
      </w:pPr>
    </w:p>
    <w:p w:rsidR="009C4CA8" w:rsidRPr="00154DA2" w:rsidRDefault="009C4CA8"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9C4CA8" w:rsidRDefault="009C4CA8" w:rsidP="00CE4D7F">
      <w:pPr>
        <w:rPr>
          <w:szCs w:val="24"/>
        </w:rPr>
      </w:pPr>
      <w:bookmarkStart w:id="18" w:name="_Hlk92090100"/>
    </w:p>
    <w:p w:rsidR="009C4CA8" w:rsidRDefault="009C4CA8" w:rsidP="00CE4D7F">
      <w:pPr>
        <w:rPr>
          <w:szCs w:val="24"/>
        </w:rPr>
      </w:pPr>
    </w:p>
    <w:p w:rsidR="009C4CA8" w:rsidRPr="000C6B29" w:rsidRDefault="009C4CA8" w:rsidP="002A3A6B">
      <w:pPr>
        <w:pStyle w:val="Heading1"/>
        <w:spacing w:before="0" w:after="0"/>
        <w:rPr>
          <w:sz w:val="24"/>
          <w:szCs w:val="24"/>
          <w:u w:val="single"/>
        </w:rPr>
      </w:pPr>
      <w:bookmarkStart w:id="19" w:name="_Toc100047968"/>
      <w:bookmarkEnd w:id="18"/>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9"/>
    </w:p>
    <w:p w:rsidR="009C4CA8" w:rsidRDefault="009C4CA8" w:rsidP="002A3A6B">
      <w:pPr>
        <w:keepNext/>
        <w:rPr>
          <w:szCs w:val="24"/>
        </w:rPr>
      </w:pPr>
    </w:p>
    <w:p w:rsidR="009C4CA8" w:rsidRPr="00CF2806" w:rsidRDefault="009C4CA8" w:rsidP="00C04465">
      <w:pPr>
        <w:rPr>
          <w:szCs w:val="24"/>
        </w:rPr>
      </w:pPr>
      <w:bookmarkStart w:id="20" w:name="_Hlk92444270"/>
      <w:bookmarkStart w:id="21" w:name="_Hlk92092675"/>
      <w:r>
        <w:rPr>
          <w:b/>
          <w:szCs w:val="24"/>
        </w:rPr>
        <w:t xml:space="preserve">Sugarcube 2 </w:t>
      </w:r>
      <w:r>
        <w:rPr>
          <w:szCs w:val="24"/>
        </w:rPr>
        <w:t>guide</w:t>
      </w:r>
      <w:r>
        <w:rPr>
          <w:szCs w:val="24"/>
        </w:rPr>
        <w:br/>
      </w:r>
      <w:bookmarkStart w:id="22"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3" w:name="_Hlk92095748"/>
    <w:bookmarkStart w:id="24" w:name="_Hlk92463131"/>
    <w:bookmarkEnd w:id="22"/>
    <w:p w:rsidR="009C4CA8" w:rsidRPr="00E810AA" w:rsidRDefault="009C4CA8"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3"/>
    </w:p>
    <w:bookmarkEnd w:id="20"/>
    <w:bookmarkEnd w:id="24"/>
    <w:p w:rsidR="009C4CA8" w:rsidRDefault="009C4CA8" w:rsidP="00C04465">
      <w:pPr>
        <w:rPr>
          <w:szCs w:val="24"/>
        </w:rPr>
      </w:pPr>
    </w:p>
    <w:p w:rsidR="009C4CA8" w:rsidRPr="00211256" w:rsidRDefault="009C4CA8" w:rsidP="00DD3F3B">
      <w:pPr>
        <w:rPr>
          <w:szCs w:val="24"/>
        </w:rPr>
      </w:pPr>
      <w:r w:rsidRPr="00DD3F3B">
        <w:rPr>
          <w:b/>
          <w:szCs w:val="24"/>
        </w:rPr>
        <w:t>Chapbook</w:t>
      </w:r>
      <w:r>
        <w:rPr>
          <w:szCs w:val="24"/>
        </w:rPr>
        <w:t xml:space="preserve"> </w:t>
      </w:r>
      <w:bookmarkStart w:id="25" w:name="_Hlk92092764"/>
      <w:r>
        <w:rPr>
          <w:szCs w:val="24"/>
        </w:rPr>
        <w:t>guide</w:t>
      </w:r>
      <w:bookmarkEnd w:id="25"/>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9C4CA8" w:rsidRDefault="009C4CA8" w:rsidP="00DD3F3B">
      <w:pPr>
        <w:rPr>
          <w:szCs w:val="24"/>
        </w:rPr>
      </w:pPr>
    </w:p>
    <w:p w:rsidR="009C4CA8" w:rsidRDefault="009C4CA8"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9C4CA8" w:rsidRDefault="009C4CA8" w:rsidP="00CE4D7F">
      <w:pPr>
        <w:rPr>
          <w:szCs w:val="24"/>
        </w:rPr>
      </w:pPr>
    </w:p>
    <w:p w:rsidR="009C4CA8" w:rsidRPr="009C5322" w:rsidRDefault="009C4CA8" w:rsidP="00CE4D7F">
      <w:pPr>
        <w:rPr>
          <w:szCs w:val="24"/>
        </w:rPr>
      </w:pPr>
      <w:bookmarkStart w:id="26"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6"/>
    <w:p w:rsidR="009C4CA8" w:rsidRDefault="009C4CA8" w:rsidP="00CE4D7F">
      <w:pPr>
        <w:rPr>
          <w:szCs w:val="24"/>
        </w:rPr>
      </w:pPr>
    </w:p>
    <w:p w:rsidR="009C4CA8" w:rsidRPr="009C5322" w:rsidRDefault="009C4CA8"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21"/>
    <w:p w:rsidR="009C4CA8" w:rsidRDefault="009C4CA8" w:rsidP="00CE4D7F">
      <w:pPr>
        <w:rPr>
          <w:szCs w:val="24"/>
        </w:rPr>
      </w:pPr>
    </w:p>
    <w:p w:rsidR="009C4CA8" w:rsidRDefault="009C4CA8" w:rsidP="00CE4D7F">
      <w:pPr>
        <w:rPr>
          <w:szCs w:val="24"/>
        </w:rPr>
      </w:pPr>
    </w:p>
    <w:p w:rsidR="009C4CA8" w:rsidRPr="0019721B" w:rsidRDefault="009C4CA8" w:rsidP="006B0C94">
      <w:pPr>
        <w:pStyle w:val="Heading1"/>
        <w:keepNext w:val="0"/>
        <w:spacing w:before="0" w:after="0"/>
        <w:rPr>
          <w:sz w:val="24"/>
          <w:szCs w:val="24"/>
          <w:u w:val="single"/>
        </w:rPr>
      </w:pPr>
      <w:bookmarkStart w:id="27" w:name="_Toc100047969"/>
      <w:bookmarkStart w:id="28" w:name="_Hlk93756941"/>
      <w:r>
        <w:rPr>
          <w:sz w:val="24"/>
          <w:szCs w:val="24"/>
          <w:u w:val="single"/>
        </w:rPr>
        <w:t>Installing the latest version of SugarCube for Twine 2 &amp; repository</w:t>
      </w:r>
      <w:bookmarkEnd w:id="27"/>
    </w:p>
    <w:p w:rsidR="009C4CA8" w:rsidRDefault="009C4CA8" w:rsidP="006B0C94">
      <w:pPr>
        <w:rPr>
          <w:szCs w:val="24"/>
        </w:rPr>
      </w:pPr>
    </w:p>
    <w:bookmarkEnd w:id="28"/>
    <w:p w:rsidR="009C4CA8" w:rsidRPr="00B15919" w:rsidRDefault="009C4CA8" w:rsidP="006B0C94">
      <w:pPr>
        <w:rPr>
          <w:b/>
          <w:i/>
          <w:szCs w:val="24"/>
        </w:rPr>
      </w:pPr>
      <w:r w:rsidRPr="00B15919">
        <w:rPr>
          <w:b/>
          <w:i/>
          <w:szCs w:val="24"/>
        </w:rPr>
        <w:t>Instructions:</w:t>
      </w:r>
    </w:p>
    <w:p w:rsidR="009C4CA8" w:rsidRDefault="009C4CA8" w:rsidP="006B0C94">
      <w:pPr>
        <w:rPr>
          <w:szCs w:val="24"/>
        </w:rPr>
      </w:pPr>
    </w:p>
    <w:p w:rsidR="009C4CA8" w:rsidRDefault="009C4CA8"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9C4CA8" w:rsidRDefault="009C4CA8" w:rsidP="006B0C94">
      <w:pPr>
        <w:rPr>
          <w:szCs w:val="24"/>
        </w:rPr>
      </w:pPr>
    </w:p>
    <w:p w:rsidR="009C4CA8" w:rsidRDefault="009C4CA8"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9C4CA8" w:rsidRPr="00E41F2C" w:rsidRDefault="009C4CA8"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9C4CA8" w:rsidRPr="00E41F2C" w:rsidRDefault="009C4CA8"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9C4CA8" w:rsidRPr="00E41F2C" w:rsidRDefault="009C4CA8" w:rsidP="00E41F2C">
      <w:pPr>
        <w:ind w:left="284" w:hanging="284"/>
        <w:rPr>
          <w:szCs w:val="24"/>
        </w:rPr>
      </w:pPr>
      <w:r w:rsidRPr="00E41F2C">
        <w:rPr>
          <w:szCs w:val="24"/>
        </w:rPr>
        <w:t>+</w:t>
      </w:r>
      <w:r>
        <w:rPr>
          <w:szCs w:val="24"/>
        </w:rPr>
        <w:tab/>
      </w:r>
      <w:r w:rsidRPr="00E41F2C">
        <w:rPr>
          <w:szCs w:val="24"/>
        </w:rPr>
        <w:t>Launch Twine 2.</w:t>
      </w:r>
    </w:p>
    <w:p w:rsidR="009C4CA8" w:rsidRPr="00E41F2C" w:rsidRDefault="009C4CA8" w:rsidP="00E41F2C">
      <w:pPr>
        <w:ind w:left="284" w:hanging="284"/>
        <w:rPr>
          <w:szCs w:val="24"/>
        </w:rPr>
      </w:pPr>
      <w:r w:rsidRPr="00E41F2C">
        <w:rPr>
          <w:szCs w:val="24"/>
        </w:rPr>
        <w:t>+</w:t>
      </w:r>
      <w:r>
        <w:rPr>
          <w:szCs w:val="24"/>
        </w:rPr>
        <w:tab/>
      </w:r>
      <w:r w:rsidRPr="00E41F2C">
        <w:rPr>
          <w:szCs w:val="24"/>
        </w:rPr>
        <w:t>Click on the Formats link in the Twine 2 sidebar.</w:t>
      </w:r>
    </w:p>
    <w:p w:rsidR="009C4CA8" w:rsidRPr="00E41F2C" w:rsidRDefault="009C4CA8"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9C4CA8" w:rsidRPr="00E41F2C" w:rsidRDefault="009C4CA8"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9C4CA8" w:rsidRDefault="009C4CA8" w:rsidP="006B0C94">
      <w:pPr>
        <w:rPr>
          <w:szCs w:val="24"/>
        </w:rPr>
      </w:pPr>
    </w:p>
    <w:p w:rsidR="009C4CA8" w:rsidRPr="00413642" w:rsidRDefault="009C4CA8" w:rsidP="006B0C94">
      <w:pPr>
        <w:rPr>
          <w:szCs w:val="24"/>
        </w:rPr>
      </w:pPr>
      <w:hyperlink r:id="rId18" w:history="1">
        <w:r w:rsidRPr="00413642">
          <w:rPr>
            <w:rStyle w:val="Hyperlink"/>
            <w:szCs w:val="24"/>
          </w:rPr>
          <w:t>https://github.com/tmedwards/sugarcube-2</w:t>
        </w:r>
      </w:hyperlink>
    </w:p>
    <w:p w:rsidR="009C4CA8" w:rsidRDefault="009C4CA8" w:rsidP="006B0C94">
      <w:pPr>
        <w:rPr>
          <w:szCs w:val="24"/>
        </w:rPr>
      </w:pPr>
    </w:p>
    <w:p w:rsidR="009C4CA8" w:rsidRDefault="009C4CA8" w:rsidP="006B0C94">
      <w:pPr>
        <w:rPr>
          <w:szCs w:val="24"/>
        </w:rPr>
      </w:pPr>
    </w:p>
    <w:p w:rsidR="009C4CA8" w:rsidRPr="000C6B29" w:rsidRDefault="009C4CA8" w:rsidP="00DA3B7E">
      <w:pPr>
        <w:pStyle w:val="Heading1"/>
        <w:keepNext w:val="0"/>
        <w:spacing w:before="0" w:after="0"/>
        <w:rPr>
          <w:sz w:val="24"/>
          <w:szCs w:val="24"/>
          <w:u w:val="single"/>
        </w:rPr>
      </w:pPr>
      <w:bookmarkStart w:id="29" w:name="_Toc100047970"/>
      <w:r>
        <w:rPr>
          <w:sz w:val="24"/>
          <w:szCs w:val="24"/>
          <w:u w:val="single"/>
        </w:rPr>
        <w:t>Proofing formats</w:t>
      </w:r>
      <w:r w:rsidRPr="000C6B29">
        <w:rPr>
          <w:sz w:val="24"/>
          <w:szCs w:val="24"/>
          <w:u w:val="single"/>
        </w:rPr>
        <w:t xml:space="preserve"> for Twine</w:t>
      </w:r>
      <w:r>
        <w:rPr>
          <w:sz w:val="24"/>
          <w:szCs w:val="24"/>
          <w:u w:val="single"/>
        </w:rPr>
        <w:t xml:space="preserve"> 2</w:t>
      </w:r>
      <w:bookmarkEnd w:id="29"/>
    </w:p>
    <w:p w:rsidR="009C4CA8" w:rsidRDefault="009C4CA8" w:rsidP="00DA3B7E">
      <w:pPr>
        <w:rPr>
          <w:szCs w:val="24"/>
        </w:rPr>
      </w:pPr>
    </w:p>
    <w:p w:rsidR="009C4CA8" w:rsidRPr="00F90BA9" w:rsidRDefault="009C4CA8" w:rsidP="00DA3B7E">
      <w:pPr>
        <w:rPr>
          <w:b/>
          <w:szCs w:val="24"/>
        </w:rPr>
      </w:pPr>
      <w:r w:rsidRPr="00F90BA9">
        <w:rPr>
          <w:b/>
          <w:szCs w:val="24"/>
        </w:rPr>
        <w:t>Illume</w:t>
      </w:r>
    </w:p>
    <w:p w:rsidR="009C4CA8" w:rsidRPr="00BC6860" w:rsidRDefault="009C4CA8" w:rsidP="002B0C5C">
      <w:pPr>
        <w:rPr>
          <w:szCs w:val="24"/>
        </w:rPr>
      </w:pPr>
      <w:hyperlink r:id="rId19" w:history="1">
        <w:r w:rsidRPr="00C31179">
          <w:rPr>
            <w:rStyle w:val="Hyperlink"/>
            <w:szCs w:val="24"/>
          </w:rPr>
          <w:t>http://www.maximumverbosity.net/twine/Illume/</w:t>
        </w:r>
      </w:hyperlink>
    </w:p>
    <w:bookmarkStart w:id="30" w:name="_Hlk93413460"/>
    <w:p w:rsidR="009C4CA8" w:rsidRPr="006551C3" w:rsidRDefault="009C4CA8" w:rsidP="002B0C5C">
      <w:pPr>
        <w:rPr>
          <w:szCs w:val="24"/>
        </w:rPr>
      </w:pPr>
      <w:r>
        <w:rPr>
          <w:szCs w:val="24"/>
        </w:rPr>
        <w:fldChar w:fldCharType="begin"/>
      </w:r>
      <w:r>
        <w:rPr>
          <w:szCs w:val="24"/>
        </w:rPr>
        <w:instrText xml:space="preserve"> HYPERLINK "http://www.maximumverbosity.net/twine/Illume/format.js" </w:instrText>
      </w:r>
      <w:r w:rsidRPr="00155434">
        <w:rPr>
          <w:szCs w:val="24"/>
        </w:rPr>
      </w:r>
      <w:r>
        <w:rPr>
          <w:szCs w:val="24"/>
        </w:rPr>
        <w:fldChar w:fldCharType="separate"/>
      </w:r>
      <w:r w:rsidRPr="006551C3">
        <w:rPr>
          <w:rStyle w:val="Hyperlink"/>
          <w:szCs w:val="24"/>
        </w:rPr>
        <w:t>http://www.maximumverbosity.net/twine/Illume/format.js</w:t>
      </w:r>
      <w:r>
        <w:rPr>
          <w:szCs w:val="24"/>
        </w:rPr>
        <w:fldChar w:fldCharType="end"/>
      </w:r>
      <w:bookmarkEnd w:id="30"/>
    </w:p>
    <w:p w:rsidR="009C4CA8" w:rsidRPr="002B0C5C" w:rsidRDefault="009C4CA8"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9C4CA8" w:rsidRDefault="009C4CA8" w:rsidP="00DA3B7E">
      <w:pPr>
        <w:rPr>
          <w:szCs w:val="24"/>
        </w:rPr>
      </w:pPr>
    </w:p>
    <w:p w:rsidR="009C4CA8" w:rsidRPr="00F90BA9" w:rsidRDefault="009C4CA8" w:rsidP="00DA3B7E">
      <w:pPr>
        <w:rPr>
          <w:b/>
          <w:szCs w:val="24"/>
        </w:rPr>
      </w:pPr>
      <w:r w:rsidRPr="00F90BA9">
        <w:rPr>
          <w:b/>
          <w:szCs w:val="24"/>
        </w:rPr>
        <w:t>Poof</w:t>
      </w:r>
    </w:p>
    <w:p w:rsidR="009C4CA8" w:rsidRPr="00984FE3" w:rsidRDefault="009C4CA8" w:rsidP="009A0DB8">
      <w:pPr>
        <w:rPr>
          <w:szCs w:val="24"/>
        </w:rPr>
      </w:pPr>
      <w:hyperlink r:id="rId21" w:history="1">
        <w:r w:rsidRPr="007E195F">
          <w:rPr>
            <w:rStyle w:val="Hyperlink"/>
            <w:szCs w:val="24"/>
          </w:rPr>
          <w:t>https://github.com/ChapelR/</w:t>
        </w:r>
        <w:r w:rsidRPr="007E195F">
          <w:rPr>
            <w:rStyle w:val="Hyperlink"/>
            <w:b/>
            <w:szCs w:val="24"/>
          </w:rPr>
          <w:t>poof</w:t>
        </w:r>
      </w:hyperlink>
    </w:p>
    <w:p w:rsidR="009C4CA8" w:rsidRDefault="009C4CA8" w:rsidP="00DA3B7E">
      <w:pPr>
        <w:rPr>
          <w:szCs w:val="24"/>
        </w:rPr>
      </w:pPr>
      <w:hyperlink r:id="rId22" w:history="1">
        <w:r w:rsidRPr="009A0DB8">
          <w:rPr>
            <w:rStyle w:val="Hyperlink"/>
            <w:szCs w:val="24"/>
          </w:rPr>
          <w:t>https://cdn.jsdelivr.net/gh/chapelr/poof@latest/docs/use/format.js</w:t>
        </w:r>
      </w:hyperlink>
    </w:p>
    <w:p w:rsidR="009C4CA8" w:rsidRDefault="009C4CA8" w:rsidP="00DA3B7E">
      <w:pPr>
        <w:rPr>
          <w:szCs w:val="24"/>
        </w:rPr>
      </w:pPr>
    </w:p>
    <w:p w:rsidR="009C4CA8" w:rsidRPr="00F90BA9" w:rsidRDefault="009C4CA8" w:rsidP="00DA3B7E">
      <w:pPr>
        <w:rPr>
          <w:b/>
          <w:szCs w:val="24"/>
        </w:rPr>
      </w:pPr>
      <w:r w:rsidRPr="00F90BA9">
        <w:rPr>
          <w:b/>
          <w:szCs w:val="24"/>
        </w:rPr>
        <w:t>DotGraph</w:t>
      </w:r>
    </w:p>
    <w:p w:rsidR="009C4CA8" w:rsidRPr="00F90BA9" w:rsidRDefault="009C4CA8"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9C4CA8" w:rsidRDefault="009C4CA8" w:rsidP="00DA3B7E">
      <w:pPr>
        <w:rPr>
          <w:szCs w:val="24"/>
        </w:rPr>
      </w:pPr>
    </w:p>
    <w:p w:rsidR="009C4CA8" w:rsidRDefault="009C4CA8" w:rsidP="00DA3B7E">
      <w:pPr>
        <w:rPr>
          <w:szCs w:val="24"/>
        </w:rPr>
      </w:pPr>
    </w:p>
    <w:p w:rsidR="009C4CA8" w:rsidRPr="0019721B" w:rsidRDefault="009C4CA8" w:rsidP="00F74703">
      <w:pPr>
        <w:pStyle w:val="Heading1"/>
        <w:keepNext w:val="0"/>
        <w:spacing w:before="0" w:after="0"/>
        <w:rPr>
          <w:sz w:val="24"/>
          <w:szCs w:val="24"/>
          <w:u w:val="single"/>
        </w:rPr>
      </w:pPr>
      <w:bookmarkStart w:id="31" w:name="_Toc100047971"/>
      <w:bookmarkStart w:id="32" w:name="_Hlk94922174"/>
      <w:r>
        <w:rPr>
          <w:sz w:val="24"/>
          <w:szCs w:val="24"/>
          <w:u w:val="single"/>
        </w:rPr>
        <w:t>Installing Tweego</w:t>
      </w:r>
      <w:bookmarkEnd w:id="31"/>
    </w:p>
    <w:p w:rsidR="009C4CA8" w:rsidRDefault="009C4CA8" w:rsidP="00F74703">
      <w:pPr>
        <w:rPr>
          <w:szCs w:val="24"/>
        </w:rPr>
      </w:pPr>
    </w:p>
    <w:bookmarkEnd w:id="32"/>
    <w:p w:rsidR="009C4CA8" w:rsidRDefault="009C4CA8" w:rsidP="00F74703">
      <w:pPr>
        <w:rPr>
          <w:szCs w:val="24"/>
        </w:rPr>
      </w:pPr>
      <w:r>
        <w:rPr>
          <w:szCs w:val="24"/>
        </w:rPr>
        <w:t>Download from:</w:t>
      </w:r>
    </w:p>
    <w:p w:rsidR="009C4CA8" w:rsidRDefault="009C4CA8" w:rsidP="00F74703">
      <w:pPr>
        <w:rPr>
          <w:szCs w:val="24"/>
        </w:rPr>
      </w:pPr>
      <w:hyperlink r:id="rId24" w:history="1">
        <w:r w:rsidRPr="00E15613">
          <w:rPr>
            <w:rStyle w:val="Hyperlink"/>
            <w:szCs w:val="24"/>
          </w:rPr>
          <w:t>https://www.motoslave.net/tweego/</w:t>
        </w:r>
      </w:hyperlink>
    </w:p>
    <w:p w:rsidR="009C4CA8" w:rsidRDefault="009C4CA8" w:rsidP="00F74703">
      <w:pPr>
        <w:rPr>
          <w:szCs w:val="24"/>
        </w:rPr>
      </w:pPr>
    </w:p>
    <w:p w:rsidR="009C4CA8" w:rsidRPr="00E15613" w:rsidRDefault="009C4CA8" w:rsidP="00F74703">
      <w:pPr>
        <w:rPr>
          <w:szCs w:val="24"/>
        </w:rPr>
      </w:pPr>
      <w:r>
        <w:rPr>
          <w:szCs w:val="24"/>
        </w:rPr>
        <w:t>Installation instructions and installer from:</w:t>
      </w:r>
    </w:p>
    <w:p w:rsidR="009C4CA8" w:rsidRPr="00FF7472" w:rsidRDefault="009C4CA8" w:rsidP="00F74703">
      <w:pPr>
        <w:rPr>
          <w:szCs w:val="24"/>
        </w:rPr>
      </w:pPr>
      <w:hyperlink r:id="rId25"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9C4CA8" w:rsidRPr="00C74848" w:rsidRDefault="009C4CA8" w:rsidP="00F74703">
      <w:pPr>
        <w:rPr>
          <w:szCs w:val="24"/>
        </w:rPr>
      </w:pPr>
      <w:hyperlink r:id="rId26" w:history="1">
        <w:r w:rsidRPr="00C74848">
          <w:rPr>
            <w:rStyle w:val="Hyperlink"/>
            <w:szCs w:val="24"/>
          </w:rPr>
          <w:t>https://github.com/ChapelR/tweego-installer</w:t>
        </w:r>
      </w:hyperlink>
    </w:p>
    <w:p w:rsidR="009C4CA8" w:rsidRDefault="009C4CA8" w:rsidP="00F74703">
      <w:pPr>
        <w:rPr>
          <w:szCs w:val="24"/>
        </w:rPr>
      </w:pPr>
    </w:p>
    <w:p w:rsidR="009C4CA8" w:rsidRDefault="009C4CA8" w:rsidP="00F74703">
      <w:pPr>
        <w:rPr>
          <w:szCs w:val="24"/>
        </w:rPr>
      </w:pPr>
      <w:r w:rsidRPr="00CE624B">
        <w:rPr>
          <w:szCs w:val="24"/>
        </w:rPr>
        <w:t>Tweego is a command-line application, meaning it is run from your computer's terminal or command prompt. Simply clicking on the executab</w:t>
      </w:r>
      <w:r>
        <w:rPr>
          <w:szCs w:val="24"/>
        </w:rPr>
        <w:t xml:space="preserve">le will not really do anything.  </w:t>
      </w:r>
      <w:r w:rsidRPr="00CE624B">
        <w:rPr>
          <w:szCs w:val="24"/>
        </w:rPr>
        <w:t xml:space="preserve">Further reading: </w:t>
      </w:r>
      <w:hyperlink r:id="rId27" w:history="1">
        <w:r w:rsidRPr="00CE624B">
          <w:rPr>
            <w:rStyle w:val="Hyperlink"/>
            <w:szCs w:val="24"/>
          </w:rPr>
          <w:t>https://en.wikipedia.org/wiki/Command-line_interface</w:t>
        </w:r>
      </w:hyperlink>
      <w:r w:rsidRPr="00CE624B">
        <w:rPr>
          <w:szCs w:val="24"/>
        </w:rPr>
        <w:t xml:space="preserve"> </w:t>
      </w:r>
    </w:p>
    <w:p w:rsidR="009C4CA8" w:rsidRDefault="009C4CA8" w:rsidP="00F74703">
      <w:pPr>
        <w:rPr>
          <w:szCs w:val="24"/>
        </w:rPr>
      </w:pPr>
    </w:p>
    <w:p w:rsidR="009C4CA8" w:rsidRDefault="009C4CA8" w:rsidP="00F74703">
      <w:pPr>
        <w:rPr>
          <w:szCs w:val="24"/>
        </w:rPr>
      </w:pPr>
      <w:r w:rsidRPr="00CE624B">
        <w:rPr>
          <w:szCs w:val="24"/>
        </w:rPr>
        <w:t xml:space="preserve">The best way to use Tweego is to add it to your PATH environment variable. How you do that depends on your operating system. If you are not confident doing that, there are scripts and installation packages available online you can use, like this one (made by me) for Windows: </w:t>
      </w:r>
      <w:bookmarkStart w:id="33" w:name="_Hlk95023955"/>
      <w:r>
        <w:rPr>
          <w:szCs w:val="24"/>
        </w:rPr>
        <w:fldChar w:fldCharType="begin"/>
      </w:r>
      <w:r>
        <w:rPr>
          <w:szCs w:val="24"/>
        </w:rPr>
        <w:instrText>HYPERLINK "https://github.com/ChapelR/tweego-installer"</w:instrText>
      </w:r>
      <w:r w:rsidRPr="00155434">
        <w:rPr>
          <w:szCs w:val="24"/>
        </w:rPr>
      </w:r>
      <w:r>
        <w:rPr>
          <w:szCs w:val="24"/>
        </w:rPr>
        <w:fldChar w:fldCharType="separate"/>
      </w:r>
      <w:r>
        <w:rPr>
          <w:rStyle w:val="Hyperlink"/>
          <w:szCs w:val="24"/>
        </w:rPr>
        <w:t>https://github.com/ChapelR/tweego-installer</w:t>
      </w:r>
      <w:r>
        <w:rPr>
          <w:szCs w:val="24"/>
        </w:rPr>
        <w:fldChar w:fldCharType="end"/>
      </w:r>
      <w:bookmarkEnd w:id="33"/>
    </w:p>
    <w:p w:rsidR="009C4CA8" w:rsidRDefault="009C4CA8" w:rsidP="00F74703">
      <w:pPr>
        <w:rPr>
          <w:szCs w:val="24"/>
        </w:rPr>
      </w:pPr>
    </w:p>
    <w:p w:rsidR="009C4CA8" w:rsidRDefault="009C4CA8" w:rsidP="00F74703">
      <w:pPr>
        <w:rPr>
          <w:szCs w:val="24"/>
        </w:rPr>
      </w:pPr>
      <w:r w:rsidRPr="00CE624B">
        <w:rPr>
          <w:szCs w:val="24"/>
        </w:rPr>
        <w:t xml:space="preserve">Actually using Tweego does not necessarily require it be added to your PATH, but it is suggested you do so. After installing it as above, open a terminal or command prompt and type </w:t>
      </w:r>
      <w:bookmarkStart w:id="34" w:name="_Hlk95024008"/>
      <w:r w:rsidRPr="00CE624B">
        <w:rPr>
          <w:szCs w:val="24"/>
        </w:rPr>
        <w:t>tweego -v</w:t>
      </w:r>
      <w:bookmarkEnd w:id="34"/>
      <w:r w:rsidRPr="00CE624B">
        <w:rPr>
          <w:szCs w:val="24"/>
        </w:rPr>
        <w:t xml:space="preserve">. </w:t>
      </w:r>
    </w:p>
    <w:p w:rsidR="009C4CA8" w:rsidRDefault="009C4CA8" w:rsidP="00F74703">
      <w:pPr>
        <w:rPr>
          <w:szCs w:val="24"/>
        </w:rPr>
      </w:pPr>
    </w:p>
    <w:p w:rsidR="009C4CA8" w:rsidRDefault="009C4CA8" w:rsidP="00F74703">
      <w:pPr>
        <w:rPr>
          <w:szCs w:val="24"/>
        </w:rPr>
      </w:pPr>
      <w:r w:rsidRPr="00CE624B">
        <w:rPr>
          <w:szCs w:val="24"/>
        </w:rPr>
        <w:t xml:space="preserve">If the command is recognized and the version is reported, congratulations, you installed Tweego! </w:t>
      </w:r>
    </w:p>
    <w:p w:rsidR="009C4CA8" w:rsidRDefault="009C4CA8" w:rsidP="00F74703">
      <w:pPr>
        <w:rPr>
          <w:szCs w:val="24"/>
        </w:rPr>
      </w:pPr>
    </w:p>
    <w:p w:rsidR="009C4CA8" w:rsidRDefault="009C4CA8" w:rsidP="00F74703">
      <w:pPr>
        <w:rPr>
          <w:szCs w:val="24"/>
        </w:rPr>
      </w:pPr>
    </w:p>
    <w:p w:rsidR="009C4CA8" w:rsidRPr="006817BB" w:rsidRDefault="009C4CA8" w:rsidP="006817BB">
      <w:pPr>
        <w:pStyle w:val="Heading1"/>
        <w:keepNext w:val="0"/>
        <w:spacing w:before="0" w:after="0"/>
        <w:rPr>
          <w:sz w:val="24"/>
          <w:szCs w:val="24"/>
          <w:u w:val="single"/>
        </w:rPr>
      </w:pPr>
      <w:bookmarkStart w:id="35" w:name="_Toc100047972"/>
      <w:r w:rsidRPr="006817BB">
        <w:rPr>
          <w:sz w:val="24"/>
          <w:szCs w:val="24"/>
          <w:u w:val="single"/>
        </w:rPr>
        <w:t>Installing Twee3 Language Tools</w:t>
      </w:r>
      <w:bookmarkEnd w:id="35"/>
    </w:p>
    <w:p w:rsidR="009C4CA8" w:rsidRDefault="009C4CA8" w:rsidP="00F74703">
      <w:pPr>
        <w:rPr>
          <w:szCs w:val="24"/>
        </w:rPr>
      </w:pPr>
    </w:p>
    <w:p w:rsidR="009C4CA8" w:rsidRPr="00C1118D" w:rsidRDefault="009C4CA8" w:rsidP="00F74703">
      <w:pPr>
        <w:rPr>
          <w:szCs w:val="24"/>
        </w:rPr>
      </w:pPr>
      <w:hyperlink r:id="rId28" w:history="1">
        <w:r w:rsidRPr="00C1118D">
          <w:rPr>
            <w:rStyle w:val="Hyperlink"/>
            <w:szCs w:val="24"/>
          </w:rPr>
          <w:t>https://marketplace.visualstudio.com/items?itemName=</w:t>
        </w:r>
        <w:r w:rsidRPr="00C1118D">
          <w:rPr>
            <w:rStyle w:val="Hyperlink"/>
            <w:b/>
            <w:szCs w:val="24"/>
          </w:rPr>
          <w:t>cyrusfirheir.twee3-language-tools</w:t>
        </w:r>
      </w:hyperlink>
    </w:p>
    <w:p w:rsidR="009C4CA8" w:rsidRDefault="009C4CA8" w:rsidP="00F74703">
      <w:pPr>
        <w:rPr>
          <w:szCs w:val="24"/>
        </w:rPr>
      </w:pPr>
      <w:hyperlink r:id="rId29" w:history="1">
        <w:r w:rsidRPr="006817BB">
          <w:rPr>
            <w:rStyle w:val="Hyperlink"/>
            <w:szCs w:val="24"/>
          </w:rPr>
          <w:t>https://code.visualstudio.com/docs/editor/extension-marketplace</w:t>
        </w:r>
      </w:hyperlink>
    </w:p>
    <w:p w:rsidR="009C4CA8" w:rsidRPr="00A85D07" w:rsidRDefault="009C4CA8" w:rsidP="00F74703">
      <w:pPr>
        <w:rPr>
          <w:szCs w:val="24"/>
        </w:rPr>
      </w:pPr>
      <w:hyperlink r:id="rId30" w:history="1">
        <w:r w:rsidRPr="00A85D07">
          <w:rPr>
            <w:rStyle w:val="Hyperlink"/>
            <w:szCs w:val="24"/>
          </w:rPr>
          <w:t>https://intfiction.org/t/recommended-</w:t>
        </w:r>
        <w:r w:rsidRPr="00A85D07">
          <w:rPr>
            <w:rStyle w:val="Hyperlink"/>
            <w:b/>
            <w:szCs w:val="24"/>
          </w:rPr>
          <w:t>ide-for-sugarcube</w:t>
        </w:r>
        <w:r w:rsidRPr="00A85D07">
          <w:rPr>
            <w:rStyle w:val="Hyperlink"/>
            <w:szCs w:val="24"/>
          </w:rPr>
          <w:t>/49905/13</w:t>
        </w:r>
      </w:hyperlink>
    </w:p>
    <w:p w:rsidR="009C4CA8" w:rsidRDefault="009C4CA8" w:rsidP="00F74703">
      <w:pPr>
        <w:rPr>
          <w:szCs w:val="24"/>
        </w:rPr>
      </w:pPr>
    </w:p>
    <w:p w:rsidR="009C4CA8" w:rsidRDefault="009C4CA8" w:rsidP="00F74703">
      <w:pPr>
        <w:rPr>
          <w:szCs w:val="24"/>
        </w:rPr>
      </w:pPr>
    </w:p>
    <w:p w:rsidR="009C4CA8" w:rsidRPr="0019721B" w:rsidRDefault="009C4CA8" w:rsidP="00F74703">
      <w:pPr>
        <w:pStyle w:val="Heading1"/>
        <w:keepNext w:val="0"/>
        <w:spacing w:before="0" w:after="0"/>
        <w:rPr>
          <w:sz w:val="24"/>
          <w:szCs w:val="24"/>
          <w:u w:val="single"/>
        </w:rPr>
      </w:pPr>
      <w:bookmarkStart w:id="36" w:name="_Toc100047973"/>
      <w:bookmarkStart w:id="37" w:name="_Hlk94922338"/>
      <w:r>
        <w:rPr>
          <w:sz w:val="24"/>
          <w:szCs w:val="24"/>
          <w:u w:val="single"/>
        </w:rPr>
        <w:t>Using Tweego</w:t>
      </w:r>
      <w:bookmarkEnd w:id="36"/>
    </w:p>
    <w:p w:rsidR="009C4CA8" w:rsidRDefault="009C4CA8" w:rsidP="00F74703">
      <w:pPr>
        <w:rPr>
          <w:szCs w:val="24"/>
        </w:rPr>
      </w:pPr>
    </w:p>
    <w:bookmarkEnd w:id="37"/>
    <w:p w:rsidR="009C4CA8" w:rsidRPr="00CD5BF2" w:rsidRDefault="009C4CA8" w:rsidP="00F74703">
      <w:pPr>
        <w:rPr>
          <w:b/>
          <w:szCs w:val="24"/>
        </w:rPr>
      </w:pPr>
      <w:r w:rsidRPr="00CD5BF2">
        <w:rPr>
          <w:b/>
          <w:szCs w:val="24"/>
        </w:rPr>
        <w:t>Documentation</w:t>
      </w:r>
    </w:p>
    <w:p w:rsidR="009C4CA8" w:rsidRPr="00CD5BF2" w:rsidRDefault="009C4CA8" w:rsidP="00F74703">
      <w:pPr>
        <w:rPr>
          <w:szCs w:val="24"/>
        </w:rPr>
      </w:pPr>
      <w:hyperlink r:id="rId31" w:history="1">
        <w:r w:rsidRPr="00CD5BF2">
          <w:rPr>
            <w:rStyle w:val="Hyperlink"/>
            <w:szCs w:val="24"/>
          </w:rPr>
          <w:t>https://www.motoslave.net/tweego/docs/</w:t>
        </w:r>
      </w:hyperlink>
    </w:p>
    <w:p w:rsidR="009C4CA8" w:rsidRPr="009E40E9" w:rsidRDefault="009C4CA8" w:rsidP="00F74703">
      <w:pPr>
        <w:rPr>
          <w:szCs w:val="24"/>
        </w:rPr>
      </w:pPr>
      <w:hyperlink r:id="rId32" w:history="1">
        <w:r w:rsidRPr="000E3768">
          <w:rPr>
            <w:rStyle w:val="Hyperlink"/>
            <w:szCs w:val="24"/>
          </w:rPr>
          <w:t>https://github.com/ChapelR/</w:t>
        </w:r>
        <w:r w:rsidRPr="000E3768">
          <w:rPr>
            <w:rStyle w:val="Hyperlink"/>
            <w:b/>
            <w:szCs w:val="24"/>
          </w:rPr>
          <w:t>tweego-setup</w:t>
        </w:r>
      </w:hyperlink>
    </w:p>
    <w:p w:rsidR="009C4CA8" w:rsidRDefault="009C4CA8" w:rsidP="00F74703">
      <w:pPr>
        <w:rPr>
          <w:szCs w:val="24"/>
        </w:rPr>
      </w:pPr>
    </w:p>
    <w:p w:rsidR="009C4CA8" w:rsidRDefault="009C4CA8" w:rsidP="00F74703">
      <w:pPr>
        <w:rPr>
          <w:szCs w:val="24"/>
        </w:rPr>
      </w:pPr>
    </w:p>
    <w:p w:rsidR="009C4CA8" w:rsidRPr="008E6414" w:rsidRDefault="009C4CA8" w:rsidP="00A31B5B">
      <w:pPr>
        <w:pStyle w:val="Heading1"/>
        <w:keepNext w:val="0"/>
        <w:spacing w:before="0" w:after="0"/>
        <w:rPr>
          <w:sz w:val="24"/>
          <w:szCs w:val="24"/>
          <w:u w:val="single"/>
        </w:rPr>
      </w:pPr>
      <w:bookmarkStart w:id="38" w:name="_Toc100047974"/>
      <w:r>
        <w:rPr>
          <w:sz w:val="24"/>
          <w:szCs w:val="24"/>
          <w:u w:val="single"/>
        </w:rPr>
        <w:t>### - Work flow: Twine to Tweego/</w:t>
      </w:r>
      <w:r w:rsidRPr="008E6414">
        <w:rPr>
          <w:sz w:val="24"/>
          <w:szCs w:val="24"/>
          <w:u w:val="single"/>
        </w:rPr>
        <w:t>VSCode</w:t>
      </w:r>
      <w:r>
        <w:rPr>
          <w:sz w:val="24"/>
          <w:szCs w:val="24"/>
          <w:u w:val="single"/>
        </w:rPr>
        <w:t>/</w:t>
      </w:r>
      <w:r w:rsidRPr="008E6414">
        <w:rPr>
          <w:sz w:val="24"/>
          <w:szCs w:val="24"/>
          <w:u w:val="single"/>
        </w:rPr>
        <w:t>Twee3 extension</w:t>
      </w:r>
      <w:bookmarkEnd w:id="38"/>
    </w:p>
    <w:p w:rsidR="009C4CA8" w:rsidRDefault="009C4CA8" w:rsidP="00F74703">
      <w:pPr>
        <w:rPr>
          <w:szCs w:val="24"/>
        </w:rPr>
      </w:pPr>
    </w:p>
    <w:p w:rsidR="009C4CA8" w:rsidRPr="005017A5" w:rsidRDefault="009C4CA8" w:rsidP="00750784">
      <w:pPr>
        <w:rPr>
          <w:szCs w:val="24"/>
        </w:rPr>
      </w:pPr>
      <w:hyperlink r:id="rId33"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9C4CA8" w:rsidRPr="005127F5" w:rsidRDefault="009C4CA8" w:rsidP="00750784">
      <w:pPr>
        <w:rPr>
          <w:szCs w:val="24"/>
        </w:rPr>
      </w:pPr>
      <w:hyperlink r:id="rId34" w:history="1">
        <w:r w:rsidRPr="005127F5">
          <w:rPr>
            <w:rStyle w:val="Hyperlink"/>
            <w:szCs w:val="24"/>
          </w:rPr>
          <w:t>https://joshuagrams.github.io/tiny-qbn/doc/tweego.html</w:t>
        </w:r>
      </w:hyperlink>
      <w:r>
        <w:rPr>
          <w:szCs w:val="24"/>
        </w:rPr>
        <w:t xml:space="preserve">  - linking tweego with VSCode</w:t>
      </w:r>
    </w:p>
    <w:p w:rsidR="009C4CA8" w:rsidRPr="00D70B20" w:rsidRDefault="009C4CA8" w:rsidP="00750784">
      <w:pPr>
        <w:rPr>
          <w:szCs w:val="24"/>
        </w:rPr>
      </w:pPr>
      <w:hyperlink r:id="rId35" w:history="1">
        <w:r w:rsidRPr="00692D1C">
          <w:rPr>
            <w:rStyle w:val="Hyperlink"/>
            <w:szCs w:val="24"/>
          </w:rPr>
          <w:t>https://github.com/cyrusfirheir/twee3-language-tools/blob/master/docs/</w:t>
        </w:r>
        <w:r w:rsidRPr="00692D1C">
          <w:rPr>
            <w:rStyle w:val="Hyperlink"/>
            <w:b/>
            <w:szCs w:val="24"/>
          </w:rPr>
          <w:t>getting-started.md</w:t>
        </w:r>
      </w:hyperlink>
    </w:p>
    <w:p w:rsidR="009C4CA8" w:rsidRPr="000978B2" w:rsidRDefault="009C4CA8" w:rsidP="00F74703">
      <w:pPr>
        <w:rPr>
          <w:szCs w:val="24"/>
        </w:rPr>
      </w:pPr>
      <w:hyperlink r:id="rId36" w:history="1">
        <w:r w:rsidRPr="000978B2">
          <w:rPr>
            <w:rStyle w:val="Hyperlink"/>
            <w:szCs w:val="24"/>
          </w:rPr>
          <w:t>https://dev.to/lazerwalker/a-modern-developer-s-workflow-for-twine-4imp</w:t>
        </w:r>
      </w:hyperlink>
    </w:p>
    <w:p w:rsidR="009C4CA8" w:rsidRDefault="009C4CA8" w:rsidP="00F74703">
      <w:pPr>
        <w:rPr>
          <w:szCs w:val="24"/>
        </w:rPr>
      </w:pPr>
    </w:p>
    <w:p w:rsidR="009C4CA8" w:rsidRDefault="009C4CA8" w:rsidP="00F74703">
      <w:pPr>
        <w:rPr>
          <w:szCs w:val="24"/>
        </w:rPr>
      </w:pPr>
      <w:r w:rsidRPr="00FA5C0C">
        <w:rPr>
          <w:b/>
          <w:szCs w:val="24"/>
        </w:rPr>
        <w:t xml:space="preserve">The </w:t>
      </w:r>
      <w:r>
        <w:rPr>
          <w:b/>
          <w:szCs w:val="24"/>
        </w:rPr>
        <w:t xml:space="preserve">forward conversion </w:t>
      </w:r>
      <w:r w:rsidRPr="00FA5C0C">
        <w:rPr>
          <w:b/>
          <w:szCs w:val="24"/>
        </w:rPr>
        <w:t>flow</w:t>
      </w:r>
      <w:r>
        <w:rPr>
          <w:szCs w:val="24"/>
        </w:rPr>
        <w:t>:  The original twine project file is converted to twee format by tweego.  Then Joeyrsp ‘s python code is run to split the twee file into single passage files.   Later tweego is used to compile a new  output .html file.</w:t>
      </w:r>
    </w:p>
    <w:p w:rsidR="009C4CA8" w:rsidRDefault="009C4CA8" w:rsidP="00F74703">
      <w:pPr>
        <w:rPr>
          <w:szCs w:val="24"/>
        </w:rPr>
      </w:pPr>
    </w:p>
    <w:p w:rsidR="009C4CA8" w:rsidRDefault="009C4CA8" w:rsidP="003E2A84">
      <w:pPr>
        <w:rPr>
          <w:szCs w:val="24"/>
        </w:rPr>
      </w:pPr>
      <w:r>
        <w:rPr>
          <w:szCs w:val="24"/>
        </w:rPr>
        <w:t>Tweego needs to use the story format type and version to match that used in the Twine file to be converted.   You can find out what version you have loaded by running the command below though the windows command prompt or vscode’s terminal:</w:t>
      </w:r>
    </w:p>
    <w:p w:rsidR="009C4CA8" w:rsidRDefault="009C4CA8" w:rsidP="003E2A84">
      <w:pPr>
        <w:rPr>
          <w:szCs w:val="24"/>
        </w:rPr>
      </w:pPr>
    </w:p>
    <w:p w:rsidR="009C4CA8" w:rsidRPr="007F000F" w:rsidRDefault="009C4CA8" w:rsidP="003E2A84">
      <w:pPr>
        <w:ind w:left="284"/>
        <w:rPr>
          <w:rFonts w:ascii="Courier" w:hAnsi="Courier" w:cs="Courier"/>
          <w:color w:val="000000"/>
          <w:sz w:val="22"/>
          <w:szCs w:val="22"/>
          <w:highlight w:val="white"/>
          <w:lang w:eastAsia="en-AU"/>
        </w:rPr>
      </w:pPr>
      <w:r w:rsidRPr="007F000F">
        <w:rPr>
          <w:rFonts w:ascii="Courier" w:hAnsi="Courier" w:cs="Courier"/>
          <w:color w:val="000000"/>
          <w:sz w:val="22"/>
          <w:szCs w:val="22"/>
          <w:highlight w:val="white"/>
          <w:lang w:eastAsia="en-AU"/>
        </w:rPr>
        <w:t>tweego.exe --list-formats</w:t>
      </w:r>
    </w:p>
    <w:p w:rsidR="009C4CA8" w:rsidRDefault="009C4CA8" w:rsidP="003E2A84">
      <w:pPr>
        <w:rPr>
          <w:szCs w:val="24"/>
        </w:rPr>
      </w:pPr>
    </w:p>
    <w:p w:rsidR="009C4CA8" w:rsidRDefault="009C4CA8" w:rsidP="003E2A84">
      <w:pPr>
        <w:rPr>
          <w:szCs w:val="24"/>
        </w:rPr>
      </w:pPr>
      <w:r>
        <w:rPr>
          <w:szCs w:val="24"/>
        </w:rPr>
        <w:t>To get the latest SugarCube format files go to the link below and choose the .zip file to download:</w:t>
      </w:r>
    </w:p>
    <w:p w:rsidR="009C4CA8" w:rsidRDefault="009C4CA8" w:rsidP="003E2A84">
      <w:pPr>
        <w:rPr>
          <w:szCs w:val="24"/>
        </w:rPr>
      </w:pPr>
    </w:p>
    <w:p w:rsidR="009C4CA8" w:rsidRPr="00A76AF6" w:rsidRDefault="009C4CA8" w:rsidP="003E2A84">
      <w:pPr>
        <w:ind w:left="284"/>
        <w:rPr>
          <w:szCs w:val="24"/>
        </w:rPr>
      </w:pPr>
      <w:hyperlink r:id="rId37" w:history="1">
        <w:r w:rsidRPr="00F54709">
          <w:rPr>
            <w:rStyle w:val="Hyperlink"/>
            <w:szCs w:val="24"/>
          </w:rPr>
          <w:t>https://github.com/tmedwards/sugarcube-2/releases</w:t>
        </w:r>
      </w:hyperlink>
    </w:p>
    <w:p w:rsidR="009C4CA8" w:rsidRDefault="009C4CA8" w:rsidP="003E2A84">
      <w:pPr>
        <w:rPr>
          <w:szCs w:val="24"/>
        </w:rPr>
      </w:pPr>
    </w:p>
    <w:p w:rsidR="009C4CA8" w:rsidRDefault="009C4CA8" w:rsidP="003E2A84">
      <w:pPr>
        <w:rPr>
          <w:szCs w:val="24"/>
        </w:rPr>
      </w:pPr>
      <w:r>
        <w:rPr>
          <w:szCs w:val="24"/>
        </w:rPr>
        <w:t>(If the latest sugarcube release is a later version than the one used for the twine file, then update the twine file first, then update tweego.</w:t>
      </w:r>
    </w:p>
    <w:p w:rsidR="009C4CA8" w:rsidRDefault="009C4CA8" w:rsidP="003E2A84">
      <w:pPr>
        <w:rPr>
          <w:szCs w:val="24"/>
        </w:rPr>
      </w:pPr>
    </w:p>
    <w:p w:rsidR="009C4CA8" w:rsidRDefault="009C4CA8" w:rsidP="003E2A84">
      <w:pPr>
        <w:rPr>
          <w:szCs w:val="24"/>
        </w:rPr>
      </w:pPr>
      <w:r>
        <w:rPr>
          <w:szCs w:val="24"/>
        </w:rPr>
        <w:t>Then go to the tweego installation folder and copy the up-to-date sugarcube files over the top of the out of date sugarcube files:</w:t>
      </w:r>
    </w:p>
    <w:p w:rsidR="009C4CA8" w:rsidRDefault="009C4CA8" w:rsidP="003E2A84">
      <w:pPr>
        <w:rPr>
          <w:szCs w:val="24"/>
        </w:rPr>
      </w:pPr>
    </w:p>
    <w:p w:rsidR="009C4CA8" w:rsidRPr="007F000F" w:rsidRDefault="009C4CA8" w:rsidP="003E2A84">
      <w:pPr>
        <w:ind w:left="284"/>
        <w:rPr>
          <w:rFonts w:ascii="Courier" w:hAnsi="Courier" w:cs="Courier"/>
          <w:color w:val="000000"/>
          <w:sz w:val="22"/>
          <w:szCs w:val="22"/>
          <w:highlight w:val="white"/>
          <w:lang w:eastAsia="en-AU"/>
        </w:rPr>
      </w:pPr>
      <w:r w:rsidRPr="007F000F">
        <w:rPr>
          <w:rFonts w:ascii="Courier" w:hAnsi="Courier" w:cs="Courier"/>
          <w:color w:val="000000"/>
          <w:sz w:val="22"/>
          <w:szCs w:val="22"/>
          <w:highlight w:val="white"/>
          <w:lang w:eastAsia="en-AU"/>
        </w:rPr>
        <w:t>C:\Program Files\Tweego\storyformats\sugarcube-2</w:t>
      </w:r>
    </w:p>
    <w:p w:rsidR="009C4CA8" w:rsidRDefault="009C4CA8" w:rsidP="00F74703">
      <w:pPr>
        <w:rPr>
          <w:szCs w:val="24"/>
        </w:rPr>
      </w:pPr>
    </w:p>
    <w:p w:rsidR="009C4CA8" w:rsidRPr="00747D64" w:rsidRDefault="009C4CA8" w:rsidP="00F74703">
      <w:pPr>
        <w:rPr>
          <w:b/>
          <w:i/>
          <w:szCs w:val="24"/>
        </w:rPr>
      </w:pPr>
      <w:r w:rsidRPr="00747D64">
        <w:rPr>
          <w:b/>
          <w:i/>
          <w:szCs w:val="24"/>
        </w:rPr>
        <w:t>Using Tweego to convert a Twine</w:t>
      </w:r>
      <w:r>
        <w:rPr>
          <w:b/>
          <w:i/>
          <w:szCs w:val="24"/>
        </w:rPr>
        <w:t>2</w:t>
      </w:r>
      <w:r w:rsidRPr="00747D64">
        <w:rPr>
          <w:b/>
          <w:i/>
          <w:szCs w:val="24"/>
        </w:rPr>
        <w:t xml:space="preserve"> file to a Twee</w:t>
      </w:r>
      <w:r>
        <w:rPr>
          <w:b/>
          <w:i/>
          <w:szCs w:val="24"/>
        </w:rPr>
        <w:t>3</w:t>
      </w:r>
      <w:r w:rsidRPr="00747D64">
        <w:rPr>
          <w:b/>
          <w:i/>
          <w:szCs w:val="24"/>
        </w:rPr>
        <w:t xml:space="preserve"> file</w:t>
      </w:r>
    </w:p>
    <w:p w:rsidR="009C4CA8" w:rsidRPr="002774DE" w:rsidRDefault="009C4CA8" w:rsidP="009C378E">
      <w:pPr>
        <w:rPr>
          <w:szCs w:val="24"/>
        </w:rPr>
      </w:pPr>
      <w:bookmarkStart w:id="39" w:name="_Hlk95413639"/>
      <w:bookmarkStart w:id="40" w:name="_Hlk95413744"/>
    </w:p>
    <w:p w:rsidR="009C4CA8" w:rsidRPr="002774DE" w:rsidRDefault="009C4CA8" w:rsidP="00BC3786">
      <w:pPr>
        <w:rPr>
          <w:szCs w:val="24"/>
        </w:rPr>
      </w:pPr>
      <w:r w:rsidRPr="002774DE">
        <w:rPr>
          <w:szCs w:val="24"/>
        </w:rPr>
        <w:t>Steps: Open the Windows Command Prompt</w:t>
      </w:r>
      <w:r>
        <w:rPr>
          <w:szCs w:val="24"/>
        </w:rPr>
        <w:t xml:space="preserve"> (or the vscode terminal)</w:t>
      </w:r>
      <w:r w:rsidRPr="002774DE">
        <w:rPr>
          <w:szCs w:val="24"/>
        </w:rPr>
        <w:t>.  In the Command Prompt</w:t>
      </w:r>
      <w:r>
        <w:rPr>
          <w:szCs w:val="24"/>
        </w:rPr>
        <w:t xml:space="preserve"> (or the terminal)</w:t>
      </w:r>
      <w:r w:rsidRPr="002774DE">
        <w:rPr>
          <w:szCs w:val="24"/>
        </w:rPr>
        <w:t xml:space="preserve"> change the directory with this command:</w:t>
      </w:r>
    </w:p>
    <w:p w:rsidR="009C4CA8" w:rsidRPr="002774DE" w:rsidRDefault="009C4CA8" w:rsidP="009C378E">
      <w:pPr>
        <w:rPr>
          <w:szCs w:val="24"/>
        </w:rPr>
      </w:pPr>
    </w:p>
    <w:p w:rsidR="009C4CA8" w:rsidRPr="000D271D" w:rsidRDefault="009C4CA8" w:rsidP="00D37DB5">
      <w:pPr>
        <w:ind w:left="284"/>
        <w:rPr>
          <w:rFonts w:ascii="Courier" w:hAnsi="Courier" w:cs="Courier"/>
          <w:color w:val="000000"/>
          <w:sz w:val="22"/>
          <w:szCs w:val="22"/>
          <w:highlight w:val="white"/>
          <w:lang w:eastAsia="en-AU"/>
        </w:rPr>
      </w:pPr>
      <w:bookmarkStart w:id="41" w:name="_Hlk95931281"/>
      <w:bookmarkStart w:id="42" w:name="_Hlk95854286"/>
      <w:r w:rsidRPr="007F000F">
        <w:rPr>
          <w:rFonts w:ascii="Courier" w:hAnsi="Courier" w:cs="Courier"/>
          <w:color w:val="000000"/>
          <w:sz w:val="22"/>
          <w:szCs w:val="22"/>
          <w:highlight w:val="white"/>
          <w:lang w:eastAsia="en-AU"/>
        </w:rPr>
        <w:t xml:space="preserve">cd </w:t>
      </w:r>
      <w:bookmarkStart w:id="43" w:name="_Hlk96386341"/>
      <w:r w:rsidRPr="007F000F">
        <w:rPr>
          <w:rFonts w:ascii="Courier" w:hAnsi="Courier" w:cs="Courier"/>
          <w:color w:val="000000"/>
          <w:sz w:val="22"/>
          <w:szCs w:val="22"/>
          <w:highlight w:val="white"/>
          <w:lang w:eastAsia="en-AU"/>
        </w:rPr>
        <w:t>"</w:t>
      </w:r>
      <w:r w:rsidRPr="000D271D">
        <w:rPr>
          <w:rFonts w:ascii="Courier" w:hAnsi="Courier" w:cs="Courier"/>
          <w:color w:val="000000"/>
          <w:sz w:val="22"/>
          <w:szCs w:val="22"/>
          <w:lang w:eastAsia="en-AU"/>
        </w:rPr>
        <w:t>C:\Twee</w:t>
      </w:r>
      <w:r>
        <w:rPr>
          <w:rFonts w:ascii="Courier" w:hAnsi="Courier" w:cs="Courier"/>
          <w:color w:val="000000"/>
          <w:sz w:val="22"/>
          <w:szCs w:val="22"/>
          <w:lang w:eastAsia="en-AU"/>
        </w:rPr>
        <w:t>go</w:t>
      </w:r>
      <w:r w:rsidRPr="000D271D">
        <w:rPr>
          <w:rFonts w:ascii="Courier" w:hAnsi="Courier" w:cs="Courier"/>
          <w:color w:val="000000"/>
          <w:sz w:val="22"/>
          <w:szCs w:val="22"/>
          <w:lang w:eastAsia="en-AU"/>
        </w:rPr>
        <w:t xml:space="preserve"> projects\Projects\Climate Rescue Adviser\CRA Repo\src</w:t>
      </w:r>
      <w:bookmarkEnd w:id="41"/>
      <w:r w:rsidRPr="007F000F">
        <w:rPr>
          <w:rFonts w:ascii="Courier" w:hAnsi="Courier" w:cs="Courier"/>
          <w:color w:val="000000"/>
          <w:sz w:val="22"/>
          <w:szCs w:val="22"/>
          <w:highlight w:val="white"/>
          <w:lang w:eastAsia="en-AU"/>
        </w:rPr>
        <w:t>"</w:t>
      </w:r>
      <w:bookmarkEnd w:id="43"/>
    </w:p>
    <w:bookmarkEnd w:id="42"/>
    <w:p w:rsidR="009C4CA8" w:rsidRPr="002774DE" w:rsidRDefault="009C4CA8" w:rsidP="009C378E">
      <w:pPr>
        <w:rPr>
          <w:szCs w:val="24"/>
        </w:rPr>
      </w:pPr>
    </w:p>
    <w:p w:rsidR="009C4CA8" w:rsidRPr="002774DE" w:rsidRDefault="009C4CA8" w:rsidP="009C378E">
      <w:pPr>
        <w:rPr>
          <w:szCs w:val="24"/>
        </w:rPr>
      </w:pPr>
      <w:r w:rsidRPr="002774DE">
        <w:rPr>
          <w:szCs w:val="24"/>
        </w:rPr>
        <w:t>This will point tweego to create the conversion twee file in that directory.</w:t>
      </w:r>
    </w:p>
    <w:p w:rsidR="009C4CA8" w:rsidRPr="002774DE" w:rsidRDefault="009C4CA8" w:rsidP="009C378E">
      <w:pPr>
        <w:rPr>
          <w:szCs w:val="24"/>
        </w:rPr>
      </w:pPr>
    </w:p>
    <w:p w:rsidR="009C4CA8" w:rsidRPr="002774DE" w:rsidRDefault="009C4CA8" w:rsidP="009C378E">
      <w:pPr>
        <w:rPr>
          <w:szCs w:val="24"/>
        </w:rPr>
      </w:pPr>
      <w:r w:rsidRPr="002774DE">
        <w:rPr>
          <w:szCs w:val="24"/>
        </w:rPr>
        <w:t>Then run this command through the Command Prompt:</w:t>
      </w:r>
    </w:p>
    <w:p w:rsidR="009C4CA8" w:rsidRPr="002774DE" w:rsidRDefault="009C4CA8" w:rsidP="009C378E">
      <w:pPr>
        <w:rPr>
          <w:szCs w:val="24"/>
        </w:rPr>
      </w:pPr>
    </w:p>
    <w:p w:rsidR="009C4CA8" w:rsidRPr="007F000F" w:rsidRDefault="009C4CA8" w:rsidP="00F1449A">
      <w:pPr>
        <w:ind w:left="284"/>
        <w:rPr>
          <w:rFonts w:ascii="Courier" w:hAnsi="Courier" w:cs="Courier"/>
          <w:color w:val="000000"/>
          <w:sz w:val="22"/>
          <w:szCs w:val="22"/>
          <w:highlight w:val="white"/>
          <w:lang w:eastAsia="en-AU"/>
        </w:rPr>
      </w:pPr>
      <w:bookmarkStart w:id="44" w:name="_Hlk95930703"/>
      <w:r w:rsidRPr="007F000F">
        <w:rPr>
          <w:rFonts w:ascii="Courier" w:hAnsi="Courier" w:cs="Courier"/>
          <w:color w:val="000000"/>
          <w:sz w:val="22"/>
          <w:szCs w:val="22"/>
          <w:highlight w:val="white"/>
          <w:lang w:eastAsia="en-AU"/>
        </w:rPr>
        <w:t xml:space="preserve">tweego -d -o Adviser_twee_format.txt </w:t>
      </w:r>
      <w:bookmarkStart w:id="45" w:name="_Hlk95933516"/>
      <w:bookmarkStart w:id="46" w:name="_Hlk96386283"/>
      <w:r w:rsidRPr="007F000F">
        <w:rPr>
          <w:rFonts w:ascii="Courier" w:hAnsi="Courier" w:cs="Courier"/>
          <w:color w:val="000000"/>
          <w:sz w:val="22"/>
          <w:szCs w:val="22"/>
          <w:highlight w:val="white"/>
          <w:lang w:eastAsia="en-AU"/>
        </w:rPr>
        <w:t>"</w:t>
      </w:r>
      <w:bookmarkEnd w:id="45"/>
      <w:r w:rsidRPr="007F000F">
        <w:rPr>
          <w:rFonts w:ascii="Courier" w:hAnsi="Courier" w:cs="Courier"/>
          <w:color w:val="000000"/>
          <w:sz w:val="22"/>
          <w:szCs w:val="22"/>
          <w:highlight w:val="white"/>
          <w:lang w:eastAsia="en-AU"/>
        </w:rPr>
        <w:t>C:/Twee</w:t>
      </w:r>
      <w:r>
        <w:rPr>
          <w:rFonts w:ascii="Courier" w:hAnsi="Courier" w:cs="Courier"/>
          <w:color w:val="000000"/>
          <w:sz w:val="22"/>
          <w:szCs w:val="22"/>
          <w:highlight w:val="white"/>
          <w:lang w:eastAsia="en-AU"/>
        </w:rPr>
        <w:t>go</w:t>
      </w:r>
      <w:r w:rsidRPr="007F000F">
        <w:rPr>
          <w:rFonts w:ascii="Courier" w:hAnsi="Courier" w:cs="Courier"/>
          <w:color w:val="000000"/>
          <w:sz w:val="22"/>
          <w:szCs w:val="22"/>
          <w:highlight w:val="white"/>
          <w:lang w:eastAsia="en-AU"/>
        </w:rPr>
        <w:t xml:space="preserve"> projects/Projects/Climate Rescue Adviser/Twine2 source/Draft Adviser_T2-SC.html"</w:t>
      </w:r>
      <w:bookmarkEnd w:id="46"/>
    </w:p>
    <w:bookmarkEnd w:id="44"/>
    <w:p w:rsidR="009C4CA8" w:rsidRDefault="009C4CA8" w:rsidP="009C378E">
      <w:pPr>
        <w:rPr>
          <w:szCs w:val="24"/>
        </w:rPr>
      </w:pPr>
    </w:p>
    <w:p w:rsidR="009C4CA8" w:rsidRPr="002774DE" w:rsidRDefault="009C4CA8" w:rsidP="009C378E">
      <w:pPr>
        <w:rPr>
          <w:szCs w:val="24"/>
        </w:rPr>
      </w:pPr>
      <w:r w:rsidRPr="002774DE">
        <w:rPr>
          <w:szCs w:val="24"/>
        </w:rPr>
        <w:t xml:space="preserve">This command </w:t>
      </w:r>
      <w:r>
        <w:rPr>
          <w:szCs w:val="24"/>
        </w:rPr>
        <w:t xml:space="preserve">above </w:t>
      </w:r>
      <w:r w:rsidRPr="002774DE">
        <w:rPr>
          <w:szCs w:val="24"/>
        </w:rPr>
        <w:t>needs double quotes around the file path (and if necessa</w:t>
      </w:r>
      <w:r>
        <w:rPr>
          <w:szCs w:val="24"/>
        </w:rPr>
        <w:t>r</w:t>
      </w:r>
      <w:r w:rsidRPr="002774DE">
        <w:rPr>
          <w:szCs w:val="24"/>
        </w:rPr>
        <w:t xml:space="preserve">y the file name) to allow tweego to deal with any white spaces, and the </w:t>
      </w:r>
      <w:r w:rsidRPr="005818C4">
        <w:rPr>
          <w:szCs w:val="24"/>
          <w:highlight w:val="yellow"/>
        </w:rPr>
        <w:t xml:space="preserve">file source path has to have the </w:t>
      </w:r>
      <w:r w:rsidRPr="0056530F">
        <w:rPr>
          <w:b/>
          <w:szCs w:val="24"/>
          <w:highlight w:val="yellow"/>
        </w:rPr>
        <w:t>direction of the slashes reversed</w:t>
      </w:r>
      <w:r>
        <w:rPr>
          <w:szCs w:val="24"/>
        </w:rPr>
        <w:t>.  Note: the twee file has a .txt extension so that tweego doesn’t accidentally try to compile it into an output .html file.</w:t>
      </w:r>
    </w:p>
    <w:p w:rsidR="009C4CA8" w:rsidRDefault="009C4CA8" w:rsidP="009C378E">
      <w:pPr>
        <w:rPr>
          <w:szCs w:val="24"/>
        </w:rPr>
      </w:pPr>
    </w:p>
    <w:bookmarkEnd w:id="39"/>
    <w:bookmarkEnd w:id="40"/>
    <w:p w:rsidR="009C4CA8" w:rsidRPr="002774DE" w:rsidRDefault="009C4CA8" w:rsidP="00FA65EC">
      <w:pPr>
        <w:rPr>
          <w:szCs w:val="24"/>
        </w:rPr>
      </w:pPr>
      <w:r w:rsidRPr="002774DE">
        <w:rPr>
          <w:szCs w:val="24"/>
        </w:rPr>
        <w:t xml:space="preserve">Then use Joeyrsp’s Python code to split </w:t>
      </w:r>
      <w:r>
        <w:rPr>
          <w:szCs w:val="24"/>
        </w:rPr>
        <w:t xml:space="preserve">the </w:t>
      </w:r>
      <w:r w:rsidRPr="002774DE">
        <w:rPr>
          <w:szCs w:val="24"/>
        </w:rPr>
        <w:t>multi-passage Twee file into a set of single passage files.  This can be run through the command prompt, set to the same folde</w:t>
      </w:r>
      <w:r>
        <w:rPr>
          <w:szCs w:val="24"/>
        </w:rPr>
        <w:t>r as used when running tweego.</w:t>
      </w:r>
    </w:p>
    <w:p w:rsidR="009C4CA8" w:rsidRDefault="009C4CA8" w:rsidP="00207F67">
      <w:pPr>
        <w:rPr>
          <w:szCs w:val="24"/>
        </w:rPr>
      </w:pPr>
    </w:p>
    <w:p w:rsidR="009C4CA8" w:rsidRPr="00F32ABB" w:rsidRDefault="009C4CA8" w:rsidP="00207F67">
      <w:pPr>
        <w:ind w:left="284"/>
        <w:rPr>
          <w:szCs w:val="24"/>
        </w:rPr>
      </w:pPr>
      <w:bookmarkStart w:id="47" w:name="_Hlk95415169"/>
      <w:r w:rsidRPr="00E514FF">
        <w:rPr>
          <w:szCs w:val="24"/>
        </w:rPr>
        <w:t>py "C:\</w:t>
      </w:r>
      <w:bookmarkStart w:id="48" w:name="_Hlk100038940"/>
      <w:r w:rsidRPr="00E514FF">
        <w:rPr>
          <w:szCs w:val="24"/>
        </w:rPr>
        <w:t>Twee</w:t>
      </w:r>
      <w:r>
        <w:rPr>
          <w:szCs w:val="24"/>
        </w:rPr>
        <w:t>go</w:t>
      </w:r>
      <w:r w:rsidRPr="00E514FF">
        <w:rPr>
          <w:szCs w:val="24"/>
        </w:rPr>
        <w:t xml:space="preserve"> projects</w:t>
      </w:r>
      <w:bookmarkEnd w:id="48"/>
      <w:r w:rsidRPr="00E514FF">
        <w:rPr>
          <w:szCs w:val="24"/>
        </w:rPr>
        <w:t>\Utilities\split.py"</w:t>
      </w:r>
      <w:r w:rsidRPr="00F32ABB">
        <w:rPr>
          <w:szCs w:val="24"/>
        </w:rPr>
        <w:t xml:space="preserve"> .\Adviser_twee_format.txt</w:t>
      </w:r>
      <w:bookmarkEnd w:id="47"/>
    </w:p>
    <w:p w:rsidR="009C4CA8" w:rsidRDefault="009C4CA8" w:rsidP="00207F67">
      <w:pPr>
        <w:rPr>
          <w:szCs w:val="24"/>
        </w:rPr>
      </w:pPr>
    </w:p>
    <w:p w:rsidR="009C4CA8" w:rsidRDefault="009C4CA8" w:rsidP="00207F67">
      <w:pPr>
        <w:rPr>
          <w:szCs w:val="24"/>
        </w:rPr>
      </w:pPr>
      <w:r>
        <w:rPr>
          <w:szCs w:val="24"/>
        </w:rPr>
        <w:t>The single passage .twee files will be placed in a folder called “split”.</w:t>
      </w:r>
    </w:p>
    <w:p w:rsidR="009C4CA8" w:rsidRDefault="009C4CA8" w:rsidP="00207F67">
      <w:pPr>
        <w:rPr>
          <w:szCs w:val="24"/>
        </w:rPr>
      </w:pPr>
    </w:p>
    <w:p w:rsidR="009C4CA8" w:rsidRDefault="009C4CA8" w:rsidP="00207F67">
      <w:pPr>
        <w:rPr>
          <w:szCs w:val="24"/>
        </w:rPr>
      </w:pPr>
      <w:r>
        <w:rPr>
          <w:szCs w:val="24"/>
        </w:rPr>
        <w:t>After successfully converting the twine file to a twee file and then splitting that file, delete the copied twine source file and the unsplit twee file to make sure that old versions of the Adviser are not left in the system.  Rename the ‘split’ folder to ‘Unsorted’.</w:t>
      </w:r>
      <w:r>
        <w:rPr>
          <w:szCs w:val="24"/>
        </w:rPr>
        <w:br/>
      </w:r>
      <w:r>
        <w:rPr>
          <w:szCs w:val="24"/>
        </w:rPr>
        <w:br/>
        <w:t>The files in the Unsorted folder (renamed from ‘split’) need to be placed (manually) in the correct cluster folders within the ‘src’ folder.</w:t>
      </w:r>
    </w:p>
    <w:p w:rsidR="009C4CA8" w:rsidRDefault="009C4CA8" w:rsidP="00FA65EC">
      <w:pPr>
        <w:rPr>
          <w:szCs w:val="24"/>
        </w:rPr>
      </w:pPr>
    </w:p>
    <w:p w:rsidR="009C4CA8" w:rsidRPr="00E8609B" w:rsidRDefault="009C4CA8" w:rsidP="00FA65EC">
      <w:pPr>
        <w:rPr>
          <w:b/>
          <w:i/>
          <w:szCs w:val="24"/>
        </w:rPr>
      </w:pPr>
      <w:bookmarkStart w:id="49" w:name="_Hlk100047015"/>
      <w:r w:rsidRPr="00E8609B">
        <w:rPr>
          <w:b/>
          <w:i/>
          <w:szCs w:val="24"/>
        </w:rPr>
        <w:t>Compiling the .html file through the terminal</w:t>
      </w:r>
    </w:p>
    <w:bookmarkEnd w:id="49"/>
    <w:p w:rsidR="009C4CA8" w:rsidRDefault="009C4CA8" w:rsidP="00FA65EC">
      <w:pPr>
        <w:rPr>
          <w:szCs w:val="24"/>
        </w:rPr>
      </w:pPr>
    </w:p>
    <w:p w:rsidR="009C4CA8" w:rsidRDefault="009C4CA8" w:rsidP="00FA65EC">
      <w:pPr>
        <w:rPr>
          <w:szCs w:val="24"/>
        </w:rPr>
      </w:pPr>
      <w:r>
        <w:rPr>
          <w:szCs w:val="24"/>
        </w:rPr>
        <w:t>Make sure the vscode Terminal is pointing to the CRA Repo folder:</w:t>
      </w:r>
    </w:p>
    <w:p w:rsidR="009C4CA8" w:rsidRDefault="009C4CA8" w:rsidP="00FA65EC">
      <w:pPr>
        <w:rPr>
          <w:szCs w:val="24"/>
        </w:rPr>
      </w:pPr>
    </w:p>
    <w:p w:rsidR="009C4CA8" w:rsidRPr="000D271D" w:rsidRDefault="009C4CA8" w:rsidP="0062649E">
      <w:pPr>
        <w:ind w:left="284"/>
        <w:rPr>
          <w:rFonts w:ascii="Courier" w:hAnsi="Courier" w:cs="Courier"/>
          <w:color w:val="000000"/>
          <w:sz w:val="22"/>
          <w:szCs w:val="22"/>
          <w:highlight w:val="white"/>
          <w:lang w:eastAsia="en-AU"/>
        </w:rPr>
      </w:pPr>
      <w:bookmarkStart w:id="50" w:name="_Hlk95933584"/>
      <w:bookmarkStart w:id="51" w:name="_Hlk95932511"/>
      <w:r w:rsidRPr="007F000F">
        <w:rPr>
          <w:rFonts w:ascii="Courier" w:hAnsi="Courier" w:cs="Courier"/>
          <w:color w:val="000000"/>
          <w:sz w:val="22"/>
          <w:szCs w:val="22"/>
          <w:highlight w:val="white"/>
          <w:lang w:eastAsia="en-AU"/>
        </w:rPr>
        <w:t>cd "</w:t>
      </w:r>
      <w:r w:rsidRPr="000D271D">
        <w:rPr>
          <w:rFonts w:ascii="Courier" w:hAnsi="Courier" w:cs="Courier"/>
          <w:color w:val="000000"/>
          <w:sz w:val="22"/>
          <w:szCs w:val="22"/>
          <w:lang w:eastAsia="en-AU"/>
        </w:rPr>
        <w:t>C:\Twee</w:t>
      </w:r>
      <w:r>
        <w:rPr>
          <w:rFonts w:ascii="Courier" w:hAnsi="Courier" w:cs="Courier"/>
          <w:color w:val="000000"/>
          <w:sz w:val="22"/>
          <w:szCs w:val="22"/>
          <w:lang w:eastAsia="en-AU"/>
        </w:rPr>
        <w:t>go</w:t>
      </w:r>
      <w:r w:rsidRPr="000D271D">
        <w:rPr>
          <w:rFonts w:ascii="Courier" w:hAnsi="Courier" w:cs="Courier"/>
          <w:color w:val="000000"/>
          <w:sz w:val="22"/>
          <w:szCs w:val="22"/>
          <w:lang w:eastAsia="en-AU"/>
        </w:rPr>
        <w:t xml:space="preserve"> projects\Projects\Cli</w:t>
      </w:r>
      <w:r>
        <w:rPr>
          <w:rFonts w:ascii="Courier" w:hAnsi="Courier" w:cs="Courier"/>
          <w:color w:val="000000"/>
          <w:sz w:val="22"/>
          <w:szCs w:val="22"/>
          <w:lang w:eastAsia="en-AU"/>
        </w:rPr>
        <w:t>mate Rescue Adviser\CRA Repo</w:t>
      </w:r>
      <w:r w:rsidRPr="007F000F">
        <w:rPr>
          <w:rFonts w:ascii="Courier" w:hAnsi="Courier" w:cs="Courier"/>
          <w:color w:val="000000"/>
          <w:sz w:val="22"/>
          <w:szCs w:val="22"/>
          <w:highlight w:val="white"/>
          <w:lang w:eastAsia="en-AU"/>
        </w:rPr>
        <w:t>"</w:t>
      </w:r>
      <w:bookmarkEnd w:id="50"/>
    </w:p>
    <w:bookmarkEnd w:id="51"/>
    <w:p w:rsidR="009C4CA8" w:rsidRDefault="009C4CA8" w:rsidP="00FA65EC">
      <w:pPr>
        <w:rPr>
          <w:szCs w:val="24"/>
        </w:rPr>
      </w:pPr>
    </w:p>
    <w:p w:rsidR="009C4CA8" w:rsidRDefault="009C4CA8" w:rsidP="00FA65EC">
      <w:pPr>
        <w:rPr>
          <w:szCs w:val="24"/>
        </w:rPr>
      </w:pPr>
      <w:r>
        <w:rPr>
          <w:szCs w:val="24"/>
        </w:rPr>
        <w:t>Then for a once off compilation of an .html output file, run this tweego command:</w:t>
      </w:r>
    </w:p>
    <w:p w:rsidR="009C4CA8" w:rsidRDefault="009C4CA8" w:rsidP="00FA65EC">
      <w:pPr>
        <w:rPr>
          <w:szCs w:val="24"/>
        </w:rPr>
      </w:pPr>
    </w:p>
    <w:p w:rsidR="009C4CA8" w:rsidRPr="00B442CD" w:rsidRDefault="009C4CA8" w:rsidP="00161588">
      <w:pPr>
        <w:ind w:left="284"/>
        <w:rPr>
          <w:rFonts w:ascii="Courier" w:hAnsi="Courier" w:cs="Courier"/>
          <w:color w:val="000000"/>
          <w:sz w:val="22"/>
          <w:szCs w:val="22"/>
          <w:lang w:eastAsia="en-AU"/>
        </w:rPr>
      </w:pPr>
      <w:bookmarkStart w:id="52" w:name="_Hlk95905491"/>
      <w:r w:rsidRPr="000D173C">
        <w:rPr>
          <w:rFonts w:ascii="Courier" w:hAnsi="Courier" w:cs="Courier"/>
          <w:color w:val="000000"/>
          <w:sz w:val="22"/>
          <w:szCs w:val="22"/>
          <w:highlight w:val="white"/>
          <w:lang w:eastAsia="en-AU"/>
        </w:rPr>
        <w:t xml:space="preserve">tweego -o </w:t>
      </w:r>
      <w:r w:rsidRPr="00B442CD">
        <w:rPr>
          <w:rFonts w:ascii="Courier" w:hAnsi="Courier" w:cs="Courier"/>
          <w:color w:val="000000"/>
          <w:sz w:val="22"/>
          <w:szCs w:val="22"/>
          <w:lang w:eastAsia="en-AU"/>
        </w:rPr>
        <w:t>docs/index.html</w:t>
      </w:r>
      <w:bookmarkEnd w:id="52"/>
      <w:r w:rsidRPr="00B442CD">
        <w:rPr>
          <w:rFonts w:ascii="Courier" w:hAnsi="Courier" w:cs="Courier"/>
          <w:color w:val="000000"/>
          <w:sz w:val="22"/>
          <w:szCs w:val="22"/>
          <w:lang w:eastAsia="en-AU"/>
        </w:rPr>
        <w:t xml:space="preserve"> src</w:t>
      </w:r>
    </w:p>
    <w:p w:rsidR="009C4CA8" w:rsidRDefault="009C4CA8" w:rsidP="00FA65EC">
      <w:pPr>
        <w:rPr>
          <w:szCs w:val="24"/>
        </w:rPr>
      </w:pPr>
    </w:p>
    <w:p w:rsidR="009C4CA8" w:rsidRDefault="009C4CA8" w:rsidP="00FA65EC">
      <w:pPr>
        <w:rPr>
          <w:szCs w:val="24"/>
        </w:rPr>
      </w:pPr>
      <w:r>
        <w:rPr>
          <w:szCs w:val="24"/>
        </w:rPr>
        <w:t>Tweego can be set up in watch mode to automatically update the output file when changes are made:</w:t>
      </w:r>
    </w:p>
    <w:p w:rsidR="009C4CA8" w:rsidRDefault="009C4CA8" w:rsidP="00FA65EC">
      <w:pPr>
        <w:rPr>
          <w:szCs w:val="24"/>
        </w:rPr>
      </w:pPr>
    </w:p>
    <w:p w:rsidR="009C4CA8" w:rsidRPr="00202B3B" w:rsidRDefault="009C4CA8" w:rsidP="00202B3B">
      <w:pPr>
        <w:ind w:left="284"/>
        <w:rPr>
          <w:rFonts w:ascii="Courier" w:hAnsi="Courier" w:cs="Courier"/>
          <w:color w:val="000000"/>
          <w:sz w:val="22"/>
          <w:szCs w:val="22"/>
          <w:highlight w:val="yellow"/>
          <w:lang w:eastAsia="en-AU"/>
        </w:rPr>
      </w:pPr>
      <w:bookmarkStart w:id="53" w:name="_Hlk96386372"/>
      <w:bookmarkStart w:id="54" w:name="_Hlk95907049"/>
      <w:bookmarkStart w:id="55" w:name="_Hlk95905863"/>
      <w:r w:rsidRPr="009B4E37">
        <w:rPr>
          <w:rFonts w:ascii="Courier" w:hAnsi="Courier" w:cs="Courier"/>
          <w:color w:val="000000"/>
          <w:sz w:val="22"/>
          <w:szCs w:val="22"/>
          <w:lang w:eastAsia="en-AU"/>
        </w:rPr>
        <w:t xml:space="preserve">tweego -o </w:t>
      </w:r>
      <w:bookmarkStart w:id="56" w:name="_Hlk95934228"/>
      <w:r w:rsidRPr="009B4E37">
        <w:rPr>
          <w:rFonts w:ascii="Courier" w:hAnsi="Courier" w:cs="Courier"/>
          <w:color w:val="000000"/>
          <w:sz w:val="22"/>
          <w:szCs w:val="22"/>
          <w:lang w:eastAsia="en-AU"/>
        </w:rPr>
        <w:t>docs/index.html</w:t>
      </w:r>
      <w:bookmarkEnd w:id="56"/>
      <w:r w:rsidRPr="00202B3B">
        <w:rPr>
          <w:rFonts w:ascii="Courier" w:hAnsi="Courier" w:cs="Courier"/>
          <w:color w:val="000000"/>
          <w:sz w:val="22"/>
          <w:szCs w:val="22"/>
          <w:highlight w:val="yellow"/>
          <w:lang w:eastAsia="en-AU"/>
        </w:rPr>
        <w:t xml:space="preserve"> -w src</w:t>
      </w:r>
      <w:bookmarkEnd w:id="53"/>
    </w:p>
    <w:bookmarkEnd w:id="54"/>
    <w:bookmarkEnd w:id="55"/>
    <w:p w:rsidR="009C4CA8" w:rsidRDefault="009C4CA8" w:rsidP="00FA65EC">
      <w:pPr>
        <w:rPr>
          <w:szCs w:val="24"/>
        </w:rPr>
      </w:pPr>
    </w:p>
    <w:p w:rsidR="009C4CA8" w:rsidRDefault="009C4CA8" w:rsidP="00FA65EC">
      <w:pPr>
        <w:rPr>
          <w:szCs w:val="24"/>
        </w:rPr>
      </w:pPr>
      <w:r>
        <w:rPr>
          <w:szCs w:val="24"/>
        </w:rPr>
        <w:t>The long version is:</w:t>
      </w:r>
    </w:p>
    <w:p w:rsidR="009C4CA8" w:rsidRDefault="009C4CA8" w:rsidP="00FA65EC">
      <w:pPr>
        <w:rPr>
          <w:szCs w:val="24"/>
        </w:rPr>
      </w:pPr>
    </w:p>
    <w:p w:rsidR="009C4CA8" w:rsidRDefault="009C4CA8" w:rsidP="00FA65EC">
      <w:pPr>
        <w:rPr>
          <w:szCs w:val="24"/>
        </w:rPr>
      </w:pPr>
      <w:bookmarkStart w:id="57" w:name="_Hlk96386617"/>
      <w:r w:rsidRPr="009B4E37">
        <w:rPr>
          <w:rFonts w:ascii="Courier" w:hAnsi="Courier" w:cs="Courier"/>
          <w:color w:val="000000"/>
          <w:sz w:val="22"/>
          <w:szCs w:val="22"/>
          <w:lang w:eastAsia="en-AU"/>
        </w:rPr>
        <w:t xml:space="preserve">tweego -o </w:t>
      </w:r>
      <w:r w:rsidRPr="007F000F">
        <w:rPr>
          <w:rFonts w:ascii="Courier" w:hAnsi="Courier" w:cs="Courier"/>
          <w:color w:val="000000"/>
          <w:sz w:val="22"/>
          <w:szCs w:val="22"/>
          <w:highlight w:val="white"/>
          <w:lang w:eastAsia="en-AU"/>
        </w:rPr>
        <w:t>"C:/Twee</w:t>
      </w:r>
      <w:r>
        <w:rPr>
          <w:rFonts w:ascii="Courier" w:hAnsi="Courier" w:cs="Courier"/>
          <w:color w:val="000000"/>
          <w:sz w:val="22"/>
          <w:szCs w:val="22"/>
          <w:highlight w:val="white"/>
          <w:lang w:eastAsia="en-AU"/>
        </w:rPr>
        <w:t>go</w:t>
      </w:r>
      <w:r w:rsidRPr="007F000F">
        <w:rPr>
          <w:rFonts w:ascii="Courier" w:hAnsi="Courier" w:cs="Courier"/>
          <w:color w:val="000000"/>
          <w:sz w:val="22"/>
          <w:szCs w:val="22"/>
          <w:highlight w:val="white"/>
          <w:lang w:eastAsia="en-AU"/>
        </w:rPr>
        <w:t xml:space="preserve"> projects/Projects/Climate Rescue Adviser/</w:t>
      </w:r>
      <w:r w:rsidRPr="000D271D">
        <w:rPr>
          <w:rFonts w:ascii="Courier" w:hAnsi="Courier" w:cs="Courier"/>
          <w:color w:val="000000"/>
          <w:sz w:val="22"/>
          <w:szCs w:val="22"/>
          <w:lang w:eastAsia="en-AU"/>
        </w:rPr>
        <w:t>CRA Repo</w:t>
      </w:r>
      <w:r w:rsidRPr="007F000F">
        <w:rPr>
          <w:rFonts w:ascii="Courier" w:hAnsi="Courier" w:cs="Courier"/>
          <w:color w:val="000000"/>
          <w:sz w:val="22"/>
          <w:szCs w:val="22"/>
          <w:highlight w:val="white"/>
          <w:lang w:eastAsia="en-AU"/>
        </w:rPr>
        <w:t>/</w:t>
      </w:r>
      <w:r w:rsidRPr="009B4E37">
        <w:rPr>
          <w:rFonts w:ascii="Courier" w:hAnsi="Courier" w:cs="Courier"/>
          <w:color w:val="000000"/>
          <w:sz w:val="22"/>
          <w:szCs w:val="22"/>
          <w:lang w:eastAsia="en-AU"/>
        </w:rPr>
        <w:t>docs/index.html</w:t>
      </w:r>
      <w:r w:rsidRPr="007F000F">
        <w:rPr>
          <w:rFonts w:ascii="Courier" w:hAnsi="Courier" w:cs="Courier"/>
          <w:color w:val="000000"/>
          <w:sz w:val="22"/>
          <w:szCs w:val="22"/>
          <w:highlight w:val="white"/>
          <w:lang w:eastAsia="en-AU"/>
        </w:rPr>
        <w:t>"</w:t>
      </w:r>
      <w:r w:rsidRPr="00202B3B">
        <w:rPr>
          <w:rFonts w:ascii="Courier" w:hAnsi="Courier" w:cs="Courier"/>
          <w:color w:val="000000"/>
          <w:sz w:val="22"/>
          <w:szCs w:val="22"/>
          <w:highlight w:val="yellow"/>
          <w:lang w:eastAsia="en-AU"/>
        </w:rPr>
        <w:t xml:space="preserve"> -w </w:t>
      </w:r>
      <w:r w:rsidRPr="007F000F">
        <w:rPr>
          <w:rFonts w:ascii="Courier" w:hAnsi="Courier" w:cs="Courier"/>
          <w:color w:val="000000"/>
          <w:sz w:val="22"/>
          <w:szCs w:val="22"/>
          <w:highlight w:val="white"/>
          <w:lang w:eastAsia="en-AU"/>
        </w:rPr>
        <w:t>"C:/Twee</w:t>
      </w:r>
      <w:r>
        <w:rPr>
          <w:rFonts w:ascii="Courier" w:hAnsi="Courier" w:cs="Courier"/>
          <w:color w:val="000000"/>
          <w:sz w:val="22"/>
          <w:szCs w:val="22"/>
          <w:highlight w:val="white"/>
          <w:lang w:eastAsia="en-AU"/>
        </w:rPr>
        <w:t>go</w:t>
      </w:r>
      <w:r w:rsidRPr="007F000F">
        <w:rPr>
          <w:rFonts w:ascii="Courier" w:hAnsi="Courier" w:cs="Courier"/>
          <w:color w:val="000000"/>
          <w:sz w:val="22"/>
          <w:szCs w:val="22"/>
          <w:highlight w:val="white"/>
          <w:lang w:eastAsia="en-AU"/>
        </w:rPr>
        <w:t xml:space="preserve"> projects/Projects/Climate Rescue Adviser/</w:t>
      </w:r>
      <w:r w:rsidRPr="000D271D">
        <w:rPr>
          <w:rFonts w:ascii="Courier" w:hAnsi="Courier" w:cs="Courier"/>
          <w:color w:val="000000"/>
          <w:sz w:val="22"/>
          <w:szCs w:val="22"/>
          <w:lang w:eastAsia="en-AU"/>
        </w:rPr>
        <w:t>CRA Repo</w:t>
      </w:r>
      <w:r w:rsidRPr="007F000F">
        <w:rPr>
          <w:rFonts w:ascii="Courier" w:hAnsi="Courier" w:cs="Courier"/>
          <w:color w:val="000000"/>
          <w:sz w:val="22"/>
          <w:szCs w:val="22"/>
          <w:highlight w:val="white"/>
          <w:lang w:eastAsia="en-AU"/>
        </w:rPr>
        <w:t>/</w:t>
      </w:r>
      <w:r w:rsidRPr="00202B3B">
        <w:rPr>
          <w:rFonts w:ascii="Courier" w:hAnsi="Courier" w:cs="Courier"/>
          <w:color w:val="000000"/>
          <w:sz w:val="22"/>
          <w:szCs w:val="22"/>
          <w:highlight w:val="yellow"/>
          <w:lang w:eastAsia="en-AU"/>
        </w:rPr>
        <w:t>src</w:t>
      </w:r>
      <w:r w:rsidRPr="007F000F">
        <w:rPr>
          <w:rFonts w:ascii="Courier" w:hAnsi="Courier" w:cs="Courier"/>
          <w:color w:val="000000"/>
          <w:sz w:val="22"/>
          <w:szCs w:val="22"/>
          <w:highlight w:val="white"/>
          <w:lang w:eastAsia="en-AU"/>
        </w:rPr>
        <w:t>"</w:t>
      </w:r>
      <w:bookmarkEnd w:id="57"/>
    </w:p>
    <w:p w:rsidR="009C4CA8" w:rsidRDefault="009C4CA8" w:rsidP="00FA65EC">
      <w:pPr>
        <w:rPr>
          <w:szCs w:val="24"/>
        </w:rPr>
      </w:pPr>
    </w:p>
    <w:p w:rsidR="009C4CA8" w:rsidRDefault="009C4CA8" w:rsidP="00FA65EC">
      <w:pPr>
        <w:rPr>
          <w:szCs w:val="24"/>
        </w:rPr>
      </w:pPr>
      <w:r>
        <w:rPr>
          <w:szCs w:val="24"/>
        </w:rPr>
        <w:t>For running in vscode terminal</w:t>
      </w:r>
    </w:p>
    <w:p w:rsidR="009C4CA8" w:rsidRDefault="009C4CA8" w:rsidP="00FA65EC">
      <w:pPr>
        <w:rPr>
          <w:szCs w:val="24"/>
        </w:rPr>
      </w:pPr>
    </w:p>
    <w:p w:rsidR="009C4CA8" w:rsidRPr="008D79A3" w:rsidRDefault="009C4CA8" w:rsidP="00AB16E7">
      <w:pPr>
        <w:ind w:left="284"/>
        <w:rPr>
          <w:rFonts w:ascii="Courier" w:hAnsi="Courier" w:cs="Courier"/>
          <w:color w:val="000000"/>
          <w:sz w:val="22"/>
          <w:szCs w:val="22"/>
          <w:highlight w:val="yellow"/>
          <w:lang w:eastAsia="en-AU"/>
        </w:rPr>
      </w:pPr>
      <w:bookmarkStart w:id="58" w:name="_Hlk96024425"/>
      <w:r w:rsidRPr="008D79A3">
        <w:rPr>
          <w:rFonts w:ascii="Courier" w:hAnsi="Courier" w:cs="Courier"/>
          <w:color w:val="000000"/>
          <w:sz w:val="22"/>
          <w:szCs w:val="22"/>
          <w:highlight w:val="yellow"/>
          <w:lang w:eastAsia="en-AU"/>
        </w:rPr>
        <w:t>./watch.bat</w:t>
      </w:r>
      <w:bookmarkEnd w:id="58"/>
    </w:p>
    <w:p w:rsidR="009C4CA8" w:rsidRDefault="009C4CA8" w:rsidP="00FA65EC">
      <w:pPr>
        <w:rPr>
          <w:szCs w:val="24"/>
        </w:rPr>
      </w:pPr>
    </w:p>
    <w:p w:rsidR="009C4CA8" w:rsidRDefault="009C4CA8" w:rsidP="00FA65EC">
      <w:pPr>
        <w:rPr>
          <w:szCs w:val="24"/>
        </w:rPr>
      </w:pPr>
      <w:r>
        <w:rPr>
          <w:szCs w:val="24"/>
        </w:rPr>
        <w:t>End the watch session using ctrl-c when the focus is in the terminal.</w:t>
      </w:r>
    </w:p>
    <w:p w:rsidR="009C4CA8" w:rsidRDefault="009C4CA8" w:rsidP="00FA65EC">
      <w:pPr>
        <w:rPr>
          <w:szCs w:val="24"/>
        </w:rPr>
      </w:pPr>
    </w:p>
    <w:p w:rsidR="009C4CA8" w:rsidRPr="00E8609B" w:rsidRDefault="009C4CA8" w:rsidP="009B70FC">
      <w:pPr>
        <w:rPr>
          <w:b/>
          <w:i/>
          <w:szCs w:val="24"/>
        </w:rPr>
      </w:pPr>
      <w:r>
        <w:rPr>
          <w:b/>
          <w:i/>
          <w:szCs w:val="24"/>
        </w:rPr>
        <w:t xml:space="preserve">Automating the Tweego watch and compile function via a </w:t>
      </w:r>
      <w:r w:rsidRPr="0009479A">
        <w:rPr>
          <w:b/>
          <w:i/>
          <w:szCs w:val="24"/>
          <w:highlight w:val="yellow"/>
        </w:rPr>
        <w:t>VSCode task</w:t>
      </w:r>
    </w:p>
    <w:p w:rsidR="009C4CA8" w:rsidRDefault="009C4CA8" w:rsidP="00FA65EC">
      <w:pPr>
        <w:rPr>
          <w:szCs w:val="24"/>
        </w:rPr>
      </w:pPr>
    </w:p>
    <w:p w:rsidR="009C4CA8" w:rsidRDefault="009C4CA8" w:rsidP="00FA65EC">
      <w:pPr>
        <w:rPr>
          <w:szCs w:val="24"/>
        </w:rPr>
      </w:pPr>
      <w:r>
        <w:rPr>
          <w:szCs w:val="24"/>
        </w:rPr>
        <w:t>In the CRA REPO folder&gt;.vscode: place a text file called tasks.json containing:</w:t>
      </w:r>
    </w:p>
    <w:p w:rsidR="009C4CA8" w:rsidRDefault="009C4CA8" w:rsidP="00FA65EC">
      <w:pPr>
        <w:rPr>
          <w:szCs w:val="24"/>
        </w:rPr>
      </w:pPr>
    </w:p>
    <w:p w:rsidR="009C4CA8" w:rsidRPr="009465DC" w:rsidRDefault="009C4CA8" w:rsidP="009465DC">
      <w:pPr>
        <w:rPr>
          <w:szCs w:val="24"/>
        </w:rPr>
      </w:pPr>
      <w:r w:rsidRPr="009465DC">
        <w:rPr>
          <w:szCs w:val="24"/>
        </w:rPr>
        <w:t>{</w:t>
      </w:r>
    </w:p>
    <w:p w:rsidR="009C4CA8" w:rsidRPr="009465DC" w:rsidRDefault="009C4CA8" w:rsidP="009465DC">
      <w:pPr>
        <w:rPr>
          <w:szCs w:val="24"/>
        </w:rPr>
      </w:pPr>
      <w:r w:rsidRPr="009465DC">
        <w:rPr>
          <w:szCs w:val="24"/>
        </w:rPr>
        <w:t xml:space="preserve">    // See https://go.microsoft.com/fwlink/?LinkId=733558</w:t>
      </w:r>
    </w:p>
    <w:p w:rsidR="009C4CA8" w:rsidRPr="009465DC" w:rsidRDefault="009C4CA8" w:rsidP="009465DC">
      <w:pPr>
        <w:rPr>
          <w:szCs w:val="24"/>
        </w:rPr>
      </w:pPr>
      <w:r w:rsidRPr="009465DC">
        <w:rPr>
          <w:szCs w:val="24"/>
        </w:rPr>
        <w:t xml:space="preserve">    // for the documentation about the tasks.json format</w:t>
      </w:r>
    </w:p>
    <w:p w:rsidR="009C4CA8" w:rsidRPr="009465DC" w:rsidRDefault="009C4CA8" w:rsidP="009465DC">
      <w:pPr>
        <w:rPr>
          <w:szCs w:val="24"/>
        </w:rPr>
      </w:pPr>
      <w:r w:rsidRPr="009465DC">
        <w:rPr>
          <w:szCs w:val="24"/>
        </w:rPr>
        <w:t xml:space="preserve">    "version": "2.0.0",</w:t>
      </w:r>
    </w:p>
    <w:p w:rsidR="009C4CA8" w:rsidRPr="009465DC" w:rsidRDefault="009C4CA8" w:rsidP="009465DC">
      <w:pPr>
        <w:rPr>
          <w:szCs w:val="24"/>
        </w:rPr>
      </w:pPr>
      <w:r w:rsidRPr="009465DC">
        <w:rPr>
          <w:szCs w:val="24"/>
        </w:rPr>
        <w:t xml:space="preserve">    "tasks": [</w:t>
      </w:r>
    </w:p>
    <w:p w:rsidR="009C4CA8" w:rsidRPr="009465DC" w:rsidRDefault="009C4CA8" w:rsidP="009465DC">
      <w:pPr>
        <w:rPr>
          <w:szCs w:val="24"/>
        </w:rPr>
      </w:pPr>
      <w:r w:rsidRPr="009465DC">
        <w:rPr>
          <w:szCs w:val="24"/>
        </w:rPr>
        <w:t xml:space="preserve">        {</w:t>
      </w:r>
    </w:p>
    <w:p w:rsidR="009C4CA8" w:rsidRPr="009465DC" w:rsidRDefault="009C4CA8" w:rsidP="009465DC">
      <w:pPr>
        <w:rPr>
          <w:szCs w:val="24"/>
        </w:rPr>
      </w:pPr>
      <w:r w:rsidRPr="009465DC">
        <w:rPr>
          <w:szCs w:val="24"/>
        </w:rPr>
        <w:t xml:space="preserve">            "label": "tweego watch",</w:t>
      </w:r>
    </w:p>
    <w:p w:rsidR="009C4CA8" w:rsidRPr="009465DC" w:rsidRDefault="009C4CA8" w:rsidP="009465DC">
      <w:pPr>
        <w:rPr>
          <w:szCs w:val="24"/>
        </w:rPr>
      </w:pPr>
      <w:r w:rsidRPr="009465DC">
        <w:rPr>
          <w:szCs w:val="24"/>
        </w:rPr>
        <w:t xml:space="preserve">            "type": "shell",</w:t>
      </w:r>
    </w:p>
    <w:p w:rsidR="009C4CA8" w:rsidRPr="009465DC" w:rsidRDefault="009C4CA8" w:rsidP="009465DC">
      <w:pPr>
        <w:rPr>
          <w:szCs w:val="24"/>
        </w:rPr>
      </w:pPr>
      <w:r w:rsidRPr="009465DC">
        <w:rPr>
          <w:szCs w:val="24"/>
        </w:rPr>
        <w:t xml:space="preserve">            "command": "./watch.bat",</w:t>
      </w:r>
    </w:p>
    <w:p w:rsidR="009C4CA8" w:rsidRPr="009465DC" w:rsidRDefault="009C4CA8" w:rsidP="009465DC">
      <w:pPr>
        <w:rPr>
          <w:szCs w:val="24"/>
        </w:rPr>
      </w:pPr>
      <w:r w:rsidRPr="009465DC">
        <w:rPr>
          <w:szCs w:val="24"/>
        </w:rPr>
        <w:t xml:space="preserve">            "runOptions": {"runOn": "folderOpen"}</w:t>
      </w:r>
    </w:p>
    <w:p w:rsidR="009C4CA8" w:rsidRPr="009465DC" w:rsidRDefault="009C4CA8" w:rsidP="009465DC">
      <w:pPr>
        <w:rPr>
          <w:szCs w:val="24"/>
        </w:rPr>
      </w:pPr>
      <w:r w:rsidRPr="009465DC">
        <w:rPr>
          <w:szCs w:val="24"/>
        </w:rPr>
        <w:t xml:space="preserve">        }</w:t>
      </w:r>
    </w:p>
    <w:p w:rsidR="009C4CA8" w:rsidRPr="009465DC" w:rsidRDefault="009C4CA8" w:rsidP="009465DC">
      <w:pPr>
        <w:rPr>
          <w:szCs w:val="24"/>
        </w:rPr>
      </w:pPr>
      <w:r w:rsidRPr="009465DC">
        <w:rPr>
          <w:szCs w:val="24"/>
        </w:rPr>
        <w:t xml:space="preserve">    ]</w:t>
      </w:r>
    </w:p>
    <w:p w:rsidR="009C4CA8" w:rsidRPr="009465DC" w:rsidRDefault="009C4CA8" w:rsidP="009465DC">
      <w:pPr>
        <w:rPr>
          <w:szCs w:val="24"/>
        </w:rPr>
      </w:pPr>
      <w:r w:rsidRPr="009465DC">
        <w:rPr>
          <w:szCs w:val="24"/>
        </w:rPr>
        <w:t>}</w:t>
      </w:r>
    </w:p>
    <w:p w:rsidR="009C4CA8" w:rsidRDefault="009C4CA8" w:rsidP="00FA65EC">
      <w:pPr>
        <w:rPr>
          <w:szCs w:val="24"/>
        </w:rPr>
      </w:pPr>
    </w:p>
    <w:p w:rsidR="009C4CA8" w:rsidRDefault="009C4CA8" w:rsidP="00FA65EC">
      <w:pPr>
        <w:rPr>
          <w:szCs w:val="24"/>
        </w:rPr>
      </w:pPr>
      <w:r>
        <w:rPr>
          <w:szCs w:val="24"/>
        </w:rPr>
        <w:t>For advice on how to activate the task to run automatically, see:</w:t>
      </w:r>
    </w:p>
    <w:p w:rsidR="009C4CA8" w:rsidRPr="00591F88" w:rsidRDefault="009C4CA8" w:rsidP="00FA65EC">
      <w:pPr>
        <w:rPr>
          <w:szCs w:val="24"/>
        </w:rPr>
      </w:pPr>
      <w:hyperlink r:id="rId38" w:history="1">
        <w:r w:rsidRPr="00591F88">
          <w:rPr>
            <w:rStyle w:val="Hyperlink"/>
            <w:szCs w:val="24"/>
          </w:rPr>
          <w:t>https://www.roboleary.net/vscode/2020/10/19/vscode-task-onstartup.html</w:t>
        </w:r>
      </w:hyperlink>
    </w:p>
    <w:p w:rsidR="009C4CA8" w:rsidRDefault="009C4CA8" w:rsidP="00FA65EC">
      <w:pPr>
        <w:rPr>
          <w:szCs w:val="24"/>
        </w:rPr>
      </w:pPr>
    </w:p>
    <w:p w:rsidR="009C4CA8" w:rsidRPr="006E4CB5" w:rsidRDefault="009C4CA8" w:rsidP="00FA65EC">
      <w:pPr>
        <w:rPr>
          <w:szCs w:val="24"/>
        </w:rPr>
      </w:pPr>
      <w:r>
        <w:rPr>
          <w:szCs w:val="24"/>
        </w:rPr>
        <w:t>Go to command palette (ctrl-shift-p), run the option: “</w:t>
      </w:r>
      <w:r w:rsidRPr="006E4CB5">
        <w:rPr>
          <w:szCs w:val="24"/>
        </w:rPr>
        <w:t>Tasks: Allow Automatic Tasks in Folder</w:t>
      </w:r>
      <w:r>
        <w:rPr>
          <w:szCs w:val="24"/>
        </w:rPr>
        <w:t>” and then choose the option:  “Allow automatic tasks in folder”.  Then the automatic watch task should work after VSCode has been rebooted.</w:t>
      </w:r>
    </w:p>
    <w:p w:rsidR="009C4CA8" w:rsidRDefault="009C4CA8" w:rsidP="00FA65EC">
      <w:pPr>
        <w:rPr>
          <w:szCs w:val="24"/>
        </w:rPr>
      </w:pPr>
    </w:p>
    <w:p w:rsidR="009C4CA8" w:rsidRDefault="009C4CA8" w:rsidP="00FA65EC">
      <w:pPr>
        <w:rPr>
          <w:szCs w:val="24"/>
        </w:rPr>
      </w:pPr>
    </w:p>
    <w:p w:rsidR="009C4CA8" w:rsidRPr="00F43A8F" w:rsidRDefault="009C4CA8" w:rsidP="00FA65EC">
      <w:pPr>
        <w:rPr>
          <w:b/>
          <w:i/>
          <w:szCs w:val="24"/>
        </w:rPr>
      </w:pPr>
      <w:r w:rsidRPr="00F43A8F">
        <w:rPr>
          <w:b/>
          <w:i/>
          <w:szCs w:val="24"/>
        </w:rPr>
        <w:t>T3LT one time set up:</w:t>
      </w:r>
    </w:p>
    <w:p w:rsidR="009C4CA8" w:rsidRDefault="009C4CA8" w:rsidP="00FA65EC">
      <w:pPr>
        <w:rPr>
          <w:szCs w:val="24"/>
        </w:rPr>
      </w:pPr>
    </w:p>
    <w:p w:rsidR="009C4CA8" w:rsidRDefault="009C4CA8" w:rsidP="00FA65EC">
      <w:pPr>
        <w:rPr>
          <w:szCs w:val="24"/>
        </w:rPr>
      </w:pPr>
      <w:r>
        <w:rPr>
          <w:szCs w:val="24"/>
        </w:rPr>
        <w:t xml:space="preserve">ctrl-shift-p     then select command option:  </w:t>
      </w:r>
      <w:r w:rsidRPr="00276FD9">
        <w:rPr>
          <w:b/>
          <w:szCs w:val="24"/>
        </w:rPr>
        <w:t>Add all unrecognised macros to Definition file</w:t>
      </w:r>
      <w:r>
        <w:rPr>
          <w:szCs w:val="24"/>
        </w:rPr>
        <w:t xml:space="preserve"> </w:t>
      </w:r>
    </w:p>
    <w:p w:rsidR="009C4CA8" w:rsidRDefault="009C4CA8" w:rsidP="00FA65EC">
      <w:pPr>
        <w:rPr>
          <w:szCs w:val="24"/>
        </w:rPr>
      </w:pPr>
    </w:p>
    <w:p w:rsidR="009C4CA8" w:rsidRDefault="009C4CA8" w:rsidP="00DC18B3">
      <w:pPr>
        <w:rPr>
          <w:szCs w:val="24"/>
        </w:rPr>
      </w:pPr>
      <w:r>
        <w:rPr>
          <w:szCs w:val="24"/>
        </w:rPr>
        <w:t>Now vscode and the T3LT extension can be used to edit the twee files.</w:t>
      </w:r>
    </w:p>
    <w:p w:rsidR="009C4CA8" w:rsidRDefault="009C4CA8" w:rsidP="00DC18B3">
      <w:pPr>
        <w:rPr>
          <w:szCs w:val="24"/>
        </w:rPr>
      </w:pPr>
    </w:p>
    <w:p w:rsidR="009C4CA8" w:rsidRPr="00E8609B" w:rsidRDefault="009C4CA8" w:rsidP="00DC18B3">
      <w:pPr>
        <w:rPr>
          <w:b/>
          <w:i/>
          <w:szCs w:val="24"/>
        </w:rPr>
      </w:pPr>
      <w:r>
        <w:rPr>
          <w:b/>
          <w:i/>
          <w:szCs w:val="24"/>
        </w:rPr>
        <w:t>Some tips for using vscode/T3LT extension</w:t>
      </w:r>
    </w:p>
    <w:p w:rsidR="009C4CA8" w:rsidRDefault="009C4CA8" w:rsidP="00DC18B3">
      <w:pPr>
        <w:rPr>
          <w:szCs w:val="24"/>
        </w:rPr>
      </w:pPr>
    </w:p>
    <w:p w:rsidR="009C4CA8" w:rsidRDefault="009C4CA8" w:rsidP="00DC18B3">
      <w:pPr>
        <w:rPr>
          <w:szCs w:val="24"/>
        </w:rPr>
      </w:pPr>
      <w:r>
        <w:rPr>
          <w:szCs w:val="24"/>
        </w:rPr>
        <w:t>ctrl-shift-p  vscode shortcut to open all current registered commands (ie. vscode &amp; extension)</w:t>
      </w:r>
    </w:p>
    <w:p w:rsidR="009C4CA8" w:rsidRDefault="009C4CA8" w:rsidP="00861BCE">
      <w:pPr>
        <w:rPr>
          <w:szCs w:val="24"/>
        </w:rPr>
      </w:pPr>
      <w:bookmarkStart w:id="59" w:name="_Hlk95917899"/>
      <w:r>
        <w:rPr>
          <w:szCs w:val="24"/>
        </w:rPr>
        <w:t>ctrl-p</w:t>
      </w:r>
      <w:bookmarkEnd w:id="59"/>
      <w:r>
        <w:rPr>
          <w:szCs w:val="24"/>
        </w:rPr>
        <w:t xml:space="preserve"> in vscode (pure) – search for and select file</w:t>
      </w:r>
    </w:p>
    <w:p w:rsidR="009C4CA8" w:rsidRDefault="009C4CA8" w:rsidP="00861BCE">
      <w:pPr>
        <w:rPr>
          <w:szCs w:val="24"/>
        </w:rPr>
      </w:pPr>
    </w:p>
    <w:p w:rsidR="009C4CA8" w:rsidRDefault="009C4CA8" w:rsidP="00861BCE">
      <w:pPr>
        <w:rPr>
          <w:szCs w:val="24"/>
        </w:rPr>
      </w:pPr>
      <w:r>
        <w:rPr>
          <w:szCs w:val="24"/>
        </w:rPr>
        <w:t xml:space="preserve">ctrl-p with </w:t>
      </w:r>
      <w:r w:rsidRPr="00A74869">
        <w:rPr>
          <w:szCs w:val="24"/>
          <w:highlight w:val="yellow"/>
        </w:rPr>
        <w:t>&gt;</w:t>
      </w:r>
      <w:r>
        <w:rPr>
          <w:szCs w:val="24"/>
        </w:rPr>
        <w:t xml:space="preserve">   ….opens  the command pallette</w:t>
      </w:r>
    </w:p>
    <w:p w:rsidR="009C4CA8" w:rsidRDefault="009C4CA8" w:rsidP="00861BCE">
      <w:pPr>
        <w:rPr>
          <w:szCs w:val="24"/>
        </w:rPr>
      </w:pPr>
    </w:p>
    <w:p w:rsidR="009C4CA8" w:rsidRDefault="009C4CA8" w:rsidP="00DC18B3">
      <w:pPr>
        <w:rPr>
          <w:szCs w:val="24"/>
        </w:rPr>
      </w:pPr>
      <w:r>
        <w:rPr>
          <w:szCs w:val="24"/>
        </w:rPr>
        <w:t>ctrl-</w:t>
      </w:r>
      <w:r w:rsidRPr="002A210F">
        <w:rPr>
          <w:szCs w:val="24"/>
          <w:highlight w:val="yellow"/>
        </w:rPr>
        <w:t>`</w:t>
      </w:r>
      <w:r>
        <w:rPr>
          <w:szCs w:val="24"/>
        </w:rPr>
        <w:t xml:space="preserve">  opens the terminal in vscode (ctrl-back tick)</w:t>
      </w:r>
    </w:p>
    <w:p w:rsidR="009C4CA8" w:rsidRDefault="009C4CA8" w:rsidP="00FC75D0">
      <w:pPr>
        <w:ind w:left="284"/>
        <w:rPr>
          <w:szCs w:val="24"/>
        </w:rPr>
      </w:pPr>
      <w:r>
        <w:rPr>
          <w:szCs w:val="24"/>
        </w:rPr>
        <w:t>The terminal panel space has several tabs – the first “problems” shows errors in code and if a problem is clicked on then the focus jumps to the error.</w:t>
      </w:r>
    </w:p>
    <w:p w:rsidR="009C4CA8" w:rsidRDefault="009C4CA8" w:rsidP="00DC18B3">
      <w:pPr>
        <w:rPr>
          <w:szCs w:val="24"/>
        </w:rPr>
      </w:pPr>
    </w:p>
    <w:p w:rsidR="009C4CA8" w:rsidRDefault="009C4CA8" w:rsidP="00F74703">
      <w:pPr>
        <w:rPr>
          <w:szCs w:val="24"/>
        </w:rPr>
      </w:pPr>
      <w:r>
        <w:rPr>
          <w:szCs w:val="24"/>
        </w:rPr>
        <w:t xml:space="preserve">ctrl-r  - open recent </w:t>
      </w:r>
    </w:p>
    <w:p w:rsidR="009C4CA8" w:rsidRDefault="009C4CA8" w:rsidP="00C14309">
      <w:pPr>
        <w:rPr>
          <w:szCs w:val="24"/>
        </w:rPr>
      </w:pPr>
      <w:r>
        <w:rPr>
          <w:szCs w:val="24"/>
        </w:rPr>
        <w:t xml:space="preserve">ctrl-z   undo!!!  </w:t>
      </w:r>
      <w:r w:rsidRPr="00FA7CD1">
        <w:rPr>
          <w:noProof/>
          <w:szCs w:val="24"/>
        </w:rPr>
        <w:sym w:font="Wingdings" w:char="F04A"/>
      </w:r>
    </w:p>
    <w:p w:rsidR="009C4CA8" w:rsidRDefault="009C4CA8" w:rsidP="00C14309">
      <w:pPr>
        <w:rPr>
          <w:szCs w:val="24"/>
        </w:rPr>
      </w:pPr>
    </w:p>
    <w:p w:rsidR="009C4CA8" w:rsidRDefault="009C4CA8" w:rsidP="00C14309">
      <w:pPr>
        <w:rPr>
          <w:szCs w:val="24"/>
        </w:rPr>
      </w:pPr>
      <w:r>
        <w:rPr>
          <w:szCs w:val="24"/>
        </w:rPr>
        <w:t>ctrl-,  (ie. ctrl-comma) – opens settings for vscode.</w:t>
      </w:r>
    </w:p>
    <w:p w:rsidR="009C4CA8" w:rsidRDefault="009C4CA8" w:rsidP="006A7F91">
      <w:pPr>
        <w:rPr>
          <w:szCs w:val="24"/>
        </w:rPr>
      </w:pPr>
      <w:r>
        <w:rPr>
          <w:szCs w:val="24"/>
        </w:rPr>
        <w:t xml:space="preserve">ctrl-f – find in file </w:t>
      </w:r>
    </w:p>
    <w:p w:rsidR="009C4CA8" w:rsidRDefault="009C4CA8" w:rsidP="00C14309">
      <w:pPr>
        <w:rPr>
          <w:szCs w:val="24"/>
        </w:rPr>
      </w:pPr>
      <w:r>
        <w:rPr>
          <w:szCs w:val="24"/>
        </w:rPr>
        <w:t xml:space="preserve">ctrl-shift-f   find in workspace </w:t>
      </w:r>
    </w:p>
    <w:p w:rsidR="009C4CA8" w:rsidRDefault="009C4CA8" w:rsidP="00F74703">
      <w:pPr>
        <w:rPr>
          <w:szCs w:val="24"/>
        </w:rPr>
      </w:pPr>
      <w:r>
        <w:rPr>
          <w:szCs w:val="24"/>
        </w:rPr>
        <w:t>alt-z    to toggle word wrap in vscode</w:t>
      </w:r>
    </w:p>
    <w:p w:rsidR="009C4CA8" w:rsidRDefault="009C4CA8" w:rsidP="00F74703">
      <w:pPr>
        <w:rPr>
          <w:szCs w:val="24"/>
        </w:rPr>
      </w:pPr>
    </w:p>
    <w:p w:rsidR="009C4CA8" w:rsidRDefault="009C4CA8" w:rsidP="00F74703">
      <w:pPr>
        <w:rPr>
          <w:szCs w:val="24"/>
        </w:rPr>
      </w:pPr>
      <w:r>
        <w:rPr>
          <w:szCs w:val="24"/>
        </w:rPr>
        <w:t>in search and replace:  add folder names to limit which files are acted on</w:t>
      </w:r>
    </w:p>
    <w:p w:rsidR="009C4CA8" w:rsidRDefault="009C4CA8" w:rsidP="00F74703">
      <w:pPr>
        <w:rPr>
          <w:szCs w:val="24"/>
        </w:rPr>
      </w:pPr>
    </w:p>
    <w:p w:rsidR="009C4CA8" w:rsidRDefault="009C4CA8" w:rsidP="00F74703">
      <w:pPr>
        <w:rPr>
          <w:szCs w:val="24"/>
        </w:rPr>
      </w:pPr>
      <w:r>
        <w:rPr>
          <w:szCs w:val="24"/>
        </w:rPr>
        <w:t>Alt-click  - creates multiple cursors</w:t>
      </w:r>
    </w:p>
    <w:p w:rsidR="009C4CA8" w:rsidRDefault="009C4CA8" w:rsidP="00F74703">
      <w:pPr>
        <w:rPr>
          <w:szCs w:val="24"/>
        </w:rPr>
      </w:pPr>
    </w:p>
    <w:p w:rsidR="009C4CA8" w:rsidRDefault="009C4CA8" w:rsidP="00F74703">
      <w:pPr>
        <w:rPr>
          <w:szCs w:val="24"/>
        </w:rPr>
      </w:pPr>
    </w:p>
    <w:p w:rsidR="009C4CA8" w:rsidRPr="0081505D" w:rsidRDefault="009C4CA8" w:rsidP="0081505D">
      <w:pPr>
        <w:pStyle w:val="Heading1"/>
        <w:keepNext w:val="0"/>
        <w:spacing w:before="0" w:after="0"/>
        <w:rPr>
          <w:sz w:val="24"/>
          <w:szCs w:val="24"/>
          <w:u w:val="single"/>
        </w:rPr>
      </w:pPr>
      <w:bookmarkStart w:id="60" w:name="_Toc100047975"/>
      <w:r w:rsidRPr="0081505D">
        <w:rPr>
          <w:sz w:val="24"/>
          <w:szCs w:val="24"/>
          <w:u w:val="single"/>
        </w:rPr>
        <w:t>Regex</w:t>
      </w:r>
      <w:r>
        <w:rPr>
          <w:sz w:val="24"/>
          <w:szCs w:val="24"/>
          <w:u w:val="single"/>
        </w:rPr>
        <w:t xml:space="preserve"> syntax for use in vscode of twine2</w:t>
      </w:r>
      <w:bookmarkEnd w:id="60"/>
    </w:p>
    <w:p w:rsidR="009C4CA8" w:rsidRDefault="009C4CA8" w:rsidP="00F74703">
      <w:pPr>
        <w:rPr>
          <w:szCs w:val="24"/>
        </w:rPr>
      </w:pPr>
    </w:p>
    <w:p w:rsidR="009C4CA8" w:rsidRDefault="009C4CA8" w:rsidP="00F74703">
      <w:pPr>
        <w:rPr>
          <w:szCs w:val="24"/>
        </w:rPr>
      </w:pPr>
      <w:r>
        <w:rPr>
          <w:szCs w:val="24"/>
        </w:rPr>
        <w:t xml:space="preserve">In the search box choose the </w:t>
      </w:r>
      <w:r w:rsidRPr="008D308E">
        <w:rPr>
          <w:szCs w:val="24"/>
          <w:highlight w:val="yellow"/>
        </w:rPr>
        <w:t>.*</w:t>
      </w:r>
      <w:r>
        <w:rPr>
          <w:szCs w:val="24"/>
        </w:rPr>
        <w:t xml:space="preserve"> search mode option</w:t>
      </w:r>
    </w:p>
    <w:p w:rsidR="009C4CA8" w:rsidRDefault="009C4CA8" w:rsidP="00F7470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8292"/>
      </w:tblGrid>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r w:rsidRPr="00182CFC">
              <w:rPr>
                <w:szCs w:val="24"/>
              </w:rPr>
              <w:t>any character except newline</w:t>
            </w:r>
          </w:p>
        </w:tc>
      </w:tr>
      <w:tr w:rsidR="009C4CA8" w:rsidTr="00182CFC">
        <w:tc>
          <w:tcPr>
            <w:tcW w:w="1526" w:type="dxa"/>
          </w:tcPr>
          <w:p w:rsidR="009C4CA8" w:rsidRPr="00182CFC" w:rsidRDefault="009C4CA8" w:rsidP="00F74703">
            <w:pPr>
              <w:rPr>
                <w:szCs w:val="24"/>
              </w:rPr>
            </w:pPr>
            <w:r>
              <w:rPr>
                <w:szCs w:val="24"/>
              </w:rPr>
              <w:t>^</w:t>
            </w:r>
          </w:p>
        </w:tc>
        <w:tc>
          <w:tcPr>
            <w:tcW w:w="8292" w:type="dxa"/>
          </w:tcPr>
          <w:p w:rsidR="009C4CA8" w:rsidRPr="00182CFC" w:rsidRDefault="009C4CA8" w:rsidP="00F74703">
            <w:pPr>
              <w:rPr>
                <w:szCs w:val="24"/>
              </w:rPr>
            </w:pPr>
            <w:r>
              <w:rPr>
                <w:szCs w:val="24"/>
              </w:rPr>
              <w:t>When doing a multiline search means any character including line feed</w:t>
            </w:r>
          </w:p>
        </w:tc>
      </w:tr>
      <w:tr w:rsidR="009C4CA8" w:rsidTr="00182CFC">
        <w:tc>
          <w:tcPr>
            <w:tcW w:w="1526" w:type="dxa"/>
          </w:tcPr>
          <w:p w:rsidR="009C4CA8" w:rsidRPr="00182CFC" w:rsidRDefault="009C4CA8" w:rsidP="00F74703">
            <w:pPr>
              <w:rPr>
                <w:szCs w:val="24"/>
              </w:rPr>
            </w:pPr>
            <w:r w:rsidRPr="00182CFC">
              <w:rPr>
                <w:szCs w:val="24"/>
              </w:rPr>
              <w:t>\d</w:t>
            </w:r>
          </w:p>
        </w:tc>
        <w:tc>
          <w:tcPr>
            <w:tcW w:w="8292" w:type="dxa"/>
          </w:tcPr>
          <w:p w:rsidR="009C4CA8" w:rsidRPr="00182CFC" w:rsidRDefault="009C4CA8" w:rsidP="00F74703">
            <w:pPr>
              <w:rPr>
                <w:szCs w:val="24"/>
              </w:rPr>
            </w:pPr>
            <w:r w:rsidRPr="00182CFC">
              <w:rPr>
                <w:szCs w:val="24"/>
              </w:rPr>
              <w:t>any numerical character</w:t>
            </w:r>
          </w:p>
        </w:tc>
      </w:tr>
      <w:tr w:rsidR="009C4CA8" w:rsidTr="00182CFC">
        <w:tc>
          <w:tcPr>
            <w:tcW w:w="1526" w:type="dxa"/>
          </w:tcPr>
          <w:p w:rsidR="009C4CA8" w:rsidRPr="00182CFC" w:rsidRDefault="009C4CA8" w:rsidP="004F65AA">
            <w:pPr>
              <w:rPr>
                <w:szCs w:val="24"/>
              </w:rPr>
            </w:pPr>
            <w:r w:rsidRPr="00182CFC">
              <w:rPr>
                <w:szCs w:val="24"/>
              </w:rPr>
              <w:t>\w</w:t>
            </w:r>
          </w:p>
        </w:tc>
        <w:tc>
          <w:tcPr>
            <w:tcW w:w="8292" w:type="dxa"/>
          </w:tcPr>
          <w:p w:rsidR="009C4CA8" w:rsidRPr="00182CFC" w:rsidRDefault="009C4CA8" w:rsidP="004F65AA">
            <w:pPr>
              <w:rPr>
                <w:szCs w:val="24"/>
              </w:rPr>
            </w:pPr>
            <w:r w:rsidRPr="00182CFC">
              <w:rPr>
                <w:szCs w:val="24"/>
              </w:rPr>
              <w:t>alphanumeric character plus underline</w:t>
            </w:r>
          </w:p>
        </w:tc>
      </w:tr>
      <w:tr w:rsidR="009C4CA8" w:rsidTr="00182CFC">
        <w:tc>
          <w:tcPr>
            <w:tcW w:w="1526" w:type="dxa"/>
          </w:tcPr>
          <w:p w:rsidR="009C4CA8" w:rsidRPr="00182CFC" w:rsidRDefault="009C4CA8" w:rsidP="00205FB2">
            <w:pPr>
              <w:rPr>
                <w:szCs w:val="24"/>
              </w:rPr>
            </w:pPr>
            <w:r w:rsidRPr="00182CFC">
              <w:rPr>
                <w:szCs w:val="24"/>
              </w:rPr>
              <w:t>\s</w:t>
            </w:r>
          </w:p>
        </w:tc>
        <w:tc>
          <w:tcPr>
            <w:tcW w:w="8292" w:type="dxa"/>
          </w:tcPr>
          <w:p w:rsidR="009C4CA8" w:rsidRPr="00182CFC" w:rsidRDefault="009C4CA8" w:rsidP="00205FB2">
            <w:pPr>
              <w:rPr>
                <w:szCs w:val="24"/>
              </w:rPr>
            </w:pPr>
            <w:r w:rsidRPr="00182CFC">
              <w:rPr>
                <w:szCs w:val="24"/>
              </w:rPr>
              <w:t>any whitespace character</w:t>
            </w:r>
          </w:p>
        </w:tc>
      </w:tr>
      <w:tr w:rsidR="009C4CA8" w:rsidTr="00182CFC">
        <w:tc>
          <w:tcPr>
            <w:tcW w:w="1526" w:type="dxa"/>
          </w:tcPr>
          <w:p w:rsidR="009C4CA8" w:rsidRPr="00182CFC" w:rsidRDefault="009C4CA8" w:rsidP="0037092C">
            <w:pPr>
              <w:rPr>
                <w:szCs w:val="24"/>
              </w:rPr>
            </w:pPr>
            <w:r w:rsidRPr="00182CFC">
              <w:rPr>
                <w:szCs w:val="24"/>
              </w:rPr>
              <w:t>\n</w:t>
            </w:r>
          </w:p>
        </w:tc>
        <w:tc>
          <w:tcPr>
            <w:tcW w:w="8292" w:type="dxa"/>
          </w:tcPr>
          <w:p w:rsidR="009C4CA8" w:rsidRPr="00182CFC" w:rsidRDefault="009C4CA8" w:rsidP="0037092C">
            <w:pPr>
              <w:rPr>
                <w:szCs w:val="24"/>
              </w:rPr>
            </w:pPr>
            <w:r w:rsidRPr="00182CFC">
              <w:rPr>
                <w:szCs w:val="24"/>
              </w:rPr>
              <w:t>line break</w:t>
            </w:r>
          </w:p>
        </w:tc>
      </w:tr>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bookmarkStart w:id="61" w:name="_Hlk96157066"/>
            <w:r w:rsidRPr="00182CFC">
              <w:rPr>
                <w:szCs w:val="24"/>
              </w:rPr>
              <w:t xml:space="preserve">qualifies the preceding character or token to equal zero or any </w:t>
            </w:r>
            <w:r>
              <w:rPr>
                <w:szCs w:val="24"/>
              </w:rPr>
              <w:t xml:space="preserve">number of </w:t>
            </w:r>
            <w:r w:rsidRPr="00182CFC">
              <w:rPr>
                <w:szCs w:val="24"/>
              </w:rPr>
              <w:t>cases</w:t>
            </w:r>
            <w:bookmarkEnd w:id="61"/>
          </w:p>
        </w:tc>
      </w:tr>
      <w:tr w:rsidR="009C4CA8" w:rsidTr="00182CFC">
        <w:tc>
          <w:tcPr>
            <w:tcW w:w="1526" w:type="dxa"/>
          </w:tcPr>
          <w:p w:rsidR="009C4CA8" w:rsidRPr="00182CFC" w:rsidRDefault="009C4CA8" w:rsidP="00F74703">
            <w:pPr>
              <w:rPr>
                <w:szCs w:val="24"/>
              </w:rPr>
            </w:pPr>
            <w:r>
              <w:rPr>
                <w:szCs w:val="24"/>
              </w:rPr>
              <w:t>+</w:t>
            </w:r>
          </w:p>
        </w:tc>
        <w:tc>
          <w:tcPr>
            <w:tcW w:w="8292" w:type="dxa"/>
          </w:tcPr>
          <w:p w:rsidR="009C4CA8" w:rsidRPr="00182CFC" w:rsidRDefault="009C4CA8" w:rsidP="00F74703">
            <w:pPr>
              <w:rPr>
                <w:szCs w:val="24"/>
              </w:rPr>
            </w:pPr>
            <w:r w:rsidRPr="00182CFC">
              <w:rPr>
                <w:szCs w:val="24"/>
              </w:rPr>
              <w:t xml:space="preserve">qualifies the preceding character or token to equal </w:t>
            </w:r>
            <w:r>
              <w:rPr>
                <w:szCs w:val="24"/>
              </w:rPr>
              <w:t>one</w:t>
            </w:r>
            <w:r w:rsidRPr="00182CFC">
              <w:rPr>
                <w:szCs w:val="24"/>
              </w:rPr>
              <w:t xml:space="preserve"> or any </w:t>
            </w:r>
            <w:r>
              <w:rPr>
                <w:szCs w:val="24"/>
              </w:rPr>
              <w:t xml:space="preserve">number of </w:t>
            </w:r>
            <w:r w:rsidRPr="00182CFC">
              <w:rPr>
                <w:szCs w:val="24"/>
              </w:rPr>
              <w:t>cases</w:t>
            </w:r>
          </w:p>
        </w:tc>
      </w:tr>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r w:rsidRPr="00182CFC">
              <w:rPr>
                <w:szCs w:val="24"/>
              </w:rPr>
              <w:t>match either side of the pipe – no limit to number of pipes/choices</w:t>
            </w:r>
            <w:r>
              <w:rPr>
                <w:szCs w:val="24"/>
              </w:rPr>
              <w:t xml:space="preserve"> (an ‘or’ statement</w:t>
            </w:r>
          </w:p>
        </w:tc>
      </w:tr>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r w:rsidRPr="00182CFC">
              <w:rPr>
                <w:szCs w:val="24"/>
              </w:rPr>
              <w:t>matches any character within</w:t>
            </w:r>
          </w:p>
        </w:tc>
      </w:tr>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r w:rsidRPr="00182CFC">
              <w:rPr>
                <w:szCs w:val="24"/>
              </w:rPr>
              <w:t>matches an alphanumeric range  [f-k]  or [4-7]</w:t>
            </w:r>
          </w:p>
        </w:tc>
      </w:tr>
      <w:tr w:rsidR="009C4CA8" w:rsidTr="00182CFC">
        <w:tc>
          <w:tcPr>
            <w:tcW w:w="1526" w:type="dxa"/>
          </w:tcPr>
          <w:p w:rsidR="009C4CA8" w:rsidRPr="00182CFC" w:rsidRDefault="009C4CA8" w:rsidP="00F74703">
            <w:pPr>
              <w:rPr>
                <w:szCs w:val="24"/>
              </w:rPr>
            </w:pPr>
            <w:r w:rsidRPr="00182CFC">
              <w:rPr>
                <w:szCs w:val="24"/>
              </w:rPr>
              <w:t>^</w:t>
            </w:r>
          </w:p>
        </w:tc>
        <w:tc>
          <w:tcPr>
            <w:tcW w:w="8292" w:type="dxa"/>
          </w:tcPr>
          <w:p w:rsidR="009C4CA8" w:rsidRPr="00182CFC" w:rsidRDefault="009C4CA8" w:rsidP="00F74703">
            <w:pPr>
              <w:rPr>
                <w:szCs w:val="24"/>
              </w:rPr>
            </w:pPr>
            <w:r w:rsidRPr="00182CFC">
              <w:rPr>
                <w:szCs w:val="24"/>
              </w:rPr>
              <w:t>start of a string</w:t>
            </w:r>
          </w:p>
        </w:tc>
      </w:tr>
      <w:tr w:rsidR="009C4CA8" w:rsidTr="00182CFC">
        <w:tc>
          <w:tcPr>
            <w:tcW w:w="1526" w:type="dxa"/>
          </w:tcPr>
          <w:p w:rsidR="009C4CA8" w:rsidRPr="00182CFC" w:rsidRDefault="009C4CA8" w:rsidP="00F74703">
            <w:pPr>
              <w:rPr>
                <w:szCs w:val="24"/>
              </w:rPr>
            </w:pPr>
            <w:bookmarkStart w:id="62" w:name="_Hlk96018659"/>
            <w:r w:rsidRPr="00182CFC">
              <w:rPr>
                <w:szCs w:val="24"/>
              </w:rPr>
              <w:t>$</w:t>
            </w:r>
          </w:p>
        </w:tc>
        <w:tc>
          <w:tcPr>
            <w:tcW w:w="8292" w:type="dxa"/>
          </w:tcPr>
          <w:p w:rsidR="009C4CA8" w:rsidRPr="00182CFC" w:rsidRDefault="009C4CA8" w:rsidP="00F74703">
            <w:pPr>
              <w:rPr>
                <w:szCs w:val="24"/>
              </w:rPr>
            </w:pPr>
            <w:r w:rsidRPr="00182CFC">
              <w:rPr>
                <w:szCs w:val="24"/>
              </w:rPr>
              <w:t>end of a string</w:t>
            </w:r>
          </w:p>
        </w:tc>
      </w:tr>
      <w:tr w:rsidR="009C4CA8" w:rsidTr="00182CFC">
        <w:tc>
          <w:tcPr>
            <w:tcW w:w="1526" w:type="dxa"/>
          </w:tcPr>
          <w:p w:rsidR="009C4CA8" w:rsidRPr="00182CFC" w:rsidRDefault="009C4CA8" w:rsidP="00F74703">
            <w:pPr>
              <w:rPr>
                <w:szCs w:val="24"/>
              </w:rPr>
            </w:pPr>
            <w:r w:rsidRPr="00182CFC">
              <w:rPr>
                <w:szCs w:val="24"/>
              </w:rPr>
              <w:t>\b</w:t>
            </w:r>
          </w:p>
        </w:tc>
        <w:tc>
          <w:tcPr>
            <w:tcW w:w="8292" w:type="dxa"/>
          </w:tcPr>
          <w:p w:rsidR="009C4CA8" w:rsidRPr="00182CFC" w:rsidRDefault="009C4CA8" w:rsidP="00F74703">
            <w:pPr>
              <w:rPr>
                <w:szCs w:val="24"/>
              </w:rPr>
            </w:pPr>
            <w:r w:rsidRPr="00182CFC">
              <w:rPr>
                <w:szCs w:val="24"/>
              </w:rPr>
              <w:t xml:space="preserve">word boundary  </w:t>
            </w:r>
            <w:bookmarkStart w:id="63" w:name="_Hlk96158171"/>
            <w:r w:rsidRPr="00182CFC">
              <w:rPr>
                <w:szCs w:val="24"/>
              </w:rPr>
              <w:t xml:space="preserve">\bword </w:t>
            </w:r>
            <w:r>
              <w:rPr>
                <w:szCs w:val="24"/>
              </w:rPr>
              <w:t xml:space="preserve">, </w:t>
            </w:r>
            <w:r w:rsidRPr="00182CFC">
              <w:rPr>
                <w:szCs w:val="24"/>
              </w:rPr>
              <w:t>word\b</w:t>
            </w:r>
            <w:r>
              <w:rPr>
                <w:szCs w:val="24"/>
              </w:rPr>
              <w:t xml:space="preserve">, </w:t>
            </w:r>
            <w:r w:rsidRPr="00182CFC">
              <w:rPr>
                <w:szCs w:val="24"/>
              </w:rPr>
              <w:t>\b</w:t>
            </w:r>
            <w:bookmarkStart w:id="64" w:name="_Hlk96158195"/>
            <w:r w:rsidRPr="00182CFC">
              <w:rPr>
                <w:szCs w:val="24"/>
              </w:rPr>
              <w:t>word</w:t>
            </w:r>
            <w:bookmarkEnd w:id="63"/>
            <w:r w:rsidRPr="00182CFC">
              <w:rPr>
                <w:szCs w:val="24"/>
              </w:rPr>
              <w:t>\b</w:t>
            </w:r>
            <w:bookmarkEnd w:id="64"/>
          </w:p>
        </w:tc>
      </w:tr>
      <w:bookmarkEnd w:id="62"/>
      <w:tr w:rsidR="009C4CA8" w:rsidTr="00182CFC">
        <w:tc>
          <w:tcPr>
            <w:tcW w:w="1526" w:type="dxa"/>
          </w:tcPr>
          <w:p w:rsidR="009C4CA8" w:rsidRPr="00182CFC" w:rsidRDefault="009C4CA8" w:rsidP="00F74703">
            <w:pPr>
              <w:rPr>
                <w:szCs w:val="24"/>
              </w:rPr>
            </w:pPr>
            <w:r w:rsidRPr="00182CFC">
              <w:rPr>
                <w:szCs w:val="24"/>
              </w:rPr>
              <w:t>\t</w:t>
            </w:r>
          </w:p>
        </w:tc>
        <w:tc>
          <w:tcPr>
            <w:tcW w:w="8292" w:type="dxa"/>
          </w:tcPr>
          <w:p w:rsidR="009C4CA8" w:rsidRPr="00182CFC" w:rsidRDefault="009C4CA8" w:rsidP="00F74703">
            <w:pPr>
              <w:rPr>
                <w:szCs w:val="24"/>
              </w:rPr>
            </w:pPr>
            <w:r w:rsidRPr="00182CFC">
              <w:rPr>
                <w:szCs w:val="24"/>
              </w:rPr>
              <w:t>tab</w:t>
            </w:r>
          </w:p>
        </w:tc>
      </w:tr>
      <w:tr w:rsidR="009C4CA8" w:rsidTr="00182CFC">
        <w:tc>
          <w:tcPr>
            <w:tcW w:w="1526" w:type="dxa"/>
          </w:tcPr>
          <w:p w:rsidR="009C4CA8" w:rsidRPr="00182CFC" w:rsidRDefault="009C4CA8" w:rsidP="00F74703">
            <w:pPr>
              <w:rPr>
                <w:szCs w:val="24"/>
              </w:rPr>
            </w:pPr>
            <w:r w:rsidRPr="00182CFC">
              <w:rPr>
                <w:szCs w:val="24"/>
              </w:rPr>
              <w:t>\n</w:t>
            </w:r>
          </w:p>
        </w:tc>
        <w:tc>
          <w:tcPr>
            <w:tcW w:w="8292" w:type="dxa"/>
          </w:tcPr>
          <w:p w:rsidR="009C4CA8" w:rsidRPr="00182CFC" w:rsidRDefault="009C4CA8" w:rsidP="00F74703">
            <w:pPr>
              <w:rPr>
                <w:szCs w:val="24"/>
              </w:rPr>
            </w:pPr>
            <w:r w:rsidRPr="00182CFC">
              <w:rPr>
                <w:szCs w:val="24"/>
              </w:rPr>
              <w:t>linefeed</w:t>
            </w:r>
          </w:p>
        </w:tc>
      </w:tr>
      <w:tr w:rsidR="009C4CA8" w:rsidTr="00182CFC">
        <w:tc>
          <w:tcPr>
            <w:tcW w:w="1526" w:type="dxa"/>
          </w:tcPr>
          <w:p w:rsidR="009C4CA8" w:rsidRPr="00182CFC" w:rsidRDefault="009C4CA8" w:rsidP="00F74703">
            <w:pPr>
              <w:rPr>
                <w:szCs w:val="24"/>
              </w:rPr>
            </w:pPr>
            <w:r w:rsidRPr="00182CFC">
              <w:rPr>
                <w:szCs w:val="24"/>
              </w:rPr>
              <w:t>\r</w:t>
            </w:r>
          </w:p>
        </w:tc>
        <w:tc>
          <w:tcPr>
            <w:tcW w:w="8292" w:type="dxa"/>
          </w:tcPr>
          <w:p w:rsidR="009C4CA8" w:rsidRPr="00182CFC" w:rsidRDefault="009C4CA8" w:rsidP="00F74703">
            <w:pPr>
              <w:rPr>
                <w:szCs w:val="24"/>
              </w:rPr>
            </w:pPr>
            <w:r w:rsidRPr="00182CFC">
              <w:rPr>
                <w:szCs w:val="24"/>
              </w:rPr>
              <w:t>carriage return</w:t>
            </w:r>
          </w:p>
        </w:tc>
      </w:tr>
      <w:tr w:rsidR="009C4CA8" w:rsidTr="00182CFC">
        <w:tc>
          <w:tcPr>
            <w:tcW w:w="1526" w:type="dxa"/>
          </w:tcPr>
          <w:p w:rsidR="009C4CA8" w:rsidRPr="00182CFC" w:rsidRDefault="009C4CA8" w:rsidP="00F74703">
            <w:pPr>
              <w:rPr>
                <w:szCs w:val="24"/>
              </w:rPr>
            </w:pPr>
            <w:r>
              <w:rPr>
                <w:szCs w:val="24"/>
              </w:rPr>
              <w:t>\</w:t>
            </w:r>
          </w:p>
        </w:tc>
        <w:tc>
          <w:tcPr>
            <w:tcW w:w="8292" w:type="dxa"/>
          </w:tcPr>
          <w:p w:rsidR="009C4CA8" w:rsidRPr="00182CFC" w:rsidRDefault="009C4CA8" w:rsidP="00F74703">
            <w:pPr>
              <w:rPr>
                <w:szCs w:val="24"/>
              </w:rPr>
            </w:pPr>
            <w:r>
              <w:rPr>
                <w:szCs w:val="24"/>
              </w:rPr>
              <w:t>when followed by itself or an non special character</w:t>
            </w:r>
          </w:p>
        </w:tc>
      </w:tr>
    </w:tbl>
    <w:p w:rsidR="009C4CA8" w:rsidRDefault="009C4CA8" w:rsidP="00F74703">
      <w:pPr>
        <w:rPr>
          <w:szCs w:val="24"/>
        </w:rPr>
      </w:pPr>
      <w:bookmarkStart w:id="65" w:name="EditSpot"/>
      <w:bookmarkEnd w:id="65"/>
    </w:p>
    <w:bookmarkStart w:id="66" w:name="_Hlk96157033"/>
    <w:p w:rsidR="009C4CA8" w:rsidRPr="00626CE0" w:rsidRDefault="009C4CA8" w:rsidP="00626CE0">
      <w:pPr>
        <w:rPr>
          <w:szCs w:val="24"/>
        </w:rPr>
      </w:pPr>
      <w:r>
        <w:fldChar w:fldCharType="begin"/>
      </w:r>
      <w:r>
        <w:instrText>HYPERLINK "https://developer.mozilla.org/en-US/docs/Web/JavaScript/Guide/Regular_Expressions"</w:instrText>
      </w:r>
      <w:r>
        <w:fldChar w:fldCharType="separate"/>
      </w:r>
      <w:r w:rsidRPr="00626CE0">
        <w:rPr>
          <w:rStyle w:val="Hyperlink"/>
          <w:szCs w:val="24"/>
        </w:rPr>
        <w:t>https://developer.mozilla.org/en-US/docs/Web/JavaScript/Guide/Regular_Expressions</w:t>
      </w:r>
      <w:r>
        <w:fldChar w:fldCharType="end"/>
      </w:r>
      <w:bookmarkEnd w:id="66"/>
    </w:p>
    <w:p w:rsidR="009C4CA8" w:rsidRPr="00EE182B" w:rsidRDefault="009C4CA8" w:rsidP="00EE182B">
      <w:pPr>
        <w:rPr>
          <w:szCs w:val="24"/>
        </w:rPr>
      </w:pPr>
      <w:hyperlink r:id="rId39" w:history="1">
        <w:r w:rsidRPr="009401ED">
          <w:rPr>
            <w:rStyle w:val="Hyperlink"/>
            <w:szCs w:val="24"/>
          </w:rPr>
          <w:t>https://regexr.com</w:t>
        </w:r>
      </w:hyperlink>
    </w:p>
    <w:p w:rsidR="009C4CA8" w:rsidRPr="009401ED" w:rsidRDefault="009C4CA8" w:rsidP="00F74703">
      <w:pPr>
        <w:rPr>
          <w:szCs w:val="24"/>
        </w:rPr>
      </w:pPr>
      <w:hyperlink r:id="rId40" w:history="1">
        <w:r w:rsidRPr="009401ED">
          <w:rPr>
            <w:rStyle w:val="Hyperlink"/>
            <w:szCs w:val="24"/>
          </w:rPr>
          <w:t>https://regex101.com</w:t>
        </w:r>
      </w:hyperlink>
    </w:p>
    <w:p w:rsidR="009C4CA8" w:rsidRDefault="009C4CA8" w:rsidP="00F74703">
      <w:pPr>
        <w:rPr>
          <w:szCs w:val="24"/>
        </w:rPr>
      </w:pPr>
    </w:p>
    <w:p w:rsidR="009C4CA8" w:rsidRDefault="009C4CA8" w:rsidP="00F74703">
      <w:pPr>
        <w:rPr>
          <w:szCs w:val="24"/>
        </w:rPr>
      </w:pPr>
      <w:r>
        <w:rPr>
          <w:szCs w:val="24"/>
        </w:rPr>
        <w:t>Passage name link find regex:</w:t>
      </w:r>
    </w:p>
    <w:p w:rsidR="009C4CA8" w:rsidRDefault="009C4CA8" w:rsidP="00F74703">
      <w:pPr>
        <w:rPr>
          <w:szCs w:val="24"/>
        </w:rPr>
      </w:pPr>
    </w:p>
    <w:p w:rsidR="009C4CA8" w:rsidRPr="009E2117" w:rsidRDefault="009C4CA8" w:rsidP="00F74703">
      <w:pPr>
        <w:rPr>
          <w:szCs w:val="24"/>
        </w:rPr>
      </w:pPr>
      <w:bookmarkStart w:id="67" w:name="_Hlk96446896"/>
      <w:r>
        <w:rPr>
          <w:szCs w:val="24"/>
        </w:rPr>
        <w:t xml:space="preserve">find at:  </w:t>
      </w:r>
      <w:hyperlink r:id="rId41" w:history="1">
        <w:r w:rsidRPr="009E2117">
          <w:rPr>
            <w:rStyle w:val="Hyperlink"/>
            <w:szCs w:val="24"/>
          </w:rPr>
          <w:t>https://github.com/Joeyrsp/twee-tools/blob/main/link%20regex.txt</w:t>
        </w:r>
      </w:hyperlink>
    </w:p>
    <w:bookmarkEnd w:id="67"/>
    <w:p w:rsidR="009C4CA8" w:rsidRDefault="009C4CA8" w:rsidP="00F74703">
      <w:pPr>
        <w:rPr>
          <w:szCs w:val="24"/>
        </w:rPr>
      </w:pPr>
    </w:p>
    <w:p w:rsidR="009C4CA8" w:rsidRDefault="009C4CA8" w:rsidP="00F74703">
      <w:pPr>
        <w:rPr>
          <w:szCs w:val="24"/>
        </w:rPr>
      </w:pPr>
      <w:r>
        <w:rPr>
          <w:szCs w:val="24"/>
        </w:rPr>
        <w:t>Paste in the passage name (with special characters escaped) in the place of REPLACE.</w:t>
      </w:r>
    </w:p>
    <w:p w:rsidR="009C4CA8" w:rsidRDefault="009C4CA8" w:rsidP="00F74703">
      <w:pPr>
        <w:rPr>
          <w:szCs w:val="24"/>
        </w:rPr>
      </w:pPr>
    </w:p>
    <w:p w:rsidR="009C4CA8" w:rsidRDefault="009C4CA8" w:rsidP="00F74703">
      <w:pPr>
        <w:rPr>
          <w:szCs w:val="24"/>
        </w:rPr>
      </w:pPr>
      <w:r>
        <w:rPr>
          <w:szCs w:val="24"/>
        </w:rPr>
        <w:t>In the vscode replace box insert:</w:t>
      </w:r>
    </w:p>
    <w:p w:rsidR="009C4CA8" w:rsidRDefault="009C4CA8" w:rsidP="00F74703">
      <w:pPr>
        <w:rPr>
          <w:szCs w:val="24"/>
        </w:rPr>
      </w:pPr>
    </w:p>
    <w:p w:rsidR="009C4CA8" w:rsidRPr="009E2117" w:rsidRDefault="009C4CA8" w:rsidP="00370B01">
      <w:pPr>
        <w:rPr>
          <w:szCs w:val="24"/>
        </w:rPr>
      </w:pPr>
      <w:r>
        <w:rPr>
          <w:szCs w:val="24"/>
        </w:rPr>
        <w:t xml:space="preserve">find at:  </w:t>
      </w:r>
      <w:hyperlink r:id="rId42" w:history="1">
        <w:r w:rsidRPr="009E2117">
          <w:rPr>
            <w:rStyle w:val="Hyperlink"/>
            <w:szCs w:val="24"/>
          </w:rPr>
          <w:t>https://github.com/Joeyrsp/twee-tools/blob/main/link%20regex.txt</w:t>
        </w:r>
      </w:hyperlink>
    </w:p>
    <w:p w:rsidR="009C4CA8" w:rsidRPr="009C7B75" w:rsidRDefault="009C4CA8" w:rsidP="00324964">
      <w:pPr>
        <w:ind w:left="284"/>
        <w:rPr>
          <w:szCs w:val="24"/>
        </w:rPr>
      </w:pPr>
    </w:p>
    <w:p w:rsidR="009C4CA8" w:rsidRDefault="009C4CA8" w:rsidP="00F74703">
      <w:pPr>
        <w:rPr>
          <w:szCs w:val="24"/>
        </w:rPr>
      </w:pPr>
    </w:p>
    <w:p w:rsidR="009C4CA8" w:rsidRDefault="009C4CA8" w:rsidP="007870FA">
      <w:pPr>
        <w:rPr>
          <w:szCs w:val="24"/>
        </w:rPr>
      </w:pPr>
      <w:r>
        <w:rPr>
          <w:szCs w:val="24"/>
        </w:rPr>
        <w:t>and then paste the new passage name  over REPLACE.</w:t>
      </w:r>
    </w:p>
    <w:p w:rsidR="009C4CA8" w:rsidRDefault="009C4CA8" w:rsidP="007870FA">
      <w:pPr>
        <w:rPr>
          <w:szCs w:val="24"/>
        </w:rPr>
      </w:pPr>
    </w:p>
    <w:p w:rsidR="009C4CA8" w:rsidRPr="007870FA" w:rsidRDefault="009C4CA8" w:rsidP="007870FA">
      <w:pPr>
        <w:rPr>
          <w:szCs w:val="24"/>
        </w:rPr>
      </w:pPr>
      <w:r>
        <w:rPr>
          <w:szCs w:val="24"/>
        </w:rPr>
        <w:t xml:space="preserve">If the new passage name contains a $ sign then that would need to be escaped using the $ sign eg.  </w:t>
      </w:r>
      <w:r w:rsidRPr="007870FA">
        <w:rPr>
          <w:szCs w:val="24"/>
        </w:rPr>
        <w:t xml:space="preserve">$$2 </w:t>
      </w:r>
    </w:p>
    <w:p w:rsidR="009C4CA8" w:rsidRDefault="009C4CA8" w:rsidP="00F74703">
      <w:pPr>
        <w:rPr>
          <w:szCs w:val="24"/>
        </w:rPr>
      </w:pPr>
    </w:p>
    <w:p w:rsidR="009C4CA8" w:rsidRPr="008F0179" w:rsidRDefault="009C4CA8" w:rsidP="00F74703">
      <w:pPr>
        <w:rPr>
          <w:b/>
          <w:szCs w:val="24"/>
        </w:rPr>
      </w:pPr>
      <w:bookmarkStart w:id="68" w:name="_Hlk97569448"/>
      <w:r>
        <w:rPr>
          <w:b/>
          <w:szCs w:val="24"/>
        </w:rPr>
        <w:t>Special case</w:t>
      </w:r>
      <w:r w:rsidRPr="008F0179">
        <w:rPr>
          <w:b/>
          <w:szCs w:val="24"/>
        </w:rPr>
        <w:t>: To find broken first lines:</w:t>
      </w:r>
    </w:p>
    <w:bookmarkEnd w:id="68"/>
    <w:p w:rsidR="009C4CA8" w:rsidRDefault="009C4CA8" w:rsidP="00F74703">
      <w:pPr>
        <w:rPr>
          <w:szCs w:val="24"/>
        </w:rPr>
      </w:pPr>
    </w:p>
    <w:p w:rsidR="009C4CA8" w:rsidRDefault="009C4CA8" w:rsidP="00F74703">
      <w:pPr>
        <w:rPr>
          <w:szCs w:val="24"/>
        </w:rPr>
      </w:pPr>
      <w:r>
        <w:rPr>
          <w:szCs w:val="24"/>
        </w:rPr>
        <w:t xml:space="preserve">Search:    </w:t>
      </w:r>
      <w:r w:rsidRPr="00BC6D0A">
        <w:rPr>
          <w:szCs w:val="24"/>
        </w:rPr>
        <w:t>(::.+\{.+\})(.)</w:t>
      </w:r>
    </w:p>
    <w:p w:rsidR="009C4CA8" w:rsidRDefault="009C4CA8" w:rsidP="00F74703">
      <w:pPr>
        <w:rPr>
          <w:szCs w:val="24"/>
        </w:rPr>
      </w:pPr>
    </w:p>
    <w:p w:rsidR="009C4CA8" w:rsidRPr="00BC6D0A" w:rsidRDefault="009C4CA8" w:rsidP="00F74703">
      <w:pPr>
        <w:rPr>
          <w:szCs w:val="24"/>
        </w:rPr>
      </w:pPr>
      <w:r>
        <w:rPr>
          <w:szCs w:val="24"/>
        </w:rPr>
        <w:t xml:space="preserve">Replace:  </w:t>
      </w:r>
      <w:r w:rsidRPr="00BC6D0A">
        <w:rPr>
          <w:szCs w:val="24"/>
        </w:rPr>
        <w:t>$1\n$2</w:t>
      </w:r>
    </w:p>
    <w:p w:rsidR="009C4CA8" w:rsidRDefault="009C4CA8" w:rsidP="00F74703">
      <w:pPr>
        <w:rPr>
          <w:szCs w:val="24"/>
        </w:rPr>
      </w:pPr>
    </w:p>
    <w:p w:rsidR="009C4CA8" w:rsidRDefault="009C4CA8" w:rsidP="00F74703">
      <w:pPr>
        <w:rPr>
          <w:szCs w:val="24"/>
        </w:rPr>
      </w:pPr>
      <w:bookmarkStart w:id="69" w:name="_Hlk97570467"/>
      <w:r>
        <w:rPr>
          <w:szCs w:val="24"/>
        </w:rPr>
        <w:t xml:space="preserve">To auto insert the regex into the vscode search, type </w:t>
      </w:r>
      <w:r w:rsidRPr="00EA6E4D">
        <w:rPr>
          <w:b/>
          <w:szCs w:val="24"/>
        </w:rPr>
        <w:t>pbrokensearch//</w:t>
      </w:r>
      <w:r>
        <w:rPr>
          <w:szCs w:val="24"/>
        </w:rPr>
        <w:t xml:space="preserve"> and in the replace field type: </w:t>
      </w:r>
      <w:r w:rsidRPr="00EA6E4D">
        <w:rPr>
          <w:b/>
          <w:szCs w:val="24"/>
        </w:rPr>
        <w:t>pbrokenrepair//</w:t>
      </w:r>
      <w:bookmarkEnd w:id="69"/>
    </w:p>
    <w:p w:rsidR="009C4CA8" w:rsidRDefault="009C4CA8" w:rsidP="00F74703">
      <w:pPr>
        <w:rPr>
          <w:szCs w:val="24"/>
        </w:rPr>
      </w:pPr>
    </w:p>
    <w:p w:rsidR="009C4CA8" w:rsidRDefault="009C4CA8" w:rsidP="00F74703">
      <w:pPr>
        <w:rPr>
          <w:szCs w:val="24"/>
        </w:rPr>
      </w:pPr>
      <w:r>
        <w:rPr>
          <w:szCs w:val="24"/>
        </w:rPr>
        <w:t>(The problem being corrected is when the T3LT saves moved passage tiles incorrectly when moved in the map.  The problem occurs when the first and second lines are merged.  The correction inserts a line break where it should be after the map location json information.</w:t>
      </w:r>
    </w:p>
    <w:p w:rsidR="009C4CA8" w:rsidRDefault="009C4CA8" w:rsidP="00F74703">
      <w:pPr>
        <w:rPr>
          <w:szCs w:val="24"/>
        </w:rPr>
      </w:pPr>
    </w:p>
    <w:p w:rsidR="009C4CA8" w:rsidRPr="008F0179" w:rsidRDefault="009C4CA8" w:rsidP="00E3068D">
      <w:pPr>
        <w:rPr>
          <w:b/>
          <w:szCs w:val="24"/>
        </w:rPr>
      </w:pPr>
      <w:r>
        <w:rPr>
          <w:b/>
          <w:szCs w:val="24"/>
        </w:rPr>
        <w:t>Special case</w:t>
      </w:r>
      <w:r w:rsidRPr="008F0179">
        <w:rPr>
          <w:b/>
          <w:szCs w:val="24"/>
        </w:rPr>
        <w:t xml:space="preserve">: </w:t>
      </w:r>
      <w:r>
        <w:rPr>
          <w:b/>
          <w:szCs w:val="24"/>
        </w:rPr>
        <w:t>Cascading passage name changes</w:t>
      </w:r>
    </w:p>
    <w:p w:rsidR="009C4CA8" w:rsidRDefault="009C4CA8" w:rsidP="00F74703">
      <w:pPr>
        <w:rPr>
          <w:szCs w:val="24"/>
        </w:rPr>
      </w:pPr>
    </w:p>
    <w:p w:rsidR="009C4CA8" w:rsidRDefault="009C4CA8" w:rsidP="00F74703">
      <w:pPr>
        <w:rPr>
          <w:szCs w:val="24"/>
        </w:rPr>
      </w:pPr>
      <w:r>
        <w:rPr>
          <w:szCs w:val="24"/>
        </w:rPr>
        <w:t xml:space="preserve">Search:  </w:t>
      </w:r>
      <w:r w:rsidRPr="0043465F">
        <w:rPr>
          <w:szCs w:val="24"/>
        </w:rPr>
        <w:t>(\[(?:img\[[^\[\]]+\])?\[(?:[^\[\]]+(?:\||-&gt;))?)(REPLACE)((?:&lt;-[^\[\]]+)?\](?:\[[^\[\]]+\])?\])</w:t>
      </w:r>
    </w:p>
    <w:p w:rsidR="009C4CA8" w:rsidRDefault="009C4CA8" w:rsidP="00F74703">
      <w:pPr>
        <w:rPr>
          <w:szCs w:val="24"/>
        </w:rPr>
      </w:pPr>
    </w:p>
    <w:p w:rsidR="009C4CA8" w:rsidRDefault="009C4CA8" w:rsidP="00F74703">
      <w:pPr>
        <w:rPr>
          <w:szCs w:val="24"/>
        </w:rPr>
      </w:pPr>
      <w:r>
        <w:rPr>
          <w:szCs w:val="24"/>
        </w:rPr>
        <w:t xml:space="preserve">Replace:  </w:t>
      </w:r>
      <w:r w:rsidRPr="0043465F">
        <w:rPr>
          <w:szCs w:val="24"/>
        </w:rPr>
        <w:t>$1REPLACE$3</w:t>
      </w:r>
    </w:p>
    <w:p w:rsidR="009C4CA8" w:rsidRDefault="009C4CA8" w:rsidP="00F74703">
      <w:pPr>
        <w:rPr>
          <w:szCs w:val="24"/>
        </w:rPr>
      </w:pPr>
    </w:p>
    <w:p w:rsidR="009C4CA8" w:rsidRPr="00B034D9" w:rsidRDefault="009C4CA8" w:rsidP="00F74703">
      <w:pPr>
        <w:rPr>
          <w:b/>
          <w:szCs w:val="24"/>
        </w:rPr>
      </w:pPr>
      <w:r>
        <w:rPr>
          <w:szCs w:val="24"/>
        </w:rPr>
        <w:t xml:space="preserve">To auto insert the regex into the vscode search, type </w:t>
      </w:r>
      <w:r w:rsidRPr="00B034D9">
        <w:rPr>
          <w:b/>
          <w:szCs w:val="24"/>
        </w:rPr>
        <w:t>pnamesearch//</w:t>
      </w:r>
      <w:r>
        <w:rPr>
          <w:szCs w:val="24"/>
        </w:rPr>
        <w:t xml:space="preserve"> and in the replace field type: </w:t>
      </w:r>
      <w:r w:rsidRPr="00B034D9">
        <w:rPr>
          <w:b/>
          <w:szCs w:val="24"/>
        </w:rPr>
        <w:t>pnamereplace//</w:t>
      </w:r>
    </w:p>
    <w:p w:rsidR="009C4CA8" w:rsidRDefault="009C4CA8" w:rsidP="00F74703">
      <w:pPr>
        <w:rPr>
          <w:szCs w:val="24"/>
        </w:rPr>
      </w:pPr>
    </w:p>
    <w:p w:rsidR="009C4CA8" w:rsidRDefault="009C4CA8" w:rsidP="00F74703">
      <w:pPr>
        <w:rPr>
          <w:szCs w:val="24"/>
        </w:rPr>
      </w:pPr>
    </w:p>
    <w:p w:rsidR="009C4CA8" w:rsidRPr="00C2271A" w:rsidRDefault="009C4CA8" w:rsidP="00E60DAA">
      <w:pPr>
        <w:pStyle w:val="Heading1"/>
        <w:keepNext w:val="0"/>
        <w:spacing w:before="0" w:after="0"/>
        <w:rPr>
          <w:sz w:val="24"/>
          <w:szCs w:val="24"/>
        </w:rPr>
      </w:pPr>
      <w:bookmarkStart w:id="70" w:name="_Toc100047976"/>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70"/>
    </w:p>
    <w:p w:rsidR="009C4CA8" w:rsidRDefault="009C4CA8" w:rsidP="00E60DAA">
      <w:pPr>
        <w:rPr>
          <w:szCs w:val="24"/>
        </w:rPr>
      </w:pPr>
      <w:r>
        <w:rPr>
          <w:szCs w:val="24"/>
        </w:rPr>
        <w:t>====================================================</w:t>
      </w:r>
    </w:p>
    <w:p w:rsidR="009C4CA8" w:rsidRDefault="009C4CA8" w:rsidP="00E60DAA">
      <w:pPr>
        <w:rPr>
          <w:szCs w:val="24"/>
        </w:rPr>
      </w:pPr>
    </w:p>
    <w:p w:rsidR="009C4CA8" w:rsidRPr="0083279B" w:rsidRDefault="009C4CA8" w:rsidP="00E60DAA">
      <w:pPr>
        <w:outlineLvl w:val="1"/>
        <w:rPr>
          <w:b/>
          <w:szCs w:val="24"/>
        </w:rPr>
      </w:pPr>
      <w:bookmarkStart w:id="71" w:name="_Toc100047977"/>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71"/>
    </w:p>
    <w:p w:rsidR="009C4CA8" w:rsidRDefault="009C4CA8" w:rsidP="00E60DAA">
      <w:pPr>
        <w:rPr>
          <w:szCs w:val="24"/>
        </w:rPr>
      </w:pPr>
    </w:p>
    <w:p w:rsidR="009C4CA8" w:rsidRPr="00CA236B" w:rsidRDefault="009C4CA8" w:rsidP="00E60DAA">
      <w:pPr>
        <w:rPr>
          <w:szCs w:val="24"/>
        </w:rPr>
      </w:pPr>
      <w:hyperlink r:id="rId43"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9C4CA8" w:rsidRPr="00C2271A" w:rsidRDefault="009C4CA8" w:rsidP="00E60DAA">
      <w:pPr>
        <w:rPr>
          <w:szCs w:val="24"/>
        </w:rPr>
      </w:pPr>
      <w:hyperlink r:id="rId44" w:history="1">
        <w:r w:rsidRPr="00C2271A">
          <w:rPr>
            <w:rStyle w:val="Hyperlink"/>
            <w:szCs w:val="24"/>
          </w:rPr>
          <w:t>https://www.syniadlearning.com/portfolio/</w:t>
        </w:r>
        <w:r w:rsidRPr="00C2271A">
          <w:rPr>
            <w:rStyle w:val="Hyperlink"/>
            <w:b/>
            <w:szCs w:val="24"/>
          </w:rPr>
          <w:t>branching-scenario-example/</w:t>
        </w:r>
      </w:hyperlink>
    </w:p>
    <w:p w:rsidR="009C4CA8" w:rsidRPr="00DE704E" w:rsidRDefault="009C4CA8" w:rsidP="00E60DAA">
      <w:pPr>
        <w:rPr>
          <w:szCs w:val="24"/>
        </w:rPr>
      </w:pPr>
      <w:hyperlink r:id="rId45"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9C4CA8" w:rsidRPr="00474498" w:rsidRDefault="009C4CA8" w:rsidP="00E60DAA">
      <w:pPr>
        <w:rPr>
          <w:szCs w:val="24"/>
        </w:rPr>
      </w:pPr>
      <w:hyperlink r:id="rId46"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9C4CA8" w:rsidRPr="00777031" w:rsidRDefault="009C4CA8" w:rsidP="00E60DAA">
      <w:pPr>
        <w:rPr>
          <w:szCs w:val="24"/>
        </w:rPr>
      </w:pPr>
      <w:hyperlink r:id="rId47"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9C4CA8" w:rsidRDefault="009C4CA8" w:rsidP="00E60DAA">
      <w:pPr>
        <w:rPr>
          <w:szCs w:val="24"/>
        </w:rPr>
      </w:pPr>
    </w:p>
    <w:p w:rsidR="009C4CA8" w:rsidRPr="0054277C" w:rsidRDefault="009C4CA8" w:rsidP="00E60DAA">
      <w:pPr>
        <w:rPr>
          <w:szCs w:val="24"/>
        </w:rPr>
      </w:pPr>
      <w:hyperlink r:id="rId48" w:history="1">
        <w:r w:rsidRPr="0054277C">
          <w:rPr>
            <w:rStyle w:val="Hyperlink"/>
            <w:szCs w:val="24"/>
          </w:rPr>
          <w:t>https://www.monash.edu/learning-teaching/TeachHQ/</w:t>
        </w:r>
        <w:r w:rsidRPr="0054277C">
          <w:rPr>
            <w:rStyle w:val="Hyperlink"/>
            <w:b/>
            <w:szCs w:val="24"/>
          </w:rPr>
          <w:t>learning-technologies/twine</w:t>
        </w:r>
      </w:hyperlink>
    </w:p>
    <w:p w:rsidR="009C4CA8" w:rsidRPr="00471D27" w:rsidRDefault="009C4CA8" w:rsidP="00E60DAA">
      <w:pPr>
        <w:rPr>
          <w:szCs w:val="24"/>
        </w:rPr>
      </w:pPr>
      <w:hyperlink r:id="rId49"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9C4CA8" w:rsidRPr="00254737" w:rsidRDefault="009C4CA8" w:rsidP="00E60DAA">
      <w:pPr>
        <w:rPr>
          <w:szCs w:val="24"/>
        </w:rPr>
      </w:pPr>
      <w:hyperlink r:id="rId50"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9C4CA8" w:rsidRDefault="009C4CA8" w:rsidP="00E60DAA">
      <w:pPr>
        <w:rPr>
          <w:szCs w:val="24"/>
        </w:rPr>
      </w:pPr>
      <w:hyperlink r:id="rId51"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9C4CA8" w:rsidRPr="00025B2F" w:rsidRDefault="009C4CA8" w:rsidP="00E60DAA">
      <w:pPr>
        <w:rPr>
          <w:szCs w:val="24"/>
        </w:rPr>
      </w:pPr>
      <w:hyperlink r:id="rId52" w:history="1">
        <w:r w:rsidRPr="00025B2F">
          <w:rPr>
            <w:rStyle w:val="Hyperlink"/>
            <w:szCs w:val="24"/>
          </w:rPr>
          <w:t>https://blogs.sussex.ac.uk/tel/2019/10/01/</w:t>
        </w:r>
        <w:r w:rsidRPr="00025B2F">
          <w:rPr>
            <w:rStyle w:val="Hyperlink"/>
            <w:b/>
            <w:szCs w:val="24"/>
          </w:rPr>
          <w:t>twine-a-choose-your-own-teaching-adventure/</w:t>
        </w:r>
      </w:hyperlink>
    </w:p>
    <w:p w:rsidR="009C4CA8" w:rsidRPr="00EC71DD" w:rsidRDefault="009C4CA8" w:rsidP="00E60DAA">
      <w:pPr>
        <w:rPr>
          <w:szCs w:val="24"/>
        </w:rPr>
      </w:pPr>
      <w:hyperlink r:id="rId53" w:history="1">
        <w:r w:rsidRPr="00EC71DD">
          <w:rPr>
            <w:rStyle w:val="Hyperlink"/>
            <w:szCs w:val="24"/>
          </w:rPr>
          <w:t>https://ecampusontario.pressbooks.pub/techtoolsforteaching/chapter/11-</w:t>
        </w:r>
        <w:r w:rsidRPr="00EC71DD">
          <w:rPr>
            <w:rStyle w:val="Hyperlink"/>
            <w:b/>
            <w:szCs w:val="24"/>
          </w:rPr>
          <w:t>twine-interactive-storytelling/</w:t>
        </w:r>
      </w:hyperlink>
    </w:p>
    <w:p w:rsidR="009C4CA8" w:rsidRPr="005F6BD4" w:rsidRDefault="009C4CA8" w:rsidP="00E60DAA">
      <w:pPr>
        <w:rPr>
          <w:szCs w:val="24"/>
        </w:rPr>
      </w:pPr>
      <w:hyperlink r:id="rId54" w:history="1">
        <w:r w:rsidRPr="005F6BD4">
          <w:rPr>
            <w:rStyle w:val="Hyperlink"/>
            <w:szCs w:val="24"/>
          </w:rPr>
          <w:t>http://twinery.org/questions/2034/</w:t>
        </w:r>
        <w:r w:rsidRPr="005F6BD4">
          <w:rPr>
            <w:rStyle w:val="Hyperlink"/>
            <w:b/>
            <w:szCs w:val="24"/>
          </w:rPr>
          <w:t>can-twine-be-used-for-educational-research</w:t>
        </w:r>
      </w:hyperlink>
    </w:p>
    <w:p w:rsidR="009C4CA8" w:rsidRDefault="009C4CA8" w:rsidP="00E60DAA">
      <w:pPr>
        <w:rPr>
          <w:szCs w:val="24"/>
        </w:rPr>
      </w:pPr>
    </w:p>
    <w:bookmarkStart w:id="72" w:name="_Hlk93933723"/>
    <w:p w:rsidR="009C4CA8" w:rsidRPr="00F936D3" w:rsidRDefault="009C4CA8" w:rsidP="00E60DAA">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9C4CA8" w:rsidRPr="0072236E" w:rsidRDefault="009C4CA8" w:rsidP="00E60DAA">
      <w:pPr>
        <w:rPr>
          <w:szCs w:val="24"/>
        </w:rPr>
      </w:pPr>
      <w:hyperlink r:id="rId55"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73" w:name="_Hlk93872198"/>
    <w:p w:rsidR="009C4CA8" w:rsidRPr="00B43FBA" w:rsidRDefault="009C4CA8" w:rsidP="00E60DAA">
      <w:pPr>
        <w:rPr>
          <w:szCs w:val="24"/>
        </w:rPr>
      </w:pPr>
      <w:r>
        <w:rPr>
          <w:szCs w:val="24"/>
        </w:rPr>
        <w:fldChar w:fldCharType="begin"/>
      </w:r>
      <w:r>
        <w:rPr>
          <w:szCs w:val="24"/>
        </w:rPr>
        <w:instrText xml:space="preserve"> HYPERLINK "https://blog.cathy-moore.com/tag/branching-scenarios/" </w:instrText>
      </w:r>
      <w:r w:rsidRPr="00155434">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9C4CA8" w:rsidRPr="00232E01" w:rsidRDefault="009C4CA8" w:rsidP="00E60DAA">
      <w:pPr>
        <w:rPr>
          <w:szCs w:val="24"/>
        </w:rPr>
      </w:pPr>
      <w:hyperlink r:id="rId56"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74" w:name="_Hlk93872144"/>
    <w:bookmarkEnd w:id="73"/>
    <w:p w:rsidR="009C4CA8" w:rsidRDefault="009C4CA8" w:rsidP="00E60DAA">
      <w:pPr>
        <w:rPr>
          <w:szCs w:val="24"/>
        </w:rPr>
      </w:pPr>
      <w:r>
        <w:rPr>
          <w:szCs w:val="24"/>
        </w:rPr>
        <w:fldChar w:fldCharType="begin"/>
      </w:r>
      <w:r>
        <w:rPr>
          <w:szCs w:val="24"/>
        </w:rPr>
        <w:instrText xml:space="preserve"> HYPERLINK "https://blog.cathy-moore.com/training-design-toolkits/toolkit-partner-from-the-start/" </w:instrText>
      </w:r>
      <w:r w:rsidRPr="00155434">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74"/>
      <w:r w:rsidRPr="00114AFE">
        <w:rPr>
          <w:rStyle w:val="Hyperlink"/>
          <w:szCs w:val="24"/>
        </w:rPr>
        <w:t>/</w:t>
      </w:r>
      <w:r>
        <w:rPr>
          <w:szCs w:val="24"/>
        </w:rPr>
        <w:fldChar w:fldCharType="end"/>
      </w:r>
    </w:p>
    <w:p w:rsidR="009C4CA8" w:rsidRDefault="009C4CA8" w:rsidP="00E60DAA">
      <w:pPr>
        <w:rPr>
          <w:szCs w:val="24"/>
        </w:rPr>
      </w:pPr>
      <w:hyperlink r:id="rId57"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9C4CA8" w:rsidRDefault="009C4CA8" w:rsidP="00E60DAA">
      <w:pPr>
        <w:rPr>
          <w:szCs w:val="24"/>
        </w:rPr>
      </w:pPr>
      <w:hyperlink r:id="rId58"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9C4CA8" w:rsidRDefault="009C4CA8" w:rsidP="00E60DAA">
      <w:pPr>
        <w:rPr>
          <w:szCs w:val="24"/>
        </w:rPr>
      </w:pPr>
      <w:hyperlink r:id="rId59"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9C4CA8" w:rsidRDefault="009C4CA8" w:rsidP="00E60DAA">
      <w:pPr>
        <w:rPr>
          <w:szCs w:val="24"/>
        </w:rPr>
      </w:pPr>
      <w:hyperlink r:id="rId60" w:history="1">
        <w:r w:rsidRPr="0012143C">
          <w:rPr>
            <w:rStyle w:val="Hyperlink"/>
            <w:szCs w:val="24"/>
          </w:rPr>
          <w:t>https://blog.cathy-moore.com/2018/04/</w:t>
        </w:r>
        <w:r w:rsidRPr="0012143C">
          <w:rPr>
            <w:rStyle w:val="Hyperlink"/>
            <w:b/>
            <w:szCs w:val="24"/>
          </w:rPr>
          <w:t>3-ways-to-help-people-learn-from-mistakes-in-branching-scenarios/</w:t>
        </w:r>
      </w:hyperlink>
    </w:p>
    <w:p w:rsidR="009C4CA8" w:rsidRDefault="009C4CA8" w:rsidP="00E60DAA">
      <w:pPr>
        <w:rPr>
          <w:szCs w:val="24"/>
        </w:rPr>
      </w:pPr>
      <w:hyperlink r:id="rId61"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9C4CA8" w:rsidRPr="00FF0FC8" w:rsidRDefault="009C4CA8" w:rsidP="00E60DAA">
      <w:pPr>
        <w:rPr>
          <w:szCs w:val="24"/>
        </w:rPr>
      </w:pPr>
      <w:hyperlink r:id="rId62" w:history="1">
        <w:r w:rsidRPr="00C947B2">
          <w:rPr>
            <w:rStyle w:val="Hyperlink"/>
            <w:szCs w:val="24"/>
          </w:rPr>
          <w:t>http://wbt24.de/?cat=4373</w:t>
        </w:r>
      </w:hyperlink>
      <w:r>
        <w:rPr>
          <w:szCs w:val="24"/>
        </w:rPr>
        <w:t xml:space="preserve">  (Cathy Moore describes the development of  branching scenario with variables</w:t>
      </w:r>
    </w:p>
    <w:bookmarkEnd w:id="72"/>
    <w:p w:rsidR="009C4CA8" w:rsidRPr="00C92F2A" w:rsidRDefault="009C4CA8" w:rsidP="00E60DAA">
      <w:pPr>
        <w:rPr>
          <w:szCs w:val="24"/>
        </w:rPr>
      </w:pPr>
      <w:r>
        <w:rPr>
          <w:szCs w:val="24"/>
        </w:rPr>
        <w:fldChar w:fldCharType="begin"/>
      </w:r>
      <w:r>
        <w:rPr>
          <w:szCs w:val="24"/>
        </w:rPr>
        <w:instrText xml:space="preserve"> HYPERLINK "https://www.amazon.com.au/Map-hands-strategic-training-design-ebook/dp/B075RDL1SJ" </w:instrText>
      </w:r>
      <w:r w:rsidRPr="00155434">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9C4CA8" w:rsidRDefault="009C4CA8" w:rsidP="00E60DAA">
      <w:pPr>
        <w:rPr>
          <w:szCs w:val="24"/>
        </w:rPr>
      </w:pPr>
    </w:p>
    <w:p w:rsidR="009C4CA8" w:rsidRPr="00F56E74" w:rsidRDefault="009C4CA8" w:rsidP="00E60DAA">
      <w:pPr>
        <w:rPr>
          <w:szCs w:val="24"/>
        </w:rPr>
      </w:pPr>
      <w:hyperlink r:id="rId63"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9C4CA8" w:rsidRDefault="009C4CA8" w:rsidP="00E60DAA">
      <w:pPr>
        <w:rPr>
          <w:szCs w:val="24"/>
        </w:rPr>
      </w:pPr>
    </w:p>
    <w:p w:rsidR="009C4CA8" w:rsidRPr="00075A32" w:rsidRDefault="009C4CA8" w:rsidP="00E60DAA">
      <w:pPr>
        <w:rPr>
          <w:szCs w:val="24"/>
        </w:rPr>
      </w:pPr>
    </w:p>
    <w:p w:rsidR="009C4CA8" w:rsidRPr="00075A32" w:rsidRDefault="009C4CA8" w:rsidP="00E60DAA">
      <w:pPr>
        <w:rPr>
          <w:szCs w:val="24"/>
        </w:rPr>
      </w:pPr>
      <w:r w:rsidRPr="002944CE">
        <w:rPr>
          <w:b/>
          <w:szCs w:val="24"/>
        </w:rPr>
        <w:t>Christy Tucker</w:t>
      </w:r>
      <w:r w:rsidRPr="00075A32">
        <w:rPr>
          <w:szCs w:val="24"/>
        </w:rPr>
        <w:t>, CDT (GPS)</w:t>
      </w:r>
    </w:p>
    <w:p w:rsidR="009C4CA8" w:rsidRDefault="009C4CA8" w:rsidP="00E60DAA">
      <w:pPr>
        <w:rPr>
          <w:szCs w:val="24"/>
        </w:rPr>
      </w:pPr>
      <w:r w:rsidRPr="00075A32">
        <w:rPr>
          <w:szCs w:val="24"/>
        </w:rPr>
        <w:t>Syniad Learning</w:t>
      </w:r>
    </w:p>
    <w:p w:rsidR="009C4CA8" w:rsidRPr="002944CE" w:rsidRDefault="009C4CA8" w:rsidP="00E60DAA">
      <w:pPr>
        <w:rPr>
          <w:szCs w:val="24"/>
        </w:rPr>
      </w:pPr>
      <w:r w:rsidRPr="002944CE">
        <w:rPr>
          <w:szCs w:val="24"/>
        </w:rPr>
        <w:t>Christy Tucker &lt;christy@syniadlearning.com&gt;</w:t>
      </w:r>
    </w:p>
    <w:p w:rsidR="009C4CA8" w:rsidRPr="00075A32" w:rsidRDefault="009C4CA8" w:rsidP="00E60DAA">
      <w:pPr>
        <w:rPr>
          <w:szCs w:val="24"/>
        </w:rPr>
      </w:pPr>
      <w:r w:rsidRPr="00075A32">
        <w:rPr>
          <w:szCs w:val="24"/>
        </w:rPr>
        <w:t>919-238-9807</w:t>
      </w:r>
    </w:p>
    <w:p w:rsidR="009C4CA8" w:rsidRPr="00075A32" w:rsidRDefault="009C4CA8" w:rsidP="00E60DAA">
      <w:pPr>
        <w:rPr>
          <w:szCs w:val="24"/>
        </w:rPr>
      </w:pPr>
      <w:r w:rsidRPr="00075A32">
        <w:rPr>
          <w:szCs w:val="24"/>
        </w:rPr>
        <w:t>https://www.syniadlearning.com</w:t>
      </w:r>
    </w:p>
    <w:p w:rsidR="009C4CA8" w:rsidRPr="00075A32" w:rsidRDefault="009C4CA8" w:rsidP="00E60DAA">
      <w:pPr>
        <w:rPr>
          <w:szCs w:val="24"/>
        </w:rPr>
      </w:pPr>
      <w:r w:rsidRPr="00075A32">
        <w:rPr>
          <w:szCs w:val="24"/>
        </w:rPr>
        <w:t>https://www.christytuckerlearning.com</w:t>
      </w:r>
    </w:p>
    <w:p w:rsidR="009C4CA8" w:rsidRDefault="009C4CA8" w:rsidP="00E60DAA">
      <w:pPr>
        <w:rPr>
          <w:szCs w:val="24"/>
        </w:rPr>
      </w:pPr>
    </w:p>
    <w:p w:rsidR="009C4CA8" w:rsidRDefault="009C4CA8" w:rsidP="00E60DAA">
      <w:pPr>
        <w:rPr>
          <w:szCs w:val="24"/>
        </w:rPr>
      </w:pPr>
    </w:p>
    <w:p w:rsidR="009C4CA8" w:rsidRPr="0083279B" w:rsidRDefault="009C4CA8" w:rsidP="00E60DAA">
      <w:pPr>
        <w:outlineLvl w:val="1"/>
        <w:rPr>
          <w:b/>
          <w:szCs w:val="24"/>
        </w:rPr>
      </w:pPr>
      <w:bookmarkStart w:id="75" w:name="_Toc100047978"/>
      <w:r w:rsidRPr="0083279B">
        <w:rPr>
          <w:b/>
          <w:szCs w:val="24"/>
        </w:rPr>
        <w:t>Building database</w:t>
      </w:r>
      <w:r>
        <w:rPr>
          <w:b/>
          <w:szCs w:val="24"/>
        </w:rPr>
        <w:t>s</w:t>
      </w:r>
      <w:r w:rsidRPr="0083279B">
        <w:rPr>
          <w:b/>
          <w:szCs w:val="24"/>
        </w:rPr>
        <w:t xml:space="preserve"> in twine</w:t>
      </w:r>
      <w:bookmarkEnd w:id="75"/>
    </w:p>
    <w:p w:rsidR="009C4CA8" w:rsidRPr="0083279B" w:rsidRDefault="009C4CA8" w:rsidP="00E60DAA">
      <w:pPr>
        <w:rPr>
          <w:szCs w:val="24"/>
        </w:rPr>
      </w:pPr>
      <w:hyperlink r:id="rId64" w:history="1">
        <w:r w:rsidRPr="002B2A5C">
          <w:rPr>
            <w:rStyle w:val="Hyperlink"/>
            <w:szCs w:val="24"/>
          </w:rPr>
          <w:t>https://www.insidehighered.com/blogs/gradhacker/</w:t>
        </w:r>
        <w:r w:rsidRPr="002B2A5C">
          <w:rPr>
            <w:rStyle w:val="Hyperlink"/>
            <w:b/>
            <w:szCs w:val="24"/>
          </w:rPr>
          <w:t>twine-storytelling-study-aid</w:t>
        </w:r>
      </w:hyperlink>
    </w:p>
    <w:p w:rsidR="009C4CA8" w:rsidRDefault="009C4CA8" w:rsidP="00E60DAA">
      <w:pPr>
        <w:rPr>
          <w:szCs w:val="24"/>
        </w:rPr>
      </w:pPr>
    </w:p>
    <w:p w:rsidR="009C4CA8" w:rsidRDefault="009C4CA8" w:rsidP="00E60DAA">
      <w:pPr>
        <w:rPr>
          <w:szCs w:val="24"/>
        </w:rPr>
      </w:pPr>
    </w:p>
    <w:p w:rsidR="009C4CA8" w:rsidRPr="00DF3963" w:rsidRDefault="009C4CA8" w:rsidP="00DF3963">
      <w:pPr>
        <w:outlineLvl w:val="1"/>
        <w:rPr>
          <w:b/>
          <w:szCs w:val="24"/>
        </w:rPr>
      </w:pPr>
      <w:bookmarkStart w:id="76" w:name="_Toc100047979"/>
      <w:r w:rsidRPr="00DF3963">
        <w:rPr>
          <w:b/>
          <w:szCs w:val="24"/>
        </w:rPr>
        <w:t>Managing complex/large  twine projects</w:t>
      </w:r>
      <w:bookmarkEnd w:id="76"/>
    </w:p>
    <w:p w:rsidR="009C4CA8" w:rsidRDefault="009C4CA8" w:rsidP="00C766EA">
      <w:pPr>
        <w:rPr>
          <w:szCs w:val="24"/>
        </w:rPr>
      </w:pPr>
    </w:p>
    <w:p w:rsidR="009C4CA8" w:rsidRPr="00DF3963" w:rsidRDefault="009C4CA8" w:rsidP="00C766EA">
      <w:pPr>
        <w:rPr>
          <w:b/>
          <w:i/>
          <w:szCs w:val="24"/>
        </w:rPr>
      </w:pPr>
      <w:bookmarkStart w:id="77" w:name="_Hlk95937172"/>
      <w:r w:rsidRPr="00DF3963">
        <w:rPr>
          <w:b/>
          <w:i/>
          <w:szCs w:val="24"/>
        </w:rPr>
        <w:t>Em Lazer-Walker</w:t>
      </w:r>
      <w:bookmarkEnd w:id="77"/>
      <w:r w:rsidRPr="00DF3963">
        <w:rPr>
          <w:b/>
          <w:i/>
          <w:szCs w:val="24"/>
        </w:rPr>
        <w:t xml:space="preserve"> - A Modern Developer's Workflow For Twine</w:t>
      </w:r>
    </w:p>
    <w:p w:rsidR="009C4CA8" w:rsidRPr="008817AE" w:rsidRDefault="009C4CA8" w:rsidP="00C766EA">
      <w:pPr>
        <w:rPr>
          <w:szCs w:val="24"/>
        </w:rPr>
      </w:pPr>
      <w:hyperlink r:id="rId65" w:history="1">
        <w:r w:rsidRPr="008817AE">
          <w:rPr>
            <w:rStyle w:val="Hyperlink"/>
            <w:szCs w:val="24"/>
          </w:rPr>
          <w:t>https://dev.to/lazerwalker/a-modern-developer-s-workflow-for-twine-4imp</w:t>
        </w:r>
      </w:hyperlink>
    </w:p>
    <w:p w:rsidR="009C4CA8" w:rsidRDefault="009C4CA8" w:rsidP="00C766EA">
      <w:pPr>
        <w:rPr>
          <w:szCs w:val="24"/>
        </w:rPr>
      </w:pPr>
      <w:r w:rsidRPr="000B2EB0">
        <w:rPr>
          <w:szCs w:val="24"/>
        </w:rPr>
        <w:t>https://lazerwalker.com</w:t>
      </w:r>
    </w:p>
    <w:p w:rsidR="009C4CA8" w:rsidRPr="000B2EB0" w:rsidRDefault="009C4CA8" w:rsidP="00C766EA">
      <w:pPr>
        <w:rPr>
          <w:szCs w:val="24"/>
        </w:rPr>
      </w:pPr>
      <w:bookmarkStart w:id="78" w:name="_Hlk95937185"/>
      <w:r w:rsidRPr="000B2EB0">
        <w:rPr>
          <w:szCs w:val="24"/>
        </w:rPr>
        <w:t>hi@lazerwalker.com</w:t>
      </w:r>
      <w:bookmarkEnd w:id="78"/>
    </w:p>
    <w:p w:rsidR="009C4CA8" w:rsidRDefault="009C4CA8" w:rsidP="00E60DAA">
      <w:pPr>
        <w:rPr>
          <w:szCs w:val="24"/>
        </w:rPr>
      </w:pPr>
    </w:p>
    <w:p w:rsidR="009C4CA8" w:rsidRDefault="009C4CA8" w:rsidP="00E60DAA">
      <w:pPr>
        <w:rPr>
          <w:szCs w:val="24"/>
        </w:rPr>
      </w:pPr>
    </w:p>
    <w:p w:rsidR="009C4CA8" w:rsidRPr="0019721B" w:rsidRDefault="009C4CA8" w:rsidP="008050FA">
      <w:pPr>
        <w:pStyle w:val="Heading1"/>
        <w:keepNext w:val="0"/>
        <w:spacing w:before="0" w:after="0"/>
        <w:rPr>
          <w:sz w:val="24"/>
          <w:szCs w:val="24"/>
          <w:u w:val="single"/>
        </w:rPr>
      </w:pPr>
      <w:bookmarkStart w:id="79" w:name="_Toc100047980"/>
      <w:r>
        <w:rPr>
          <w:sz w:val="24"/>
          <w:szCs w:val="24"/>
          <w:u w:val="single"/>
        </w:rPr>
        <w:t>Information about Twine (all versions)</w:t>
      </w:r>
      <w:bookmarkEnd w:id="79"/>
    </w:p>
    <w:bookmarkEnd w:id="12"/>
    <w:p w:rsidR="009C4CA8" w:rsidRDefault="009C4CA8" w:rsidP="008050FA">
      <w:pPr>
        <w:rPr>
          <w:szCs w:val="24"/>
        </w:rPr>
      </w:pPr>
    </w:p>
    <w:p w:rsidR="009C4CA8" w:rsidRDefault="009C4CA8" w:rsidP="001379E8">
      <w:pPr>
        <w:rPr>
          <w:szCs w:val="24"/>
        </w:rPr>
      </w:pPr>
      <w:r w:rsidRPr="00215648">
        <w:rPr>
          <w:szCs w:val="24"/>
        </w:rPr>
        <w:t>Information about Twine (all versions) has moved from the Twinery Wiki to the Twine Cookbook</w:t>
      </w:r>
      <w:r>
        <w:rPr>
          <w:szCs w:val="24"/>
        </w:rPr>
        <w:t>.</w:t>
      </w:r>
    </w:p>
    <w:bookmarkStart w:id="80" w:name="_Hlk92091211"/>
    <w:bookmarkStart w:id="81" w:name="_Hlk91643718"/>
    <w:bookmarkStart w:id="82" w:name="_Hlk91643792"/>
    <w:p w:rsidR="009C4CA8" w:rsidRPr="007C2B93" w:rsidRDefault="009C4CA8" w:rsidP="001379E8">
      <w:pPr>
        <w:rPr>
          <w:szCs w:val="24"/>
        </w:rPr>
      </w:pPr>
      <w:r>
        <w:rPr>
          <w:szCs w:val="24"/>
        </w:rPr>
        <w:fldChar w:fldCharType="begin"/>
      </w:r>
      <w:r>
        <w:rPr>
          <w:szCs w:val="24"/>
        </w:rPr>
        <w:instrText xml:space="preserve"> HYPERLINK "https://twinery.org/cookbook/" </w:instrText>
      </w:r>
      <w:r w:rsidRPr="00155434">
        <w:rPr>
          <w:szCs w:val="24"/>
        </w:rPr>
      </w:r>
      <w:r>
        <w:rPr>
          <w:szCs w:val="24"/>
        </w:rPr>
        <w:fldChar w:fldCharType="separate"/>
      </w:r>
      <w:r w:rsidRPr="00263301">
        <w:rPr>
          <w:rStyle w:val="Hyperlink"/>
          <w:szCs w:val="24"/>
        </w:rPr>
        <w:t>https://twinery.org/cookbook/</w:t>
      </w:r>
      <w:r>
        <w:rPr>
          <w:szCs w:val="24"/>
        </w:rPr>
        <w:fldChar w:fldCharType="end"/>
      </w:r>
      <w:bookmarkEnd w:id="80"/>
    </w:p>
    <w:bookmarkEnd w:id="81"/>
    <w:bookmarkEnd w:id="82"/>
    <w:p w:rsidR="009C4CA8" w:rsidRDefault="009C4CA8" w:rsidP="001379E8">
      <w:pPr>
        <w:rPr>
          <w:szCs w:val="24"/>
        </w:rPr>
      </w:pPr>
    </w:p>
    <w:bookmarkStart w:id="83" w:name="_Hlk92094937"/>
    <w:bookmarkStart w:id="84" w:name="_Hlk92351062"/>
    <w:p w:rsidR="009C4CA8" w:rsidRPr="00DC3F78" w:rsidRDefault="009C4CA8" w:rsidP="001379E8">
      <w:pPr>
        <w:rPr>
          <w:szCs w:val="24"/>
        </w:rPr>
      </w:pPr>
      <w:r>
        <w:rPr>
          <w:szCs w:val="24"/>
        </w:rPr>
        <w:fldChar w:fldCharType="begin"/>
      </w:r>
      <w:r>
        <w:rPr>
          <w:szCs w:val="24"/>
        </w:rPr>
        <w:instrText xml:space="preserve"> HYPERLINK "https://twinelab.net/twine-resources" </w:instrText>
      </w:r>
      <w:r w:rsidRPr="00155434">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83"/>
    <w:p w:rsidR="009C4CA8" w:rsidRPr="0023433B" w:rsidRDefault="009C4CA8" w:rsidP="001379E8">
      <w:pPr>
        <w:rPr>
          <w:szCs w:val="24"/>
        </w:rPr>
      </w:pPr>
      <w:r>
        <w:rPr>
          <w:szCs w:val="24"/>
        </w:rPr>
        <w:fldChar w:fldCharType="begin"/>
      </w:r>
      <w:r>
        <w:rPr>
          <w:szCs w:val="24"/>
        </w:rPr>
        <w:instrText xml:space="preserve"> HYPERLINK "https://github.com/ChapelR/twine-resources" </w:instrText>
      </w:r>
      <w:r w:rsidRPr="00155434">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84"/>
    <w:p w:rsidR="009C4CA8" w:rsidRDefault="009C4CA8" w:rsidP="001379E8">
      <w:pPr>
        <w:rPr>
          <w:szCs w:val="24"/>
        </w:rPr>
      </w:pPr>
    </w:p>
    <w:p w:rsidR="009C4CA8" w:rsidRDefault="009C4CA8" w:rsidP="001379E8">
      <w:pPr>
        <w:rPr>
          <w:szCs w:val="24"/>
        </w:rPr>
      </w:pPr>
      <w:hyperlink r:id="rId66" w:history="1">
        <w:r w:rsidRPr="00C40951">
          <w:rPr>
            <w:rStyle w:val="Hyperlink"/>
            <w:szCs w:val="24"/>
          </w:rPr>
          <w:t>https://intfiction.org/c/authoring/twine/46</w:t>
        </w:r>
      </w:hyperlink>
      <w:r>
        <w:rPr>
          <w:szCs w:val="24"/>
        </w:rPr>
        <w:t xml:space="preserve">    (active – read/write)</w:t>
      </w:r>
    </w:p>
    <w:p w:rsidR="009C4CA8" w:rsidRPr="000E7A12" w:rsidRDefault="009C4CA8" w:rsidP="001379E8">
      <w:pPr>
        <w:rPr>
          <w:szCs w:val="24"/>
        </w:rPr>
      </w:pPr>
      <w:hyperlink r:id="rId67"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9C4CA8" w:rsidRPr="00F9238E" w:rsidRDefault="009C4CA8" w:rsidP="001379E8">
      <w:pPr>
        <w:rPr>
          <w:szCs w:val="24"/>
        </w:rPr>
      </w:pPr>
      <w:hyperlink r:id="rId68"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9C4CA8" w:rsidRPr="00C40951" w:rsidRDefault="009C4CA8" w:rsidP="001379E8">
      <w:pPr>
        <w:rPr>
          <w:szCs w:val="24"/>
        </w:rPr>
      </w:pPr>
    </w:p>
    <w:p w:rsidR="009C4CA8" w:rsidRDefault="009C4CA8" w:rsidP="001379E8">
      <w:pPr>
        <w:rPr>
          <w:szCs w:val="24"/>
        </w:rPr>
      </w:pPr>
      <w:hyperlink r:id="rId69" w:history="1">
        <w:r w:rsidRPr="00350DA4">
          <w:rPr>
            <w:rStyle w:val="Hyperlink"/>
            <w:szCs w:val="24"/>
          </w:rPr>
          <w:t>http://twinery.org/forum</w:t>
        </w:r>
      </w:hyperlink>
      <w:r>
        <w:rPr>
          <w:szCs w:val="24"/>
        </w:rPr>
        <w:t xml:space="preserve">  (read only since 2017)</w:t>
      </w:r>
    </w:p>
    <w:p w:rsidR="009C4CA8" w:rsidRDefault="009C4CA8" w:rsidP="001379E8">
      <w:pPr>
        <w:rPr>
          <w:szCs w:val="24"/>
        </w:rPr>
      </w:pPr>
      <w:hyperlink r:id="rId70" w:history="1">
        <w:r w:rsidRPr="00C404F6">
          <w:rPr>
            <w:rStyle w:val="Hyperlink"/>
            <w:szCs w:val="24"/>
          </w:rPr>
          <w:t>https://twinery.org/questions/</w:t>
        </w:r>
      </w:hyperlink>
      <w:bookmarkStart w:id="85" w:name="_Hlk91708958"/>
      <w:r>
        <w:rPr>
          <w:szCs w:val="24"/>
        </w:rPr>
        <w:t xml:space="preserve"> (read only since 2019) </w:t>
      </w:r>
      <w:bookmarkEnd w:id="85"/>
    </w:p>
    <w:p w:rsidR="009C4CA8" w:rsidRDefault="009C4CA8" w:rsidP="001379E8">
      <w:pPr>
        <w:rPr>
          <w:szCs w:val="24"/>
        </w:rPr>
      </w:pPr>
    </w:p>
    <w:p w:rsidR="009C4CA8" w:rsidRDefault="009C4CA8" w:rsidP="001379E8">
      <w:pPr>
        <w:rPr>
          <w:szCs w:val="24"/>
        </w:rPr>
      </w:pPr>
    </w:p>
    <w:p w:rsidR="009C4CA8" w:rsidRPr="0019721B" w:rsidRDefault="009C4CA8" w:rsidP="00CB59C0">
      <w:pPr>
        <w:pStyle w:val="Heading1"/>
        <w:keepNext w:val="0"/>
        <w:spacing w:before="0" w:after="0"/>
        <w:rPr>
          <w:sz w:val="24"/>
          <w:szCs w:val="24"/>
          <w:u w:val="single"/>
        </w:rPr>
      </w:pPr>
      <w:bookmarkStart w:id="86" w:name="_Toc100047981"/>
      <w:r>
        <w:rPr>
          <w:sz w:val="24"/>
          <w:szCs w:val="24"/>
          <w:u w:val="single"/>
        </w:rPr>
        <w:t>CSS &amp; html guides/templates for Twine</w:t>
      </w:r>
      <w:bookmarkEnd w:id="86"/>
    </w:p>
    <w:p w:rsidR="009C4CA8" w:rsidRDefault="009C4CA8" w:rsidP="00CB59C0">
      <w:pPr>
        <w:rPr>
          <w:szCs w:val="24"/>
        </w:rPr>
      </w:pPr>
    </w:p>
    <w:p w:rsidR="009C4CA8" w:rsidRPr="00765F00" w:rsidRDefault="009C4CA8" w:rsidP="00CB59C0">
      <w:pPr>
        <w:rPr>
          <w:szCs w:val="24"/>
        </w:rPr>
      </w:pPr>
      <w:hyperlink r:id="rId71" w:history="1">
        <w:r w:rsidRPr="00765F00">
          <w:rPr>
            <w:rStyle w:val="Hyperlink"/>
            <w:szCs w:val="24"/>
          </w:rPr>
          <w:t>https://gcbaccaris.itch.io/grimoire-one</w:t>
        </w:r>
      </w:hyperlink>
    </w:p>
    <w:p w:rsidR="009C4CA8" w:rsidRPr="00BD11E2" w:rsidRDefault="009C4CA8" w:rsidP="00CB59C0">
      <w:pPr>
        <w:rPr>
          <w:szCs w:val="24"/>
        </w:rPr>
      </w:pPr>
      <w:hyperlink r:id="rId72" w:history="1">
        <w:r w:rsidRPr="00BD11E2">
          <w:rPr>
            <w:rStyle w:val="Hyperlink"/>
            <w:szCs w:val="24"/>
          </w:rPr>
          <w:t>https://itch.io/c/1625036/</w:t>
        </w:r>
        <w:r w:rsidRPr="00BD11E2">
          <w:rPr>
            <w:rStyle w:val="Hyperlink"/>
            <w:b/>
            <w:szCs w:val="24"/>
          </w:rPr>
          <w:t>coding-templates-resources</w:t>
        </w:r>
      </w:hyperlink>
    </w:p>
    <w:bookmarkStart w:id="87" w:name="_Hlk93897511"/>
    <w:p w:rsidR="009C4CA8" w:rsidRPr="008A1CA7" w:rsidRDefault="009C4CA8" w:rsidP="00CB59C0">
      <w:pPr>
        <w:rPr>
          <w:szCs w:val="24"/>
        </w:rPr>
      </w:pPr>
      <w:r>
        <w:rPr>
          <w:szCs w:val="24"/>
        </w:rPr>
        <w:fldChar w:fldCharType="begin"/>
      </w:r>
      <w:r>
        <w:rPr>
          <w:szCs w:val="24"/>
        </w:rPr>
        <w:instrText xml:space="preserve"> HYPERLINK "https://www.w3schools.com/colors/colors_names.asp" </w:instrText>
      </w:r>
      <w:r w:rsidRPr="00155434">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87"/>
    <w:p w:rsidR="009C4CA8" w:rsidRPr="007443F4" w:rsidRDefault="009C4CA8" w:rsidP="00CB59C0">
      <w:pPr>
        <w:rPr>
          <w:szCs w:val="24"/>
        </w:rPr>
      </w:pPr>
      <w:r>
        <w:rPr>
          <w:szCs w:val="24"/>
        </w:rPr>
        <w:fldChar w:fldCharType="begin"/>
      </w:r>
      <w:r>
        <w:rPr>
          <w:szCs w:val="24"/>
        </w:rPr>
        <w:instrText xml:space="preserve"> HYPERLINK "https://developer.mozilla.org/en-US/docs/Web/CSS/Reference" </w:instrText>
      </w:r>
      <w:r w:rsidRPr="00155434">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9C4CA8" w:rsidRDefault="009C4CA8" w:rsidP="00CB59C0">
      <w:pPr>
        <w:rPr>
          <w:szCs w:val="24"/>
        </w:rPr>
      </w:pPr>
    </w:p>
    <w:p w:rsidR="009C4CA8" w:rsidRDefault="009C4CA8" w:rsidP="00CB59C0">
      <w:pPr>
        <w:rPr>
          <w:szCs w:val="24"/>
        </w:rPr>
      </w:pPr>
    </w:p>
    <w:p w:rsidR="009C4CA8" w:rsidRPr="00F25F38" w:rsidRDefault="009C4CA8" w:rsidP="00E21E00">
      <w:pPr>
        <w:pStyle w:val="Heading1"/>
        <w:keepNext w:val="0"/>
        <w:spacing w:before="0" w:after="0"/>
        <w:rPr>
          <w:sz w:val="24"/>
          <w:szCs w:val="24"/>
          <w:u w:val="single"/>
        </w:rPr>
      </w:pPr>
      <w:bookmarkStart w:id="88" w:name="_Toc100047982"/>
      <w:r w:rsidRPr="00F25F38">
        <w:rPr>
          <w:sz w:val="24"/>
          <w:szCs w:val="24"/>
          <w:u w:val="single"/>
        </w:rPr>
        <w:t>Additional Twine / SugarCube code resources</w:t>
      </w:r>
      <w:bookmarkEnd w:id="88"/>
    </w:p>
    <w:p w:rsidR="009C4CA8" w:rsidRDefault="009C4CA8" w:rsidP="00E21E00">
      <w:pPr>
        <w:rPr>
          <w:szCs w:val="24"/>
        </w:rPr>
      </w:pPr>
    </w:p>
    <w:p w:rsidR="009C4CA8" w:rsidRPr="00B21E89" w:rsidRDefault="009C4CA8" w:rsidP="00F31D37">
      <w:pPr>
        <w:rPr>
          <w:b/>
          <w:szCs w:val="24"/>
        </w:rPr>
      </w:pPr>
      <w:r w:rsidRPr="00B21E89">
        <w:rPr>
          <w:b/>
          <w:szCs w:val="24"/>
        </w:rPr>
        <w:t>Chapel's Custom Macro Collection</w:t>
      </w:r>
    </w:p>
    <w:p w:rsidR="009C4CA8" w:rsidRPr="00F25F38" w:rsidRDefault="009C4CA8" w:rsidP="00F31D37">
      <w:pPr>
        <w:rPr>
          <w:szCs w:val="24"/>
        </w:rPr>
      </w:pPr>
      <w:hyperlink r:id="rId73"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9C4CA8" w:rsidRDefault="009C4CA8" w:rsidP="00F31D37">
      <w:pPr>
        <w:rPr>
          <w:szCs w:val="24"/>
        </w:rPr>
      </w:pPr>
    </w:p>
    <w:p w:rsidR="009C4CA8" w:rsidRPr="00FD0071" w:rsidRDefault="009C4CA8" w:rsidP="00F31D37">
      <w:pPr>
        <w:rPr>
          <w:b/>
          <w:szCs w:val="24"/>
        </w:rPr>
      </w:pPr>
      <w:r w:rsidRPr="00FD0071">
        <w:rPr>
          <w:b/>
          <w:szCs w:val="24"/>
        </w:rPr>
        <w:t>HiEv</w:t>
      </w:r>
    </w:p>
    <w:p w:rsidR="009C4CA8" w:rsidRPr="00947B5D" w:rsidRDefault="009C4CA8" w:rsidP="00F31D37">
      <w:pPr>
        <w:rPr>
          <w:szCs w:val="24"/>
        </w:rPr>
      </w:pPr>
      <w:hyperlink r:id="rId74" w:anchor="Main%20Menu" w:history="1">
        <w:r w:rsidRPr="00947B5D">
          <w:rPr>
            <w:rStyle w:val="Hyperlink"/>
            <w:szCs w:val="24"/>
          </w:rPr>
          <w:t>https://qjzhvmqlzvoo5lqnrvuhmg-on.drv.tw/UInv/Sample_Code.html#Main%20Menu</w:t>
        </w:r>
      </w:hyperlink>
    </w:p>
    <w:p w:rsidR="009C4CA8" w:rsidRDefault="009C4CA8" w:rsidP="00F31D37">
      <w:pPr>
        <w:rPr>
          <w:szCs w:val="24"/>
        </w:rPr>
      </w:pPr>
      <w:r>
        <w:rPr>
          <w:szCs w:val="24"/>
        </w:rPr>
        <w:t>(Includes code for linking to passages externally using a url)</w:t>
      </w:r>
    </w:p>
    <w:p w:rsidR="009C4CA8" w:rsidRDefault="009C4CA8" w:rsidP="00F31D37">
      <w:pPr>
        <w:rPr>
          <w:szCs w:val="24"/>
        </w:rPr>
      </w:pPr>
    </w:p>
    <w:p w:rsidR="009C4CA8" w:rsidRPr="00DF4EFD" w:rsidRDefault="009C4CA8" w:rsidP="00F31D37">
      <w:pPr>
        <w:rPr>
          <w:b/>
          <w:szCs w:val="24"/>
        </w:rPr>
      </w:pPr>
      <w:r w:rsidRPr="00DF4EFD">
        <w:rPr>
          <w:b/>
          <w:szCs w:val="24"/>
        </w:rPr>
        <w:t>SugarCube author (Thomas Edwards) add-on code</w:t>
      </w:r>
    </w:p>
    <w:p w:rsidR="009C4CA8" w:rsidRPr="0021744C" w:rsidRDefault="009C4CA8" w:rsidP="00F31D37">
      <w:pPr>
        <w:rPr>
          <w:szCs w:val="24"/>
        </w:rPr>
      </w:pPr>
      <w:hyperlink r:id="rId75" w:anchor="downloads" w:history="1">
        <w:r w:rsidRPr="0021744C">
          <w:rPr>
            <w:rStyle w:val="Hyperlink"/>
            <w:szCs w:val="24"/>
          </w:rPr>
          <w:t>http://www.motoslave.net/sugarcube/2/#downloads</w:t>
        </w:r>
      </w:hyperlink>
    </w:p>
    <w:p w:rsidR="009C4CA8" w:rsidRDefault="009C4CA8" w:rsidP="00F31D37">
      <w:pPr>
        <w:rPr>
          <w:szCs w:val="24"/>
        </w:rPr>
      </w:pPr>
    </w:p>
    <w:p w:rsidR="009C4CA8" w:rsidRPr="00F30D01" w:rsidRDefault="009C4CA8" w:rsidP="00F31D37">
      <w:pPr>
        <w:rPr>
          <w:b/>
          <w:szCs w:val="24"/>
        </w:rPr>
      </w:pPr>
      <w:r w:rsidRPr="00F30D01">
        <w:rPr>
          <w:b/>
          <w:szCs w:val="24"/>
        </w:rPr>
        <w:t>cyrusfirheir</w:t>
      </w:r>
    </w:p>
    <w:bookmarkStart w:id="89" w:name="_Hlk94912660"/>
    <w:p w:rsidR="009C4CA8" w:rsidRPr="005F4F59" w:rsidRDefault="009C4CA8" w:rsidP="00F31D37">
      <w:pPr>
        <w:rPr>
          <w:szCs w:val="24"/>
        </w:rPr>
      </w:pPr>
      <w:r>
        <w:fldChar w:fldCharType="begin"/>
      </w:r>
      <w:r>
        <w:instrText>HYPERLINK "https://github.com/cyrusfirheir/cycy-wrote-custom-macros/tree/master/live-update"</w:instrText>
      </w:r>
      <w:r>
        <w:fldChar w:fldCharType="separate"/>
      </w:r>
      <w:r w:rsidRPr="00F30D01">
        <w:rPr>
          <w:rStyle w:val="Hyperlink"/>
          <w:szCs w:val="24"/>
        </w:rPr>
        <w:t>https://github.com/cyrusfirheir/cycy-wrote-custom-macros/tree/master/live-update</w:t>
      </w:r>
      <w:r>
        <w:fldChar w:fldCharType="end"/>
      </w:r>
      <w:bookmarkEnd w:id="89"/>
    </w:p>
    <w:p w:rsidR="009C4CA8" w:rsidRPr="005017A5" w:rsidRDefault="009C4CA8" w:rsidP="00F31D37">
      <w:pPr>
        <w:rPr>
          <w:szCs w:val="24"/>
        </w:rPr>
      </w:pPr>
      <w:hyperlink r:id="rId76"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9C4CA8" w:rsidRDefault="009C4CA8" w:rsidP="00F31D37">
      <w:pPr>
        <w:rPr>
          <w:szCs w:val="24"/>
        </w:rPr>
      </w:pPr>
    </w:p>
    <w:p w:rsidR="009C4CA8" w:rsidRPr="00FD0071" w:rsidRDefault="009C4CA8" w:rsidP="00F31D37">
      <w:pPr>
        <w:rPr>
          <w:b/>
          <w:szCs w:val="24"/>
        </w:rPr>
      </w:pPr>
      <w:r w:rsidRPr="00FD0071">
        <w:rPr>
          <w:b/>
          <w:szCs w:val="24"/>
        </w:rPr>
        <w:t>A list of sources for additional resources:</w:t>
      </w:r>
    </w:p>
    <w:p w:rsidR="009C4CA8" w:rsidRPr="00ED3C18" w:rsidRDefault="009C4CA8" w:rsidP="00F31D37">
      <w:pPr>
        <w:rPr>
          <w:szCs w:val="24"/>
        </w:rPr>
      </w:pPr>
      <w:hyperlink r:id="rId77" w:anchor="/?id=sugarcube-libraries" w:history="1">
        <w:r w:rsidRPr="00ED3C18">
          <w:rPr>
            <w:rStyle w:val="Hyperlink"/>
            <w:szCs w:val="24"/>
          </w:rPr>
          <w:t>https://twinelab.net/twine-resources/#/?id=sugarcube-libraries</w:t>
        </w:r>
      </w:hyperlink>
    </w:p>
    <w:p w:rsidR="009C4CA8" w:rsidRDefault="009C4CA8" w:rsidP="00F31D37">
      <w:pPr>
        <w:rPr>
          <w:szCs w:val="24"/>
        </w:rPr>
      </w:pPr>
    </w:p>
    <w:p w:rsidR="009C4CA8" w:rsidRPr="00834FE8" w:rsidRDefault="009C4CA8" w:rsidP="00F31D37">
      <w:pPr>
        <w:rPr>
          <w:b/>
          <w:szCs w:val="24"/>
        </w:rPr>
      </w:pPr>
      <w:r w:rsidRPr="00834FE8">
        <w:rPr>
          <w:b/>
          <w:szCs w:val="24"/>
        </w:rPr>
        <w:t>Kira’s sugarcube coding guide</w:t>
      </w:r>
    </w:p>
    <w:p w:rsidR="009C4CA8" w:rsidRPr="00834FE8" w:rsidRDefault="009C4CA8" w:rsidP="00F31D37">
      <w:pPr>
        <w:rPr>
          <w:szCs w:val="24"/>
        </w:rPr>
      </w:pPr>
      <w:hyperlink r:id="rId78" w:history="1">
        <w:r w:rsidRPr="00834FE8">
          <w:rPr>
            <w:rStyle w:val="Hyperlink"/>
            <w:szCs w:val="24"/>
          </w:rPr>
          <w:t>https://pastebin.com/Ddrtuk2X</w:t>
        </w:r>
      </w:hyperlink>
    </w:p>
    <w:p w:rsidR="009C4CA8" w:rsidRDefault="009C4CA8" w:rsidP="00F31D37">
      <w:pPr>
        <w:rPr>
          <w:szCs w:val="24"/>
        </w:rPr>
      </w:pPr>
    </w:p>
    <w:p w:rsidR="009C4CA8" w:rsidRPr="0019721B" w:rsidRDefault="009C4CA8" w:rsidP="00C47DD6">
      <w:pPr>
        <w:pStyle w:val="Heading1"/>
        <w:keepNext w:val="0"/>
        <w:spacing w:before="0" w:after="0"/>
        <w:rPr>
          <w:sz w:val="24"/>
          <w:szCs w:val="24"/>
          <w:u w:val="single"/>
        </w:rPr>
      </w:pPr>
      <w:bookmarkStart w:id="90" w:name="_Toc100047983"/>
      <w:bookmarkStart w:id="91" w:name="_Hlk93795137"/>
      <w:bookmarkStart w:id="92" w:name="_Toc92095189"/>
      <w:bookmarkStart w:id="93" w:name="_Hlk92177159"/>
      <w:r>
        <w:rPr>
          <w:sz w:val="24"/>
          <w:szCs w:val="24"/>
          <w:u w:val="single"/>
        </w:rPr>
        <w:t>General guides for Twine 2</w:t>
      </w:r>
      <w:bookmarkEnd w:id="90"/>
    </w:p>
    <w:p w:rsidR="009C4CA8" w:rsidRDefault="009C4CA8" w:rsidP="00C47DD6">
      <w:pPr>
        <w:rPr>
          <w:szCs w:val="24"/>
        </w:rPr>
      </w:pPr>
    </w:p>
    <w:bookmarkEnd w:id="91"/>
    <w:p w:rsidR="009C4CA8" w:rsidRPr="00CC4F3C" w:rsidRDefault="009C4CA8"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9C4CA8" w:rsidRDefault="009C4CA8" w:rsidP="00C47DD6">
      <w:pPr>
        <w:rPr>
          <w:szCs w:val="24"/>
        </w:rPr>
      </w:pPr>
    </w:p>
    <w:p w:rsidR="009C4CA8" w:rsidRDefault="009C4CA8" w:rsidP="00C47DD6">
      <w:pPr>
        <w:rPr>
          <w:szCs w:val="24"/>
        </w:rPr>
      </w:pPr>
    </w:p>
    <w:p w:rsidR="009C4CA8" w:rsidRPr="008E06C5" w:rsidRDefault="009C4CA8" w:rsidP="008E06C5">
      <w:pPr>
        <w:pStyle w:val="Heading1"/>
        <w:keepNext w:val="0"/>
        <w:spacing w:before="0" w:after="0"/>
        <w:rPr>
          <w:sz w:val="24"/>
          <w:szCs w:val="24"/>
          <w:u w:val="single"/>
        </w:rPr>
      </w:pPr>
      <w:bookmarkStart w:id="94" w:name="_Toc100047984"/>
      <w:r w:rsidRPr="008E06C5">
        <w:rPr>
          <w:sz w:val="24"/>
          <w:szCs w:val="24"/>
          <w:u w:val="single"/>
        </w:rPr>
        <w:t>Guides for Web languages</w:t>
      </w:r>
      <w:bookmarkEnd w:id="94"/>
    </w:p>
    <w:p w:rsidR="009C4CA8" w:rsidRDefault="009C4CA8" w:rsidP="00C47DD6">
      <w:pPr>
        <w:rPr>
          <w:szCs w:val="24"/>
        </w:rPr>
      </w:pPr>
    </w:p>
    <w:p w:rsidR="009C4CA8" w:rsidRPr="008E06C5" w:rsidRDefault="009C4CA8" w:rsidP="00C47DD6">
      <w:pPr>
        <w:rPr>
          <w:szCs w:val="24"/>
        </w:rPr>
      </w:pPr>
      <w:hyperlink r:id="rId79"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9C4CA8" w:rsidRPr="004A536E" w:rsidRDefault="009C4CA8" w:rsidP="00C47DD6">
      <w:pPr>
        <w:rPr>
          <w:szCs w:val="24"/>
        </w:rPr>
      </w:pPr>
      <w:hyperlink r:id="rId80" w:history="1">
        <w:r w:rsidRPr="004A536E">
          <w:rPr>
            <w:rStyle w:val="Hyperlink"/>
            <w:szCs w:val="24"/>
          </w:rPr>
          <w:t>https://www.</w:t>
        </w:r>
        <w:r w:rsidRPr="004A536E">
          <w:rPr>
            <w:rStyle w:val="Hyperlink"/>
            <w:b/>
            <w:szCs w:val="24"/>
          </w:rPr>
          <w:t>w3schools</w:t>
        </w:r>
        <w:r w:rsidRPr="004A536E">
          <w:rPr>
            <w:rStyle w:val="Hyperlink"/>
            <w:szCs w:val="24"/>
          </w:rPr>
          <w:t>.com</w:t>
        </w:r>
      </w:hyperlink>
    </w:p>
    <w:p w:rsidR="009C4CA8" w:rsidRDefault="009C4CA8" w:rsidP="00C47DD6">
      <w:pPr>
        <w:rPr>
          <w:szCs w:val="24"/>
        </w:rPr>
      </w:pPr>
    </w:p>
    <w:p w:rsidR="009C4CA8" w:rsidRDefault="009C4CA8" w:rsidP="00C47DD6">
      <w:pPr>
        <w:rPr>
          <w:szCs w:val="24"/>
        </w:rPr>
      </w:pPr>
    </w:p>
    <w:p w:rsidR="009C4CA8" w:rsidRPr="0019721B" w:rsidRDefault="009C4CA8" w:rsidP="002A3A6B">
      <w:pPr>
        <w:pStyle w:val="Heading1"/>
        <w:spacing w:before="0" w:after="0"/>
        <w:rPr>
          <w:sz w:val="24"/>
          <w:szCs w:val="24"/>
          <w:u w:val="single"/>
        </w:rPr>
      </w:pPr>
      <w:bookmarkStart w:id="95" w:name="_Toc100047985"/>
      <w:r w:rsidRPr="0019721B">
        <w:rPr>
          <w:sz w:val="24"/>
          <w:szCs w:val="24"/>
          <w:u w:val="single"/>
        </w:rPr>
        <w:t>Special passage</w:t>
      </w:r>
      <w:r>
        <w:rPr>
          <w:sz w:val="24"/>
          <w:szCs w:val="24"/>
          <w:u w:val="single"/>
        </w:rPr>
        <w:t>s that are automatically displayed</w:t>
      </w:r>
      <w:bookmarkStart w:id="96" w:name="_Hlk441576485"/>
      <w:r>
        <w:rPr>
          <w:sz w:val="24"/>
          <w:szCs w:val="24"/>
          <w:u w:val="single"/>
        </w:rPr>
        <w:t xml:space="preserve"> in the final HTML</w:t>
      </w:r>
      <w:bookmarkEnd w:id="92"/>
      <w:bookmarkEnd w:id="96"/>
      <w:bookmarkEnd w:id="95"/>
    </w:p>
    <w:p w:rsidR="009C4CA8" w:rsidRPr="0003677F" w:rsidRDefault="009C4CA8"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146F62">
        <w:trPr>
          <w:cantSplit/>
        </w:trPr>
        <w:tc>
          <w:tcPr>
            <w:tcW w:w="2015" w:type="dxa"/>
            <w:shd w:val="pct15" w:color="auto" w:fill="auto"/>
          </w:tcPr>
          <w:p w:rsidR="009C4CA8" w:rsidRPr="00145F1C" w:rsidRDefault="009C4CA8" w:rsidP="00B937B1">
            <w:pPr>
              <w:ind w:left="142"/>
              <w:rPr>
                <w:szCs w:val="24"/>
              </w:rPr>
            </w:pPr>
            <w:r w:rsidRPr="00145F1C">
              <w:rPr>
                <w:szCs w:val="24"/>
              </w:rPr>
              <w:t>Passage name</w:t>
            </w:r>
          </w:p>
        </w:tc>
        <w:tc>
          <w:tcPr>
            <w:tcW w:w="7553" w:type="dxa"/>
            <w:shd w:val="pct15" w:color="auto" w:fill="auto"/>
          </w:tcPr>
          <w:p w:rsidR="009C4CA8" w:rsidRPr="00145F1C" w:rsidRDefault="009C4CA8" w:rsidP="00B937B1">
            <w:pPr>
              <w:ind w:left="142"/>
              <w:rPr>
                <w:szCs w:val="24"/>
              </w:rPr>
            </w:pPr>
            <w:r w:rsidRPr="00145F1C">
              <w:rPr>
                <w:szCs w:val="24"/>
              </w:rPr>
              <w:t>Explanation</w:t>
            </w:r>
          </w:p>
        </w:tc>
      </w:tr>
      <w:tr w:rsidR="009C4CA8" w:rsidRPr="00C814A9" w:rsidTr="00146F62">
        <w:trPr>
          <w:cantSplit/>
        </w:trPr>
        <w:tc>
          <w:tcPr>
            <w:tcW w:w="2015" w:type="dxa"/>
          </w:tcPr>
          <w:p w:rsidR="009C4CA8" w:rsidRPr="00145F1C" w:rsidRDefault="009C4CA8" w:rsidP="00B937B1">
            <w:pPr>
              <w:ind w:left="142"/>
              <w:rPr>
                <w:szCs w:val="24"/>
              </w:rPr>
            </w:pPr>
            <w:r w:rsidRPr="00027309">
              <w:rPr>
                <w:szCs w:val="24"/>
                <w:highlight w:val="yellow"/>
              </w:rPr>
              <w:t>“Start”</w:t>
            </w:r>
          </w:p>
        </w:tc>
        <w:tc>
          <w:tcPr>
            <w:tcW w:w="7553" w:type="dxa"/>
          </w:tcPr>
          <w:p w:rsidR="009C4CA8" w:rsidRPr="00145F1C" w:rsidRDefault="009C4CA8"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9C4CA8" w:rsidRPr="00C814A9" w:rsidTr="00146F62">
        <w:trPr>
          <w:cantSplit/>
        </w:trPr>
        <w:tc>
          <w:tcPr>
            <w:tcW w:w="2015" w:type="dxa"/>
          </w:tcPr>
          <w:p w:rsidR="009C4CA8" w:rsidRPr="00145F1C" w:rsidRDefault="009C4CA8" w:rsidP="00017B2D">
            <w:pPr>
              <w:ind w:left="142"/>
              <w:rPr>
                <w:szCs w:val="24"/>
              </w:rPr>
            </w:pPr>
            <w:r w:rsidRPr="00145F1C">
              <w:rPr>
                <w:szCs w:val="24"/>
              </w:rPr>
              <w:t>StoryAuthor</w:t>
            </w:r>
          </w:p>
        </w:tc>
        <w:tc>
          <w:tcPr>
            <w:tcW w:w="7553" w:type="dxa"/>
          </w:tcPr>
          <w:p w:rsidR="009C4CA8" w:rsidRPr="00695522" w:rsidRDefault="009C4CA8"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9C4CA8" w:rsidRPr="00C814A9" w:rsidTr="00146F62">
        <w:trPr>
          <w:cantSplit/>
        </w:trPr>
        <w:tc>
          <w:tcPr>
            <w:tcW w:w="2015" w:type="dxa"/>
          </w:tcPr>
          <w:p w:rsidR="009C4CA8" w:rsidRPr="00010682" w:rsidRDefault="009C4CA8" w:rsidP="00010682">
            <w:pPr>
              <w:ind w:left="142"/>
              <w:rPr>
                <w:szCs w:val="24"/>
              </w:rPr>
            </w:pPr>
            <w:r w:rsidRPr="00010682">
              <w:rPr>
                <w:szCs w:val="24"/>
              </w:rPr>
              <w:t>StoryBanner</w:t>
            </w:r>
          </w:p>
        </w:tc>
        <w:tc>
          <w:tcPr>
            <w:tcW w:w="7553" w:type="dxa"/>
          </w:tcPr>
          <w:p w:rsidR="009C4CA8" w:rsidRPr="00145F1C" w:rsidRDefault="009C4CA8" w:rsidP="00B937B1">
            <w:pPr>
              <w:ind w:left="142"/>
              <w:rPr>
                <w:szCs w:val="24"/>
              </w:rPr>
            </w:pPr>
            <w:r>
              <w:rPr>
                <w:szCs w:val="24"/>
              </w:rPr>
              <w:t>Can be used to include a graphic or logo at the top of the menu</w:t>
            </w:r>
          </w:p>
        </w:tc>
      </w:tr>
      <w:tr w:rsidR="009C4CA8" w:rsidRPr="00C814A9" w:rsidTr="00146F62">
        <w:trPr>
          <w:cantSplit/>
        </w:trPr>
        <w:tc>
          <w:tcPr>
            <w:tcW w:w="2015" w:type="dxa"/>
          </w:tcPr>
          <w:p w:rsidR="009C4CA8" w:rsidRPr="00AD3A4D" w:rsidRDefault="009C4CA8" w:rsidP="00AD3A4D">
            <w:pPr>
              <w:ind w:left="142"/>
              <w:rPr>
                <w:szCs w:val="24"/>
              </w:rPr>
            </w:pPr>
            <w:r w:rsidRPr="00AD3A4D">
              <w:rPr>
                <w:szCs w:val="24"/>
              </w:rPr>
              <w:t>StoryCaption</w:t>
            </w:r>
          </w:p>
        </w:tc>
        <w:tc>
          <w:tcPr>
            <w:tcW w:w="7553" w:type="dxa"/>
          </w:tcPr>
          <w:p w:rsidR="009C4CA8" w:rsidRPr="00D16D7B" w:rsidRDefault="009C4CA8"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9C4CA8" w:rsidRPr="00C814A9" w:rsidTr="00146F62">
        <w:trPr>
          <w:cantSplit/>
        </w:trPr>
        <w:tc>
          <w:tcPr>
            <w:tcW w:w="2015" w:type="dxa"/>
          </w:tcPr>
          <w:p w:rsidR="009C4CA8" w:rsidRPr="00522C1E" w:rsidRDefault="009C4CA8" w:rsidP="00360313">
            <w:pPr>
              <w:rPr>
                <w:szCs w:val="24"/>
              </w:rPr>
            </w:pPr>
            <w:r w:rsidRPr="00522C1E">
              <w:rPr>
                <w:szCs w:val="24"/>
              </w:rPr>
              <w:t>StoryDisplayTitle</w:t>
            </w:r>
          </w:p>
        </w:tc>
        <w:tc>
          <w:tcPr>
            <w:tcW w:w="7553" w:type="dxa"/>
          </w:tcPr>
          <w:p w:rsidR="009C4CA8" w:rsidRPr="003C1184" w:rsidRDefault="009C4CA8"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9C4CA8" w:rsidRPr="00C814A9" w:rsidTr="00146F62">
        <w:trPr>
          <w:cantSplit/>
        </w:trPr>
        <w:tc>
          <w:tcPr>
            <w:tcW w:w="2015" w:type="dxa"/>
          </w:tcPr>
          <w:p w:rsidR="009C4CA8" w:rsidRPr="001858BC" w:rsidRDefault="009C4CA8" w:rsidP="001858BC">
            <w:pPr>
              <w:ind w:left="142"/>
              <w:rPr>
                <w:szCs w:val="24"/>
              </w:rPr>
            </w:pPr>
            <w:r w:rsidRPr="001858BC">
              <w:rPr>
                <w:szCs w:val="24"/>
              </w:rPr>
              <w:t>StorySubtitle</w:t>
            </w:r>
          </w:p>
        </w:tc>
        <w:tc>
          <w:tcPr>
            <w:tcW w:w="7553" w:type="dxa"/>
          </w:tcPr>
          <w:p w:rsidR="009C4CA8" w:rsidRPr="001858BC" w:rsidRDefault="009C4CA8"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9C4CA8" w:rsidRPr="00C814A9" w:rsidTr="00146F62">
        <w:trPr>
          <w:cantSplit/>
        </w:trPr>
        <w:tc>
          <w:tcPr>
            <w:tcW w:w="2015" w:type="dxa"/>
          </w:tcPr>
          <w:p w:rsidR="009C4CA8" w:rsidRPr="00145F1C" w:rsidRDefault="009C4CA8" w:rsidP="00B937B1">
            <w:pPr>
              <w:ind w:left="142"/>
              <w:rPr>
                <w:szCs w:val="24"/>
              </w:rPr>
            </w:pPr>
            <w:r w:rsidRPr="00145F1C">
              <w:rPr>
                <w:szCs w:val="24"/>
              </w:rPr>
              <w:t>StoryMenu</w:t>
            </w:r>
          </w:p>
        </w:tc>
        <w:tc>
          <w:tcPr>
            <w:tcW w:w="7553" w:type="dxa"/>
          </w:tcPr>
          <w:p w:rsidR="009C4CA8" w:rsidRPr="00D35E58" w:rsidRDefault="009C4CA8"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9C4CA8" w:rsidRPr="00C814A9" w:rsidTr="00146F62">
        <w:trPr>
          <w:cantSplit/>
        </w:trPr>
        <w:tc>
          <w:tcPr>
            <w:tcW w:w="2015" w:type="dxa"/>
          </w:tcPr>
          <w:p w:rsidR="009C4CA8" w:rsidRPr="00771CF6" w:rsidRDefault="009C4CA8" w:rsidP="00B937B1">
            <w:pPr>
              <w:ind w:left="142"/>
              <w:rPr>
                <w:szCs w:val="24"/>
              </w:rPr>
            </w:pPr>
            <w:r w:rsidRPr="00771CF6">
              <w:rPr>
                <w:szCs w:val="24"/>
              </w:rPr>
              <w:t>StoryShare</w:t>
            </w:r>
          </w:p>
        </w:tc>
        <w:tc>
          <w:tcPr>
            <w:tcW w:w="7553" w:type="dxa"/>
          </w:tcPr>
          <w:p w:rsidR="009C4CA8" w:rsidRPr="00771CF6" w:rsidRDefault="009C4CA8"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9C4CA8" w:rsidRPr="00C814A9" w:rsidTr="00146F62">
        <w:trPr>
          <w:cantSplit/>
        </w:trPr>
        <w:tc>
          <w:tcPr>
            <w:tcW w:w="2015" w:type="dxa"/>
          </w:tcPr>
          <w:p w:rsidR="009C4CA8" w:rsidRPr="007D7374" w:rsidRDefault="009C4CA8" w:rsidP="002E4F6A">
            <w:pPr>
              <w:ind w:left="142"/>
              <w:rPr>
                <w:szCs w:val="24"/>
              </w:rPr>
            </w:pPr>
            <w:r w:rsidRPr="007D7374">
              <w:rPr>
                <w:szCs w:val="24"/>
              </w:rPr>
              <w:t>StoryInterface</w:t>
            </w:r>
          </w:p>
        </w:tc>
        <w:tc>
          <w:tcPr>
            <w:tcW w:w="7553" w:type="dxa"/>
          </w:tcPr>
          <w:p w:rsidR="009C4CA8" w:rsidRPr="00990ECB" w:rsidRDefault="009C4CA8"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9C4CA8" w:rsidRPr="00990ECB" w:rsidRDefault="009C4CA8" w:rsidP="002E4F6A">
            <w:pPr>
              <w:ind w:left="142"/>
              <w:rPr>
                <w:szCs w:val="24"/>
              </w:rPr>
            </w:pPr>
          </w:p>
          <w:p w:rsidR="009C4CA8" w:rsidRDefault="009C4CA8"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9C4CA8" w:rsidRPr="00B977E3" w:rsidRDefault="009C4CA8" w:rsidP="002E4F6A">
            <w:pPr>
              <w:ind w:left="142"/>
              <w:rPr>
                <w:szCs w:val="24"/>
              </w:rPr>
            </w:pPr>
            <w:hyperlink r:id="rId81"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9C4CA8" w:rsidRPr="00C814A9" w:rsidTr="00146F62">
        <w:trPr>
          <w:cantSplit/>
        </w:trPr>
        <w:tc>
          <w:tcPr>
            <w:tcW w:w="2015" w:type="dxa"/>
          </w:tcPr>
          <w:p w:rsidR="009C4CA8" w:rsidRPr="00812023" w:rsidRDefault="009C4CA8" w:rsidP="00B937B1">
            <w:pPr>
              <w:ind w:left="142"/>
              <w:rPr>
                <w:szCs w:val="24"/>
              </w:rPr>
            </w:pPr>
            <w:r w:rsidRPr="00812023">
              <w:rPr>
                <w:szCs w:val="24"/>
              </w:rPr>
              <w:t>PassageHeader</w:t>
            </w:r>
          </w:p>
        </w:tc>
        <w:tc>
          <w:tcPr>
            <w:tcW w:w="7553" w:type="dxa"/>
          </w:tcPr>
          <w:p w:rsidR="009C4CA8" w:rsidRPr="00143CE5" w:rsidRDefault="009C4CA8" w:rsidP="00143CE5">
            <w:pPr>
              <w:ind w:left="142"/>
              <w:rPr>
                <w:szCs w:val="24"/>
              </w:rPr>
            </w:pPr>
            <w:r w:rsidRPr="00143CE5">
              <w:rPr>
                <w:szCs w:val="24"/>
              </w:rPr>
              <w:t>Prepended to each rendered passage.</w:t>
            </w:r>
          </w:p>
          <w:p w:rsidR="009C4CA8" w:rsidRPr="00143CE5" w:rsidRDefault="009C4CA8" w:rsidP="00143CE5">
            <w:pPr>
              <w:ind w:left="142"/>
              <w:rPr>
                <w:szCs w:val="24"/>
              </w:rPr>
            </w:pPr>
            <w:r w:rsidRPr="00143CE5">
              <w:rPr>
                <w:szCs w:val="24"/>
              </w:rPr>
              <w:t>Roughly equivalent to the :passagestart event.</w:t>
            </w:r>
          </w:p>
        </w:tc>
      </w:tr>
      <w:tr w:rsidR="009C4CA8" w:rsidRPr="00C814A9" w:rsidTr="00146F62">
        <w:trPr>
          <w:cantSplit/>
        </w:trPr>
        <w:tc>
          <w:tcPr>
            <w:tcW w:w="2015" w:type="dxa"/>
          </w:tcPr>
          <w:p w:rsidR="009C4CA8" w:rsidRPr="00754B80" w:rsidRDefault="009C4CA8" w:rsidP="00B937B1">
            <w:pPr>
              <w:ind w:left="142"/>
              <w:rPr>
                <w:szCs w:val="24"/>
              </w:rPr>
            </w:pPr>
            <w:r w:rsidRPr="00754B80">
              <w:rPr>
                <w:szCs w:val="24"/>
              </w:rPr>
              <w:t>PassageFooter</w:t>
            </w:r>
          </w:p>
        </w:tc>
        <w:tc>
          <w:tcPr>
            <w:tcW w:w="7553" w:type="dxa"/>
          </w:tcPr>
          <w:p w:rsidR="009C4CA8" w:rsidRPr="00471458" w:rsidRDefault="009C4CA8" w:rsidP="00471458">
            <w:pPr>
              <w:ind w:left="142"/>
              <w:rPr>
                <w:szCs w:val="24"/>
              </w:rPr>
            </w:pPr>
            <w:r w:rsidRPr="00471458">
              <w:rPr>
                <w:szCs w:val="24"/>
              </w:rPr>
              <w:t>Appended to each rendered passage.</w:t>
            </w:r>
          </w:p>
          <w:p w:rsidR="009C4CA8" w:rsidRPr="00471458" w:rsidRDefault="009C4CA8" w:rsidP="00471458">
            <w:pPr>
              <w:ind w:left="142"/>
              <w:rPr>
                <w:szCs w:val="24"/>
              </w:rPr>
            </w:pPr>
            <w:r w:rsidRPr="00471458">
              <w:rPr>
                <w:szCs w:val="24"/>
              </w:rPr>
              <w:t>Roughly equivalent to the :passagerender event.</w:t>
            </w:r>
          </w:p>
        </w:tc>
      </w:tr>
    </w:tbl>
    <w:p w:rsidR="009C4CA8" w:rsidRDefault="009C4CA8" w:rsidP="007C1054">
      <w:pPr>
        <w:rPr>
          <w:szCs w:val="24"/>
        </w:rPr>
      </w:pPr>
    </w:p>
    <w:p w:rsidR="009C4CA8" w:rsidRPr="006F65C5" w:rsidRDefault="009C4CA8" w:rsidP="00C47D66">
      <w:pPr>
        <w:rPr>
          <w:szCs w:val="24"/>
        </w:rPr>
      </w:pPr>
      <w:hyperlink r:id="rId82" w:anchor="special-names" w:history="1">
        <w:r w:rsidRPr="006F65C5">
          <w:rPr>
            <w:rStyle w:val="Hyperlink"/>
            <w:szCs w:val="24"/>
          </w:rPr>
          <w:t>https://www.motoslave.net/sugarcube/2/docs/#</w:t>
        </w:r>
        <w:r w:rsidRPr="006F65C5">
          <w:rPr>
            <w:rStyle w:val="Hyperlink"/>
            <w:b/>
            <w:szCs w:val="24"/>
          </w:rPr>
          <w:t>special-names</w:t>
        </w:r>
      </w:hyperlink>
    </w:p>
    <w:p w:rsidR="009C4CA8" w:rsidRPr="0083724A" w:rsidRDefault="009C4CA8" w:rsidP="00C47D66">
      <w:pPr>
        <w:rPr>
          <w:szCs w:val="24"/>
        </w:rPr>
      </w:pPr>
      <w:hyperlink r:id="rId83"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9C4CA8" w:rsidRDefault="009C4CA8" w:rsidP="00C47D66">
      <w:pPr>
        <w:rPr>
          <w:szCs w:val="24"/>
        </w:rPr>
      </w:pPr>
    </w:p>
    <w:p w:rsidR="009C4CA8" w:rsidRDefault="009C4CA8" w:rsidP="00C47D66">
      <w:pPr>
        <w:rPr>
          <w:szCs w:val="24"/>
        </w:rPr>
      </w:pPr>
    </w:p>
    <w:p w:rsidR="009C4CA8" w:rsidRPr="0019721B" w:rsidRDefault="009C4CA8" w:rsidP="00D02E4A">
      <w:pPr>
        <w:pStyle w:val="Heading1"/>
        <w:keepNext w:val="0"/>
        <w:spacing w:before="0" w:after="0"/>
        <w:rPr>
          <w:sz w:val="24"/>
          <w:szCs w:val="24"/>
          <w:u w:val="single"/>
        </w:rPr>
      </w:pPr>
      <w:bookmarkStart w:id="97" w:name="_Toc100047986"/>
      <w:bookmarkEnd w:id="93"/>
      <w:r w:rsidRPr="0019721B">
        <w:rPr>
          <w:sz w:val="24"/>
          <w:szCs w:val="24"/>
          <w:u w:val="single"/>
        </w:rPr>
        <w:t>Special passage</w:t>
      </w:r>
      <w:r>
        <w:rPr>
          <w:sz w:val="24"/>
          <w:szCs w:val="24"/>
          <w:u w:val="single"/>
        </w:rPr>
        <w:t>s that are NOT displayed in the final HTML</w:t>
      </w:r>
      <w:bookmarkEnd w:id="97"/>
    </w:p>
    <w:p w:rsidR="009C4CA8" w:rsidRPr="0003677F" w:rsidRDefault="009C4CA8"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ED4A3E">
        <w:tc>
          <w:tcPr>
            <w:tcW w:w="2015" w:type="dxa"/>
            <w:shd w:val="pct15" w:color="auto" w:fill="auto"/>
          </w:tcPr>
          <w:p w:rsidR="009C4CA8" w:rsidRPr="00145F1C" w:rsidRDefault="009C4CA8" w:rsidP="00ED4A3E">
            <w:pPr>
              <w:ind w:left="142"/>
              <w:rPr>
                <w:szCs w:val="24"/>
              </w:rPr>
            </w:pPr>
            <w:r w:rsidRPr="00145F1C">
              <w:rPr>
                <w:szCs w:val="24"/>
              </w:rPr>
              <w:t>Passage name</w:t>
            </w:r>
          </w:p>
        </w:tc>
        <w:tc>
          <w:tcPr>
            <w:tcW w:w="7553" w:type="dxa"/>
            <w:shd w:val="pct15" w:color="auto" w:fill="auto"/>
          </w:tcPr>
          <w:p w:rsidR="009C4CA8" w:rsidRPr="00145F1C" w:rsidRDefault="009C4CA8" w:rsidP="00ED4A3E">
            <w:pPr>
              <w:ind w:left="142"/>
              <w:rPr>
                <w:szCs w:val="24"/>
              </w:rPr>
            </w:pPr>
            <w:r w:rsidRPr="00145F1C">
              <w:rPr>
                <w:szCs w:val="24"/>
              </w:rPr>
              <w:t>Explanation</w:t>
            </w:r>
          </w:p>
        </w:tc>
      </w:tr>
      <w:tr w:rsidR="009C4CA8" w:rsidRPr="00C814A9" w:rsidTr="00ED4A3E">
        <w:tc>
          <w:tcPr>
            <w:tcW w:w="2015" w:type="dxa"/>
          </w:tcPr>
          <w:p w:rsidR="009C4CA8" w:rsidRPr="000A4F65" w:rsidRDefault="009C4CA8" w:rsidP="00ED4A3E">
            <w:pPr>
              <w:ind w:left="142"/>
              <w:rPr>
                <w:szCs w:val="24"/>
              </w:rPr>
            </w:pPr>
            <w:r w:rsidRPr="000A4F65">
              <w:rPr>
                <w:szCs w:val="24"/>
              </w:rPr>
              <w:t>StoryInit</w:t>
            </w:r>
          </w:p>
        </w:tc>
        <w:tc>
          <w:tcPr>
            <w:tcW w:w="7553" w:type="dxa"/>
          </w:tcPr>
          <w:p w:rsidR="009C4CA8" w:rsidRPr="000A4F65" w:rsidRDefault="009C4CA8"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9C4CA8" w:rsidRPr="00C814A9" w:rsidTr="00ED4A3E">
        <w:tc>
          <w:tcPr>
            <w:tcW w:w="2015" w:type="dxa"/>
          </w:tcPr>
          <w:p w:rsidR="009C4CA8" w:rsidRPr="001550E1" w:rsidRDefault="009C4CA8" w:rsidP="00ED4A3E">
            <w:pPr>
              <w:ind w:left="142"/>
              <w:rPr>
                <w:szCs w:val="24"/>
              </w:rPr>
            </w:pPr>
            <w:r w:rsidRPr="001550E1">
              <w:rPr>
                <w:szCs w:val="24"/>
              </w:rPr>
              <w:t>PassageReady</w:t>
            </w:r>
          </w:p>
        </w:tc>
        <w:tc>
          <w:tcPr>
            <w:tcW w:w="7553" w:type="dxa"/>
          </w:tcPr>
          <w:p w:rsidR="009C4CA8" w:rsidRPr="00DF658A" w:rsidRDefault="009C4CA8"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9C4CA8" w:rsidRPr="00DF658A" w:rsidRDefault="009C4CA8" w:rsidP="00ED4A3E">
            <w:pPr>
              <w:ind w:left="142"/>
              <w:rPr>
                <w:szCs w:val="24"/>
              </w:rPr>
            </w:pPr>
            <w:r w:rsidRPr="00DF658A">
              <w:rPr>
                <w:szCs w:val="24"/>
              </w:rPr>
              <w:t>Roughly equivalent to the :passagestart event.</w:t>
            </w:r>
          </w:p>
        </w:tc>
      </w:tr>
      <w:tr w:rsidR="009C4CA8" w:rsidRPr="00C814A9" w:rsidTr="00ED4A3E">
        <w:tc>
          <w:tcPr>
            <w:tcW w:w="2015" w:type="dxa"/>
          </w:tcPr>
          <w:p w:rsidR="009C4CA8" w:rsidRPr="002A0600" w:rsidRDefault="009C4CA8" w:rsidP="00ED4A3E">
            <w:pPr>
              <w:ind w:left="142"/>
              <w:rPr>
                <w:szCs w:val="24"/>
              </w:rPr>
            </w:pPr>
            <w:r w:rsidRPr="002A0600">
              <w:rPr>
                <w:szCs w:val="24"/>
              </w:rPr>
              <w:t>PassageDone</w:t>
            </w:r>
          </w:p>
        </w:tc>
        <w:tc>
          <w:tcPr>
            <w:tcW w:w="7553" w:type="dxa"/>
          </w:tcPr>
          <w:p w:rsidR="009C4CA8" w:rsidRPr="00E1081D" w:rsidRDefault="009C4CA8"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9C4CA8" w:rsidRPr="00E1081D" w:rsidRDefault="009C4CA8" w:rsidP="00ED4A3E">
            <w:pPr>
              <w:ind w:left="142"/>
              <w:rPr>
                <w:szCs w:val="24"/>
              </w:rPr>
            </w:pPr>
            <w:r w:rsidRPr="00E1081D">
              <w:rPr>
                <w:szCs w:val="24"/>
              </w:rPr>
              <w:t>Roughly equivalent to the :passagedisplay event.</w:t>
            </w:r>
          </w:p>
        </w:tc>
      </w:tr>
    </w:tbl>
    <w:p w:rsidR="009C4CA8" w:rsidRDefault="009C4CA8" w:rsidP="00D02E4A">
      <w:pPr>
        <w:rPr>
          <w:szCs w:val="24"/>
        </w:rPr>
      </w:pPr>
    </w:p>
    <w:p w:rsidR="009C4CA8" w:rsidRPr="006F65C5" w:rsidRDefault="009C4CA8" w:rsidP="00D02E4A">
      <w:pPr>
        <w:rPr>
          <w:szCs w:val="24"/>
        </w:rPr>
      </w:pPr>
      <w:hyperlink r:id="rId84" w:anchor="special-names" w:history="1">
        <w:r w:rsidRPr="006F65C5">
          <w:rPr>
            <w:rStyle w:val="Hyperlink"/>
            <w:szCs w:val="24"/>
          </w:rPr>
          <w:t>https://www.motoslave.net/sugarcube/2/docs/#</w:t>
        </w:r>
        <w:r w:rsidRPr="006F65C5">
          <w:rPr>
            <w:rStyle w:val="Hyperlink"/>
            <w:b/>
            <w:szCs w:val="24"/>
          </w:rPr>
          <w:t>special-names</w:t>
        </w:r>
      </w:hyperlink>
    </w:p>
    <w:p w:rsidR="009C4CA8" w:rsidRPr="0083724A" w:rsidRDefault="009C4CA8" w:rsidP="00D02E4A">
      <w:pPr>
        <w:rPr>
          <w:szCs w:val="24"/>
        </w:rPr>
      </w:pPr>
      <w:hyperlink r:id="rId85"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9C4CA8" w:rsidRDefault="009C4CA8" w:rsidP="00D02E4A">
      <w:pPr>
        <w:rPr>
          <w:szCs w:val="24"/>
        </w:rPr>
      </w:pPr>
    </w:p>
    <w:p w:rsidR="009C4CA8" w:rsidRDefault="009C4CA8" w:rsidP="00C47D66">
      <w:pPr>
        <w:rPr>
          <w:szCs w:val="24"/>
        </w:rPr>
      </w:pPr>
      <w:bookmarkStart w:id="98" w:name="_Hlk94241467"/>
    </w:p>
    <w:p w:rsidR="009C4CA8" w:rsidRPr="0019721B" w:rsidRDefault="009C4CA8" w:rsidP="002A3035">
      <w:pPr>
        <w:pStyle w:val="Heading1"/>
        <w:spacing w:before="0" w:after="0"/>
        <w:rPr>
          <w:sz w:val="24"/>
          <w:szCs w:val="24"/>
          <w:u w:val="single"/>
        </w:rPr>
      </w:pPr>
      <w:bookmarkStart w:id="99" w:name="_Toc92095190"/>
      <w:bookmarkStart w:id="100" w:name="_Toc100047987"/>
      <w:bookmarkStart w:id="101" w:name="_Hlk23809076"/>
      <w:bookmarkStart w:id="102" w:name="_Hlk441576918"/>
      <w:bookmarkStart w:id="103"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99"/>
      <w:r>
        <w:rPr>
          <w:sz w:val="24"/>
          <w:szCs w:val="24"/>
          <w:u w:val="single"/>
        </w:rPr>
        <w:t xml:space="preserve"> NOT used in Twine 2</w:t>
      </w:r>
      <w:bookmarkEnd w:id="100"/>
    </w:p>
    <w:bookmarkEnd w:id="101"/>
    <w:p w:rsidR="009C4CA8" w:rsidRPr="0003677F" w:rsidRDefault="009C4CA8"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D361D5">
        <w:tc>
          <w:tcPr>
            <w:tcW w:w="2015" w:type="dxa"/>
            <w:shd w:val="pct15" w:color="auto" w:fill="auto"/>
          </w:tcPr>
          <w:p w:rsidR="009C4CA8" w:rsidRPr="00145F1C" w:rsidRDefault="009C4CA8" w:rsidP="002A3035">
            <w:pPr>
              <w:keepNext/>
              <w:ind w:left="142"/>
              <w:rPr>
                <w:szCs w:val="24"/>
              </w:rPr>
            </w:pPr>
            <w:bookmarkStart w:id="104" w:name="_Hlk23801576"/>
            <w:r w:rsidRPr="00145F1C">
              <w:rPr>
                <w:szCs w:val="24"/>
              </w:rPr>
              <w:t>Passage name</w:t>
            </w:r>
          </w:p>
        </w:tc>
        <w:tc>
          <w:tcPr>
            <w:tcW w:w="7553" w:type="dxa"/>
            <w:shd w:val="pct15" w:color="auto" w:fill="auto"/>
          </w:tcPr>
          <w:p w:rsidR="009C4CA8" w:rsidRPr="00145F1C" w:rsidRDefault="009C4CA8" w:rsidP="002A3035">
            <w:pPr>
              <w:keepNext/>
              <w:ind w:left="142"/>
              <w:rPr>
                <w:szCs w:val="24"/>
              </w:rPr>
            </w:pPr>
            <w:bookmarkStart w:id="105" w:name="_Hlk91651316"/>
            <w:r w:rsidRPr="00145F1C">
              <w:rPr>
                <w:szCs w:val="24"/>
              </w:rPr>
              <w:t>Explanation</w:t>
            </w:r>
            <w:bookmarkEnd w:id="105"/>
          </w:p>
        </w:tc>
      </w:tr>
      <w:bookmarkEnd w:id="102"/>
      <w:bookmarkEnd w:id="104"/>
      <w:tr w:rsidR="009C4CA8" w:rsidRPr="00C814A9" w:rsidTr="00D361D5">
        <w:tc>
          <w:tcPr>
            <w:tcW w:w="2015" w:type="dxa"/>
          </w:tcPr>
          <w:p w:rsidR="009C4CA8" w:rsidRPr="00145F1C" w:rsidRDefault="009C4CA8" w:rsidP="00D361D5">
            <w:pPr>
              <w:ind w:left="142"/>
              <w:rPr>
                <w:szCs w:val="24"/>
              </w:rPr>
            </w:pPr>
            <w:r>
              <w:rPr>
                <w:szCs w:val="24"/>
              </w:rPr>
              <w:t>StoryTitle</w:t>
            </w:r>
          </w:p>
        </w:tc>
        <w:tc>
          <w:tcPr>
            <w:tcW w:w="7553" w:type="dxa"/>
          </w:tcPr>
          <w:p w:rsidR="009C4CA8" w:rsidRPr="00145F1C" w:rsidRDefault="009C4CA8" w:rsidP="00D361D5">
            <w:pPr>
              <w:ind w:left="142"/>
              <w:rPr>
                <w:szCs w:val="24"/>
              </w:rPr>
            </w:pPr>
            <w:r>
              <w:rPr>
                <w:szCs w:val="24"/>
              </w:rPr>
              <w:t>Replaced by StoryDisplayTitle</w:t>
            </w:r>
          </w:p>
        </w:tc>
      </w:tr>
      <w:tr w:rsidR="009C4CA8" w:rsidRPr="00C814A9" w:rsidTr="00D361D5">
        <w:tc>
          <w:tcPr>
            <w:tcW w:w="2015" w:type="dxa"/>
          </w:tcPr>
          <w:p w:rsidR="009C4CA8" w:rsidRPr="00145F1C" w:rsidRDefault="009C4CA8" w:rsidP="000E38B2">
            <w:pPr>
              <w:ind w:left="142"/>
              <w:rPr>
                <w:szCs w:val="24"/>
              </w:rPr>
            </w:pPr>
            <w:bookmarkStart w:id="106" w:name="_Hlk92125077"/>
            <w:bookmarkEnd w:id="98"/>
            <w:r w:rsidRPr="00145F1C">
              <w:rPr>
                <w:szCs w:val="24"/>
              </w:rPr>
              <w:t>StoryIncludes</w:t>
            </w:r>
            <w:bookmarkEnd w:id="106"/>
          </w:p>
        </w:tc>
        <w:tc>
          <w:tcPr>
            <w:tcW w:w="7553" w:type="dxa"/>
          </w:tcPr>
          <w:p w:rsidR="009C4CA8" w:rsidRPr="00145F1C" w:rsidRDefault="009C4CA8" w:rsidP="000E38B2">
            <w:pPr>
              <w:ind w:left="142"/>
              <w:rPr>
                <w:szCs w:val="24"/>
              </w:rPr>
            </w:pPr>
            <w:r w:rsidRPr="00145F1C">
              <w:rPr>
                <w:szCs w:val="24"/>
              </w:rPr>
              <w:t>Include other paths/URLs for .tws or .twee files to include in the build of this file</w:t>
            </w:r>
          </w:p>
        </w:tc>
      </w:tr>
    </w:tbl>
    <w:p w:rsidR="009C4CA8" w:rsidRDefault="009C4CA8" w:rsidP="00851A45">
      <w:bookmarkStart w:id="107" w:name="_Hlk94241476"/>
    </w:p>
    <w:bookmarkEnd w:id="103"/>
    <w:bookmarkEnd w:id="107"/>
    <w:p w:rsidR="009C4CA8" w:rsidRDefault="009C4CA8" w:rsidP="00A21401">
      <w:pPr>
        <w:rPr>
          <w:szCs w:val="24"/>
        </w:rPr>
      </w:pPr>
    </w:p>
    <w:p w:rsidR="009C4CA8" w:rsidRPr="0019721B" w:rsidRDefault="009C4CA8" w:rsidP="003C373E">
      <w:pPr>
        <w:pStyle w:val="Heading1"/>
        <w:keepNext w:val="0"/>
        <w:spacing w:before="0" w:after="0"/>
        <w:rPr>
          <w:sz w:val="24"/>
          <w:szCs w:val="24"/>
          <w:u w:val="single"/>
        </w:rPr>
      </w:pPr>
      <w:bookmarkStart w:id="108" w:name="_Toc10004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108"/>
    </w:p>
    <w:p w:rsidR="009C4CA8" w:rsidRPr="0003677F" w:rsidRDefault="009C4CA8"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DE7B47">
        <w:tc>
          <w:tcPr>
            <w:tcW w:w="2015" w:type="dxa"/>
            <w:shd w:val="pct15" w:color="auto" w:fill="auto"/>
          </w:tcPr>
          <w:p w:rsidR="009C4CA8" w:rsidRPr="00145F1C" w:rsidRDefault="009C4CA8" w:rsidP="00DE7B47">
            <w:pPr>
              <w:keepNext/>
              <w:ind w:left="142"/>
              <w:rPr>
                <w:szCs w:val="24"/>
              </w:rPr>
            </w:pPr>
            <w:r w:rsidRPr="00145F1C">
              <w:rPr>
                <w:szCs w:val="24"/>
              </w:rPr>
              <w:t>Passage name</w:t>
            </w:r>
          </w:p>
        </w:tc>
        <w:tc>
          <w:tcPr>
            <w:tcW w:w="7553" w:type="dxa"/>
            <w:shd w:val="pct15" w:color="auto" w:fill="auto"/>
          </w:tcPr>
          <w:p w:rsidR="009C4CA8" w:rsidRPr="00145F1C" w:rsidRDefault="009C4CA8" w:rsidP="00DE7B47">
            <w:pPr>
              <w:keepNext/>
              <w:ind w:left="142"/>
              <w:rPr>
                <w:szCs w:val="24"/>
              </w:rPr>
            </w:pPr>
            <w:r w:rsidRPr="00145F1C">
              <w:rPr>
                <w:szCs w:val="24"/>
              </w:rPr>
              <w:t>Explanation</w:t>
            </w:r>
          </w:p>
        </w:tc>
      </w:tr>
      <w:tr w:rsidR="009C4CA8" w:rsidRPr="00C814A9" w:rsidTr="00DE7B47">
        <w:tc>
          <w:tcPr>
            <w:tcW w:w="2015" w:type="dxa"/>
          </w:tcPr>
          <w:p w:rsidR="009C4CA8" w:rsidRPr="003A113A" w:rsidRDefault="009C4CA8" w:rsidP="00676D0C">
            <w:pPr>
              <w:ind w:left="142"/>
              <w:rPr>
                <w:szCs w:val="24"/>
              </w:rPr>
            </w:pPr>
            <w:r w:rsidRPr="003A6C90">
              <w:rPr>
                <w:szCs w:val="24"/>
              </w:rPr>
              <w:t>StorySettings</w:t>
            </w:r>
          </w:p>
        </w:tc>
        <w:tc>
          <w:tcPr>
            <w:tcW w:w="7553" w:type="dxa"/>
          </w:tcPr>
          <w:p w:rsidR="009C4CA8" w:rsidRPr="00691D1D" w:rsidRDefault="009C4CA8"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9C4CA8" w:rsidRDefault="009C4CA8" w:rsidP="00A21401"/>
    <w:p w:rsidR="009C4CA8" w:rsidRDefault="009C4CA8" w:rsidP="00A21401"/>
    <w:p w:rsidR="009C4CA8" w:rsidRPr="0019721B" w:rsidRDefault="009C4CA8" w:rsidP="003C373E">
      <w:pPr>
        <w:pStyle w:val="Heading1"/>
        <w:keepNext w:val="0"/>
        <w:spacing w:before="0" w:after="0"/>
        <w:rPr>
          <w:sz w:val="24"/>
          <w:szCs w:val="24"/>
          <w:u w:val="single"/>
        </w:rPr>
      </w:pPr>
      <w:bookmarkStart w:id="109" w:name="_Toc100047989"/>
      <w:r>
        <w:rPr>
          <w:sz w:val="24"/>
          <w:szCs w:val="24"/>
          <w:u w:val="single"/>
        </w:rPr>
        <w:t>Special tags with predefined roles</w:t>
      </w:r>
      <w:bookmarkEnd w:id="109"/>
    </w:p>
    <w:p w:rsidR="009C4CA8" w:rsidRDefault="009C4CA8"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D361D5">
        <w:trPr>
          <w:cantSplit/>
        </w:trPr>
        <w:tc>
          <w:tcPr>
            <w:tcW w:w="2015" w:type="dxa"/>
            <w:shd w:val="pct15" w:color="auto" w:fill="auto"/>
          </w:tcPr>
          <w:p w:rsidR="009C4CA8" w:rsidRPr="00145F1C" w:rsidRDefault="009C4CA8" w:rsidP="00D361D5">
            <w:pPr>
              <w:ind w:left="142"/>
              <w:rPr>
                <w:b/>
                <w:szCs w:val="24"/>
              </w:rPr>
            </w:pPr>
            <w:bookmarkStart w:id="110" w:name="_Hlk92128054"/>
            <w:r w:rsidRPr="00145F1C">
              <w:rPr>
                <w:b/>
                <w:szCs w:val="24"/>
              </w:rPr>
              <w:t>Special tags</w:t>
            </w:r>
          </w:p>
          <w:p w:rsidR="009C4CA8" w:rsidRPr="00145F1C" w:rsidRDefault="009C4CA8" w:rsidP="00D361D5">
            <w:pPr>
              <w:ind w:left="142"/>
              <w:rPr>
                <w:szCs w:val="24"/>
              </w:rPr>
            </w:pPr>
            <w:r w:rsidRPr="00145F1C">
              <w:rPr>
                <w:szCs w:val="24"/>
              </w:rPr>
              <w:t>(case sensitive)</w:t>
            </w:r>
            <w:bookmarkEnd w:id="110"/>
          </w:p>
        </w:tc>
        <w:tc>
          <w:tcPr>
            <w:tcW w:w="7553" w:type="dxa"/>
            <w:shd w:val="pct15" w:color="auto" w:fill="auto"/>
          </w:tcPr>
          <w:p w:rsidR="009C4CA8" w:rsidRPr="00145F1C" w:rsidRDefault="009C4CA8" w:rsidP="00D361D5">
            <w:pPr>
              <w:ind w:left="142"/>
              <w:rPr>
                <w:b/>
                <w:szCs w:val="24"/>
              </w:rPr>
            </w:pPr>
            <w:r w:rsidRPr="00145F1C">
              <w:rPr>
                <w:b/>
                <w:szCs w:val="24"/>
              </w:rPr>
              <w:t>Explanation</w:t>
            </w:r>
          </w:p>
        </w:tc>
      </w:tr>
      <w:tr w:rsidR="009C4CA8" w:rsidRPr="00C814A9" w:rsidTr="00D361D5">
        <w:trPr>
          <w:cantSplit/>
        </w:trPr>
        <w:tc>
          <w:tcPr>
            <w:tcW w:w="2015" w:type="dxa"/>
          </w:tcPr>
          <w:p w:rsidR="009C4CA8" w:rsidRPr="006430B4" w:rsidRDefault="009C4CA8" w:rsidP="00D361D5">
            <w:pPr>
              <w:ind w:left="142"/>
              <w:rPr>
                <w:szCs w:val="24"/>
              </w:rPr>
            </w:pPr>
            <w:r w:rsidRPr="006430B4">
              <w:rPr>
                <w:szCs w:val="24"/>
              </w:rPr>
              <w:t>bookmark</w:t>
            </w:r>
          </w:p>
        </w:tc>
        <w:tc>
          <w:tcPr>
            <w:tcW w:w="7553" w:type="dxa"/>
          </w:tcPr>
          <w:p w:rsidR="009C4CA8" w:rsidRPr="00922782" w:rsidRDefault="009C4CA8" w:rsidP="00D361D5">
            <w:pPr>
              <w:ind w:left="142"/>
              <w:rPr>
                <w:szCs w:val="24"/>
              </w:rPr>
            </w:pPr>
            <w:r w:rsidRPr="00922782">
              <w:rPr>
                <w:szCs w:val="24"/>
              </w:rPr>
              <w:t>Registers the passage into the Jump To menu.</w:t>
            </w:r>
          </w:p>
        </w:tc>
      </w:tr>
      <w:tr w:rsidR="009C4CA8" w:rsidRPr="00C814A9" w:rsidTr="00D361D5">
        <w:trPr>
          <w:cantSplit/>
        </w:trPr>
        <w:tc>
          <w:tcPr>
            <w:tcW w:w="2015" w:type="dxa"/>
          </w:tcPr>
          <w:p w:rsidR="009C4CA8" w:rsidRPr="00000EE9" w:rsidRDefault="009C4CA8" w:rsidP="00212B6F">
            <w:pPr>
              <w:ind w:left="142"/>
              <w:rPr>
                <w:szCs w:val="24"/>
              </w:rPr>
            </w:pPr>
            <w:r w:rsidRPr="00000EE9">
              <w:rPr>
                <w:szCs w:val="24"/>
              </w:rPr>
              <w:t>nobr</w:t>
            </w:r>
          </w:p>
        </w:tc>
        <w:tc>
          <w:tcPr>
            <w:tcW w:w="7553" w:type="dxa"/>
          </w:tcPr>
          <w:p w:rsidR="009C4CA8" w:rsidRPr="007629E0" w:rsidRDefault="009C4CA8"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9C4CA8" w:rsidRPr="00C814A9" w:rsidTr="00D361D5">
        <w:trPr>
          <w:cantSplit/>
        </w:trPr>
        <w:tc>
          <w:tcPr>
            <w:tcW w:w="2015" w:type="dxa"/>
          </w:tcPr>
          <w:p w:rsidR="009C4CA8" w:rsidRPr="0056240D" w:rsidRDefault="009C4CA8" w:rsidP="00212B6F">
            <w:pPr>
              <w:ind w:left="142"/>
              <w:rPr>
                <w:szCs w:val="24"/>
              </w:rPr>
            </w:pPr>
            <w:r w:rsidRPr="0056240D">
              <w:rPr>
                <w:szCs w:val="24"/>
              </w:rPr>
              <w:t>init</w:t>
            </w:r>
          </w:p>
        </w:tc>
        <w:tc>
          <w:tcPr>
            <w:tcW w:w="7553" w:type="dxa"/>
          </w:tcPr>
          <w:p w:rsidR="009C4CA8" w:rsidRPr="0056240D" w:rsidRDefault="009C4CA8"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9C4CA8" w:rsidRPr="00C814A9" w:rsidTr="00D361D5">
        <w:trPr>
          <w:cantSplit/>
        </w:trPr>
        <w:tc>
          <w:tcPr>
            <w:tcW w:w="2015" w:type="dxa"/>
          </w:tcPr>
          <w:p w:rsidR="009C4CA8" w:rsidRPr="0056240D" w:rsidRDefault="009C4CA8" w:rsidP="00212B6F">
            <w:pPr>
              <w:ind w:left="142"/>
              <w:rPr>
                <w:szCs w:val="24"/>
              </w:rPr>
            </w:pPr>
            <w:r w:rsidRPr="0056240D">
              <w:rPr>
                <w:szCs w:val="24"/>
              </w:rPr>
              <w:t>Twine.audio</w:t>
            </w:r>
          </w:p>
        </w:tc>
        <w:tc>
          <w:tcPr>
            <w:tcW w:w="7553" w:type="dxa"/>
          </w:tcPr>
          <w:p w:rsidR="009C4CA8" w:rsidRPr="0056240D" w:rsidRDefault="009C4CA8" w:rsidP="00D361D5">
            <w:pPr>
              <w:ind w:left="142"/>
              <w:rPr>
                <w:szCs w:val="24"/>
              </w:rPr>
            </w:pPr>
            <w:r w:rsidRPr="0056240D">
              <w:rPr>
                <w:szCs w:val="24"/>
              </w:rPr>
              <w:t>Registers the passage as an audio passage. See Guide: Media Passages for more information.</w:t>
            </w:r>
          </w:p>
        </w:tc>
      </w:tr>
      <w:tr w:rsidR="009C4CA8" w:rsidRPr="00C814A9" w:rsidTr="00D361D5">
        <w:trPr>
          <w:cantSplit/>
        </w:trPr>
        <w:tc>
          <w:tcPr>
            <w:tcW w:w="2015" w:type="dxa"/>
          </w:tcPr>
          <w:p w:rsidR="009C4CA8" w:rsidRPr="00A84FFC" w:rsidRDefault="009C4CA8" w:rsidP="00212B6F">
            <w:pPr>
              <w:ind w:left="142"/>
              <w:rPr>
                <w:szCs w:val="24"/>
              </w:rPr>
            </w:pPr>
            <w:r w:rsidRPr="00A84FFC">
              <w:rPr>
                <w:szCs w:val="24"/>
              </w:rPr>
              <w:t>Twine.image</w:t>
            </w:r>
          </w:p>
        </w:tc>
        <w:tc>
          <w:tcPr>
            <w:tcW w:w="7553" w:type="dxa"/>
          </w:tcPr>
          <w:p w:rsidR="009C4CA8" w:rsidRPr="00A84FFC" w:rsidRDefault="009C4CA8" w:rsidP="00D361D5">
            <w:pPr>
              <w:ind w:left="142"/>
              <w:rPr>
                <w:szCs w:val="24"/>
              </w:rPr>
            </w:pPr>
            <w:r w:rsidRPr="00A84FFC">
              <w:rPr>
                <w:szCs w:val="24"/>
              </w:rPr>
              <w:t>Registers the passage as an image passage. See Guide: Media Passages for more information.</w:t>
            </w:r>
          </w:p>
        </w:tc>
      </w:tr>
      <w:tr w:rsidR="009C4CA8" w:rsidRPr="00C814A9" w:rsidTr="00D361D5">
        <w:trPr>
          <w:cantSplit/>
        </w:trPr>
        <w:tc>
          <w:tcPr>
            <w:tcW w:w="2015" w:type="dxa"/>
          </w:tcPr>
          <w:p w:rsidR="009C4CA8" w:rsidRPr="00BA678A" w:rsidRDefault="009C4CA8" w:rsidP="00212B6F">
            <w:pPr>
              <w:ind w:left="142"/>
              <w:rPr>
                <w:szCs w:val="24"/>
              </w:rPr>
            </w:pPr>
            <w:r w:rsidRPr="00BA678A">
              <w:rPr>
                <w:szCs w:val="24"/>
              </w:rPr>
              <w:t>Twine.video</w:t>
            </w:r>
          </w:p>
        </w:tc>
        <w:tc>
          <w:tcPr>
            <w:tcW w:w="7553" w:type="dxa"/>
          </w:tcPr>
          <w:p w:rsidR="009C4CA8" w:rsidRPr="007F189A" w:rsidRDefault="009C4CA8" w:rsidP="00D361D5">
            <w:pPr>
              <w:ind w:left="142"/>
              <w:rPr>
                <w:szCs w:val="24"/>
              </w:rPr>
            </w:pPr>
            <w:r w:rsidRPr="007F189A">
              <w:rPr>
                <w:szCs w:val="24"/>
              </w:rPr>
              <w:t>Registers the passage as a video passage. See Guide: Media Passages for more information.</w:t>
            </w:r>
          </w:p>
        </w:tc>
      </w:tr>
      <w:tr w:rsidR="009C4CA8" w:rsidRPr="00C814A9" w:rsidTr="00D361D5">
        <w:trPr>
          <w:cantSplit/>
        </w:trPr>
        <w:tc>
          <w:tcPr>
            <w:tcW w:w="2015" w:type="dxa"/>
          </w:tcPr>
          <w:p w:rsidR="009C4CA8" w:rsidRPr="002509F4" w:rsidRDefault="009C4CA8" w:rsidP="002509F4">
            <w:pPr>
              <w:ind w:left="142"/>
              <w:rPr>
                <w:szCs w:val="24"/>
              </w:rPr>
            </w:pPr>
            <w:r w:rsidRPr="002509F4">
              <w:rPr>
                <w:szCs w:val="24"/>
              </w:rPr>
              <w:t>Twine.vtt</w:t>
            </w:r>
          </w:p>
        </w:tc>
        <w:tc>
          <w:tcPr>
            <w:tcW w:w="7553" w:type="dxa"/>
          </w:tcPr>
          <w:p w:rsidR="009C4CA8" w:rsidRPr="002509F4" w:rsidRDefault="009C4CA8" w:rsidP="00D361D5">
            <w:pPr>
              <w:ind w:left="142"/>
              <w:rPr>
                <w:szCs w:val="24"/>
              </w:rPr>
            </w:pPr>
            <w:r w:rsidRPr="002509F4">
              <w:rPr>
                <w:szCs w:val="24"/>
              </w:rPr>
              <w:t>Registers the passage as a VTT passage. See Guide: Media Passages for more information.</w:t>
            </w:r>
          </w:p>
        </w:tc>
      </w:tr>
      <w:tr w:rsidR="009C4CA8" w:rsidRPr="00C814A9" w:rsidTr="00D361D5">
        <w:trPr>
          <w:cantSplit/>
        </w:trPr>
        <w:tc>
          <w:tcPr>
            <w:tcW w:w="2015" w:type="dxa"/>
          </w:tcPr>
          <w:p w:rsidR="009C4CA8" w:rsidRPr="00B37DE9" w:rsidRDefault="009C4CA8" w:rsidP="00212B6F">
            <w:pPr>
              <w:ind w:left="142"/>
              <w:rPr>
                <w:szCs w:val="24"/>
              </w:rPr>
            </w:pPr>
            <w:r w:rsidRPr="00B37DE9">
              <w:rPr>
                <w:szCs w:val="24"/>
              </w:rPr>
              <w:t>widget</w:t>
            </w:r>
          </w:p>
        </w:tc>
        <w:tc>
          <w:tcPr>
            <w:tcW w:w="7553" w:type="dxa"/>
          </w:tcPr>
          <w:p w:rsidR="009C4CA8" w:rsidRPr="00B37DE9" w:rsidRDefault="009C4CA8" w:rsidP="00D361D5">
            <w:pPr>
              <w:ind w:left="142"/>
              <w:rPr>
                <w:szCs w:val="24"/>
              </w:rPr>
            </w:pPr>
            <w:r w:rsidRPr="00B37DE9">
              <w:rPr>
                <w:szCs w:val="24"/>
              </w:rPr>
              <w:t>Registers the passage as &lt;&lt;widget&gt;&gt; macro definitions, which are loaded during startup.</w:t>
            </w:r>
          </w:p>
        </w:tc>
      </w:tr>
    </w:tbl>
    <w:p w:rsidR="009C4CA8" w:rsidRDefault="009C4CA8" w:rsidP="007C1054">
      <w:pPr>
        <w:rPr>
          <w:szCs w:val="24"/>
        </w:rPr>
      </w:pPr>
    </w:p>
    <w:p w:rsidR="009C4CA8" w:rsidRDefault="009C4CA8" w:rsidP="007C1054">
      <w:pPr>
        <w:rPr>
          <w:szCs w:val="24"/>
        </w:rPr>
      </w:pPr>
    </w:p>
    <w:p w:rsidR="009C4CA8" w:rsidRPr="0019721B" w:rsidRDefault="009C4CA8" w:rsidP="0078164E">
      <w:pPr>
        <w:pStyle w:val="Heading1"/>
        <w:keepNext w:val="0"/>
        <w:spacing w:before="0" w:after="0"/>
        <w:rPr>
          <w:sz w:val="24"/>
          <w:szCs w:val="24"/>
          <w:u w:val="single"/>
        </w:rPr>
      </w:pPr>
      <w:bookmarkStart w:id="111" w:name="_Toc100047990"/>
      <w:bookmarkStart w:id="112" w:name="_Hlk92385417"/>
      <w:r w:rsidRPr="0019721B">
        <w:rPr>
          <w:sz w:val="24"/>
          <w:szCs w:val="24"/>
          <w:u w:val="single"/>
        </w:rPr>
        <w:t xml:space="preserve">Special </w:t>
      </w:r>
      <w:r>
        <w:rPr>
          <w:sz w:val="24"/>
          <w:szCs w:val="24"/>
          <w:u w:val="single"/>
        </w:rPr>
        <w:t>tags</w:t>
      </w:r>
      <w:bookmarkStart w:id="113" w:name="_Hlk92176952"/>
      <w:r>
        <w:rPr>
          <w:sz w:val="24"/>
          <w:szCs w:val="24"/>
          <w:u w:val="single"/>
        </w:rPr>
        <w:t xml:space="preserve"> that area NOT used any more</w:t>
      </w:r>
      <w:bookmarkEnd w:id="113"/>
      <w:bookmarkEnd w:id="111"/>
    </w:p>
    <w:p w:rsidR="009C4CA8" w:rsidRPr="0003677F" w:rsidRDefault="009C4CA8"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C4CA8" w:rsidRPr="00C814A9" w:rsidTr="00D361D5">
        <w:tc>
          <w:tcPr>
            <w:tcW w:w="2015" w:type="dxa"/>
            <w:shd w:val="pct15" w:color="auto" w:fill="auto"/>
          </w:tcPr>
          <w:bookmarkEnd w:id="112"/>
          <w:p w:rsidR="009C4CA8" w:rsidRPr="00145F1C" w:rsidRDefault="009C4CA8" w:rsidP="0069658D">
            <w:pPr>
              <w:ind w:left="142"/>
              <w:rPr>
                <w:b/>
                <w:szCs w:val="24"/>
              </w:rPr>
            </w:pPr>
            <w:r w:rsidRPr="00145F1C">
              <w:rPr>
                <w:b/>
                <w:szCs w:val="24"/>
              </w:rPr>
              <w:t>Special tags</w:t>
            </w:r>
          </w:p>
          <w:p w:rsidR="009C4CA8" w:rsidRPr="00145F1C" w:rsidRDefault="009C4CA8" w:rsidP="0069658D">
            <w:pPr>
              <w:ind w:left="142"/>
              <w:rPr>
                <w:szCs w:val="24"/>
              </w:rPr>
            </w:pPr>
            <w:r w:rsidRPr="00145F1C">
              <w:rPr>
                <w:szCs w:val="24"/>
              </w:rPr>
              <w:t>(case sensitive)</w:t>
            </w:r>
          </w:p>
        </w:tc>
        <w:tc>
          <w:tcPr>
            <w:tcW w:w="7553" w:type="dxa"/>
            <w:shd w:val="pct15" w:color="auto" w:fill="auto"/>
          </w:tcPr>
          <w:p w:rsidR="009C4CA8" w:rsidRPr="00145F1C" w:rsidRDefault="009C4CA8" w:rsidP="00D361D5">
            <w:pPr>
              <w:ind w:left="142"/>
              <w:rPr>
                <w:szCs w:val="24"/>
              </w:rPr>
            </w:pPr>
            <w:r w:rsidRPr="00145F1C">
              <w:rPr>
                <w:szCs w:val="24"/>
              </w:rPr>
              <w:t>Explanation</w:t>
            </w:r>
          </w:p>
        </w:tc>
      </w:tr>
      <w:tr w:rsidR="009C4CA8" w:rsidRPr="00C814A9" w:rsidTr="00D361D5">
        <w:tc>
          <w:tcPr>
            <w:tcW w:w="2015" w:type="dxa"/>
          </w:tcPr>
          <w:p w:rsidR="009C4CA8" w:rsidRPr="00145F1C" w:rsidRDefault="009C4CA8" w:rsidP="00AA5A43">
            <w:pPr>
              <w:ind w:left="142"/>
              <w:rPr>
                <w:szCs w:val="24"/>
              </w:rPr>
            </w:pPr>
            <w:r w:rsidRPr="00145F1C">
              <w:rPr>
                <w:szCs w:val="24"/>
              </w:rPr>
              <w:t>Twine.private</w:t>
            </w:r>
          </w:p>
        </w:tc>
        <w:tc>
          <w:tcPr>
            <w:tcW w:w="7553" w:type="dxa"/>
          </w:tcPr>
          <w:p w:rsidR="009C4CA8" w:rsidRPr="00145F1C" w:rsidRDefault="009C4CA8"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9C4CA8" w:rsidRPr="00C814A9" w:rsidTr="00D361D5">
        <w:tc>
          <w:tcPr>
            <w:tcW w:w="2015" w:type="dxa"/>
          </w:tcPr>
          <w:p w:rsidR="009C4CA8" w:rsidRPr="00145F1C" w:rsidRDefault="009C4CA8" w:rsidP="003A477C">
            <w:pPr>
              <w:ind w:left="142"/>
              <w:rPr>
                <w:szCs w:val="24"/>
              </w:rPr>
            </w:pPr>
            <w:r w:rsidRPr="00145F1C">
              <w:rPr>
                <w:szCs w:val="24"/>
              </w:rPr>
              <w:t>annotation</w:t>
            </w:r>
          </w:p>
        </w:tc>
        <w:tc>
          <w:tcPr>
            <w:tcW w:w="7553" w:type="dxa"/>
          </w:tcPr>
          <w:p w:rsidR="009C4CA8" w:rsidRPr="00145F1C" w:rsidRDefault="009C4CA8"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9C4CA8" w:rsidRDefault="009C4CA8" w:rsidP="0078164E"/>
    <w:p w:rsidR="009C4CA8" w:rsidRDefault="009C4CA8" w:rsidP="00EC6CFC">
      <w:pPr>
        <w:rPr>
          <w:szCs w:val="24"/>
        </w:rPr>
      </w:pPr>
      <w:bookmarkStart w:id="114" w:name="_Hlk92449376"/>
      <w:r w:rsidRPr="00EC6CFC">
        <w:rPr>
          <w:szCs w:val="24"/>
          <w:highlight w:val="yellow"/>
        </w:rPr>
        <w:t>Passages tagged with Twine.private can be stripped</w:t>
      </w:r>
      <w:bookmarkEnd w:id="114"/>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9C4CA8" w:rsidRDefault="009C4CA8" w:rsidP="0078164E"/>
    <w:p w:rsidR="009C4CA8" w:rsidRDefault="009C4CA8" w:rsidP="0078164E"/>
    <w:p w:rsidR="009C4CA8" w:rsidRPr="0019721B" w:rsidRDefault="009C4CA8" w:rsidP="00117800">
      <w:pPr>
        <w:pStyle w:val="Heading1"/>
        <w:keepNext w:val="0"/>
        <w:spacing w:before="0" w:after="0"/>
        <w:rPr>
          <w:sz w:val="24"/>
          <w:szCs w:val="24"/>
          <w:u w:val="single"/>
        </w:rPr>
      </w:pPr>
      <w:bookmarkStart w:id="115" w:name="_Toc100047991"/>
      <w:r>
        <w:rPr>
          <w:sz w:val="24"/>
          <w:szCs w:val="24"/>
          <w:u w:val="single"/>
        </w:rPr>
        <w:t>Preventing the passage of ‘private’ information into the final .html file – a work around</w:t>
      </w:r>
      <w:bookmarkEnd w:id="115"/>
    </w:p>
    <w:p w:rsidR="009C4CA8" w:rsidRPr="0003677F" w:rsidRDefault="009C4CA8" w:rsidP="00117800">
      <w:pPr>
        <w:rPr>
          <w:szCs w:val="24"/>
        </w:rPr>
      </w:pPr>
    </w:p>
    <w:p w:rsidR="009C4CA8" w:rsidRDefault="009C4CA8" w:rsidP="00117800">
      <w:r>
        <w:t>It should be possible to strip information in passages tagged with Twine.private by passing the Twine 2 published HTML through Tweego, since it supports the `Twine.private` tag.</w:t>
      </w:r>
    </w:p>
    <w:p w:rsidR="009C4CA8" w:rsidRDefault="009C4CA8" w:rsidP="00117800">
      <w:r>
        <w:t>eg., `tweego -o final.html twine2_published.html</w:t>
      </w:r>
    </w:p>
    <w:p w:rsidR="009C4CA8" w:rsidRDefault="009C4CA8" w:rsidP="0078164E"/>
    <w:p w:rsidR="009C4CA8" w:rsidRDefault="009C4CA8" w:rsidP="00E81CFF">
      <w:pPr>
        <w:rPr>
          <w:szCs w:val="24"/>
        </w:rPr>
      </w:pPr>
    </w:p>
    <w:p w:rsidR="009C4CA8" w:rsidRPr="0019721B" w:rsidRDefault="009C4CA8" w:rsidP="002A3A6B">
      <w:pPr>
        <w:pStyle w:val="Heading1"/>
        <w:keepNext w:val="0"/>
        <w:spacing w:before="0" w:after="0"/>
        <w:rPr>
          <w:sz w:val="24"/>
          <w:szCs w:val="24"/>
          <w:u w:val="single"/>
        </w:rPr>
      </w:pPr>
      <w:bookmarkStart w:id="116" w:name="_Toc92095199"/>
      <w:bookmarkStart w:id="117" w:name="_Toc100047992"/>
      <w:bookmarkStart w:id="118" w:name="_Hlk318858277"/>
      <w:r w:rsidRPr="0019721B">
        <w:rPr>
          <w:sz w:val="24"/>
          <w:szCs w:val="24"/>
          <w:u w:val="single"/>
        </w:rPr>
        <w:t>Formatting text</w:t>
      </w:r>
      <w:bookmarkEnd w:id="116"/>
      <w:r>
        <w:rPr>
          <w:sz w:val="24"/>
          <w:szCs w:val="24"/>
          <w:u w:val="single"/>
        </w:rPr>
        <w:t xml:space="preserve"> / Markup</w:t>
      </w:r>
      <w:bookmarkEnd w:id="117"/>
    </w:p>
    <w:p w:rsidR="009C4CA8" w:rsidRDefault="009C4CA8" w:rsidP="002A3A6B">
      <w:pPr>
        <w:rPr>
          <w:szCs w:val="24"/>
        </w:rPr>
      </w:pPr>
    </w:p>
    <w:bookmarkStart w:id="119" w:name="_Hlk92578059"/>
    <w:p w:rsidR="009C4CA8" w:rsidRPr="007C44C2" w:rsidRDefault="009C4CA8" w:rsidP="000442DF">
      <w:pPr>
        <w:rPr>
          <w:szCs w:val="24"/>
        </w:rPr>
      </w:pPr>
      <w:r>
        <w:rPr>
          <w:szCs w:val="24"/>
        </w:rPr>
        <w:fldChar w:fldCharType="begin"/>
      </w:r>
      <w:r>
        <w:rPr>
          <w:szCs w:val="24"/>
        </w:rPr>
        <w:instrText xml:space="preserve"> HYPERLINK "http://www.motoslave.net/sugarcube/2/docs/#markup" </w:instrText>
      </w:r>
      <w:r w:rsidRPr="00155434">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119"/>
    <w:p w:rsidR="009C4CA8" w:rsidRDefault="009C4CA8"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9C4CA8" w:rsidRPr="0003677F" w:rsidTr="006C0C5D">
        <w:trPr>
          <w:cantSplit/>
        </w:trPr>
        <w:tc>
          <w:tcPr>
            <w:tcW w:w="9427" w:type="dxa"/>
            <w:gridSpan w:val="2"/>
            <w:shd w:val="pct15" w:color="auto" w:fill="auto"/>
          </w:tcPr>
          <w:p w:rsidR="009C4CA8" w:rsidRPr="00A028C9" w:rsidRDefault="009C4CA8" w:rsidP="006C0C5D">
            <w:pPr>
              <w:keepNext/>
              <w:ind w:left="142"/>
              <w:outlineLvl w:val="1"/>
              <w:rPr>
                <w:b/>
                <w:szCs w:val="24"/>
              </w:rPr>
            </w:pPr>
            <w:bookmarkStart w:id="120" w:name="_Toc100047993"/>
            <w:r w:rsidRPr="009E29D4">
              <w:rPr>
                <w:b/>
                <w:szCs w:val="24"/>
                <w:highlight w:val="yellow"/>
              </w:rPr>
              <w:t>Links</w:t>
            </w:r>
            <w:bookmarkEnd w:id="120"/>
          </w:p>
        </w:tc>
      </w:tr>
      <w:tr w:rsidR="009C4CA8" w:rsidRPr="0003677F" w:rsidTr="006C0C5D">
        <w:trPr>
          <w:cantSplit/>
        </w:trPr>
        <w:tc>
          <w:tcPr>
            <w:tcW w:w="2551" w:type="dxa"/>
            <w:shd w:val="pct15" w:color="auto" w:fill="auto"/>
          </w:tcPr>
          <w:p w:rsidR="009C4CA8" w:rsidRPr="0003462F" w:rsidRDefault="009C4CA8" w:rsidP="006C0C5D">
            <w:pPr>
              <w:keepNext/>
              <w:ind w:left="142"/>
              <w:rPr>
                <w:b/>
                <w:szCs w:val="24"/>
              </w:rPr>
            </w:pPr>
            <w:r>
              <w:rPr>
                <w:b/>
                <w:szCs w:val="24"/>
              </w:rPr>
              <w:t>Ma</w:t>
            </w:r>
            <w:r w:rsidRPr="0003462F">
              <w:rPr>
                <w:b/>
                <w:szCs w:val="24"/>
              </w:rPr>
              <w:t>rkup</w:t>
            </w:r>
          </w:p>
        </w:tc>
        <w:tc>
          <w:tcPr>
            <w:tcW w:w="6876" w:type="dxa"/>
            <w:shd w:val="pct15" w:color="auto" w:fill="auto"/>
          </w:tcPr>
          <w:p w:rsidR="009C4CA8" w:rsidRPr="0003462F" w:rsidRDefault="009C4CA8" w:rsidP="006C0C5D">
            <w:pPr>
              <w:keepNext/>
              <w:ind w:left="142"/>
              <w:rPr>
                <w:b/>
                <w:szCs w:val="24"/>
              </w:rPr>
            </w:pPr>
            <w:r w:rsidRPr="0003462F">
              <w:rPr>
                <w:b/>
                <w:szCs w:val="24"/>
              </w:rPr>
              <w:t>Output</w:t>
            </w:r>
          </w:p>
        </w:tc>
      </w:tr>
      <w:tr w:rsidR="009C4CA8" w:rsidRPr="0003677F" w:rsidTr="006C0C5D">
        <w:trPr>
          <w:cantSplit/>
        </w:trPr>
        <w:tc>
          <w:tcPr>
            <w:tcW w:w="9427" w:type="dxa"/>
            <w:gridSpan w:val="2"/>
            <w:vAlign w:val="center"/>
          </w:tcPr>
          <w:p w:rsidR="009C4CA8"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9C4CA8" w:rsidRPr="007927A3"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9C4CA8" w:rsidRPr="00906D2B"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9C4CA8" w:rsidRPr="0003677F" w:rsidTr="006C0C5D">
        <w:trPr>
          <w:cantSplit/>
        </w:trPr>
        <w:tc>
          <w:tcPr>
            <w:tcW w:w="2551"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9C4CA8" w:rsidRPr="0003677F" w:rsidTr="006C0C5D">
        <w:trPr>
          <w:cantSplit/>
        </w:trPr>
        <w:tc>
          <w:tcPr>
            <w:tcW w:w="2551"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9C4CA8" w:rsidRPr="0003677F" w:rsidTr="006C0C5D">
        <w:trPr>
          <w:cantSplit/>
        </w:trPr>
        <w:tc>
          <w:tcPr>
            <w:tcW w:w="2551"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9C4CA8" w:rsidRPr="0003677F" w:rsidTr="006C0C5D">
        <w:trPr>
          <w:cantSplit/>
        </w:trPr>
        <w:tc>
          <w:tcPr>
            <w:tcW w:w="2551"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9C4CA8" w:rsidRPr="004F1A84" w:rsidRDefault="009C4CA8"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9C4CA8" w:rsidRDefault="009C4CA8" w:rsidP="007C44C2"/>
    <w:p w:rsidR="009C4CA8" w:rsidRDefault="009C4CA8" w:rsidP="007C44C2"/>
    <w:p w:rsidR="009C4CA8" w:rsidRDefault="009C4CA8" w:rsidP="007C44C2">
      <w:r>
        <w:t>See &lt;&lt;link&gt;&gt; macros in the section on macros  ie.  “</w:t>
      </w:r>
      <w:r w:rsidRPr="00185C17">
        <w:t>Inbuilt Twine 2 + SugarCane MACROS</w:t>
      </w:r>
      <w:r>
        <w:t>”.</w:t>
      </w:r>
    </w:p>
    <w:p w:rsidR="009C4CA8" w:rsidRDefault="009C4CA8" w:rsidP="007C44C2"/>
    <w:p w:rsidR="009C4CA8" w:rsidRDefault="009C4CA8"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9C4CA8" w:rsidRPr="0003677F" w:rsidTr="00AA511F">
        <w:trPr>
          <w:cantSplit/>
        </w:trPr>
        <w:tc>
          <w:tcPr>
            <w:tcW w:w="9427" w:type="dxa"/>
            <w:gridSpan w:val="2"/>
            <w:shd w:val="pct15" w:color="auto" w:fill="auto"/>
          </w:tcPr>
          <w:p w:rsidR="009C4CA8" w:rsidRPr="00145F1C" w:rsidRDefault="009C4CA8" w:rsidP="00377DEA">
            <w:pPr>
              <w:keepNext/>
              <w:ind w:left="142"/>
              <w:outlineLvl w:val="1"/>
              <w:rPr>
                <w:b/>
                <w:szCs w:val="24"/>
              </w:rPr>
            </w:pPr>
            <w:bookmarkStart w:id="121" w:name="_Toc100047994"/>
            <w:r w:rsidRPr="008648B8">
              <w:rPr>
                <w:b/>
                <w:szCs w:val="24"/>
                <w:highlight w:val="yellow"/>
              </w:rPr>
              <w:t>Heading format</w:t>
            </w:r>
            <w:bookmarkEnd w:id="121"/>
          </w:p>
        </w:tc>
      </w:tr>
      <w:tr w:rsidR="009C4CA8" w:rsidRPr="0003677F" w:rsidTr="00AA511F">
        <w:trPr>
          <w:cantSplit/>
        </w:trPr>
        <w:tc>
          <w:tcPr>
            <w:tcW w:w="1417" w:type="dxa"/>
            <w:shd w:val="pct15" w:color="auto" w:fill="auto"/>
          </w:tcPr>
          <w:p w:rsidR="009C4CA8" w:rsidRPr="0003462F" w:rsidRDefault="009C4CA8" w:rsidP="00AA511F">
            <w:pPr>
              <w:keepNext/>
              <w:ind w:left="142"/>
              <w:rPr>
                <w:b/>
                <w:szCs w:val="24"/>
              </w:rPr>
            </w:pPr>
            <w:r w:rsidRPr="0003462F">
              <w:rPr>
                <w:b/>
                <w:szCs w:val="24"/>
              </w:rPr>
              <w:t>Markup</w:t>
            </w:r>
          </w:p>
        </w:tc>
        <w:tc>
          <w:tcPr>
            <w:tcW w:w="8010" w:type="dxa"/>
            <w:shd w:val="pct15" w:color="auto" w:fill="auto"/>
          </w:tcPr>
          <w:p w:rsidR="009C4CA8" w:rsidRPr="0003462F" w:rsidRDefault="009C4CA8" w:rsidP="00AA511F">
            <w:pPr>
              <w:keepNext/>
              <w:ind w:left="142"/>
              <w:rPr>
                <w:b/>
                <w:szCs w:val="24"/>
              </w:rPr>
            </w:pPr>
            <w:r w:rsidRPr="0003462F">
              <w:rPr>
                <w:b/>
                <w:szCs w:val="24"/>
              </w:rPr>
              <w:t>Output</w:t>
            </w:r>
          </w:p>
        </w:tc>
      </w:tr>
      <w:tr w:rsidR="009C4CA8" w:rsidRPr="0003677F" w:rsidTr="00AA511F">
        <w:trPr>
          <w:cantSplit/>
        </w:trPr>
        <w:tc>
          <w:tcPr>
            <w:tcW w:w="1417" w:type="dxa"/>
          </w:tcPr>
          <w:p w:rsidR="009C4CA8" w:rsidRPr="00145F1C" w:rsidRDefault="009C4CA8" w:rsidP="00AA511F">
            <w:pPr>
              <w:ind w:left="142"/>
              <w:rPr>
                <w:szCs w:val="24"/>
              </w:rPr>
            </w:pPr>
            <w:bookmarkStart w:id="122" w:name="_Hlk92223094"/>
            <w:r>
              <w:rPr>
                <w:szCs w:val="24"/>
              </w:rPr>
              <w:t>!</w:t>
            </w:r>
            <w:bookmarkEnd w:id="122"/>
          </w:p>
        </w:tc>
        <w:tc>
          <w:tcPr>
            <w:tcW w:w="8010" w:type="dxa"/>
          </w:tcPr>
          <w:p w:rsidR="009C4CA8" w:rsidRPr="00013E4D" w:rsidRDefault="009C4CA8" w:rsidP="00AA511F">
            <w:pPr>
              <w:ind w:left="142"/>
              <w:rPr>
                <w:b/>
                <w:szCs w:val="24"/>
              </w:rPr>
            </w:pPr>
            <w:r w:rsidRPr="00013E4D">
              <w:rPr>
                <w:b/>
                <w:sz w:val="40"/>
                <w:szCs w:val="40"/>
              </w:rPr>
              <w:t>Level 1 Heading</w:t>
            </w:r>
          </w:p>
        </w:tc>
      </w:tr>
      <w:tr w:rsidR="009C4CA8" w:rsidRPr="0003677F" w:rsidTr="00AA511F">
        <w:trPr>
          <w:cantSplit/>
        </w:trPr>
        <w:tc>
          <w:tcPr>
            <w:tcW w:w="1417" w:type="dxa"/>
          </w:tcPr>
          <w:p w:rsidR="009C4CA8" w:rsidRPr="00145F1C" w:rsidRDefault="009C4CA8" w:rsidP="00AA511F">
            <w:pPr>
              <w:ind w:left="142"/>
              <w:rPr>
                <w:szCs w:val="24"/>
              </w:rPr>
            </w:pPr>
            <w:r>
              <w:rPr>
                <w:szCs w:val="24"/>
              </w:rPr>
              <w:t>!!</w:t>
            </w:r>
          </w:p>
        </w:tc>
        <w:tc>
          <w:tcPr>
            <w:tcW w:w="8010" w:type="dxa"/>
          </w:tcPr>
          <w:p w:rsidR="009C4CA8" w:rsidRPr="00946984" w:rsidRDefault="009C4CA8" w:rsidP="00AA511F">
            <w:pPr>
              <w:ind w:left="142"/>
              <w:rPr>
                <w:b/>
                <w:szCs w:val="24"/>
              </w:rPr>
            </w:pPr>
            <w:r w:rsidRPr="00946984">
              <w:rPr>
                <w:b/>
                <w:color w:val="111111"/>
                <w:sz w:val="36"/>
                <w:szCs w:val="36"/>
              </w:rPr>
              <w:t>Level 2 Heading</w:t>
            </w:r>
          </w:p>
        </w:tc>
      </w:tr>
      <w:tr w:rsidR="009C4CA8" w:rsidRPr="0003677F" w:rsidTr="00AA511F">
        <w:trPr>
          <w:cantSplit/>
        </w:trPr>
        <w:tc>
          <w:tcPr>
            <w:tcW w:w="1417" w:type="dxa"/>
          </w:tcPr>
          <w:p w:rsidR="009C4CA8" w:rsidRPr="00A32724" w:rsidRDefault="009C4CA8" w:rsidP="00AA511F">
            <w:pPr>
              <w:ind w:left="142"/>
              <w:rPr>
                <w:szCs w:val="24"/>
              </w:rPr>
            </w:pPr>
            <w:r>
              <w:rPr>
                <w:szCs w:val="24"/>
              </w:rPr>
              <w:t>!!!</w:t>
            </w:r>
          </w:p>
        </w:tc>
        <w:tc>
          <w:tcPr>
            <w:tcW w:w="8010" w:type="dxa"/>
          </w:tcPr>
          <w:p w:rsidR="009C4CA8" w:rsidRPr="00D759E7" w:rsidRDefault="009C4CA8" w:rsidP="00AA511F">
            <w:pPr>
              <w:ind w:left="142"/>
              <w:rPr>
                <w:b/>
                <w:szCs w:val="24"/>
              </w:rPr>
            </w:pPr>
            <w:r w:rsidRPr="00D759E7">
              <w:rPr>
                <w:b/>
                <w:color w:val="111111"/>
                <w:sz w:val="32"/>
                <w:szCs w:val="32"/>
              </w:rPr>
              <w:t>Level 3 Heading</w:t>
            </w:r>
          </w:p>
        </w:tc>
      </w:tr>
      <w:tr w:rsidR="009C4CA8" w:rsidRPr="0003677F" w:rsidTr="00AA511F">
        <w:trPr>
          <w:cantSplit/>
        </w:trPr>
        <w:tc>
          <w:tcPr>
            <w:tcW w:w="1417" w:type="dxa"/>
          </w:tcPr>
          <w:p w:rsidR="009C4CA8" w:rsidRPr="00A32724" w:rsidRDefault="009C4CA8" w:rsidP="00AA511F">
            <w:pPr>
              <w:ind w:left="142"/>
              <w:rPr>
                <w:szCs w:val="24"/>
              </w:rPr>
            </w:pPr>
            <w:r>
              <w:rPr>
                <w:szCs w:val="24"/>
              </w:rPr>
              <w:t>!!!!</w:t>
            </w:r>
          </w:p>
        </w:tc>
        <w:tc>
          <w:tcPr>
            <w:tcW w:w="8010" w:type="dxa"/>
          </w:tcPr>
          <w:p w:rsidR="009C4CA8" w:rsidRPr="00D759E7" w:rsidRDefault="009C4CA8" w:rsidP="00AA511F">
            <w:pPr>
              <w:ind w:left="142"/>
              <w:rPr>
                <w:b/>
                <w:szCs w:val="24"/>
              </w:rPr>
            </w:pPr>
            <w:r w:rsidRPr="00D759E7">
              <w:rPr>
                <w:b/>
                <w:color w:val="111111"/>
                <w:sz w:val="28"/>
                <w:szCs w:val="28"/>
              </w:rPr>
              <w:t>Level 4 Heading</w:t>
            </w:r>
          </w:p>
        </w:tc>
      </w:tr>
      <w:tr w:rsidR="009C4CA8" w:rsidRPr="0003677F" w:rsidTr="00AA511F">
        <w:trPr>
          <w:cantSplit/>
        </w:trPr>
        <w:tc>
          <w:tcPr>
            <w:tcW w:w="1417" w:type="dxa"/>
          </w:tcPr>
          <w:p w:rsidR="009C4CA8" w:rsidRPr="00A32724" w:rsidRDefault="009C4CA8" w:rsidP="00AA511F">
            <w:pPr>
              <w:ind w:left="142"/>
              <w:rPr>
                <w:szCs w:val="24"/>
              </w:rPr>
            </w:pPr>
            <w:r>
              <w:rPr>
                <w:szCs w:val="24"/>
              </w:rPr>
              <w:t>!!!!!</w:t>
            </w:r>
          </w:p>
        </w:tc>
        <w:tc>
          <w:tcPr>
            <w:tcW w:w="8010" w:type="dxa"/>
          </w:tcPr>
          <w:p w:rsidR="009C4CA8" w:rsidRPr="00D759E7" w:rsidRDefault="009C4CA8" w:rsidP="00AA511F">
            <w:pPr>
              <w:ind w:left="142"/>
              <w:rPr>
                <w:b/>
                <w:szCs w:val="24"/>
              </w:rPr>
            </w:pPr>
            <w:r w:rsidRPr="00D759E7">
              <w:rPr>
                <w:b/>
                <w:color w:val="111111"/>
                <w:szCs w:val="24"/>
              </w:rPr>
              <w:t>Level 5 Heading</w:t>
            </w:r>
          </w:p>
        </w:tc>
      </w:tr>
      <w:tr w:rsidR="009C4CA8" w:rsidRPr="0003677F" w:rsidTr="00AA511F">
        <w:trPr>
          <w:cantSplit/>
        </w:trPr>
        <w:tc>
          <w:tcPr>
            <w:tcW w:w="1417" w:type="dxa"/>
          </w:tcPr>
          <w:p w:rsidR="009C4CA8" w:rsidRPr="00A32724" w:rsidRDefault="009C4CA8" w:rsidP="00AA511F">
            <w:pPr>
              <w:ind w:left="142"/>
              <w:rPr>
                <w:szCs w:val="24"/>
              </w:rPr>
            </w:pPr>
            <w:r>
              <w:rPr>
                <w:szCs w:val="24"/>
              </w:rPr>
              <w:t>!!!!!!</w:t>
            </w:r>
          </w:p>
        </w:tc>
        <w:tc>
          <w:tcPr>
            <w:tcW w:w="8010" w:type="dxa"/>
          </w:tcPr>
          <w:p w:rsidR="009C4CA8" w:rsidRPr="00D759E7" w:rsidRDefault="009C4CA8" w:rsidP="00AA511F">
            <w:pPr>
              <w:ind w:left="142"/>
              <w:rPr>
                <w:b/>
                <w:szCs w:val="24"/>
              </w:rPr>
            </w:pPr>
            <w:r w:rsidRPr="00D759E7">
              <w:rPr>
                <w:b/>
                <w:color w:val="111111"/>
                <w:sz w:val="20"/>
              </w:rPr>
              <w:t>Level 6 Heading</w:t>
            </w:r>
          </w:p>
        </w:tc>
      </w:tr>
    </w:tbl>
    <w:p w:rsidR="009C4CA8" w:rsidRDefault="009C4CA8" w:rsidP="007D62B8">
      <w:pPr>
        <w:rPr>
          <w:szCs w:val="24"/>
        </w:rPr>
      </w:pPr>
    </w:p>
    <w:p w:rsidR="009C4CA8" w:rsidRPr="0003677F" w:rsidRDefault="009C4CA8"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9C4CA8" w:rsidRPr="0003677F" w:rsidTr="006C0896">
        <w:trPr>
          <w:cantSplit/>
        </w:trPr>
        <w:tc>
          <w:tcPr>
            <w:tcW w:w="9427" w:type="dxa"/>
            <w:gridSpan w:val="4"/>
            <w:shd w:val="pct15" w:color="auto" w:fill="auto"/>
          </w:tcPr>
          <w:p w:rsidR="009C4CA8" w:rsidRPr="008E0952" w:rsidRDefault="009C4CA8" w:rsidP="0025536E">
            <w:pPr>
              <w:keepNext/>
              <w:ind w:left="142"/>
              <w:outlineLvl w:val="1"/>
              <w:rPr>
                <w:b/>
                <w:szCs w:val="24"/>
              </w:rPr>
            </w:pPr>
            <w:bookmarkStart w:id="123" w:name="_Toc100047995"/>
            <w:bookmarkStart w:id="124" w:name="_Hlk92226436"/>
            <w:bookmarkStart w:id="125" w:name="_Hlk92222938"/>
            <w:bookmarkEnd w:id="118"/>
            <w:r w:rsidRPr="008648B8">
              <w:rPr>
                <w:b/>
                <w:szCs w:val="24"/>
                <w:highlight w:val="yellow"/>
              </w:rPr>
              <w:t>Basic formatting</w:t>
            </w:r>
            <w:r>
              <w:rPr>
                <w:b/>
                <w:szCs w:val="24"/>
              </w:rPr>
              <w:t xml:space="preserve">  </w:t>
            </w:r>
            <w:hyperlink r:id="rId86" w:anchor="markup-style" w:history="1">
              <w:r w:rsidRPr="008E0952">
                <w:rPr>
                  <w:rStyle w:val="Hyperlink"/>
                  <w:szCs w:val="24"/>
                </w:rPr>
                <w:t>https://www.motoslave.net/sugarcube/2/docs/#</w:t>
              </w:r>
              <w:r w:rsidRPr="008E0952">
                <w:rPr>
                  <w:rStyle w:val="Hyperlink"/>
                  <w:b/>
                  <w:szCs w:val="24"/>
                </w:rPr>
                <w:t>markup-style</w:t>
              </w:r>
              <w:bookmarkEnd w:id="123"/>
            </w:hyperlink>
          </w:p>
        </w:tc>
      </w:tr>
      <w:tr w:rsidR="009C4CA8" w:rsidRPr="0003677F" w:rsidTr="00675FDA">
        <w:trPr>
          <w:cantSplit/>
        </w:trPr>
        <w:tc>
          <w:tcPr>
            <w:tcW w:w="1843" w:type="dxa"/>
            <w:shd w:val="pct15" w:color="auto" w:fill="auto"/>
          </w:tcPr>
          <w:p w:rsidR="009C4CA8" w:rsidRPr="0003462F" w:rsidRDefault="009C4CA8" w:rsidP="004B5602">
            <w:pPr>
              <w:keepNext/>
              <w:ind w:left="142"/>
              <w:rPr>
                <w:b/>
                <w:szCs w:val="24"/>
              </w:rPr>
            </w:pPr>
            <w:r w:rsidRPr="0003462F">
              <w:rPr>
                <w:b/>
                <w:szCs w:val="24"/>
              </w:rPr>
              <w:t>Type</w:t>
            </w:r>
          </w:p>
        </w:tc>
        <w:tc>
          <w:tcPr>
            <w:tcW w:w="2693" w:type="dxa"/>
            <w:shd w:val="pct15" w:color="auto" w:fill="auto"/>
          </w:tcPr>
          <w:p w:rsidR="009C4CA8" w:rsidRPr="0003462F" w:rsidRDefault="009C4CA8" w:rsidP="004B5602">
            <w:pPr>
              <w:keepNext/>
              <w:ind w:left="142"/>
              <w:rPr>
                <w:b/>
                <w:szCs w:val="24"/>
              </w:rPr>
            </w:pPr>
            <w:r w:rsidRPr="0003462F">
              <w:rPr>
                <w:b/>
                <w:szCs w:val="24"/>
              </w:rPr>
              <w:t>Markup</w:t>
            </w:r>
          </w:p>
        </w:tc>
        <w:tc>
          <w:tcPr>
            <w:tcW w:w="2835" w:type="dxa"/>
            <w:shd w:val="pct15" w:color="auto" w:fill="auto"/>
          </w:tcPr>
          <w:p w:rsidR="009C4CA8" w:rsidRPr="0003462F" w:rsidRDefault="009C4CA8" w:rsidP="004B5602">
            <w:pPr>
              <w:keepNext/>
              <w:rPr>
                <w:b/>
                <w:szCs w:val="24"/>
              </w:rPr>
            </w:pPr>
            <w:r w:rsidRPr="0003462F">
              <w:rPr>
                <w:b/>
                <w:szCs w:val="24"/>
              </w:rPr>
              <w:t>Rendered as html</w:t>
            </w:r>
          </w:p>
        </w:tc>
        <w:tc>
          <w:tcPr>
            <w:tcW w:w="2056" w:type="dxa"/>
            <w:shd w:val="pct15" w:color="auto" w:fill="auto"/>
          </w:tcPr>
          <w:p w:rsidR="009C4CA8" w:rsidRPr="0003462F" w:rsidRDefault="009C4CA8" w:rsidP="004B5602">
            <w:pPr>
              <w:keepNext/>
              <w:ind w:left="142"/>
              <w:rPr>
                <w:b/>
                <w:szCs w:val="24"/>
              </w:rPr>
            </w:pPr>
            <w:r w:rsidRPr="0003462F">
              <w:rPr>
                <w:b/>
                <w:szCs w:val="24"/>
              </w:rPr>
              <w:t>Output</w:t>
            </w:r>
          </w:p>
        </w:tc>
      </w:tr>
      <w:tr w:rsidR="009C4CA8" w:rsidRPr="0003677F" w:rsidTr="009566EE">
        <w:trPr>
          <w:cantSplit/>
        </w:trPr>
        <w:tc>
          <w:tcPr>
            <w:tcW w:w="1843" w:type="dxa"/>
          </w:tcPr>
          <w:p w:rsidR="009C4CA8" w:rsidRPr="00145F1C" w:rsidRDefault="009C4CA8" w:rsidP="00BA38DD">
            <w:pPr>
              <w:ind w:left="142"/>
              <w:rPr>
                <w:b/>
                <w:szCs w:val="24"/>
              </w:rPr>
            </w:pPr>
            <w:bookmarkStart w:id="126" w:name="_Hlk92222223"/>
            <w:r w:rsidRPr="00145F1C">
              <w:rPr>
                <w:b/>
                <w:szCs w:val="24"/>
              </w:rPr>
              <w:t>Bold</w:t>
            </w:r>
          </w:p>
        </w:tc>
        <w:tc>
          <w:tcPr>
            <w:tcW w:w="2693" w:type="dxa"/>
          </w:tcPr>
          <w:p w:rsidR="009C4CA8" w:rsidRDefault="009C4CA8" w:rsidP="00BA38DD">
            <w:pPr>
              <w:ind w:left="142"/>
              <w:rPr>
                <w:szCs w:val="24"/>
              </w:rPr>
            </w:pPr>
            <w:bookmarkStart w:id="127" w:name="_Hlk318968032"/>
            <w:bookmarkStart w:id="128" w:name="_Hlk318968058"/>
            <w:bookmarkStart w:id="129" w:name="_Hlk318857934"/>
            <w:r w:rsidRPr="00145F1C">
              <w:rPr>
                <w:spacing w:val="40"/>
                <w:szCs w:val="24"/>
              </w:rPr>
              <w:t>''</w:t>
            </w:r>
            <w:bookmarkStart w:id="130" w:name="_Hlk330552074"/>
            <w:bookmarkEnd w:id="127"/>
            <w:r w:rsidRPr="00145F1C">
              <w:rPr>
                <w:szCs w:val="24"/>
              </w:rPr>
              <w:t>sample text</w:t>
            </w:r>
            <w:bookmarkEnd w:id="130"/>
            <w:r w:rsidRPr="00145F1C">
              <w:rPr>
                <w:spacing w:val="40"/>
                <w:szCs w:val="24"/>
              </w:rPr>
              <w:t>''</w:t>
            </w:r>
            <w:bookmarkEnd w:id="128"/>
          </w:p>
          <w:p w:rsidR="009C4CA8" w:rsidRPr="00145F1C" w:rsidRDefault="009C4CA8" w:rsidP="00BA38DD">
            <w:pPr>
              <w:ind w:left="142"/>
              <w:rPr>
                <w:szCs w:val="24"/>
              </w:rPr>
            </w:pPr>
            <w:r w:rsidRPr="00145F1C">
              <w:rPr>
                <w:szCs w:val="24"/>
              </w:rPr>
              <w:t>(ie. two single quotation marks at each end)</w:t>
            </w:r>
            <w:bookmarkEnd w:id="129"/>
          </w:p>
        </w:tc>
        <w:tc>
          <w:tcPr>
            <w:tcW w:w="2835" w:type="dxa"/>
          </w:tcPr>
          <w:p w:rsidR="009C4CA8" w:rsidRPr="00145F1C" w:rsidRDefault="009C4CA8"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9C4CA8" w:rsidRPr="00145F1C" w:rsidRDefault="009C4CA8" w:rsidP="00BA38DD">
            <w:pPr>
              <w:ind w:left="142"/>
              <w:rPr>
                <w:b/>
                <w:szCs w:val="24"/>
              </w:rPr>
            </w:pPr>
            <w:r w:rsidRPr="00145F1C">
              <w:rPr>
                <w:b/>
                <w:szCs w:val="24"/>
              </w:rPr>
              <w:t>sample text</w:t>
            </w:r>
          </w:p>
        </w:tc>
      </w:tr>
      <w:bookmarkEnd w:id="124"/>
      <w:bookmarkEnd w:id="126"/>
      <w:tr w:rsidR="009C4CA8" w:rsidRPr="0003677F" w:rsidTr="009566EE">
        <w:trPr>
          <w:cantSplit/>
        </w:trPr>
        <w:tc>
          <w:tcPr>
            <w:tcW w:w="1843" w:type="dxa"/>
          </w:tcPr>
          <w:p w:rsidR="009C4CA8" w:rsidRPr="00145F1C" w:rsidRDefault="009C4CA8" w:rsidP="00BA38DD">
            <w:pPr>
              <w:ind w:left="142"/>
              <w:rPr>
                <w:b/>
                <w:szCs w:val="24"/>
              </w:rPr>
            </w:pPr>
            <w:r>
              <w:rPr>
                <w:b/>
                <w:szCs w:val="24"/>
              </w:rPr>
              <w:t>Italics</w:t>
            </w:r>
          </w:p>
        </w:tc>
        <w:tc>
          <w:tcPr>
            <w:tcW w:w="2693" w:type="dxa"/>
          </w:tcPr>
          <w:p w:rsidR="009C4CA8" w:rsidRPr="00145F1C" w:rsidRDefault="009C4CA8" w:rsidP="00662D17">
            <w:pPr>
              <w:ind w:left="142"/>
              <w:rPr>
                <w:szCs w:val="24"/>
              </w:rPr>
            </w:pPr>
            <w:r>
              <w:rPr>
                <w:spacing w:val="40"/>
                <w:szCs w:val="24"/>
              </w:rPr>
              <w:t>//</w:t>
            </w:r>
            <w:bookmarkStart w:id="131" w:name="_Hlk92222357"/>
            <w:r w:rsidRPr="00145F1C">
              <w:rPr>
                <w:szCs w:val="24"/>
              </w:rPr>
              <w:t>sample text</w:t>
            </w:r>
            <w:bookmarkEnd w:id="131"/>
            <w:r>
              <w:rPr>
                <w:spacing w:val="40"/>
                <w:szCs w:val="24"/>
              </w:rPr>
              <w:t>//</w:t>
            </w:r>
          </w:p>
        </w:tc>
        <w:tc>
          <w:tcPr>
            <w:tcW w:w="2835" w:type="dxa"/>
          </w:tcPr>
          <w:p w:rsidR="009C4CA8" w:rsidRPr="00145F1C" w:rsidRDefault="009C4CA8"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9C4CA8" w:rsidRPr="00A20094" w:rsidRDefault="009C4CA8" w:rsidP="00BA38DD">
            <w:pPr>
              <w:ind w:left="142"/>
              <w:rPr>
                <w:i/>
                <w:szCs w:val="24"/>
              </w:rPr>
            </w:pPr>
            <w:bookmarkStart w:id="132" w:name="_Hlk92222412"/>
            <w:r w:rsidRPr="00A20094">
              <w:rPr>
                <w:i/>
                <w:szCs w:val="24"/>
              </w:rPr>
              <w:t>sample text</w:t>
            </w:r>
            <w:bookmarkEnd w:id="132"/>
          </w:p>
        </w:tc>
      </w:tr>
      <w:tr w:rsidR="009C4CA8" w:rsidRPr="0003677F" w:rsidTr="009566EE">
        <w:trPr>
          <w:cantSplit/>
        </w:trPr>
        <w:tc>
          <w:tcPr>
            <w:tcW w:w="1843" w:type="dxa"/>
          </w:tcPr>
          <w:p w:rsidR="009C4CA8" w:rsidRDefault="009C4CA8" w:rsidP="00BA38DD">
            <w:pPr>
              <w:ind w:left="142"/>
              <w:rPr>
                <w:b/>
                <w:szCs w:val="24"/>
              </w:rPr>
            </w:pPr>
            <w:bookmarkStart w:id="133" w:name="_Hlk92222478"/>
            <w:r>
              <w:rPr>
                <w:b/>
                <w:szCs w:val="24"/>
              </w:rPr>
              <w:t>Underline</w:t>
            </w:r>
          </w:p>
        </w:tc>
        <w:tc>
          <w:tcPr>
            <w:tcW w:w="2693" w:type="dxa"/>
          </w:tcPr>
          <w:p w:rsidR="009C4CA8" w:rsidRPr="00A32724" w:rsidRDefault="009C4CA8" w:rsidP="00BA38DD">
            <w:pPr>
              <w:ind w:left="142"/>
              <w:rPr>
                <w:szCs w:val="24"/>
              </w:rPr>
            </w:pPr>
            <w:r w:rsidRPr="00A32724">
              <w:rPr>
                <w:szCs w:val="24"/>
              </w:rPr>
              <w:t>__</w:t>
            </w:r>
            <w:bookmarkStart w:id="134" w:name="_Hlk92222389"/>
            <w:r w:rsidRPr="00145F1C">
              <w:rPr>
                <w:szCs w:val="24"/>
              </w:rPr>
              <w:t>sample text</w:t>
            </w:r>
            <w:bookmarkEnd w:id="134"/>
            <w:r w:rsidRPr="00A32724">
              <w:rPr>
                <w:szCs w:val="24"/>
              </w:rPr>
              <w:t>__</w:t>
            </w:r>
          </w:p>
        </w:tc>
        <w:tc>
          <w:tcPr>
            <w:tcW w:w="2835" w:type="dxa"/>
          </w:tcPr>
          <w:p w:rsidR="009C4CA8" w:rsidRPr="00A32724" w:rsidRDefault="009C4CA8"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9C4CA8" w:rsidRPr="00A07896" w:rsidRDefault="009C4CA8" w:rsidP="00BA38DD">
            <w:pPr>
              <w:ind w:left="142"/>
              <w:rPr>
                <w:szCs w:val="24"/>
                <w:u w:val="single"/>
              </w:rPr>
            </w:pPr>
            <w:r w:rsidRPr="00A07896">
              <w:rPr>
                <w:szCs w:val="24"/>
                <w:u w:val="single"/>
              </w:rPr>
              <w:t>sample text</w:t>
            </w:r>
          </w:p>
        </w:tc>
      </w:tr>
      <w:bookmarkEnd w:id="133"/>
      <w:tr w:rsidR="009C4CA8" w:rsidRPr="0003677F" w:rsidTr="009566EE">
        <w:trPr>
          <w:cantSplit/>
        </w:trPr>
        <w:tc>
          <w:tcPr>
            <w:tcW w:w="1843" w:type="dxa"/>
          </w:tcPr>
          <w:p w:rsidR="009C4CA8" w:rsidRPr="000B0669" w:rsidRDefault="009C4CA8" w:rsidP="00BA38DD">
            <w:pPr>
              <w:ind w:left="142"/>
              <w:rPr>
                <w:b/>
                <w:szCs w:val="24"/>
              </w:rPr>
            </w:pPr>
            <w:r w:rsidRPr="000B0669">
              <w:rPr>
                <w:b/>
                <w:szCs w:val="24"/>
              </w:rPr>
              <w:t>Strikethrough</w:t>
            </w:r>
          </w:p>
        </w:tc>
        <w:tc>
          <w:tcPr>
            <w:tcW w:w="2693" w:type="dxa"/>
          </w:tcPr>
          <w:p w:rsidR="009C4CA8" w:rsidRPr="00A32724" w:rsidRDefault="009C4CA8" w:rsidP="00BA38DD">
            <w:pPr>
              <w:ind w:left="142"/>
              <w:rPr>
                <w:szCs w:val="24"/>
              </w:rPr>
            </w:pPr>
            <w:r>
              <w:rPr>
                <w:szCs w:val="24"/>
              </w:rPr>
              <w:t>==</w:t>
            </w:r>
            <w:r w:rsidRPr="00145F1C">
              <w:rPr>
                <w:szCs w:val="24"/>
              </w:rPr>
              <w:t>sample text</w:t>
            </w:r>
            <w:r>
              <w:rPr>
                <w:szCs w:val="24"/>
              </w:rPr>
              <w:t>==</w:t>
            </w:r>
          </w:p>
        </w:tc>
        <w:tc>
          <w:tcPr>
            <w:tcW w:w="2835" w:type="dxa"/>
          </w:tcPr>
          <w:p w:rsidR="009C4CA8" w:rsidRPr="00A32724" w:rsidRDefault="009C4CA8"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9C4CA8" w:rsidRPr="002D39D1" w:rsidRDefault="009C4CA8" w:rsidP="00BA38DD">
            <w:pPr>
              <w:ind w:left="142"/>
              <w:rPr>
                <w:strike/>
                <w:szCs w:val="24"/>
              </w:rPr>
            </w:pPr>
            <w:r w:rsidRPr="002D39D1">
              <w:rPr>
                <w:strike/>
                <w:szCs w:val="24"/>
              </w:rPr>
              <w:t>sample text</w:t>
            </w:r>
          </w:p>
        </w:tc>
      </w:tr>
      <w:tr w:rsidR="009C4CA8" w:rsidRPr="0003677F" w:rsidTr="009566EE">
        <w:trPr>
          <w:cantSplit/>
        </w:trPr>
        <w:tc>
          <w:tcPr>
            <w:tcW w:w="1843" w:type="dxa"/>
          </w:tcPr>
          <w:p w:rsidR="009C4CA8" w:rsidRPr="000B0669" w:rsidRDefault="009C4CA8" w:rsidP="00BA38DD">
            <w:pPr>
              <w:ind w:left="142"/>
              <w:rPr>
                <w:b/>
                <w:szCs w:val="24"/>
              </w:rPr>
            </w:pPr>
            <w:r w:rsidRPr="000B0669">
              <w:rPr>
                <w:b/>
                <w:szCs w:val="24"/>
              </w:rPr>
              <w:t>Superscript</w:t>
            </w:r>
          </w:p>
        </w:tc>
        <w:tc>
          <w:tcPr>
            <w:tcW w:w="2693" w:type="dxa"/>
          </w:tcPr>
          <w:p w:rsidR="009C4CA8" w:rsidRPr="00A32724" w:rsidRDefault="009C4CA8"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9C4CA8" w:rsidRPr="00A32724" w:rsidRDefault="009C4CA8"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9C4CA8" w:rsidRPr="002D0486" w:rsidRDefault="009C4CA8" w:rsidP="00BA38DD">
            <w:pPr>
              <w:ind w:left="142"/>
              <w:rPr>
                <w:szCs w:val="24"/>
              </w:rPr>
            </w:pPr>
            <w:r w:rsidRPr="002D0486">
              <w:rPr>
                <w:szCs w:val="24"/>
              </w:rPr>
              <w:t xml:space="preserve">sample </w:t>
            </w:r>
            <w:r w:rsidRPr="002D0486">
              <w:rPr>
                <w:szCs w:val="24"/>
                <w:vertAlign w:val="superscript"/>
              </w:rPr>
              <w:t>text</w:t>
            </w:r>
          </w:p>
        </w:tc>
      </w:tr>
      <w:tr w:rsidR="009C4CA8" w:rsidRPr="002D0486" w:rsidTr="009566EE">
        <w:trPr>
          <w:cantSplit/>
        </w:trPr>
        <w:tc>
          <w:tcPr>
            <w:tcW w:w="1843" w:type="dxa"/>
          </w:tcPr>
          <w:p w:rsidR="009C4CA8" w:rsidRPr="0078676E" w:rsidRDefault="009C4CA8" w:rsidP="00BA38DD">
            <w:pPr>
              <w:ind w:left="142"/>
              <w:rPr>
                <w:b/>
                <w:szCs w:val="24"/>
              </w:rPr>
            </w:pPr>
            <w:r w:rsidRPr="0078676E">
              <w:rPr>
                <w:b/>
                <w:szCs w:val="24"/>
              </w:rPr>
              <w:t>Subscript</w:t>
            </w:r>
          </w:p>
        </w:tc>
        <w:tc>
          <w:tcPr>
            <w:tcW w:w="2693" w:type="dxa"/>
          </w:tcPr>
          <w:p w:rsidR="009C4CA8" w:rsidRPr="00A32724" w:rsidRDefault="009C4CA8"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9C4CA8" w:rsidRPr="00A32724" w:rsidRDefault="009C4CA8"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9C4CA8" w:rsidRPr="002D0486" w:rsidRDefault="009C4CA8" w:rsidP="00BA38DD">
            <w:pPr>
              <w:ind w:left="142"/>
              <w:rPr>
                <w:szCs w:val="24"/>
              </w:rPr>
            </w:pPr>
            <w:r w:rsidRPr="002D0486">
              <w:rPr>
                <w:szCs w:val="24"/>
              </w:rPr>
              <w:t xml:space="preserve">sample </w:t>
            </w:r>
            <w:r w:rsidRPr="002D0486">
              <w:rPr>
                <w:szCs w:val="24"/>
                <w:vertAlign w:val="subscript"/>
              </w:rPr>
              <w:t>text</w:t>
            </w:r>
          </w:p>
        </w:tc>
      </w:tr>
      <w:tr w:rsidR="009C4CA8" w:rsidRPr="002D0486" w:rsidTr="009566EE">
        <w:trPr>
          <w:cantSplit/>
        </w:trPr>
        <w:tc>
          <w:tcPr>
            <w:tcW w:w="1843" w:type="dxa"/>
          </w:tcPr>
          <w:p w:rsidR="009C4CA8" w:rsidRDefault="009C4CA8" w:rsidP="00741978">
            <w:pPr>
              <w:ind w:left="142"/>
              <w:rPr>
                <w:b/>
                <w:szCs w:val="24"/>
              </w:rPr>
            </w:pPr>
            <w:r>
              <w:rPr>
                <w:b/>
                <w:szCs w:val="24"/>
              </w:rPr>
              <w:t>Horizontal line</w:t>
            </w:r>
          </w:p>
        </w:tc>
        <w:tc>
          <w:tcPr>
            <w:tcW w:w="2693" w:type="dxa"/>
          </w:tcPr>
          <w:p w:rsidR="009C4CA8" w:rsidRDefault="009C4CA8" w:rsidP="00741978">
            <w:pPr>
              <w:ind w:left="142"/>
              <w:rPr>
                <w:szCs w:val="24"/>
              </w:rPr>
            </w:pPr>
            <w:r>
              <w:rPr>
                <w:rStyle w:val="HTMLCode"/>
              </w:rPr>
              <w:t>----</w:t>
            </w:r>
          </w:p>
        </w:tc>
        <w:tc>
          <w:tcPr>
            <w:tcW w:w="2835" w:type="dxa"/>
          </w:tcPr>
          <w:p w:rsidR="009C4CA8" w:rsidRDefault="009C4CA8" w:rsidP="00BA38DD">
            <w:pPr>
              <w:rPr>
                <w:szCs w:val="24"/>
              </w:rPr>
            </w:pPr>
          </w:p>
        </w:tc>
        <w:tc>
          <w:tcPr>
            <w:tcW w:w="2056" w:type="dxa"/>
          </w:tcPr>
          <w:p w:rsidR="009C4CA8" w:rsidRPr="002D0486" w:rsidRDefault="009C4CA8" w:rsidP="00BA38DD">
            <w:pPr>
              <w:ind w:left="142"/>
              <w:rPr>
                <w:szCs w:val="24"/>
              </w:rPr>
            </w:pPr>
          </w:p>
        </w:tc>
      </w:tr>
      <w:tr w:rsidR="009C4CA8" w:rsidRPr="002D0486" w:rsidTr="009566EE">
        <w:trPr>
          <w:cantSplit/>
        </w:trPr>
        <w:tc>
          <w:tcPr>
            <w:tcW w:w="1843" w:type="dxa"/>
          </w:tcPr>
          <w:p w:rsidR="009C4CA8" w:rsidRDefault="009C4CA8" w:rsidP="00741978">
            <w:pPr>
              <w:ind w:left="142"/>
              <w:rPr>
                <w:b/>
                <w:szCs w:val="24"/>
              </w:rPr>
            </w:pPr>
          </w:p>
        </w:tc>
        <w:tc>
          <w:tcPr>
            <w:tcW w:w="2693" w:type="dxa"/>
          </w:tcPr>
          <w:p w:rsidR="009C4CA8" w:rsidRDefault="009C4CA8" w:rsidP="00741978">
            <w:pPr>
              <w:ind w:left="142"/>
              <w:rPr>
                <w:rStyle w:val="HTMLCode"/>
              </w:rPr>
            </w:pPr>
          </w:p>
        </w:tc>
        <w:tc>
          <w:tcPr>
            <w:tcW w:w="2835" w:type="dxa"/>
          </w:tcPr>
          <w:p w:rsidR="009C4CA8" w:rsidRDefault="009C4CA8" w:rsidP="00BA38DD">
            <w:pPr>
              <w:rPr>
                <w:szCs w:val="24"/>
              </w:rPr>
            </w:pPr>
          </w:p>
        </w:tc>
        <w:tc>
          <w:tcPr>
            <w:tcW w:w="2056" w:type="dxa"/>
          </w:tcPr>
          <w:p w:rsidR="009C4CA8" w:rsidRPr="002D0486" w:rsidRDefault="009C4CA8" w:rsidP="00BA38DD">
            <w:pPr>
              <w:ind w:left="142"/>
              <w:rPr>
                <w:szCs w:val="24"/>
              </w:rPr>
            </w:pPr>
          </w:p>
        </w:tc>
      </w:tr>
      <w:bookmarkEnd w:id="125"/>
    </w:tbl>
    <w:p w:rsidR="009C4CA8" w:rsidRDefault="009C4CA8" w:rsidP="00172EFF">
      <w:pPr>
        <w:rPr>
          <w:szCs w:val="24"/>
        </w:rPr>
      </w:pPr>
    </w:p>
    <w:p w:rsidR="009C4CA8" w:rsidRDefault="009C4CA8"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9C4CA8" w:rsidRPr="0003677F" w:rsidTr="00C1655B">
        <w:trPr>
          <w:cantSplit/>
          <w:trHeight w:val="101"/>
          <w:tblHeader/>
        </w:trPr>
        <w:tc>
          <w:tcPr>
            <w:tcW w:w="9355" w:type="dxa"/>
            <w:gridSpan w:val="2"/>
            <w:shd w:val="pct15" w:color="auto" w:fill="auto"/>
          </w:tcPr>
          <w:p w:rsidR="009C4CA8" w:rsidRPr="00AD4386" w:rsidRDefault="009C4CA8" w:rsidP="0025536E">
            <w:pPr>
              <w:keepNext/>
              <w:ind w:left="142"/>
              <w:outlineLvl w:val="1"/>
              <w:rPr>
                <w:b/>
                <w:szCs w:val="24"/>
              </w:rPr>
            </w:pPr>
            <w:bookmarkStart w:id="135" w:name="_Toc92095213"/>
            <w:bookmarkStart w:id="136" w:name="_Toc100047996"/>
            <w:bookmarkStart w:id="137" w:name="_Hlk92509925"/>
            <w:bookmarkStart w:id="138" w:name="_Hlk320074560"/>
            <w:r w:rsidRPr="009F237F">
              <w:rPr>
                <w:b/>
                <w:szCs w:val="24"/>
                <w:highlight w:val="yellow"/>
              </w:rPr>
              <w:t>Characters/ Symbols</w:t>
            </w:r>
            <w:bookmarkEnd w:id="135"/>
            <w:bookmarkEnd w:id="136"/>
          </w:p>
        </w:tc>
      </w:tr>
      <w:tr w:rsidR="009C4CA8" w:rsidRPr="0003677F" w:rsidTr="006D5406">
        <w:trPr>
          <w:cantSplit/>
          <w:trHeight w:val="101"/>
          <w:tblHeader/>
        </w:trPr>
        <w:tc>
          <w:tcPr>
            <w:tcW w:w="4677" w:type="dxa"/>
            <w:shd w:val="pct15" w:color="auto" w:fill="auto"/>
          </w:tcPr>
          <w:p w:rsidR="009C4CA8" w:rsidRPr="00053E97" w:rsidRDefault="009C4CA8" w:rsidP="009F237F">
            <w:pPr>
              <w:ind w:left="175"/>
              <w:rPr>
                <w:b/>
                <w:szCs w:val="24"/>
              </w:rPr>
            </w:pPr>
            <w:r w:rsidRPr="00053E97">
              <w:rPr>
                <w:b/>
                <w:szCs w:val="24"/>
              </w:rPr>
              <w:t>Description</w:t>
            </w:r>
          </w:p>
        </w:tc>
        <w:tc>
          <w:tcPr>
            <w:tcW w:w="4678" w:type="dxa"/>
            <w:shd w:val="pct15" w:color="auto" w:fill="auto"/>
          </w:tcPr>
          <w:p w:rsidR="009C4CA8" w:rsidRPr="00145F1C" w:rsidRDefault="009C4CA8" w:rsidP="00C1655B">
            <w:pPr>
              <w:rPr>
                <w:b/>
                <w:szCs w:val="24"/>
              </w:rPr>
            </w:pPr>
            <w:r w:rsidRPr="00145F1C">
              <w:rPr>
                <w:b/>
                <w:szCs w:val="24"/>
              </w:rPr>
              <w:t>Code</w:t>
            </w:r>
          </w:p>
        </w:tc>
      </w:tr>
      <w:tr w:rsidR="009C4CA8" w:rsidRPr="0003677F" w:rsidTr="006D5406">
        <w:trPr>
          <w:cantSplit/>
          <w:trHeight w:val="101"/>
        </w:trPr>
        <w:tc>
          <w:tcPr>
            <w:tcW w:w="4677" w:type="dxa"/>
          </w:tcPr>
          <w:p w:rsidR="009C4CA8" w:rsidRPr="006D5406" w:rsidRDefault="009C4CA8" w:rsidP="009F237F">
            <w:pPr>
              <w:ind w:left="175"/>
              <w:rPr>
                <w:szCs w:val="24"/>
              </w:rPr>
            </w:pPr>
            <w:bookmarkStart w:id="139" w:name="_Hlk25006008"/>
            <w:r>
              <w:rPr>
                <w:szCs w:val="24"/>
              </w:rPr>
              <w:t xml:space="preserve">double dash   </w:t>
            </w:r>
            <w:r w:rsidRPr="006D5406">
              <w:rPr>
                <w:szCs w:val="24"/>
              </w:rPr>
              <w:t>–</w:t>
            </w:r>
          </w:p>
        </w:tc>
        <w:tc>
          <w:tcPr>
            <w:tcW w:w="4678" w:type="dxa"/>
          </w:tcPr>
          <w:p w:rsidR="009C4CA8" w:rsidRPr="00680676" w:rsidRDefault="009C4CA8" w:rsidP="003338F1">
            <w:pPr>
              <w:rPr>
                <w:szCs w:val="24"/>
              </w:rPr>
            </w:pPr>
            <w:bookmarkStart w:id="140" w:name="_Hlk92443764"/>
            <w:r w:rsidRPr="00680676">
              <w:rPr>
                <w:szCs w:val="24"/>
              </w:rPr>
              <w:t>&amp;</w:t>
            </w:r>
            <w:r>
              <w:rPr>
                <w:szCs w:val="24"/>
              </w:rPr>
              <w:t>n</w:t>
            </w:r>
            <w:r w:rsidRPr="00680676">
              <w:rPr>
                <w:szCs w:val="24"/>
              </w:rPr>
              <w:t>dash;</w:t>
            </w:r>
            <w:bookmarkEnd w:id="140"/>
          </w:p>
        </w:tc>
      </w:tr>
      <w:bookmarkEnd w:id="137"/>
      <w:tr w:rsidR="009C4CA8" w:rsidRPr="0003677F" w:rsidTr="006D5406">
        <w:trPr>
          <w:cantSplit/>
          <w:trHeight w:val="101"/>
        </w:trPr>
        <w:tc>
          <w:tcPr>
            <w:tcW w:w="4677" w:type="dxa"/>
          </w:tcPr>
          <w:p w:rsidR="009C4CA8" w:rsidRDefault="009C4CA8"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9C4CA8" w:rsidRPr="00E876F6" w:rsidRDefault="009C4CA8" w:rsidP="003338F1">
            <w:pPr>
              <w:rPr>
                <w:szCs w:val="24"/>
              </w:rPr>
            </w:pPr>
            <w:r w:rsidRPr="00E876F6">
              <w:rPr>
                <w:szCs w:val="24"/>
              </w:rPr>
              <w:t>&amp;mdash;</w:t>
            </w:r>
          </w:p>
        </w:tc>
      </w:tr>
      <w:tr w:rsidR="009C4CA8" w:rsidRPr="0003677F" w:rsidTr="006D5406">
        <w:trPr>
          <w:cantSplit/>
          <w:trHeight w:val="101"/>
        </w:trPr>
        <w:tc>
          <w:tcPr>
            <w:tcW w:w="4677" w:type="dxa"/>
          </w:tcPr>
          <w:p w:rsidR="009C4CA8" w:rsidRPr="00145F1C" w:rsidRDefault="009C4CA8" w:rsidP="009F237F">
            <w:pPr>
              <w:ind w:left="175"/>
              <w:rPr>
                <w:szCs w:val="24"/>
              </w:rPr>
            </w:pPr>
            <w:bookmarkStart w:id="141" w:name="_Hlk320328976"/>
            <w:bookmarkEnd w:id="139"/>
            <w:r w:rsidRPr="00145F1C">
              <w:rPr>
                <w:szCs w:val="24"/>
              </w:rPr>
              <w:t>Bullet code</w:t>
            </w:r>
            <w:bookmarkEnd w:id="141"/>
          </w:p>
        </w:tc>
        <w:tc>
          <w:tcPr>
            <w:tcW w:w="4678" w:type="dxa"/>
          </w:tcPr>
          <w:p w:rsidR="009C4CA8" w:rsidRPr="00145F1C" w:rsidRDefault="009C4CA8" w:rsidP="006B29A6">
            <w:pPr>
              <w:rPr>
                <w:b/>
                <w:szCs w:val="24"/>
              </w:rPr>
            </w:pPr>
            <w:bookmarkStart w:id="142" w:name="_Hlk320105025"/>
            <w:r w:rsidRPr="0003677F">
              <w:t>&amp;#8226;</w:t>
            </w:r>
            <w:bookmarkEnd w:id="142"/>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Bullet code</w:t>
            </w:r>
          </w:p>
        </w:tc>
        <w:tc>
          <w:tcPr>
            <w:tcW w:w="4678" w:type="dxa"/>
          </w:tcPr>
          <w:p w:rsidR="009C4CA8" w:rsidRPr="0003677F" w:rsidRDefault="009C4CA8" w:rsidP="003338F1">
            <w:r w:rsidRPr="00145F1C">
              <w:rPr>
                <w:szCs w:val="24"/>
              </w:rPr>
              <w:t>&amp;bull;</w:t>
            </w:r>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Size controlled bullet, ready to paste</w:t>
            </w:r>
          </w:p>
        </w:tc>
        <w:tc>
          <w:tcPr>
            <w:tcW w:w="4678" w:type="dxa"/>
          </w:tcPr>
          <w:p w:rsidR="009C4CA8" w:rsidRPr="00145F1C" w:rsidRDefault="009C4CA8" w:rsidP="003338F1">
            <w:pPr>
              <w:rPr>
                <w:b/>
                <w:szCs w:val="24"/>
                <w:lang w:val="fr-FR"/>
              </w:rPr>
            </w:pPr>
            <w:bookmarkStart w:id="143" w:name="_Hlk25006036"/>
            <w:r w:rsidRPr="00145F1C">
              <w:rPr>
                <w:szCs w:val="24"/>
                <w:lang w:val="fr-FR"/>
              </w:rPr>
              <w:t>&lt;</w:t>
            </w:r>
            <w:bookmarkStart w:id="144" w:name="_Hlk24351295"/>
            <w:r w:rsidRPr="00145F1C">
              <w:rPr>
                <w:szCs w:val="24"/>
                <w:lang w:val="fr-FR"/>
              </w:rPr>
              <w:t>font size</w:t>
            </w:r>
            <w:bookmarkEnd w:id="144"/>
            <w:r w:rsidRPr="00145F1C">
              <w:rPr>
                <w:szCs w:val="24"/>
                <w:lang w:val="fr-FR"/>
              </w:rPr>
              <w:t>=3&gt;&amp;#8226;&lt;/font&gt;</w:t>
            </w:r>
            <w:bookmarkEnd w:id="143"/>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&lt; symbol</w:t>
            </w:r>
          </w:p>
        </w:tc>
        <w:tc>
          <w:tcPr>
            <w:tcW w:w="4678" w:type="dxa"/>
          </w:tcPr>
          <w:p w:rsidR="009C4CA8" w:rsidRPr="00145F1C" w:rsidRDefault="009C4CA8" w:rsidP="003338F1">
            <w:pPr>
              <w:rPr>
                <w:szCs w:val="24"/>
              </w:rPr>
            </w:pPr>
            <w:r w:rsidRPr="00145F1C">
              <w:rPr>
                <w:szCs w:val="24"/>
              </w:rPr>
              <w:t xml:space="preserve">&amp;lt; </w:t>
            </w:r>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&gt; symbol</w:t>
            </w:r>
          </w:p>
        </w:tc>
        <w:tc>
          <w:tcPr>
            <w:tcW w:w="4678" w:type="dxa"/>
          </w:tcPr>
          <w:p w:rsidR="009C4CA8" w:rsidRPr="00145F1C" w:rsidRDefault="009C4CA8" w:rsidP="003338F1">
            <w:pPr>
              <w:rPr>
                <w:szCs w:val="24"/>
              </w:rPr>
            </w:pPr>
            <w:r w:rsidRPr="00145F1C">
              <w:rPr>
                <w:szCs w:val="24"/>
              </w:rPr>
              <w:t xml:space="preserve">&amp;gt; </w:t>
            </w:r>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 symbol</w:t>
            </w:r>
          </w:p>
        </w:tc>
        <w:tc>
          <w:tcPr>
            <w:tcW w:w="4678" w:type="dxa"/>
          </w:tcPr>
          <w:p w:rsidR="009C4CA8" w:rsidRPr="00145F1C" w:rsidRDefault="009C4CA8" w:rsidP="003338F1">
            <w:pPr>
              <w:rPr>
                <w:szCs w:val="24"/>
              </w:rPr>
            </w:pPr>
            <w:r>
              <w:t>&amp;#91;</w:t>
            </w:r>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szCs w:val="24"/>
              </w:rPr>
              <w:t>] symbol</w:t>
            </w:r>
          </w:p>
        </w:tc>
        <w:tc>
          <w:tcPr>
            <w:tcW w:w="4678" w:type="dxa"/>
          </w:tcPr>
          <w:p w:rsidR="009C4CA8" w:rsidRDefault="009C4CA8" w:rsidP="003338F1">
            <w:r>
              <w:t>&amp;#93;</w:t>
            </w:r>
          </w:p>
        </w:tc>
      </w:tr>
      <w:tr w:rsidR="009C4CA8" w:rsidRPr="0003677F" w:rsidTr="006D5406">
        <w:trPr>
          <w:cantSplit/>
          <w:trHeight w:val="101"/>
        </w:trPr>
        <w:tc>
          <w:tcPr>
            <w:tcW w:w="4677" w:type="dxa"/>
          </w:tcPr>
          <w:p w:rsidR="009C4CA8" w:rsidRPr="00145F1C" w:rsidRDefault="009C4CA8" w:rsidP="009F237F">
            <w:pPr>
              <w:ind w:left="175"/>
              <w:rPr>
                <w:szCs w:val="24"/>
              </w:rPr>
            </w:pPr>
            <w:r w:rsidRPr="00145F1C">
              <w:rPr>
                <w:b/>
                <w:szCs w:val="24"/>
              </w:rPr>
              <w:t>|</w:t>
            </w:r>
            <w:r w:rsidRPr="00145F1C">
              <w:rPr>
                <w:szCs w:val="24"/>
              </w:rPr>
              <w:t xml:space="preserve">   (vertical bar)</w:t>
            </w:r>
          </w:p>
        </w:tc>
        <w:tc>
          <w:tcPr>
            <w:tcW w:w="4678" w:type="dxa"/>
          </w:tcPr>
          <w:p w:rsidR="009C4CA8" w:rsidRDefault="009C4CA8" w:rsidP="003338F1">
            <w:bookmarkStart w:id="145" w:name="_Hlk441585697"/>
            <w:r w:rsidRPr="00145F1C">
              <w:rPr>
                <w:szCs w:val="24"/>
              </w:rPr>
              <w:t>&amp;#124;</w:t>
            </w:r>
            <w:bookmarkEnd w:id="145"/>
          </w:p>
        </w:tc>
      </w:tr>
      <w:tr w:rsidR="009C4CA8" w:rsidRPr="0003677F" w:rsidTr="006D5406">
        <w:trPr>
          <w:cantSplit/>
        </w:trPr>
        <w:tc>
          <w:tcPr>
            <w:tcW w:w="4677" w:type="dxa"/>
          </w:tcPr>
          <w:p w:rsidR="009C4CA8" w:rsidRPr="00145F1C" w:rsidRDefault="009C4CA8" w:rsidP="009F237F">
            <w:pPr>
              <w:ind w:left="175"/>
              <w:rPr>
                <w:szCs w:val="24"/>
              </w:rPr>
            </w:pPr>
            <w:r w:rsidRPr="00145F1C">
              <w:rPr>
                <w:szCs w:val="24"/>
              </w:rPr>
              <w:t>Non-breaking space</w:t>
            </w:r>
          </w:p>
        </w:tc>
        <w:tc>
          <w:tcPr>
            <w:tcW w:w="4678" w:type="dxa"/>
          </w:tcPr>
          <w:p w:rsidR="009C4CA8" w:rsidRPr="00145F1C" w:rsidRDefault="009C4CA8" w:rsidP="003338F1">
            <w:pPr>
              <w:rPr>
                <w:szCs w:val="24"/>
              </w:rPr>
            </w:pPr>
            <w:bookmarkStart w:id="146" w:name="_Hlk369867262"/>
            <w:r w:rsidRPr="00145F1C">
              <w:rPr>
                <w:szCs w:val="24"/>
              </w:rPr>
              <w:t>&amp;nbsp;</w:t>
            </w:r>
            <w:bookmarkEnd w:id="146"/>
          </w:p>
        </w:tc>
      </w:tr>
      <w:tr w:rsidR="009C4CA8" w:rsidRPr="0003677F" w:rsidTr="006D5406">
        <w:trPr>
          <w:cantSplit/>
        </w:trPr>
        <w:tc>
          <w:tcPr>
            <w:tcW w:w="4677" w:type="dxa"/>
          </w:tcPr>
          <w:p w:rsidR="009C4CA8" w:rsidRPr="00145F1C" w:rsidRDefault="009C4CA8" w:rsidP="009F237F">
            <w:pPr>
              <w:ind w:left="175"/>
              <w:rPr>
                <w:szCs w:val="24"/>
              </w:rPr>
            </w:pPr>
            <w:r w:rsidRPr="00145F1C">
              <w:rPr>
                <w:szCs w:val="24"/>
              </w:rPr>
              <w:t>* asterisk</w:t>
            </w:r>
          </w:p>
        </w:tc>
        <w:tc>
          <w:tcPr>
            <w:tcW w:w="4678" w:type="dxa"/>
          </w:tcPr>
          <w:p w:rsidR="009C4CA8" w:rsidRDefault="009C4CA8" w:rsidP="003338F1">
            <w:bookmarkStart w:id="147" w:name="_Hlk441585941"/>
            <w:r>
              <w:t>&amp;#42;</w:t>
            </w:r>
            <w:bookmarkEnd w:id="147"/>
          </w:p>
        </w:tc>
      </w:tr>
      <w:tr w:rsidR="009C4CA8" w:rsidRPr="0003677F" w:rsidTr="006D5406">
        <w:trPr>
          <w:cantSplit/>
        </w:trPr>
        <w:tc>
          <w:tcPr>
            <w:tcW w:w="4677" w:type="dxa"/>
          </w:tcPr>
          <w:p w:rsidR="009C4CA8" w:rsidRPr="00145F1C" w:rsidRDefault="009C4CA8"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148" w:name="_Hlk370070838"/>
            <w:r w:rsidRPr="00145F1C">
              <w:rPr>
                <w:szCs w:val="24"/>
              </w:rPr>
              <w:t>asterisk</w:t>
            </w:r>
            <w:bookmarkEnd w:id="148"/>
            <w:r w:rsidRPr="00145F1C">
              <w:rPr>
                <w:szCs w:val="24"/>
              </w:rPr>
              <w:t>!! (called a ‘</w:t>
            </w:r>
            <w:bookmarkStart w:id="149" w:name="_Hlk370070824"/>
            <w:r w:rsidRPr="00145F1C">
              <w:rPr>
                <w:szCs w:val="24"/>
              </w:rPr>
              <w:t>lowast</w:t>
            </w:r>
            <w:bookmarkEnd w:id="149"/>
            <w:r w:rsidRPr="00145F1C">
              <w:rPr>
                <w:szCs w:val="24"/>
              </w:rPr>
              <w:t>’ – low asterisk?)</w:t>
            </w:r>
          </w:p>
        </w:tc>
        <w:tc>
          <w:tcPr>
            <w:tcW w:w="4678" w:type="dxa"/>
          </w:tcPr>
          <w:p w:rsidR="009C4CA8" w:rsidRPr="00145F1C" w:rsidRDefault="009C4CA8" w:rsidP="003338F1">
            <w:pPr>
              <w:rPr>
                <w:szCs w:val="24"/>
              </w:rPr>
            </w:pPr>
            <w:bookmarkStart w:id="150" w:name="_Hlk370070794"/>
            <w:r>
              <w:t>&amp;#</w:t>
            </w:r>
            <w:bookmarkStart w:id="151" w:name="_Hlk322916169"/>
            <w:r>
              <w:t>8727</w:t>
            </w:r>
            <w:bookmarkEnd w:id="151"/>
            <w:r>
              <w:t>;</w:t>
            </w:r>
            <w:bookmarkEnd w:id="150"/>
            <w:r>
              <w:t xml:space="preserve"> </w:t>
            </w:r>
            <w:bookmarkStart w:id="152" w:name="_Hlk370070782"/>
            <w:r>
              <w:t>&amp;lowast;</w:t>
            </w:r>
            <w:bookmarkEnd w:id="152"/>
          </w:p>
        </w:tc>
      </w:tr>
      <w:tr w:rsidR="009C4CA8" w:rsidRPr="0003677F" w:rsidTr="006D5406">
        <w:trPr>
          <w:cantSplit/>
        </w:trPr>
        <w:tc>
          <w:tcPr>
            <w:tcW w:w="4677" w:type="dxa"/>
          </w:tcPr>
          <w:p w:rsidR="009C4CA8" w:rsidRPr="00145F1C" w:rsidRDefault="009C4CA8" w:rsidP="009F237F">
            <w:pPr>
              <w:ind w:left="175"/>
              <w:rPr>
                <w:szCs w:val="24"/>
              </w:rPr>
            </w:pPr>
            <w:bookmarkStart w:id="153" w:name="_Hlk370070807"/>
            <w:r w:rsidRPr="00145F1C">
              <w:rPr>
                <w:szCs w:val="24"/>
              </w:rPr>
              <w:t>Ready to paste</w:t>
            </w:r>
            <w:bookmarkEnd w:id="153"/>
            <w:r w:rsidRPr="00145F1C">
              <w:rPr>
                <w:szCs w:val="24"/>
              </w:rPr>
              <w:t xml:space="preserve"> degree symbol º</w:t>
            </w:r>
          </w:p>
        </w:tc>
        <w:tc>
          <w:tcPr>
            <w:tcW w:w="4678" w:type="dxa"/>
          </w:tcPr>
          <w:p w:rsidR="009C4CA8" w:rsidRDefault="009C4CA8" w:rsidP="003338F1">
            <w:bookmarkStart w:id="154" w:name="_Hlk370068742"/>
            <w:r>
              <w:t>&amp;#176;</w:t>
            </w:r>
            <w:bookmarkEnd w:id="154"/>
          </w:p>
        </w:tc>
      </w:tr>
      <w:tr w:rsidR="009C4CA8" w:rsidRPr="0003677F" w:rsidTr="006D5406">
        <w:trPr>
          <w:cantSplit/>
        </w:trPr>
        <w:tc>
          <w:tcPr>
            <w:tcW w:w="4677" w:type="dxa"/>
          </w:tcPr>
          <w:p w:rsidR="009C4CA8" w:rsidRPr="00145F1C" w:rsidRDefault="009C4CA8" w:rsidP="009F237F">
            <w:pPr>
              <w:ind w:left="175"/>
              <w:rPr>
                <w:szCs w:val="24"/>
              </w:rPr>
            </w:pPr>
            <w:r w:rsidRPr="00145F1C">
              <w:rPr>
                <w:szCs w:val="24"/>
              </w:rPr>
              <w:t>Double chevrons (that don’t trigger macro behaviour in Twine)</w:t>
            </w:r>
          </w:p>
        </w:tc>
        <w:tc>
          <w:tcPr>
            <w:tcW w:w="4678" w:type="dxa"/>
          </w:tcPr>
          <w:p w:rsidR="009C4CA8" w:rsidRPr="00145F1C" w:rsidRDefault="009C4CA8" w:rsidP="003338F1">
            <w:pPr>
              <w:rPr>
                <w:szCs w:val="24"/>
              </w:rPr>
            </w:pPr>
            <w:bookmarkStart w:id="155" w:name="_Hlk322917498"/>
            <w:r w:rsidRPr="00145F1C">
              <w:rPr>
                <w:szCs w:val="24"/>
              </w:rPr>
              <w:t>« »</w:t>
            </w:r>
            <w:bookmarkEnd w:id="155"/>
          </w:p>
        </w:tc>
      </w:tr>
      <w:tr w:rsidR="009C4CA8" w:rsidRPr="0003677F" w:rsidTr="006D5406">
        <w:trPr>
          <w:cantSplit/>
        </w:trPr>
        <w:tc>
          <w:tcPr>
            <w:tcW w:w="4677" w:type="dxa"/>
          </w:tcPr>
          <w:p w:rsidR="009C4CA8" w:rsidRPr="00145F1C" w:rsidRDefault="009C4CA8" w:rsidP="009F237F">
            <w:pPr>
              <w:ind w:left="175"/>
              <w:rPr>
                <w:szCs w:val="24"/>
              </w:rPr>
            </w:pPr>
            <w:r>
              <w:rPr>
                <w:szCs w:val="24"/>
              </w:rPr>
              <w:t>Double a</w:t>
            </w:r>
            <w:r w:rsidRPr="00145F1C">
              <w:rPr>
                <w:szCs w:val="24"/>
              </w:rPr>
              <w:t xml:space="preserve">ngle brackets </w:t>
            </w:r>
            <w:bookmarkStart w:id="156" w:name="_Hlk322993606"/>
            <w:r w:rsidRPr="00145F1C">
              <w:rPr>
                <w:szCs w:val="24"/>
              </w:rPr>
              <w:t>(that don’t trigger macro behaviour in Twine)</w:t>
            </w:r>
            <w:bookmarkEnd w:id="156"/>
          </w:p>
        </w:tc>
        <w:tc>
          <w:tcPr>
            <w:tcW w:w="4678" w:type="dxa"/>
          </w:tcPr>
          <w:p w:rsidR="009C4CA8" w:rsidRPr="00145F1C" w:rsidRDefault="009C4CA8" w:rsidP="003338F1">
            <w:pPr>
              <w:rPr>
                <w:szCs w:val="24"/>
              </w:rPr>
            </w:pPr>
            <w:bookmarkStart w:id="157" w:name="_Hlk94228772"/>
            <w:r w:rsidRPr="00145F1C">
              <w:rPr>
                <w:rFonts w:ascii="MS Mincho" w:eastAsia="MS Mincho" w:hAnsi="MS Mincho" w:cs="MS Mincho" w:hint="eastAsia"/>
                <w:szCs w:val="24"/>
              </w:rPr>
              <w:t>≪</w:t>
            </w:r>
            <w:r w:rsidRPr="00145F1C">
              <w:rPr>
                <w:szCs w:val="24"/>
              </w:rPr>
              <w:t xml:space="preserve">   </w:t>
            </w:r>
            <w:bookmarkStart w:id="158" w:name="_Hlk95700963"/>
            <w:r w:rsidRPr="00145F1C">
              <w:rPr>
                <w:rFonts w:ascii="MS Mincho" w:eastAsia="MS Mincho" w:hAnsi="MS Mincho" w:cs="MS Mincho" w:hint="eastAsia"/>
                <w:szCs w:val="24"/>
              </w:rPr>
              <w:t>≫</w:t>
            </w:r>
            <w:bookmarkEnd w:id="157"/>
            <w:bookmarkEnd w:id="158"/>
          </w:p>
        </w:tc>
      </w:tr>
      <w:bookmarkEnd w:id="138"/>
    </w:tbl>
    <w:p w:rsidR="009C4CA8" w:rsidRDefault="009C4CA8" w:rsidP="00E42341">
      <w:pPr>
        <w:rPr>
          <w:szCs w:val="24"/>
        </w:rPr>
      </w:pPr>
    </w:p>
    <w:p w:rsidR="009C4CA8" w:rsidRDefault="009C4CA8"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9C4CA8" w:rsidRPr="0003677F" w:rsidTr="00C0482E">
        <w:trPr>
          <w:cantSplit/>
          <w:trHeight w:val="101"/>
          <w:tblHeader/>
        </w:trPr>
        <w:tc>
          <w:tcPr>
            <w:tcW w:w="9355" w:type="dxa"/>
            <w:gridSpan w:val="2"/>
            <w:shd w:val="pct15" w:color="auto" w:fill="auto"/>
          </w:tcPr>
          <w:p w:rsidR="009C4CA8" w:rsidRPr="00AD4386" w:rsidRDefault="009C4CA8" w:rsidP="00C0482E">
            <w:pPr>
              <w:keepNext/>
              <w:ind w:left="142"/>
              <w:outlineLvl w:val="1"/>
              <w:rPr>
                <w:b/>
                <w:szCs w:val="24"/>
              </w:rPr>
            </w:pPr>
            <w:bookmarkStart w:id="159" w:name="_Toc100047997"/>
            <w:bookmarkStart w:id="160" w:name="_Hlk95201271"/>
            <w:r w:rsidRPr="002761EC">
              <w:rPr>
                <w:b/>
                <w:szCs w:val="24"/>
                <w:highlight w:val="yellow"/>
              </w:rPr>
              <w:t>Text colour</w:t>
            </w:r>
            <w:bookmarkEnd w:id="159"/>
          </w:p>
        </w:tc>
      </w:tr>
      <w:tr w:rsidR="009C4CA8" w:rsidRPr="0003677F" w:rsidTr="00565277">
        <w:trPr>
          <w:cantSplit/>
          <w:trHeight w:val="101"/>
          <w:tblHeader/>
        </w:trPr>
        <w:tc>
          <w:tcPr>
            <w:tcW w:w="2693" w:type="dxa"/>
            <w:shd w:val="pct15" w:color="auto" w:fill="auto"/>
          </w:tcPr>
          <w:p w:rsidR="009C4CA8" w:rsidRPr="00053E97" w:rsidRDefault="009C4CA8" w:rsidP="00C0482E">
            <w:pPr>
              <w:ind w:left="175"/>
              <w:rPr>
                <w:b/>
                <w:szCs w:val="24"/>
              </w:rPr>
            </w:pPr>
            <w:r w:rsidRPr="00053E97">
              <w:rPr>
                <w:b/>
                <w:szCs w:val="24"/>
              </w:rPr>
              <w:t>Description</w:t>
            </w:r>
          </w:p>
        </w:tc>
        <w:tc>
          <w:tcPr>
            <w:tcW w:w="6662" w:type="dxa"/>
            <w:shd w:val="pct15" w:color="auto" w:fill="auto"/>
          </w:tcPr>
          <w:p w:rsidR="009C4CA8" w:rsidRPr="00145F1C" w:rsidRDefault="009C4CA8" w:rsidP="00C0482E">
            <w:pPr>
              <w:rPr>
                <w:b/>
                <w:szCs w:val="24"/>
              </w:rPr>
            </w:pPr>
            <w:r w:rsidRPr="00145F1C">
              <w:rPr>
                <w:b/>
                <w:szCs w:val="24"/>
              </w:rPr>
              <w:t>Code</w:t>
            </w:r>
          </w:p>
        </w:tc>
      </w:tr>
      <w:tr w:rsidR="009C4CA8" w:rsidRPr="0003677F" w:rsidTr="00565277">
        <w:trPr>
          <w:cantSplit/>
          <w:trHeight w:val="101"/>
        </w:trPr>
        <w:tc>
          <w:tcPr>
            <w:tcW w:w="2693" w:type="dxa"/>
          </w:tcPr>
          <w:p w:rsidR="009C4CA8" w:rsidRPr="006D5406" w:rsidRDefault="009C4CA8" w:rsidP="00C0482E">
            <w:pPr>
              <w:ind w:left="175"/>
              <w:rPr>
                <w:szCs w:val="24"/>
              </w:rPr>
            </w:pPr>
            <w:r w:rsidRPr="00565277">
              <w:rPr>
                <w:color w:val="FF0000"/>
                <w:szCs w:val="24"/>
              </w:rPr>
              <w:t>Xxxxxxx</w:t>
            </w:r>
          </w:p>
        </w:tc>
        <w:tc>
          <w:tcPr>
            <w:tcW w:w="6662" w:type="dxa"/>
          </w:tcPr>
          <w:p w:rsidR="009C4CA8" w:rsidRDefault="009C4CA8" w:rsidP="00C0482E">
            <w:pPr>
              <w:rPr>
                <w:szCs w:val="24"/>
              </w:rPr>
            </w:pPr>
            <w:bookmarkStart w:id="161" w:name="_Hlk24350912"/>
            <w:r w:rsidRPr="0003677F">
              <w:rPr>
                <w:szCs w:val="24"/>
              </w:rPr>
              <w:t>&lt;font color=red&gt;</w:t>
            </w:r>
            <w:bookmarkStart w:id="162" w:name="_Hlk92510011"/>
            <w:r w:rsidRPr="0003677F">
              <w:rPr>
                <w:szCs w:val="24"/>
              </w:rPr>
              <w:t>Xxxxxxx</w:t>
            </w:r>
            <w:bookmarkEnd w:id="162"/>
            <w:r w:rsidRPr="0003677F">
              <w:rPr>
                <w:szCs w:val="24"/>
              </w:rPr>
              <w:t>&lt;/font&gt;</w:t>
            </w:r>
            <w:bookmarkEnd w:id="161"/>
          </w:p>
          <w:p w:rsidR="009C4CA8" w:rsidRDefault="009C4CA8" w:rsidP="00C0482E">
            <w:pPr>
              <w:rPr>
                <w:szCs w:val="24"/>
              </w:rPr>
            </w:pPr>
          </w:p>
          <w:p w:rsidR="009C4CA8" w:rsidRPr="00680676" w:rsidRDefault="009C4CA8" w:rsidP="00C0482E">
            <w:pPr>
              <w:rPr>
                <w:szCs w:val="24"/>
              </w:rPr>
            </w:pPr>
            <w:r w:rsidRPr="0003677F">
              <w:rPr>
                <w:szCs w:val="24"/>
              </w:rPr>
              <w:t>Colours that work: yellow, cyan, red, blue</w:t>
            </w:r>
            <w:r>
              <w:rPr>
                <w:szCs w:val="24"/>
              </w:rPr>
              <w:t>, white</w:t>
            </w:r>
            <w:r w:rsidRPr="0003677F">
              <w:rPr>
                <w:szCs w:val="24"/>
              </w:rPr>
              <w:t xml:space="preserve"> (plus?)</w:t>
            </w:r>
          </w:p>
        </w:tc>
      </w:tr>
    </w:tbl>
    <w:p w:rsidR="009C4CA8" w:rsidRDefault="009C4CA8" w:rsidP="00E42341">
      <w:pPr>
        <w:rPr>
          <w:szCs w:val="24"/>
        </w:rPr>
      </w:pPr>
    </w:p>
    <w:p w:rsidR="009C4CA8" w:rsidRDefault="009C4CA8"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5"/>
        <w:gridCol w:w="3993"/>
        <w:gridCol w:w="3878"/>
      </w:tblGrid>
      <w:tr w:rsidR="009C4CA8" w:rsidRPr="002566CD" w:rsidTr="00E51179">
        <w:trPr>
          <w:cantSplit/>
          <w:tblHeader/>
        </w:trPr>
        <w:tc>
          <w:tcPr>
            <w:tcW w:w="9426" w:type="dxa"/>
            <w:gridSpan w:val="3"/>
            <w:shd w:val="pct15" w:color="auto" w:fill="auto"/>
          </w:tcPr>
          <w:p w:rsidR="009C4CA8" w:rsidRPr="00145F1C" w:rsidRDefault="009C4CA8" w:rsidP="007C79CA">
            <w:pPr>
              <w:keepNext/>
              <w:ind w:left="142"/>
              <w:outlineLvl w:val="1"/>
              <w:rPr>
                <w:b/>
                <w:szCs w:val="24"/>
              </w:rPr>
            </w:pPr>
            <w:bookmarkStart w:id="163" w:name="_Toc100047998"/>
            <w:bookmarkEnd w:id="160"/>
            <w:r w:rsidRPr="005F0A7C">
              <w:rPr>
                <w:b/>
                <w:szCs w:val="24"/>
                <w:highlight w:val="yellow"/>
              </w:rPr>
              <w:t>HTML  tags</w:t>
            </w:r>
            <w:bookmarkEnd w:id="163"/>
          </w:p>
        </w:tc>
      </w:tr>
      <w:tr w:rsidR="009C4CA8" w:rsidRPr="002566CD" w:rsidTr="007C79CA">
        <w:trPr>
          <w:cantSplit/>
          <w:tblHeader/>
        </w:trPr>
        <w:tc>
          <w:tcPr>
            <w:tcW w:w="1555" w:type="dxa"/>
            <w:shd w:val="pct15" w:color="auto" w:fill="auto"/>
          </w:tcPr>
          <w:p w:rsidR="009C4CA8" w:rsidRPr="00145F1C" w:rsidRDefault="009C4CA8" w:rsidP="00577A6F">
            <w:pPr>
              <w:rPr>
                <w:b/>
                <w:szCs w:val="24"/>
              </w:rPr>
            </w:pPr>
            <w:r w:rsidRPr="00145F1C">
              <w:rPr>
                <w:b/>
                <w:szCs w:val="24"/>
              </w:rPr>
              <w:t>Purpose</w:t>
            </w:r>
          </w:p>
        </w:tc>
        <w:tc>
          <w:tcPr>
            <w:tcW w:w="3993" w:type="dxa"/>
            <w:shd w:val="pct15" w:color="auto" w:fill="auto"/>
          </w:tcPr>
          <w:p w:rsidR="009C4CA8" w:rsidRPr="00145F1C" w:rsidRDefault="009C4CA8" w:rsidP="00E51179">
            <w:pPr>
              <w:jc w:val="center"/>
              <w:rPr>
                <w:b/>
                <w:szCs w:val="24"/>
              </w:rPr>
            </w:pPr>
            <w:r w:rsidRPr="00145F1C">
              <w:rPr>
                <w:b/>
                <w:szCs w:val="24"/>
              </w:rPr>
              <w:t>HTML</w:t>
            </w:r>
          </w:p>
        </w:tc>
        <w:tc>
          <w:tcPr>
            <w:tcW w:w="3878" w:type="dxa"/>
            <w:shd w:val="pct15" w:color="auto" w:fill="auto"/>
          </w:tcPr>
          <w:p w:rsidR="009C4CA8" w:rsidRPr="00145F1C" w:rsidRDefault="009C4CA8" w:rsidP="00E51179">
            <w:pPr>
              <w:jc w:val="center"/>
              <w:rPr>
                <w:b/>
                <w:szCs w:val="24"/>
              </w:rPr>
            </w:pPr>
            <w:r w:rsidRPr="00145F1C">
              <w:rPr>
                <w:b/>
                <w:szCs w:val="24"/>
              </w:rPr>
              <w:t>Comment</w:t>
            </w:r>
          </w:p>
        </w:tc>
      </w:tr>
      <w:tr w:rsidR="009C4CA8" w:rsidTr="007C79CA">
        <w:trPr>
          <w:cantSplit/>
        </w:trPr>
        <w:tc>
          <w:tcPr>
            <w:tcW w:w="1555" w:type="dxa"/>
          </w:tcPr>
          <w:p w:rsidR="009C4CA8" w:rsidRPr="00145F1C" w:rsidRDefault="009C4CA8" w:rsidP="00E51179">
            <w:pPr>
              <w:rPr>
                <w:b/>
              </w:rPr>
            </w:pPr>
            <w:r w:rsidRPr="00145F1C">
              <w:rPr>
                <w:b/>
              </w:rPr>
              <w:t>Image call</w:t>
            </w:r>
          </w:p>
        </w:tc>
        <w:tc>
          <w:tcPr>
            <w:tcW w:w="3993" w:type="dxa"/>
          </w:tcPr>
          <w:p w:rsidR="009C4CA8" w:rsidRPr="00145F1C" w:rsidRDefault="009C4CA8" w:rsidP="00E51179">
            <w:pPr>
              <w:rPr>
                <w:szCs w:val="24"/>
              </w:rPr>
            </w:pPr>
            <w:r w:rsidRPr="00145F1C">
              <w:rPr>
                <w:szCs w:val="24"/>
              </w:rPr>
              <w:t>&lt;IMG SRC="http://URL"&gt;</w:t>
            </w:r>
          </w:p>
        </w:tc>
        <w:tc>
          <w:tcPr>
            <w:tcW w:w="3878" w:type="dxa"/>
          </w:tcPr>
          <w:p w:rsidR="009C4CA8" w:rsidRPr="00145F1C" w:rsidRDefault="009C4CA8" w:rsidP="00E51179">
            <w:pPr>
              <w:rPr>
                <w:szCs w:val="24"/>
              </w:rPr>
            </w:pPr>
          </w:p>
        </w:tc>
      </w:tr>
      <w:tr w:rsidR="009C4CA8" w:rsidTr="007C79CA">
        <w:trPr>
          <w:cantSplit/>
        </w:trPr>
        <w:tc>
          <w:tcPr>
            <w:tcW w:w="1555" w:type="dxa"/>
          </w:tcPr>
          <w:p w:rsidR="009C4CA8" w:rsidRPr="00145F1C" w:rsidRDefault="009C4CA8" w:rsidP="00E51179">
            <w:pPr>
              <w:rPr>
                <w:b/>
              </w:rPr>
            </w:pPr>
            <w:r w:rsidRPr="00145F1C">
              <w:rPr>
                <w:b/>
              </w:rPr>
              <w:t>Centre text</w:t>
            </w:r>
          </w:p>
        </w:tc>
        <w:tc>
          <w:tcPr>
            <w:tcW w:w="3993" w:type="dxa"/>
          </w:tcPr>
          <w:p w:rsidR="009C4CA8" w:rsidRPr="00145F1C" w:rsidRDefault="009C4CA8" w:rsidP="00E51179">
            <w:pPr>
              <w:rPr>
                <w:szCs w:val="24"/>
              </w:rPr>
            </w:pPr>
            <w:r w:rsidRPr="00145F1C">
              <w:rPr>
                <w:szCs w:val="24"/>
              </w:rPr>
              <w:t>&lt;center&gt;Text&lt;/center&gt;</w:t>
            </w:r>
          </w:p>
        </w:tc>
        <w:tc>
          <w:tcPr>
            <w:tcW w:w="3878" w:type="dxa"/>
          </w:tcPr>
          <w:p w:rsidR="009C4CA8" w:rsidRPr="00145F1C" w:rsidRDefault="009C4CA8" w:rsidP="00E51179">
            <w:pPr>
              <w:rPr>
                <w:szCs w:val="24"/>
              </w:rPr>
            </w:pPr>
          </w:p>
        </w:tc>
      </w:tr>
      <w:tr w:rsidR="009C4CA8" w:rsidTr="007C79CA">
        <w:trPr>
          <w:cantSplit/>
        </w:trPr>
        <w:tc>
          <w:tcPr>
            <w:tcW w:w="1555" w:type="dxa"/>
          </w:tcPr>
          <w:p w:rsidR="009C4CA8" w:rsidRPr="00145F1C" w:rsidRDefault="009C4CA8" w:rsidP="00E51179">
            <w:pPr>
              <w:rPr>
                <w:b/>
              </w:rPr>
            </w:pPr>
            <w:r w:rsidRPr="00145F1C">
              <w:rPr>
                <w:b/>
              </w:rPr>
              <w:t>Tooltips</w:t>
            </w:r>
          </w:p>
        </w:tc>
        <w:tc>
          <w:tcPr>
            <w:tcW w:w="3993" w:type="dxa"/>
          </w:tcPr>
          <w:p w:rsidR="009C4CA8" w:rsidRPr="00145F1C" w:rsidRDefault="009C4CA8" w:rsidP="00E51179">
            <w:pPr>
              <w:rPr>
                <w:szCs w:val="24"/>
              </w:rPr>
            </w:pPr>
            <w:r w:rsidRPr="00145F1C">
              <w:rPr>
                <w:szCs w:val="24"/>
              </w:rPr>
              <w:t>&lt;abbr title="ToolTipText"&gt;MainText&lt;/abbr&gt;</w:t>
            </w:r>
          </w:p>
        </w:tc>
        <w:tc>
          <w:tcPr>
            <w:tcW w:w="3878" w:type="dxa"/>
          </w:tcPr>
          <w:p w:rsidR="009C4CA8" w:rsidRPr="00145F1C" w:rsidRDefault="009C4CA8" w:rsidP="00E51179">
            <w:pPr>
              <w:rPr>
                <w:szCs w:val="24"/>
              </w:rPr>
            </w:pPr>
          </w:p>
        </w:tc>
      </w:tr>
      <w:tr w:rsidR="009C4CA8" w:rsidTr="007C79CA">
        <w:trPr>
          <w:cantSplit/>
        </w:trPr>
        <w:tc>
          <w:tcPr>
            <w:tcW w:w="1555" w:type="dxa"/>
          </w:tcPr>
          <w:p w:rsidR="009C4CA8" w:rsidRPr="00145F1C" w:rsidRDefault="009C4CA8" w:rsidP="00E51179">
            <w:pPr>
              <w:rPr>
                <w:b/>
              </w:rPr>
            </w:pPr>
            <w:r w:rsidRPr="00145F1C">
              <w:rPr>
                <w:b/>
              </w:rPr>
              <w:t>Forced break</w:t>
            </w:r>
          </w:p>
        </w:tc>
        <w:tc>
          <w:tcPr>
            <w:tcW w:w="3993" w:type="dxa"/>
          </w:tcPr>
          <w:p w:rsidR="009C4CA8" w:rsidRPr="00145F1C" w:rsidRDefault="009C4CA8" w:rsidP="00E51179">
            <w:pPr>
              <w:rPr>
                <w:szCs w:val="24"/>
              </w:rPr>
            </w:pPr>
            <w:r w:rsidRPr="00145F1C">
              <w:rPr>
                <w:szCs w:val="24"/>
              </w:rPr>
              <w:t>&lt;br&gt;</w:t>
            </w:r>
          </w:p>
        </w:tc>
        <w:tc>
          <w:tcPr>
            <w:tcW w:w="3878" w:type="dxa"/>
          </w:tcPr>
          <w:p w:rsidR="009C4CA8" w:rsidRPr="00145F1C" w:rsidRDefault="009C4CA8" w:rsidP="00E51179">
            <w:pPr>
              <w:rPr>
                <w:szCs w:val="24"/>
              </w:rPr>
            </w:pPr>
            <w:r w:rsidRPr="00145F1C">
              <w:rPr>
                <w:szCs w:val="24"/>
              </w:rPr>
              <w:t>A line break (best used in a &lt;&lt;nobr&gt;&gt; block) or in a nobr tagged passage</w:t>
            </w:r>
          </w:p>
        </w:tc>
      </w:tr>
      <w:tr w:rsidR="009C4CA8" w:rsidTr="007C79CA">
        <w:trPr>
          <w:cantSplit/>
        </w:trPr>
        <w:tc>
          <w:tcPr>
            <w:tcW w:w="1555" w:type="dxa"/>
          </w:tcPr>
          <w:p w:rsidR="009C4CA8" w:rsidRPr="00145F1C" w:rsidRDefault="009C4CA8" w:rsidP="00E51179">
            <w:pPr>
              <w:rPr>
                <w:b/>
              </w:rPr>
            </w:pPr>
            <w:r w:rsidRPr="00145F1C">
              <w:rPr>
                <w:b/>
              </w:rPr>
              <w:t>Smaller tex</w:t>
            </w:r>
          </w:p>
        </w:tc>
        <w:tc>
          <w:tcPr>
            <w:tcW w:w="3993" w:type="dxa"/>
          </w:tcPr>
          <w:p w:rsidR="009C4CA8" w:rsidRPr="00145F1C" w:rsidRDefault="009C4CA8" w:rsidP="00E51179">
            <w:pPr>
              <w:rPr>
                <w:szCs w:val="24"/>
              </w:rPr>
            </w:pPr>
            <w:r w:rsidRPr="00145F1C">
              <w:rPr>
                <w:szCs w:val="24"/>
              </w:rPr>
              <w:t>&lt;small&gt;Text&lt;/small&gt;</w:t>
            </w:r>
          </w:p>
        </w:tc>
        <w:tc>
          <w:tcPr>
            <w:tcW w:w="3878" w:type="dxa"/>
          </w:tcPr>
          <w:p w:rsidR="009C4CA8" w:rsidRPr="00145F1C" w:rsidRDefault="009C4CA8" w:rsidP="00E51179">
            <w:pPr>
              <w:rPr>
                <w:szCs w:val="24"/>
              </w:rPr>
            </w:pPr>
            <w:r w:rsidRPr="00145F1C">
              <w:rPr>
                <w:szCs w:val="24"/>
              </w:rPr>
              <w:t>To shrink font</w:t>
            </w:r>
          </w:p>
        </w:tc>
      </w:tr>
      <w:tr w:rsidR="009C4CA8" w:rsidTr="007C79CA">
        <w:trPr>
          <w:cantSplit/>
        </w:trPr>
        <w:tc>
          <w:tcPr>
            <w:tcW w:w="1555" w:type="dxa"/>
          </w:tcPr>
          <w:p w:rsidR="009C4CA8" w:rsidRPr="00145F1C" w:rsidRDefault="009C4CA8" w:rsidP="00E51179">
            <w:pPr>
              <w:rPr>
                <w:b/>
              </w:rPr>
            </w:pPr>
            <w:r w:rsidRPr="00145F1C">
              <w:rPr>
                <w:b/>
              </w:rPr>
              <w:t>Bigger text</w:t>
            </w:r>
          </w:p>
        </w:tc>
        <w:tc>
          <w:tcPr>
            <w:tcW w:w="3993" w:type="dxa"/>
          </w:tcPr>
          <w:p w:rsidR="009C4CA8" w:rsidRPr="00145F1C" w:rsidRDefault="009C4CA8" w:rsidP="00E51179">
            <w:pPr>
              <w:rPr>
                <w:szCs w:val="24"/>
              </w:rPr>
            </w:pPr>
            <w:r w:rsidRPr="00145F1C">
              <w:rPr>
                <w:szCs w:val="24"/>
              </w:rPr>
              <w:t>&lt;big&gt;Text&lt;/big&gt;</w:t>
            </w:r>
          </w:p>
        </w:tc>
        <w:tc>
          <w:tcPr>
            <w:tcW w:w="3878" w:type="dxa"/>
          </w:tcPr>
          <w:p w:rsidR="009C4CA8" w:rsidRPr="00145F1C" w:rsidRDefault="009C4CA8" w:rsidP="00E51179">
            <w:pPr>
              <w:rPr>
                <w:szCs w:val="24"/>
              </w:rPr>
            </w:pPr>
            <w:r w:rsidRPr="00145F1C">
              <w:rPr>
                <w:szCs w:val="24"/>
              </w:rPr>
              <w:t>To enlarge font</w:t>
            </w:r>
          </w:p>
        </w:tc>
      </w:tr>
    </w:tbl>
    <w:p w:rsidR="009C4CA8" w:rsidRDefault="009C4CA8" w:rsidP="001D7985">
      <w:pPr>
        <w:rPr>
          <w:szCs w:val="24"/>
        </w:rPr>
      </w:pPr>
    </w:p>
    <w:p w:rsidR="009C4CA8" w:rsidRDefault="009C4CA8" w:rsidP="001D7985">
      <w:pPr>
        <w:rPr>
          <w:szCs w:val="24"/>
        </w:rPr>
      </w:pPr>
    </w:p>
    <w:p w:rsidR="009C4CA8" w:rsidRDefault="009C4CA8" w:rsidP="001D7985">
      <w:pPr>
        <w:rPr>
          <w:szCs w:val="24"/>
        </w:rPr>
      </w:pPr>
      <w:r w:rsidRPr="005F0A7C">
        <w:rPr>
          <w:b/>
          <w:szCs w:val="24"/>
          <w:highlight w:val="yellow"/>
        </w:rPr>
        <w:t xml:space="preserve">HTML </w:t>
      </w:r>
      <w:r>
        <w:rPr>
          <w:b/>
          <w:szCs w:val="24"/>
          <w:highlight w:val="yellow"/>
        </w:rPr>
        <w:t>code for tables</w:t>
      </w:r>
    </w:p>
    <w:p w:rsidR="009C4CA8" w:rsidRDefault="009C4CA8" w:rsidP="00172EFF">
      <w:pPr>
        <w:rPr>
          <w:szCs w:val="24"/>
        </w:rPr>
      </w:pPr>
    </w:p>
    <w:p w:rsidR="009C4CA8" w:rsidRDefault="009C4CA8" w:rsidP="00172EFF">
      <w:pPr>
        <w:rPr>
          <w:szCs w:val="24"/>
        </w:rPr>
      </w:pPr>
      <w:r>
        <w:rPr>
          <w:szCs w:val="24"/>
        </w:rPr>
        <w:t>An example table:</w:t>
      </w:r>
    </w:p>
    <w:p w:rsidR="009C4CA8" w:rsidRDefault="009C4CA8" w:rsidP="00172EFF">
      <w:pPr>
        <w:rPr>
          <w:szCs w:val="24"/>
        </w:rPr>
      </w:pP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table</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"width: 70%; border-collapse: collapse;"</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tr</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width</w:t>
      </w:r>
      <w:r w:rsidRPr="00446A31">
        <w:rPr>
          <w:rFonts w:ascii="Consolas" w:hAnsi="Consolas"/>
          <w:color w:val="D4D4D4"/>
          <w:sz w:val="21"/>
          <w:szCs w:val="21"/>
          <w:lang w:eastAsia="en-AU"/>
        </w:rPr>
        <w:t>=</w:t>
      </w:r>
      <w:r w:rsidRPr="00446A31">
        <w:rPr>
          <w:rFonts w:ascii="Consolas" w:hAnsi="Consolas"/>
          <w:color w:val="CE9178"/>
          <w:sz w:val="21"/>
          <w:szCs w:val="21"/>
          <w:lang w:eastAsia="en-AU"/>
        </w:rPr>
        <w:t>"33.3%"</w:t>
      </w:r>
      <w:r w:rsidRPr="00446A31">
        <w:rPr>
          <w:rFonts w:ascii="Consolas" w:hAnsi="Consolas"/>
          <w:color w:val="808080"/>
          <w:sz w:val="21"/>
          <w:szCs w:val="21"/>
          <w:lang w:eastAsia="en-AU"/>
        </w:rPr>
        <w:t>&gt;</w:t>
      </w:r>
      <w:r w:rsidRPr="00446A31">
        <w:rPr>
          <w:rFonts w:ascii="Consolas" w:hAnsi="Consolas"/>
          <w:color w:val="D4D4D4"/>
          <w:sz w:val="21"/>
          <w:szCs w:val="21"/>
          <w:lang w:eastAsia="en-AU"/>
        </w:rPr>
        <w:t>&amp;nbsp;</w:t>
      </w: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class</w:t>
      </w:r>
      <w:r w:rsidRPr="00446A31">
        <w:rPr>
          <w:rFonts w:ascii="Consolas" w:hAnsi="Consolas"/>
          <w:color w:val="D4D4D4"/>
          <w:sz w:val="21"/>
          <w:szCs w:val="21"/>
          <w:lang w:eastAsia="en-AU"/>
        </w:rPr>
        <w:t>=</w:t>
      </w:r>
      <w:r w:rsidRPr="00446A31">
        <w:rPr>
          <w:rFonts w:ascii="Consolas" w:hAnsi="Consolas"/>
          <w:color w:val="CE9178"/>
          <w:sz w:val="21"/>
          <w:szCs w:val="21"/>
          <w:lang w:eastAsia="en-AU"/>
        </w:rPr>
        <w:t>"grayed"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"width: 33.3%; border-style: solid;"</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w:t>
      </w:r>
      <w:r w:rsidRPr="00446A31">
        <w:rPr>
          <w:rFonts w:ascii="Consolas" w:hAnsi="Consolas"/>
          <w:color w:val="D4D4D4"/>
          <w:sz w:val="21"/>
          <w:szCs w:val="21"/>
          <w:lang w:eastAsia="en-AU"/>
        </w:rPr>
        <w:t>Earth system level</w:t>
      </w:r>
      <w:r w:rsidRPr="00446A31">
        <w:rPr>
          <w:rFonts w:ascii="Consolas" w:hAnsi="Consolas"/>
          <w:color w:val="808080"/>
          <w:sz w:val="21"/>
          <w:szCs w:val="21"/>
          <w:lang w:eastAsia="en-AU"/>
        </w:rPr>
        <w: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class</w:t>
      </w:r>
      <w:r w:rsidRPr="00446A31">
        <w:rPr>
          <w:rFonts w:ascii="Consolas" w:hAnsi="Consolas"/>
          <w:color w:val="D4D4D4"/>
          <w:sz w:val="21"/>
          <w:szCs w:val="21"/>
          <w:lang w:eastAsia="en-AU"/>
        </w:rPr>
        <w:t>=</w:t>
      </w:r>
      <w:r w:rsidRPr="00446A31">
        <w:rPr>
          <w:rFonts w:ascii="Consolas" w:hAnsi="Consolas"/>
          <w:color w:val="CE9178"/>
          <w:sz w:val="21"/>
          <w:szCs w:val="21"/>
          <w:lang w:eastAsia="en-AU"/>
        </w:rPr>
        <w:t>"grayed"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"width: 33.3%; border-style: solid;"</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w:t>
      </w:r>
      <w:r w:rsidRPr="00446A31">
        <w:rPr>
          <w:rFonts w:ascii="Consolas" w:hAnsi="Consolas"/>
          <w:color w:val="D4D4D4"/>
          <w:sz w:val="21"/>
          <w:szCs w:val="21"/>
          <w:lang w:eastAsia="en-AU"/>
        </w:rPr>
        <w:t>Local level</w:t>
      </w:r>
      <w:r w:rsidRPr="00446A31">
        <w:rPr>
          <w:rFonts w:ascii="Consolas" w:hAnsi="Consolas"/>
          <w:color w:val="808080"/>
          <w:sz w:val="21"/>
          <w:szCs w:val="21"/>
          <w:lang w:eastAsia="en-AU"/>
        </w:rPr>
        <w: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tr</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tr</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class</w:t>
      </w:r>
      <w:r w:rsidRPr="00446A31">
        <w:rPr>
          <w:rFonts w:ascii="Consolas" w:hAnsi="Consolas"/>
          <w:color w:val="D4D4D4"/>
          <w:sz w:val="21"/>
          <w:szCs w:val="21"/>
          <w:lang w:eastAsia="en-AU"/>
        </w:rPr>
        <w:t>=</w:t>
      </w:r>
      <w:r w:rsidRPr="00446A31">
        <w:rPr>
          <w:rFonts w:ascii="Consolas" w:hAnsi="Consolas"/>
          <w:color w:val="CE9178"/>
          <w:sz w:val="21"/>
          <w:szCs w:val="21"/>
          <w:lang w:eastAsia="en-AU"/>
        </w:rPr>
        <w:t>"grayed"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"border-style: solid;"</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w:t>
      </w:r>
      <w:r w:rsidRPr="00446A31">
        <w:rPr>
          <w:rFonts w:ascii="Consolas" w:hAnsi="Consolas"/>
          <w:color w:val="D4D4D4"/>
          <w:sz w:val="21"/>
          <w:szCs w:val="21"/>
          <w:lang w:eastAsia="en-AU"/>
        </w:rPr>
        <w:t>&amp;nbsp;&amp;nbsp;Prevention</w:t>
      </w:r>
      <w:r w:rsidRPr="00446A31">
        <w:rPr>
          <w:rFonts w:ascii="Consolas" w:hAnsi="Consolas"/>
          <w:color w:val="808080"/>
          <w:sz w:val="21"/>
          <w:szCs w:val="21"/>
          <w:lang w:eastAsia="en-AU"/>
        </w:rPr>
        <w: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"border-style: solid;"</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span</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"font-family: Wingdings;"</w:t>
      </w:r>
      <w:r w:rsidRPr="00446A31">
        <w:rPr>
          <w:rFonts w:ascii="Consolas" w:hAnsi="Consolas"/>
          <w:color w:val="808080"/>
          <w:sz w:val="21"/>
          <w:szCs w:val="21"/>
          <w:lang w:eastAsia="en-AU"/>
        </w:rPr>
        <w:t>&gt;</w:t>
      </w:r>
      <w:r w:rsidRPr="00446A31">
        <w:rPr>
          <w:rFonts w:ascii="Consolas" w:hAnsi="Consolas"/>
          <w:color w:val="D4D4D4"/>
          <w:sz w:val="21"/>
          <w:szCs w:val="21"/>
          <w:lang w:eastAsia="en-AU"/>
        </w:rPr>
        <w:t>&amp;uuml;</w:t>
      </w:r>
      <w:r w:rsidRPr="00446A31">
        <w:rPr>
          <w:rFonts w:ascii="Consolas" w:hAnsi="Consolas"/>
          <w:color w:val="808080"/>
          <w:sz w:val="21"/>
          <w:szCs w:val="21"/>
          <w:lang w:eastAsia="en-AU"/>
        </w:rPr>
        <w:t>&lt;/</w:t>
      </w:r>
      <w:r w:rsidRPr="00446A31">
        <w:rPr>
          <w:rFonts w:ascii="Consolas" w:hAnsi="Consolas"/>
          <w:color w:val="569CD6"/>
          <w:sz w:val="21"/>
          <w:szCs w:val="21"/>
          <w:lang w:eastAsia="en-AU"/>
        </w:rPr>
        <w:t>span</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strong</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td</w:t>
      </w:r>
      <w:r w:rsidRPr="00446A31">
        <w:rPr>
          <w:rFonts w:ascii="Consolas" w:hAnsi="Consolas"/>
          <w:color w:val="D4D4D4"/>
          <w:sz w:val="21"/>
          <w:szCs w:val="21"/>
          <w:lang w:eastAsia="en-AU"/>
        </w:rPr>
        <w:t xml:space="preserve"> </w:t>
      </w:r>
      <w:r w:rsidRPr="00446A31">
        <w:rPr>
          <w:rFonts w:ascii="Consolas" w:hAnsi="Consolas"/>
          <w:color w:val="9CDCFE"/>
          <w:sz w:val="21"/>
          <w:szCs w:val="21"/>
          <w:lang w:eastAsia="en-AU"/>
        </w:rPr>
        <w:t>style</w:t>
      </w:r>
      <w:r w:rsidRPr="00446A31">
        <w:rPr>
          <w:rFonts w:ascii="Consolas" w:hAnsi="Consolas"/>
          <w:color w:val="D4D4D4"/>
          <w:sz w:val="21"/>
          <w:szCs w:val="21"/>
          <w:lang w:eastAsia="en-AU"/>
        </w:rPr>
        <w:t>=</w:t>
      </w:r>
      <w:r w:rsidRPr="00446A31">
        <w:rPr>
          <w:rFonts w:ascii="Consolas" w:hAnsi="Consolas"/>
          <w:color w:val="CE9178"/>
          <w:sz w:val="21"/>
          <w:szCs w:val="21"/>
          <w:lang w:eastAsia="en-AU"/>
        </w:rPr>
        <w:t>"border-style: solid;"</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w:t>
      </w:r>
      <w:r w:rsidRPr="00446A31">
        <w:rPr>
          <w:rFonts w:ascii="Consolas" w:hAnsi="Consolas"/>
          <w:color w:val="D4D4D4"/>
          <w:sz w:val="21"/>
          <w:szCs w:val="21"/>
          <w:lang w:eastAsia="en-AU"/>
        </w:rPr>
        <w:t>?</w:t>
      </w:r>
      <w:r w:rsidRPr="00446A31">
        <w:rPr>
          <w:rFonts w:ascii="Consolas" w:hAnsi="Consolas"/>
          <w:color w:val="808080"/>
          <w:sz w:val="21"/>
          <w:szCs w:val="21"/>
          <w:lang w:eastAsia="en-AU"/>
        </w:rPr>
        <w:t>&lt;/</w:t>
      </w:r>
      <w:r w:rsidRPr="00446A31">
        <w:rPr>
          <w:rFonts w:ascii="Consolas" w:hAnsi="Consolas"/>
          <w:color w:val="569CD6"/>
          <w:sz w:val="21"/>
          <w:szCs w:val="21"/>
          <w:lang w:eastAsia="en-AU"/>
        </w:rPr>
        <w:t>center</w:t>
      </w:r>
      <w:r w:rsidRPr="00446A31">
        <w:rPr>
          <w:rFonts w:ascii="Consolas" w:hAnsi="Consolas"/>
          <w:color w:val="808080"/>
          <w:sz w:val="21"/>
          <w:szCs w:val="21"/>
          <w:lang w:eastAsia="en-AU"/>
        </w:rPr>
        <w:t>&gt;&lt;/</w:t>
      </w:r>
      <w:r w:rsidRPr="00446A31">
        <w:rPr>
          <w:rFonts w:ascii="Consolas" w:hAnsi="Consolas"/>
          <w:color w:val="569CD6"/>
          <w:sz w:val="21"/>
          <w:szCs w:val="21"/>
          <w:lang w:eastAsia="en-AU"/>
        </w:rPr>
        <w:t>td</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tr</w:t>
      </w:r>
      <w:r w:rsidRPr="00446A31">
        <w:rPr>
          <w:rFonts w:ascii="Consolas" w:hAnsi="Consolas"/>
          <w:color w:val="808080"/>
          <w:sz w:val="21"/>
          <w:szCs w:val="21"/>
          <w:lang w:eastAsia="en-AU"/>
        </w:rPr>
        <w:t>&gt;</w:t>
      </w:r>
    </w:p>
    <w:p w:rsidR="009C4CA8" w:rsidRPr="00446A31" w:rsidRDefault="009C4CA8" w:rsidP="00446A31">
      <w:pPr>
        <w:shd w:val="clear" w:color="auto" w:fill="1E1E1E"/>
        <w:spacing w:line="285" w:lineRule="atLeast"/>
        <w:rPr>
          <w:rFonts w:ascii="Consolas" w:hAnsi="Consolas"/>
          <w:color w:val="D4D4D4"/>
          <w:sz w:val="21"/>
          <w:szCs w:val="21"/>
          <w:lang w:eastAsia="en-AU"/>
        </w:rPr>
      </w:pPr>
      <w:r w:rsidRPr="00446A31">
        <w:rPr>
          <w:rFonts w:ascii="Consolas" w:hAnsi="Consolas"/>
          <w:color w:val="808080"/>
          <w:sz w:val="21"/>
          <w:szCs w:val="21"/>
          <w:lang w:eastAsia="en-AU"/>
        </w:rPr>
        <w:t>&lt;/</w:t>
      </w:r>
      <w:r w:rsidRPr="00446A31">
        <w:rPr>
          <w:rFonts w:ascii="Consolas" w:hAnsi="Consolas"/>
          <w:color w:val="569CD6"/>
          <w:sz w:val="21"/>
          <w:szCs w:val="21"/>
          <w:lang w:eastAsia="en-AU"/>
        </w:rPr>
        <w:t>table</w:t>
      </w:r>
      <w:r w:rsidRPr="00446A31">
        <w:rPr>
          <w:rFonts w:ascii="Consolas" w:hAnsi="Consolas"/>
          <w:color w:val="808080"/>
          <w:sz w:val="21"/>
          <w:szCs w:val="21"/>
          <w:lang w:eastAsia="en-AU"/>
        </w:rPr>
        <w:t>&gt;</w:t>
      </w:r>
    </w:p>
    <w:p w:rsidR="009C4CA8" w:rsidRDefault="009C4CA8" w:rsidP="00172EFF">
      <w:pPr>
        <w:rPr>
          <w:szCs w:val="24"/>
        </w:rPr>
      </w:pPr>
    </w:p>
    <w:p w:rsidR="009C4CA8" w:rsidRDefault="009C4CA8" w:rsidP="00172EFF">
      <w:pPr>
        <w:rPr>
          <w:szCs w:val="24"/>
        </w:rPr>
      </w:pPr>
      <w:r>
        <w:rPr>
          <w:szCs w:val="24"/>
        </w:rPr>
        <w:t>Make sure that tables are bracketed with &lt;&lt;nobr&gt;&gt;&lt;&lt;/nobr&gt;&gt; so that Tweego with SugarCube doesn’t add &lt;br&gt; above and below the text for each row.</w:t>
      </w:r>
    </w:p>
    <w:p w:rsidR="009C4CA8" w:rsidRDefault="009C4CA8" w:rsidP="00172EFF">
      <w:pPr>
        <w:rPr>
          <w:szCs w:val="24"/>
        </w:rPr>
      </w:pPr>
    </w:p>
    <w:p w:rsidR="009C4CA8" w:rsidRDefault="009C4CA8" w:rsidP="00172EFF">
      <w:pPr>
        <w:rPr>
          <w:szCs w:val="24"/>
        </w:rPr>
      </w:pPr>
      <w:r>
        <w:rPr>
          <w:szCs w:val="24"/>
        </w:rPr>
        <w:t>Also make sure that para coding is not added:  &lt;p&gt;&lt;/p&gt;</w:t>
      </w:r>
    </w:p>
    <w:p w:rsidR="009C4CA8" w:rsidRDefault="009C4CA8" w:rsidP="00172EFF">
      <w:pPr>
        <w:rPr>
          <w:szCs w:val="24"/>
        </w:rPr>
      </w:pPr>
    </w:p>
    <w:p w:rsidR="009C4CA8" w:rsidRPr="0025498B" w:rsidRDefault="009C4CA8" w:rsidP="00172EFF">
      <w:pPr>
        <w:rPr>
          <w:szCs w:val="24"/>
        </w:rPr>
      </w:pPr>
      <w:r w:rsidRPr="0025498B">
        <w:rPr>
          <w:szCs w:val="24"/>
        </w:rPr>
        <w:t xml:space="preserve">Use: </w:t>
      </w:r>
      <w:bookmarkStart w:id="164" w:name="_Hlk99985766"/>
      <w:r w:rsidRPr="0025498B">
        <w:rPr>
          <w:szCs w:val="24"/>
        </w:rPr>
        <w:t>class="grayed"</w:t>
      </w:r>
      <w:bookmarkEnd w:id="164"/>
      <w:r w:rsidRPr="0025498B">
        <w:rPr>
          <w:szCs w:val="24"/>
        </w:rPr>
        <w:t xml:space="preserve"> in the style tag of grayed cells in a table</w:t>
      </w:r>
      <w:r>
        <w:rPr>
          <w:szCs w:val="24"/>
        </w:rPr>
        <w:t>.  The grey colour will then auto-toggle depending on whether the Adviser is in dark mode or light mode.  The table display responds to the CSS code added to the Story Stylesheet passage.</w:t>
      </w:r>
    </w:p>
    <w:p w:rsidR="009C4CA8" w:rsidRDefault="009C4CA8" w:rsidP="00172EFF">
      <w:pPr>
        <w:rPr>
          <w:szCs w:val="24"/>
        </w:rPr>
      </w:pPr>
    </w:p>
    <w:p w:rsidR="009C4CA8" w:rsidRDefault="009C4CA8" w:rsidP="00172EFF">
      <w:pPr>
        <w:rPr>
          <w:szCs w:val="24"/>
        </w:rPr>
      </w:pPr>
      <w:r>
        <w:rPr>
          <w:szCs w:val="24"/>
        </w:rPr>
        <w:t>Another way to format tables is:</w:t>
      </w:r>
    </w:p>
    <w:p w:rsidR="009C4CA8" w:rsidRDefault="009C4CA8" w:rsidP="00172EFF">
      <w:pPr>
        <w:rPr>
          <w:szCs w:val="24"/>
        </w:rPr>
      </w:pPr>
    </w:p>
    <w:p w:rsidR="009C4CA8" w:rsidRPr="00C243CB" w:rsidRDefault="009C4CA8" w:rsidP="00C243CB">
      <w:pPr>
        <w:rPr>
          <w:szCs w:val="24"/>
        </w:rPr>
      </w:pPr>
      <w:bookmarkStart w:id="165" w:name="_Hlk99987510"/>
      <w:r w:rsidRPr="00C243CB">
        <w:rPr>
          <w:szCs w:val="24"/>
        </w:rPr>
        <w:t>&lt;style&gt;</w:t>
      </w:r>
    </w:p>
    <w:p w:rsidR="009C4CA8" w:rsidRPr="00C243CB" w:rsidRDefault="009C4CA8" w:rsidP="00C243CB">
      <w:pPr>
        <w:rPr>
          <w:szCs w:val="24"/>
        </w:rPr>
      </w:pPr>
      <w:r w:rsidRPr="00C243CB">
        <w:rPr>
          <w:szCs w:val="24"/>
        </w:rPr>
        <w:t>table {</w:t>
      </w:r>
    </w:p>
    <w:p w:rsidR="009C4CA8" w:rsidRPr="00C243CB" w:rsidRDefault="009C4CA8" w:rsidP="00C243CB">
      <w:pPr>
        <w:rPr>
          <w:szCs w:val="24"/>
        </w:rPr>
      </w:pPr>
      <w:r w:rsidRPr="00C243CB">
        <w:rPr>
          <w:szCs w:val="24"/>
        </w:rPr>
        <w:t xml:space="preserve">  border: 1px solid </w:t>
      </w:r>
      <w:r>
        <w:rPr>
          <w:szCs w:val="24"/>
        </w:rPr>
        <w:t>black</w:t>
      </w:r>
      <w:r w:rsidRPr="00C243CB">
        <w:rPr>
          <w:szCs w:val="24"/>
        </w:rPr>
        <w:t>;</w:t>
      </w:r>
    </w:p>
    <w:p w:rsidR="009C4CA8" w:rsidRPr="00C243CB" w:rsidRDefault="009C4CA8" w:rsidP="00C243CB">
      <w:pPr>
        <w:rPr>
          <w:szCs w:val="24"/>
        </w:rPr>
      </w:pPr>
      <w:r w:rsidRPr="00C243CB">
        <w:rPr>
          <w:szCs w:val="24"/>
        </w:rPr>
        <w:t>}</w:t>
      </w:r>
    </w:p>
    <w:p w:rsidR="009C4CA8" w:rsidRPr="00C243CB" w:rsidRDefault="009C4CA8" w:rsidP="00C243CB">
      <w:pPr>
        <w:rPr>
          <w:szCs w:val="24"/>
        </w:rPr>
      </w:pPr>
      <w:r w:rsidRPr="00C243CB">
        <w:rPr>
          <w:szCs w:val="24"/>
        </w:rPr>
        <w:t>&lt;/style&gt;</w:t>
      </w:r>
    </w:p>
    <w:p w:rsidR="009C4CA8" w:rsidRPr="00C243CB" w:rsidRDefault="009C4CA8" w:rsidP="00C243CB">
      <w:pPr>
        <w:rPr>
          <w:szCs w:val="24"/>
        </w:rPr>
      </w:pPr>
      <w:r w:rsidRPr="00C243CB">
        <w:rPr>
          <w:szCs w:val="24"/>
        </w:rPr>
        <w:t>&lt;table&gt;</w:t>
      </w:r>
    </w:p>
    <w:p w:rsidR="009C4CA8" w:rsidRPr="00C243CB" w:rsidRDefault="009C4CA8" w:rsidP="00C243CB">
      <w:pPr>
        <w:rPr>
          <w:szCs w:val="24"/>
        </w:rPr>
      </w:pPr>
      <w:r w:rsidRPr="00C243CB">
        <w:rPr>
          <w:szCs w:val="24"/>
        </w:rPr>
        <w:t xml:space="preserve">  &lt;tr&gt;</w:t>
      </w:r>
    </w:p>
    <w:p w:rsidR="009C4CA8" w:rsidRPr="00C243CB" w:rsidRDefault="009C4CA8" w:rsidP="00C243CB">
      <w:pPr>
        <w:rPr>
          <w:szCs w:val="24"/>
        </w:rPr>
      </w:pPr>
      <w:r w:rsidRPr="00C243CB">
        <w:rPr>
          <w:szCs w:val="24"/>
        </w:rPr>
        <w:t xml:space="preserve">    &lt;td&gt;</w:t>
      </w:r>
      <w:r>
        <w:rPr>
          <w:szCs w:val="24"/>
        </w:rPr>
        <w:t>text</w:t>
      </w:r>
      <w:r w:rsidRPr="00C243CB">
        <w:rPr>
          <w:szCs w:val="24"/>
        </w:rPr>
        <w:t>&lt;/td&gt;</w:t>
      </w:r>
    </w:p>
    <w:p w:rsidR="009C4CA8" w:rsidRPr="00C243CB" w:rsidRDefault="009C4CA8" w:rsidP="00C243CB">
      <w:pPr>
        <w:rPr>
          <w:szCs w:val="24"/>
        </w:rPr>
      </w:pPr>
      <w:r w:rsidRPr="00C243CB">
        <w:rPr>
          <w:szCs w:val="24"/>
        </w:rPr>
        <w:t xml:space="preserve">  &lt;/tr&gt;</w:t>
      </w:r>
    </w:p>
    <w:p w:rsidR="009C4CA8" w:rsidRPr="00C243CB" w:rsidRDefault="009C4CA8" w:rsidP="00C243CB">
      <w:pPr>
        <w:rPr>
          <w:szCs w:val="24"/>
        </w:rPr>
      </w:pPr>
      <w:r w:rsidRPr="00C243CB">
        <w:rPr>
          <w:szCs w:val="24"/>
        </w:rPr>
        <w:t>&lt;/table&gt;</w:t>
      </w:r>
    </w:p>
    <w:bookmarkEnd w:id="165"/>
    <w:p w:rsidR="009C4CA8" w:rsidRDefault="009C4CA8" w:rsidP="00172EFF">
      <w:pPr>
        <w:rPr>
          <w:szCs w:val="24"/>
        </w:rPr>
      </w:pPr>
    </w:p>
    <w:p w:rsidR="009C4CA8" w:rsidRDefault="009C4CA8"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9C4CA8" w:rsidRPr="00E335F6" w:rsidTr="008648B8">
        <w:trPr>
          <w:tblHeader/>
        </w:trPr>
        <w:tc>
          <w:tcPr>
            <w:tcW w:w="5000" w:type="pct"/>
            <w:gridSpan w:val="4"/>
            <w:shd w:val="pct15" w:color="auto" w:fill="FFFFFF"/>
            <w:tcMar>
              <w:top w:w="36" w:type="dxa"/>
              <w:left w:w="84" w:type="dxa"/>
              <w:bottom w:w="36" w:type="dxa"/>
              <w:right w:w="84" w:type="dxa"/>
            </w:tcMar>
            <w:vAlign w:val="center"/>
          </w:tcPr>
          <w:p w:rsidR="009C4CA8" w:rsidRPr="00AB4101" w:rsidRDefault="009C4CA8" w:rsidP="002761EC">
            <w:pPr>
              <w:keepNext/>
              <w:ind w:left="142"/>
              <w:outlineLvl w:val="1"/>
              <w:rPr>
                <w:b/>
                <w:szCs w:val="24"/>
              </w:rPr>
            </w:pPr>
            <w:bookmarkStart w:id="166" w:name="_Toc100047999"/>
            <w:bookmarkStart w:id="167" w:name="_Hlk92703665"/>
            <w:bookmarkStart w:id="168" w:name="_Hlk92225453"/>
            <w:r w:rsidRPr="008648B8">
              <w:rPr>
                <w:b/>
                <w:szCs w:val="24"/>
                <w:highlight w:val="yellow"/>
              </w:rPr>
              <w:t>List format</w:t>
            </w:r>
            <w:bookmarkEnd w:id="166"/>
          </w:p>
        </w:tc>
      </w:tr>
      <w:tr w:rsidR="009C4CA8" w:rsidRPr="00E335F6" w:rsidTr="008648B8">
        <w:trPr>
          <w:tblHeader/>
        </w:trPr>
        <w:tc>
          <w:tcPr>
            <w:tcW w:w="685" w:type="pct"/>
            <w:shd w:val="pct15" w:color="auto" w:fill="FFFFFF"/>
            <w:tcMar>
              <w:top w:w="36" w:type="dxa"/>
              <w:left w:w="84" w:type="dxa"/>
              <w:bottom w:w="36" w:type="dxa"/>
              <w:right w:w="84" w:type="dxa"/>
            </w:tcMar>
            <w:vAlign w:val="center"/>
          </w:tcPr>
          <w:p w:rsidR="009C4CA8" w:rsidRPr="00AB4101" w:rsidRDefault="009C4CA8"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9C4CA8" w:rsidRPr="00AB4101" w:rsidRDefault="009C4CA8"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9C4CA8" w:rsidRPr="00AB4101" w:rsidRDefault="009C4CA8"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9C4CA8" w:rsidRPr="00AB4101" w:rsidRDefault="009C4CA8" w:rsidP="00F54931">
            <w:pPr>
              <w:keepNext/>
              <w:rPr>
                <w:b/>
                <w:szCs w:val="24"/>
              </w:rPr>
            </w:pPr>
            <w:r w:rsidRPr="00AB4101">
              <w:rPr>
                <w:b/>
                <w:szCs w:val="24"/>
              </w:rPr>
              <w:t>Displays As (roughly)</w:t>
            </w:r>
          </w:p>
        </w:tc>
      </w:tr>
      <w:tr w:rsidR="009C4CA8" w:rsidRPr="00FF41B5" w:rsidTr="009B4055">
        <w:trPr>
          <w:cantSplit/>
        </w:trPr>
        <w:tc>
          <w:tcPr>
            <w:tcW w:w="685" w:type="pct"/>
            <w:shd w:val="clear" w:color="auto" w:fill="FFFFFF"/>
            <w:tcMar>
              <w:top w:w="36" w:type="dxa"/>
              <w:left w:w="84" w:type="dxa"/>
              <w:bottom w:w="36" w:type="dxa"/>
              <w:right w:w="84" w:type="dxa"/>
            </w:tcMar>
          </w:tcPr>
          <w:p w:rsidR="009C4CA8" w:rsidRPr="00AB4101" w:rsidRDefault="009C4CA8" w:rsidP="00CB6172">
            <w:pPr>
              <w:rPr>
                <w:b/>
                <w:szCs w:val="24"/>
              </w:rPr>
            </w:pPr>
            <w:bookmarkStart w:id="169" w:name="_Hlk92230247"/>
            <w:r w:rsidRPr="00AB4101">
              <w:rPr>
                <w:b/>
                <w:szCs w:val="24"/>
              </w:rPr>
              <w:t>Unordered</w:t>
            </w:r>
          </w:p>
        </w:tc>
        <w:tc>
          <w:tcPr>
            <w:tcW w:w="1430" w:type="pct"/>
            <w:shd w:val="clear" w:color="auto" w:fill="FFFFFF"/>
            <w:tcMar>
              <w:top w:w="36" w:type="dxa"/>
              <w:left w:w="84" w:type="dxa"/>
              <w:bottom w:w="36" w:type="dxa"/>
              <w:right w:w="84" w:type="dxa"/>
            </w:tcMar>
          </w:tcPr>
          <w:p w:rsidR="009C4CA8" w:rsidRDefault="009C4CA8" w:rsidP="00270D32">
            <w:pPr>
              <w:rPr>
                <w:szCs w:val="24"/>
              </w:rPr>
            </w:pPr>
            <w:r>
              <w:rPr>
                <w:szCs w:val="24"/>
              </w:rPr>
              <w:t xml:space="preserve">* </w:t>
            </w:r>
            <w:r w:rsidRPr="00AB4101">
              <w:rPr>
                <w:szCs w:val="24"/>
              </w:rPr>
              <w:t>A list item</w:t>
            </w:r>
            <w:r w:rsidRPr="00AB4101">
              <w:rPr>
                <w:szCs w:val="24"/>
              </w:rPr>
              <w:br/>
              <w:t>* Another list item</w:t>
            </w:r>
          </w:p>
          <w:p w:rsidR="009C4CA8" w:rsidRDefault="009C4CA8" w:rsidP="0010653E">
            <w:pPr>
              <w:keepNext/>
              <w:ind w:left="45"/>
              <w:rPr>
                <w:szCs w:val="24"/>
              </w:rPr>
            </w:pPr>
            <w:r>
              <w:rPr>
                <w:szCs w:val="24"/>
              </w:rPr>
              <w:t xml:space="preserve">** </w:t>
            </w:r>
            <w:r w:rsidRPr="004B4588">
              <w:rPr>
                <w:b/>
                <w:szCs w:val="24"/>
              </w:rPr>
              <w:t>Nested</w:t>
            </w:r>
            <w:r>
              <w:rPr>
                <w:szCs w:val="24"/>
              </w:rPr>
              <w:t xml:space="preserve"> one level down</w:t>
            </w:r>
          </w:p>
          <w:p w:rsidR="009C4CA8" w:rsidRDefault="009C4CA8" w:rsidP="00270D32">
            <w:pPr>
              <w:rPr>
                <w:szCs w:val="24"/>
              </w:rPr>
            </w:pPr>
            <w:r>
              <w:rPr>
                <w:szCs w:val="24"/>
              </w:rPr>
              <w:t>*** Nested two levels</w:t>
            </w:r>
          </w:p>
          <w:p w:rsidR="009C4CA8" w:rsidRPr="00AB4101" w:rsidRDefault="009C4CA8"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9C4CA8" w:rsidRPr="00AB4101" w:rsidRDefault="009C4CA8"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9C4CA8" w:rsidRPr="00AB4101" w:rsidRDefault="009C4CA8" w:rsidP="00270D32">
            <w:pPr>
              <w:numPr>
                <w:ilvl w:val="0"/>
                <w:numId w:val="22"/>
              </w:numPr>
              <w:tabs>
                <w:tab w:val="clear" w:pos="720"/>
                <w:tab w:val="num" w:pos="564"/>
              </w:tabs>
              <w:ind w:left="139" w:firstLine="0"/>
              <w:rPr>
                <w:szCs w:val="24"/>
              </w:rPr>
            </w:pPr>
            <w:r w:rsidRPr="00AB4101">
              <w:rPr>
                <w:szCs w:val="24"/>
              </w:rPr>
              <w:t>A list item</w:t>
            </w:r>
          </w:p>
          <w:p w:rsidR="009C4CA8" w:rsidRPr="00AB4101" w:rsidRDefault="009C4CA8" w:rsidP="00270D32">
            <w:pPr>
              <w:numPr>
                <w:ilvl w:val="0"/>
                <w:numId w:val="22"/>
              </w:numPr>
              <w:tabs>
                <w:tab w:val="clear" w:pos="720"/>
                <w:tab w:val="num" w:pos="564"/>
              </w:tabs>
              <w:ind w:left="139" w:firstLine="0"/>
              <w:rPr>
                <w:szCs w:val="24"/>
              </w:rPr>
            </w:pPr>
            <w:r w:rsidRPr="00AB4101">
              <w:rPr>
                <w:szCs w:val="24"/>
              </w:rPr>
              <w:t>Another list item</w:t>
            </w:r>
          </w:p>
        </w:tc>
      </w:tr>
      <w:bookmarkEnd w:id="167"/>
      <w:tr w:rsidR="009C4CA8" w:rsidRPr="00FF41B5" w:rsidTr="00270D32">
        <w:tc>
          <w:tcPr>
            <w:tcW w:w="685" w:type="pct"/>
            <w:shd w:val="clear" w:color="auto" w:fill="F8F8F8"/>
            <w:tcMar>
              <w:top w:w="36" w:type="dxa"/>
              <w:left w:w="84" w:type="dxa"/>
              <w:bottom w:w="36" w:type="dxa"/>
              <w:right w:w="84" w:type="dxa"/>
            </w:tcMar>
          </w:tcPr>
          <w:p w:rsidR="009C4CA8" w:rsidRPr="00AB4101" w:rsidRDefault="009C4CA8"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9C4CA8" w:rsidRDefault="009C4CA8" w:rsidP="00270D32">
            <w:pPr>
              <w:rPr>
                <w:szCs w:val="24"/>
              </w:rPr>
            </w:pPr>
            <w:r w:rsidRPr="00AB4101">
              <w:rPr>
                <w:szCs w:val="24"/>
              </w:rPr>
              <w:t># A list item</w:t>
            </w:r>
            <w:r w:rsidRPr="00AB4101">
              <w:rPr>
                <w:szCs w:val="24"/>
              </w:rPr>
              <w:br/>
              <w:t># Another list item</w:t>
            </w:r>
          </w:p>
          <w:p w:rsidR="009C4CA8" w:rsidRDefault="009C4CA8" w:rsidP="00270D32">
            <w:pPr>
              <w:rPr>
                <w:szCs w:val="24"/>
              </w:rPr>
            </w:pPr>
            <w:r>
              <w:rPr>
                <w:szCs w:val="24"/>
              </w:rPr>
              <w:t>##</w:t>
            </w:r>
          </w:p>
          <w:p w:rsidR="009C4CA8" w:rsidRDefault="009C4CA8" w:rsidP="00270D32">
            <w:pPr>
              <w:rPr>
                <w:szCs w:val="24"/>
              </w:rPr>
            </w:pPr>
            <w:r>
              <w:rPr>
                <w:szCs w:val="24"/>
              </w:rPr>
              <w:t>###</w:t>
            </w:r>
          </w:p>
          <w:p w:rsidR="009C4CA8" w:rsidRPr="00AB4101" w:rsidRDefault="009C4CA8"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9C4CA8" w:rsidRPr="00AB4101" w:rsidRDefault="009C4CA8"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9C4CA8" w:rsidRPr="00AB4101" w:rsidRDefault="009C4CA8" w:rsidP="00270D32">
            <w:pPr>
              <w:numPr>
                <w:ilvl w:val="0"/>
                <w:numId w:val="23"/>
              </w:numPr>
              <w:tabs>
                <w:tab w:val="clear" w:pos="720"/>
                <w:tab w:val="num" w:pos="564"/>
              </w:tabs>
              <w:ind w:left="139" w:hanging="14"/>
              <w:rPr>
                <w:szCs w:val="24"/>
              </w:rPr>
            </w:pPr>
            <w:r w:rsidRPr="00AB4101">
              <w:rPr>
                <w:szCs w:val="24"/>
              </w:rPr>
              <w:t>A list item</w:t>
            </w:r>
          </w:p>
          <w:p w:rsidR="009C4CA8" w:rsidRPr="00AB4101" w:rsidRDefault="009C4CA8" w:rsidP="00270D32">
            <w:pPr>
              <w:numPr>
                <w:ilvl w:val="0"/>
                <w:numId w:val="23"/>
              </w:numPr>
              <w:tabs>
                <w:tab w:val="clear" w:pos="720"/>
                <w:tab w:val="num" w:pos="564"/>
              </w:tabs>
              <w:ind w:left="139" w:hanging="14"/>
              <w:rPr>
                <w:szCs w:val="24"/>
              </w:rPr>
            </w:pPr>
            <w:r w:rsidRPr="00AB4101">
              <w:rPr>
                <w:szCs w:val="24"/>
              </w:rPr>
              <w:t>Another list item</w:t>
            </w:r>
          </w:p>
        </w:tc>
      </w:tr>
      <w:bookmarkEnd w:id="168"/>
      <w:bookmarkEnd w:id="169"/>
    </w:tbl>
    <w:p w:rsidR="009C4CA8" w:rsidRDefault="009C4CA8" w:rsidP="00172EFF">
      <w:pPr>
        <w:rPr>
          <w:szCs w:val="24"/>
        </w:rPr>
      </w:pPr>
    </w:p>
    <w:p w:rsidR="009C4CA8" w:rsidRDefault="009C4CA8"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9C4CA8" w:rsidRPr="00E335F6" w:rsidTr="00110A1D">
        <w:trPr>
          <w:tblHeader/>
        </w:trPr>
        <w:tc>
          <w:tcPr>
            <w:tcW w:w="5000" w:type="pct"/>
            <w:gridSpan w:val="3"/>
            <w:shd w:val="pct15" w:color="auto" w:fill="FFFFFF"/>
            <w:tcMar>
              <w:top w:w="36" w:type="dxa"/>
              <w:left w:w="84" w:type="dxa"/>
              <w:bottom w:w="36" w:type="dxa"/>
              <w:right w:w="84" w:type="dxa"/>
            </w:tcMar>
            <w:vAlign w:val="center"/>
          </w:tcPr>
          <w:p w:rsidR="009C4CA8" w:rsidRPr="00DF2661" w:rsidRDefault="009C4CA8" w:rsidP="00110A1D">
            <w:pPr>
              <w:keepNext/>
              <w:ind w:left="142"/>
              <w:outlineLvl w:val="1"/>
              <w:rPr>
                <w:b/>
                <w:szCs w:val="24"/>
              </w:rPr>
            </w:pPr>
            <w:bookmarkStart w:id="170" w:name="_Toc100048000"/>
            <w:r w:rsidRPr="00C3364C">
              <w:rPr>
                <w:b/>
                <w:szCs w:val="24"/>
                <w:highlight w:val="yellow"/>
              </w:rPr>
              <w:t>Blockquote</w:t>
            </w:r>
            <w:bookmarkEnd w:id="170"/>
          </w:p>
        </w:tc>
      </w:tr>
      <w:tr w:rsidR="009C4CA8" w:rsidRPr="00E335F6" w:rsidTr="007F0576">
        <w:trPr>
          <w:tblHeader/>
        </w:trPr>
        <w:tc>
          <w:tcPr>
            <w:tcW w:w="1809" w:type="pct"/>
            <w:shd w:val="pct15" w:color="auto" w:fill="FFFFFF"/>
            <w:tcMar>
              <w:top w:w="36" w:type="dxa"/>
              <w:left w:w="84" w:type="dxa"/>
              <w:bottom w:w="36" w:type="dxa"/>
              <w:right w:w="84" w:type="dxa"/>
            </w:tcMar>
            <w:vAlign w:val="center"/>
          </w:tcPr>
          <w:p w:rsidR="009C4CA8" w:rsidRPr="00AB4101" w:rsidRDefault="009C4CA8"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9C4CA8" w:rsidRPr="00AB4101" w:rsidRDefault="009C4CA8"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9C4CA8" w:rsidRPr="00AB4101" w:rsidRDefault="009C4CA8" w:rsidP="00110A1D">
            <w:pPr>
              <w:keepNext/>
              <w:rPr>
                <w:b/>
                <w:szCs w:val="24"/>
              </w:rPr>
            </w:pPr>
            <w:r w:rsidRPr="00AB4101">
              <w:rPr>
                <w:b/>
                <w:szCs w:val="24"/>
              </w:rPr>
              <w:t>Displays As (roughly)</w:t>
            </w:r>
          </w:p>
        </w:tc>
      </w:tr>
      <w:tr w:rsidR="009C4CA8" w:rsidRPr="00FF41B5" w:rsidTr="007F0576">
        <w:tc>
          <w:tcPr>
            <w:tcW w:w="1809" w:type="pct"/>
            <w:shd w:val="clear" w:color="auto" w:fill="FFFFFF"/>
            <w:tcMar>
              <w:top w:w="36" w:type="dxa"/>
              <w:left w:w="84" w:type="dxa"/>
              <w:bottom w:w="36" w:type="dxa"/>
              <w:right w:w="84" w:type="dxa"/>
            </w:tcMar>
          </w:tcPr>
          <w:p w:rsidR="009C4CA8" w:rsidRPr="005C6C23" w:rsidRDefault="009C4CA8" w:rsidP="005C6C23">
            <w:pPr>
              <w:rPr>
                <w:szCs w:val="24"/>
              </w:rPr>
            </w:pPr>
            <w:r w:rsidRPr="005C6C23">
              <w:rPr>
                <w:szCs w:val="24"/>
              </w:rPr>
              <w:t>&gt;Line 1</w:t>
            </w:r>
          </w:p>
          <w:p w:rsidR="009C4CA8" w:rsidRPr="005C6C23" w:rsidRDefault="009C4CA8" w:rsidP="005C6C23">
            <w:pPr>
              <w:rPr>
                <w:szCs w:val="24"/>
              </w:rPr>
            </w:pPr>
            <w:r w:rsidRPr="005C6C23">
              <w:rPr>
                <w:szCs w:val="24"/>
              </w:rPr>
              <w:t>&gt;Line 2</w:t>
            </w:r>
          </w:p>
          <w:p w:rsidR="009C4CA8" w:rsidRPr="005C6C23" w:rsidRDefault="009C4CA8" w:rsidP="005C6C23">
            <w:pPr>
              <w:rPr>
                <w:szCs w:val="24"/>
              </w:rPr>
            </w:pPr>
            <w:r w:rsidRPr="005C6C23">
              <w:rPr>
                <w:szCs w:val="24"/>
              </w:rPr>
              <w:t>&gt;&gt;Nested 1</w:t>
            </w:r>
          </w:p>
          <w:p w:rsidR="009C4CA8" w:rsidRPr="005C6C23" w:rsidRDefault="009C4CA8"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9C4CA8" w:rsidRPr="007F0576" w:rsidRDefault="009C4CA8" w:rsidP="007F0576">
            <w:pPr>
              <w:rPr>
                <w:szCs w:val="24"/>
              </w:rPr>
            </w:pPr>
            <w:r w:rsidRPr="007F0576">
              <w:rPr>
                <w:szCs w:val="24"/>
              </w:rPr>
              <w:t>&lt;blockquote&gt;Line 1&lt;br&gt;</w:t>
            </w:r>
          </w:p>
          <w:p w:rsidR="009C4CA8" w:rsidRPr="007F0576" w:rsidRDefault="009C4CA8" w:rsidP="007F0576">
            <w:pPr>
              <w:rPr>
                <w:szCs w:val="24"/>
              </w:rPr>
            </w:pPr>
            <w:r w:rsidRPr="007F0576">
              <w:rPr>
                <w:szCs w:val="24"/>
              </w:rPr>
              <w:t>Line 2&lt;br&gt;</w:t>
            </w:r>
          </w:p>
          <w:p w:rsidR="009C4CA8" w:rsidRPr="007F0576" w:rsidRDefault="009C4CA8" w:rsidP="007F0576">
            <w:pPr>
              <w:rPr>
                <w:szCs w:val="24"/>
              </w:rPr>
            </w:pPr>
            <w:r w:rsidRPr="007F0576">
              <w:rPr>
                <w:szCs w:val="24"/>
              </w:rPr>
              <w:t>&lt;blockquote&gt;Nested 1&lt;br&gt;</w:t>
            </w:r>
          </w:p>
          <w:p w:rsidR="009C4CA8" w:rsidRPr="007F0576" w:rsidRDefault="009C4CA8" w:rsidP="007F0576">
            <w:pPr>
              <w:rPr>
                <w:szCs w:val="24"/>
              </w:rPr>
            </w:pPr>
            <w:r w:rsidRPr="007F0576">
              <w:rPr>
                <w:szCs w:val="24"/>
              </w:rPr>
              <w:t>Nested 2&lt;br&gt;</w:t>
            </w:r>
          </w:p>
          <w:p w:rsidR="009C4CA8" w:rsidRPr="007F0576" w:rsidRDefault="009C4CA8"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9C4CA8" w:rsidRDefault="009C4CA8"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9C4CA8" w:rsidRPr="00AB4101" w:rsidRDefault="009C4CA8"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9C4CA8" w:rsidRDefault="009C4CA8" w:rsidP="00172EFF">
      <w:pPr>
        <w:rPr>
          <w:szCs w:val="24"/>
        </w:rPr>
      </w:pPr>
    </w:p>
    <w:p w:rsidR="009C4CA8" w:rsidRDefault="009C4CA8"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9C4CA8" w:rsidRPr="00E335F6" w:rsidTr="00AA511F">
        <w:trPr>
          <w:tblHeader/>
        </w:trPr>
        <w:tc>
          <w:tcPr>
            <w:tcW w:w="5000" w:type="pct"/>
            <w:gridSpan w:val="3"/>
            <w:shd w:val="pct15" w:color="auto" w:fill="FFFFFF"/>
            <w:tcMar>
              <w:top w:w="36" w:type="dxa"/>
              <w:left w:w="84" w:type="dxa"/>
              <w:bottom w:w="36" w:type="dxa"/>
              <w:right w:w="84" w:type="dxa"/>
            </w:tcMar>
            <w:vAlign w:val="center"/>
          </w:tcPr>
          <w:p w:rsidR="009C4CA8" w:rsidRPr="00AB4101" w:rsidRDefault="009C4CA8" w:rsidP="00D46124">
            <w:pPr>
              <w:keepNext/>
              <w:ind w:left="142"/>
              <w:outlineLvl w:val="1"/>
              <w:rPr>
                <w:b/>
                <w:szCs w:val="24"/>
              </w:rPr>
            </w:pPr>
            <w:bookmarkStart w:id="171" w:name="_Toc100048001"/>
            <w:r w:rsidRPr="00402215">
              <w:rPr>
                <w:b/>
                <w:szCs w:val="24"/>
                <w:highlight w:val="yellow"/>
              </w:rPr>
              <w:t>Special formatting codes</w:t>
            </w:r>
            <w:bookmarkEnd w:id="171"/>
          </w:p>
        </w:tc>
      </w:tr>
      <w:tr w:rsidR="009C4CA8" w:rsidRPr="00E335F6" w:rsidTr="0094585B">
        <w:trPr>
          <w:tblHeader/>
        </w:trPr>
        <w:tc>
          <w:tcPr>
            <w:tcW w:w="904" w:type="pct"/>
            <w:shd w:val="pct15" w:color="auto" w:fill="FFFFFF"/>
            <w:tcMar>
              <w:top w:w="36" w:type="dxa"/>
              <w:left w:w="84" w:type="dxa"/>
              <w:bottom w:w="36" w:type="dxa"/>
              <w:right w:w="84" w:type="dxa"/>
            </w:tcMar>
            <w:vAlign w:val="center"/>
          </w:tcPr>
          <w:p w:rsidR="009C4CA8" w:rsidRPr="00AB4101" w:rsidRDefault="009C4CA8"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9C4CA8" w:rsidRPr="00AB4101" w:rsidRDefault="009C4CA8"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9C4CA8" w:rsidRPr="00AB4101" w:rsidRDefault="009C4CA8" w:rsidP="00AA511F">
            <w:pPr>
              <w:keepNext/>
              <w:rPr>
                <w:b/>
                <w:szCs w:val="24"/>
              </w:rPr>
            </w:pPr>
            <w:r w:rsidRPr="00AB4101">
              <w:rPr>
                <w:b/>
                <w:szCs w:val="24"/>
              </w:rPr>
              <w:t>Rendered As</w:t>
            </w:r>
          </w:p>
        </w:tc>
      </w:tr>
      <w:tr w:rsidR="009C4CA8" w:rsidRPr="00FF41B5" w:rsidTr="00510AC6">
        <w:tc>
          <w:tcPr>
            <w:tcW w:w="904" w:type="pct"/>
            <w:shd w:val="clear" w:color="auto" w:fill="FFFFFF"/>
            <w:tcMar>
              <w:top w:w="36" w:type="dxa"/>
              <w:left w:w="84" w:type="dxa"/>
              <w:bottom w:w="36" w:type="dxa"/>
              <w:right w:w="84" w:type="dxa"/>
            </w:tcMar>
          </w:tcPr>
          <w:p w:rsidR="009C4CA8" w:rsidRPr="00AB4101" w:rsidRDefault="009C4CA8"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9C4CA8" w:rsidRPr="00CB6172" w:rsidRDefault="009C4CA8" w:rsidP="00AA511F">
            <w:pPr>
              <w:rPr>
                <w:szCs w:val="24"/>
              </w:rPr>
            </w:pPr>
            <w:r>
              <w:rPr>
                <w:szCs w:val="24"/>
              </w:rPr>
              <w:t>----</w:t>
            </w:r>
          </w:p>
        </w:tc>
        <w:tc>
          <w:tcPr>
            <w:tcW w:w="2588" w:type="pct"/>
            <w:shd w:val="clear" w:color="auto" w:fill="FFFFFF"/>
            <w:tcMar>
              <w:top w:w="36" w:type="dxa"/>
              <w:left w:w="84" w:type="dxa"/>
              <w:bottom w:w="36" w:type="dxa"/>
              <w:right w:w="84" w:type="dxa"/>
            </w:tcMar>
          </w:tcPr>
          <w:p w:rsidR="009C4CA8" w:rsidRPr="009C4EBC" w:rsidRDefault="009C4CA8" w:rsidP="00AA511F">
            <w:pPr>
              <w:rPr>
                <w:szCs w:val="24"/>
              </w:rPr>
            </w:pPr>
            <w:r>
              <w:rPr>
                <w:szCs w:val="24"/>
              </w:rPr>
              <w:t>Full width horizontal line</w:t>
            </w:r>
          </w:p>
        </w:tc>
      </w:tr>
      <w:tr w:rsidR="009C4CA8" w:rsidRPr="00FF41B5" w:rsidTr="00510AC6">
        <w:tc>
          <w:tcPr>
            <w:tcW w:w="904" w:type="pct"/>
            <w:tcBorders>
              <w:bottom w:val="nil"/>
            </w:tcBorders>
            <w:shd w:val="clear" w:color="auto" w:fill="FFFFFF"/>
            <w:tcMar>
              <w:top w:w="36" w:type="dxa"/>
              <w:left w:w="84" w:type="dxa"/>
              <w:bottom w:w="36" w:type="dxa"/>
              <w:right w:w="84" w:type="dxa"/>
            </w:tcMar>
          </w:tcPr>
          <w:p w:rsidR="009C4CA8" w:rsidRDefault="009C4CA8"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9C4CA8" w:rsidRPr="0094585B" w:rsidRDefault="009C4CA8" w:rsidP="0094585B">
            <w:pPr>
              <w:rPr>
                <w:szCs w:val="24"/>
              </w:rPr>
            </w:pPr>
            <w:r w:rsidRPr="0094585B">
              <w:rPr>
                <w:szCs w:val="24"/>
              </w:rPr>
              <w:t>The rain in Spain falls¬</w:t>
            </w:r>
          </w:p>
          <w:p w:rsidR="009C4CA8" w:rsidRPr="0094585B" w:rsidRDefault="009C4CA8"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9C4CA8" w:rsidRPr="0094585B" w:rsidRDefault="009C4CA8" w:rsidP="00AA511F">
            <w:pPr>
              <w:rPr>
                <w:szCs w:val="24"/>
              </w:rPr>
            </w:pPr>
            <w:r w:rsidRPr="0094585B">
              <w:rPr>
                <w:szCs w:val="24"/>
              </w:rPr>
              <w:t>The rain in Spain falls mainly on the plain.</w:t>
            </w:r>
          </w:p>
        </w:tc>
      </w:tr>
      <w:tr w:rsidR="009C4CA8" w:rsidRPr="00FF41B5" w:rsidTr="00510AC6">
        <w:tc>
          <w:tcPr>
            <w:tcW w:w="904" w:type="pct"/>
            <w:tcBorders>
              <w:top w:val="nil"/>
            </w:tcBorders>
            <w:shd w:val="clear" w:color="auto" w:fill="FFFFFF"/>
            <w:tcMar>
              <w:top w:w="36" w:type="dxa"/>
              <w:left w:w="84" w:type="dxa"/>
              <w:bottom w:w="36" w:type="dxa"/>
              <w:right w:w="84" w:type="dxa"/>
            </w:tcMar>
          </w:tcPr>
          <w:p w:rsidR="009C4CA8" w:rsidRDefault="009C4CA8"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9C4CA8" w:rsidRPr="0094585B" w:rsidRDefault="009C4CA8" w:rsidP="00AA511F">
            <w:pPr>
              <w:rPr>
                <w:szCs w:val="24"/>
              </w:rPr>
            </w:pPr>
            <w:r w:rsidRPr="00FF1D4E">
              <w:rPr>
                <w:szCs w:val="24"/>
              </w:rPr>
              <w:t>The various no-break features—</w:t>
            </w:r>
            <w:hyperlink r:id="rId87" w:anchor="macros-macro-nobr" w:history="1">
              <w:r w:rsidRPr="00F26FCD">
                <w:rPr>
                  <w:rStyle w:val="Hyperlink"/>
                  <w:szCs w:val="24"/>
                </w:rPr>
                <w:t>&lt;&lt;nobr&gt;&gt; macro</w:t>
              </w:r>
            </w:hyperlink>
            <w:r w:rsidRPr="00FF1D4E">
              <w:rPr>
                <w:szCs w:val="24"/>
              </w:rPr>
              <w:t xml:space="preserve">, </w:t>
            </w:r>
            <w:hyperlink r:id="rId88" w:anchor="special-tag-nobr" w:history="1">
              <w:r w:rsidRPr="005B15F6">
                <w:rPr>
                  <w:rStyle w:val="Hyperlink"/>
                  <w:szCs w:val="24"/>
                </w:rPr>
                <w:t>nobr special tag</w:t>
              </w:r>
            </w:hyperlink>
            <w:r w:rsidRPr="00FF1D4E">
              <w:rPr>
                <w:szCs w:val="24"/>
              </w:rPr>
              <w:t xml:space="preserve">, and </w:t>
            </w:r>
            <w:hyperlink r:id="rId89"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9C4CA8" w:rsidRDefault="009C4CA8" w:rsidP="00172EFF">
      <w:pPr>
        <w:rPr>
          <w:szCs w:val="24"/>
        </w:rPr>
      </w:pPr>
    </w:p>
    <w:p w:rsidR="009C4CA8" w:rsidRDefault="009C4CA8"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9C4CA8"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9C4CA8" w:rsidRPr="00AB4101" w:rsidRDefault="009C4CA8" w:rsidP="00D46124">
            <w:pPr>
              <w:keepNext/>
              <w:ind w:left="142"/>
              <w:outlineLvl w:val="1"/>
              <w:rPr>
                <w:b/>
                <w:szCs w:val="24"/>
              </w:rPr>
            </w:pPr>
            <w:bookmarkStart w:id="172" w:name="_Toc100048002"/>
            <w:bookmarkStart w:id="173"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72"/>
          </w:p>
        </w:tc>
      </w:tr>
      <w:tr w:rsidR="009C4CA8" w:rsidRPr="00E335F6" w:rsidTr="00C7713A">
        <w:trPr>
          <w:cantSplit/>
          <w:tblHeader/>
        </w:trPr>
        <w:tc>
          <w:tcPr>
            <w:tcW w:w="685" w:type="pct"/>
            <w:shd w:val="pct15" w:color="auto" w:fill="FFFFFF"/>
            <w:tcMar>
              <w:top w:w="36" w:type="dxa"/>
              <w:left w:w="84" w:type="dxa"/>
              <w:bottom w:w="36" w:type="dxa"/>
              <w:right w:w="84" w:type="dxa"/>
            </w:tcMar>
            <w:vAlign w:val="center"/>
          </w:tcPr>
          <w:p w:rsidR="009C4CA8" w:rsidRPr="00AB4101" w:rsidRDefault="009C4CA8"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9C4CA8" w:rsidRPr="00AB4101" w:rsidRDefault="009C4CA8"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9C4CA8" w:rsidRPr="00AB4101" w:rsidRDefault="009C4CA8" w:rsidP="003C5D4B">
            <w:pPr>
              <w:keepNext/>
              <w:rPr>
                <w:b/>
                <w:szCs w:val="24"/>
              </w:rPr>
            </w:pPr>
            <w:r w:rsidRPr="00AB4101">
              <w:rPr>
                <w:b/>
                <w:szCs w:val="24"/>
              </w:rPr>
              <w:t>Rendered As</w:t>
            </w:r>
          </w:p>
        </w:tc>
      </w:tr>
      <w:tr w:rsidR="009C4CA8" w:rsidRPr="00FF41B5" w:rsidTr="00C7713A">
        <w:trPr>
          <w:cantSplit/>
        </w:trPr>
        <w:tc>
          <w:tcPr>
            <w:tcW w:w="685" w:type="pct"/>
            <w:shd w:val="clear" w:color="auto" w:fill="FFFFFF"/>
            <w:tcMar>
              <w:top w:w="36" w:type="dxa"/>
              <w:left w:w="84" w:type="dxa"/>
              <w:bottom w:w="36" w:type="dxa"/>
              <w:right w:w="84" w:type="dxa"/>
            </w:tcMar>
          </w:tcPr>
          <w:p w:rsidR="009C4CA8" w:rsidRPr="00AB4101" w:rsidRDefault="009C4CA8"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9C4CA8" w:rsidRPr="00CB6172" w:rsidRDefault="009C4CA8"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9C4CA8" w:rsidRPr="009C4EBC" w:rsidRDefault="009C4CA8" w:rsidP="00CB6172">
            <w:pPr>
              <w:rPr>
                <w:szCs w:val="24"/>
              </w:rPr>
            </w:pPr>
            <w:r w:rsidRPr="009C4EBC">
              <w:rPr>
                <w:szCs w:val="24"/>
              </w:rPr>
              <w:t>Code</w:t>
            </w:r>
          </w:p>
        </w:tc>
      </w:tr>
      <w:bookmarkEnd w:id="173"/>
      <w:tr w:rsidR="009C4CA8" w:rsidRPr="00FF41B5" w:rsidTr="00C7713A">
        <w:trPr>
          <w:cantSplit/>
        </w:trPr>
        <w:tc>
          <w:tcPr>
            <w:tcW w:w="685" w:type="pct"/>
            <w:shd w:val="clear" w:color="auto" w:fill="F8F8F8"/>
            <w:tcMar>
              <w:top w:w="36" w:type="dxa"/>
              <w:left w:w="84" w:type="dxa"/>
              <w:bottom w:w="36" w:type="dxa"/>
              <w:right w:w="84" w:type="dxa"/>
            </w:tcMar>
          </w:tcPr>
          <w:p w:rsidR="009C4CA8" w:rsidRPr="00AB4101" w:rsidRDefault="009C4CA8"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9C4CA8" w:rsidRPr="00270D32" w:rsidRDefault="009C4CA8" w:rsidP="00270D32">
            <w:pPr>
              <w:rPr>
                <w:szCs w:val="24"/>
              </w:rPr>
            </w:pPr>
            <w:r w:rsidRPr="00270D32">
              <w:rPr>
                <w:szCs w:val="24"/>
              </w:rPr>
              <w:t>&lt;pre&gt;&lt;code&gt;Code</w:t>
            </w:r>
          </w:p>
          <w:p w:rsidR="009C4CA8" w:rsidRDefault="009C4CA8" w:rsidP="00270D32">
            <w:pPr>
              <w:rPr>
                <w:szCs w:val="24"/>
              </w:rPr>
            </w:pPr>
            <w:r w:rsidRPr="00270D32">
              <w:rPr>
                <w:szCs w:val="24"/>
              </w:rPr>
              <w:t>More code</w:t>
            </w:r>
          </w:p>
          <w:p w:rsidR="009C4CA8" w:rsidRPr="00270D32" w:rsidRDefault="009C4CA8" w:rsidP="00270D32">
            <w:pPr>
              <w:rPr>
                <w:szCs w:val="24"/>
              </w:rPr>
            </w:pPr>
            <w:r>
              <w:rPr>
                <w:szCs w:val="24"/>
              </w:rPr>
              <w:t>Even more code</w:t>
            </w:r>
          </w:p>
          <w:p w:rsidR="009C4CA8" w:rsidRPr="00270D32" w:rsidRDefault="009C4CA8"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9C4CA8" w:rsidRPr="009C4EBC" w:rsidRDefault="009C4CA8" w:rsidP="009C4EBC">
            <w:pPr>
              <w:rPr>
                <w:szCs w:val="24"/>
              </w:rPr>
            </w:pPr>
            <w:r w:rsidRPr="009C4EBC">
              <w:rPr>
                <w:szCs w:val="24"/>
              </w:rPr>
              <w:t>Code</w:t>
            </w:r>
          </w:p>
          <w:p w:rsidR="009C4CA8" w:rsidRDefault="009C4CA8" w:rsidP="009C4EBC">
            <w:pPr>
              <w:rPr>
                <w:szCs w:val="24"/>
              </w:rPr>
            </w:pPr>
            <w:r w:rsidRPr="009C4EBC">
              <w:rPr>
                <w:szCs w:val="24"/>
              </w:rPr>
              <w:t>More code</w:t>
            </w:r>
          </w:p>
          <w:p w:rsidR="009C4CA8" w:rsidRPr="009C4EBC" w:rsidRDefault="009C4CA8" w:rsidP="009C4EBC">
            <w:pPr>
              <w:rPr>
                <w:szCs w:val="24"/>
              </w:rPr>
            </w:pPr>
            <w:r>
              <w:rPr>
                <w:szCs w:val="24"/>
              </w:rPr>
              <w:t>Even more code</w:t>
            </w:r>
          </w:p>
        </w:tc>
      </w:tr>
    </w:tbl>
    <w:p w:rsidR="009C4CA8" w:rsidRDefault="009C4CA8" w:rsidP="007C1054">
      <w:pPr>
        <w:rPr>
          <w:szCs w:val="24"/>
        </w:rPr>
      </w:pPr>
    </w:p>
    <w:p w:rsidR="009C4CA8" w:rsidRPr="00D55349" w:rsidRDefault="009C4CA8" w:rsidP="00D55349">
      <w:pPr>
        <w:keepNext/>
        <w:ind w:left="142"/>
        <w:outlineLvl w:val="1"/>
        <w:rPr>
          <w:b/>
          <w:szCs w:val="24"/>
        </w:rPr>
      </w:pPr>
      <w:bookmarkStart w:id="174" w:name="_Toc92095215"/>
      <w:bookmarkStart w:id="175" w:name="_Toc100048003"/>
      <w:r w:rsidRPr="00D55349">
        <w:rPr>
          <w:b/>
          <w:szCs w:val="24"/>
          <w:highlight w:val="yellow"/>
        </w:rPr>
        <w:t>Non-active emulation</w:t>
      </w:r>
      <w:r>
        <w:rPr>
          <w:b/>
          <w:szCs w:val="24"/>
          <w:highlight w:val="yellow"/>
        </w:rPr>
        <w:t xml:space="preserve"> text</w:t>
      </w:r>
      <w:bookmarkEnd w:id="174"/>
      <w:bookmarkEnd w:id="175"/>
    </w:p>
    <w:p w:rsidR="009C4CA8" w:rsidRDefault="009C4CA8" w:rsidP="00D04BC8">
      <w:pPr>
        <w:keepNext/>
        <w:ind w:left="142"/>
        <w:rPr>
          <w:szCs w:val="24"/>
        </w:rPr>
      </w:pPr>
    </w:p>
    <w:p w:rsidR="009C4CA8" w:rsidRDefault="009C4CA8" w:rsidP="00A92792">
      <w:pPr>
        <w:ind w:left="142"/>
        <w:rPr>
          <w:szCs w:val="24"/>
        </w:rPr>
      </w:pPr>
      <w:r>
        <w:rPr>
          <w:szCs w:val="24"/>
        </w:rPr>
        <w:t>(Using a character set that is not recognised by Twine as control text.)</w:t>
      </w:r>
    </w:p>
    <w:p w:rsidR="009C4CA8" w:rsidRDefault="009C4CA8" w:rsidP="00A92792">
      <w:pPr>
        <w:ind w:left="142"/>
        <w:rPr>
          <w:szCs w:val="24"/>
        </w:rPr>
      </w:pPr>
    </w:p>
    <w:p w:rsidR="009C4CA8" w:rsidRPr="00184AF3" w:rsidRDefault="009C4CA8"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9C4CA8" w:rsidRDefault="009C4CA8" w:rsidP="00A92792">
      <w:pPr>
        <w:ind w:left="142"/>
        <w:rPr>
          <w:szCs w:val="24"/>
        </w:rPr>
      </w:pPr>
    </w:p>
    <w:p w:rsidR="009C4CA8" w:rsidRPr="00134918" w:rsidRDefault="009C4CA8" w:rsidP="00A92792">
      <w:pPr>
        <w:ind w:left="142"/>
        <w:rPr>
          <w:szCs w:val="24"/>
          <w:lang w:val="en-US"/>
        </w:rPr>
      </w:pPr>
      <w:bookmarkStart w:id="176"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76"/>
    </w:p>
    <w:p w:rsidR="009C4CA8" w:rsidRDefault="009C4CA8" w:rsidP="00A92792">
      <w:pPr>
        <w:ind w:left="142"/>
        <w:rPr>
          <w:szCs w:val="24"/>
        </w:rPr>
      </w:pPr>
    </w:p>
    <w:p w:rsidR="009C4CA8" w:rsidRPr="00997F9C" w:rsidRDefault="009C4CA8" w:rsidP="00A92792">
      <w:pPr>
        <w:ind w:left="142"/>
        <w:rPr>
          <w:rFonts w:ascii="Arial" w:eastAsia="SimSun" w:hAnsi="Arial" w:cs="Arial"/>
          <w:szCs w:val="24"/>
          <w:lang w:val="fr-FR" w:eastAsia="en-AU"/>
        </w:rPr>
      </w:pPr>
      <w:bookmarkStart w:id="177" w:name="_Hlk322990095"/>
      <w:bookmarkStart w:id="178" w:name="_Hlk322989976"/>
      <w:bookmarkStart w:id="179" w:name="_Hlk322989894"/>
      <w:r w:rsidRPr="00997F9C">
        <w:rPr>
          <w:rFonts w:ascii="Arial" w:eastAsia="SimSun" w:hAnsi="Arial" w:cs="Arial"/>
          <w:szCs w:val="24"/>
          <w:lang w:val="fr-FR" w:eastAsia="en-AU"/>
        </w:rPr>
        <w:t>«actions»</w:t>
      </w:r>
    </w:p>
    <w:bookmarkEnd w:id="177"/>
    <w:p w:rsidR="009C4CA8" w:rsidRPr="00997F9C" w:rsidRDefault="009C4CA8"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9C4CA8" w:rsidRPr="00997F9C" w:rsidRDefault="009C4CA8"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9C4CA8" w:rsidRPr="00997F9C" w:rsidRDefault="009C4CA8"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9C4CA8" w:rsidRPr="00997F9C" w:rsidRDefault="009C4CA8"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9C4CA8" w:rsidRPr="00997F9C" w:rsidRDefault="009C4CA8"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9C4CA8" w:rsidRPr="00997F9C" w:rsidRDefault="009C4CA8"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9C4CA8" w:rsidRPr="00997F9C" w:rsidRDefault="009C4CA8"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9C4CA8" w:rsidRDefault="009C4CA8" w:rsidP="00A92792">
      <w:pPr>
        <w:ind w:left="142"/>
        <w:rPr>
          <w:szCs w:val="24"/>
          <w:lang w:val="fr-FR"/>
        </w:rPr>
      </w:pPr>
    </w:p>
    <w:p w:rsidR="009C4CA8" w:rsidRPr="00997F9C" w:rsidRDefault="009C4CA8"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80" w:name="_Hlk322990114"/>
      <w:r w:rsidRPr="00997F9C">
        <w:rPr>
          <w:rFonts w:eastAsia="MS Mincho"/>
          <w:szCs w:val="24"/>
          <w:lang w:eastAsia="en-AU"/>
        </w:rPr>
        <w:t>actions</w:t>
      </w:r>
      <w:bookmarkEnd w:id="180"/>
      <w:r w:rsidRPr="00997F9C">
        <w:rPr>
          <w:rFonts w:ascii="MS Gothic" w:eastAsia="MS Gothic" w:hAnsi="MS Gothic" w:cs="MS Gothic" w:hint="eastAsia"/>
          <w:szCs w:val="24"/>
          <w:lang w:eastAsia="en-AU"/>
        </w:rPr>
        <w:t>≫</w:t>
      </w:r>
    </w:p>
    <w:bookmarkEnd w:id="178"/>
    <w:p w:rsidR="009C4CA8" w:rsidRPr="00997F9C" w:rsidRDefault="009C4CA8"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79"/>
    </w:p>
    <w:p w:rsidR="009C4CA8" w:rsidRPr="00997F9C" w:rsidRDefault="009C4CA8" w:rsidP="00A92792">
      <w:pPr>
        <w:ind w:left="142"/>
        <w:rPr>
          <w:rFonts w:eastAsia="MS Mincho"/>
          <w:szCs w:val="24"/>
          <w:lang w:eastAsia="en-AU"/>
        </w:rPr>
      </w:pPr>
      <w:bookmarkStart w:id="181" w:name="_Hlk323028337"/>
      <w:r w:rsidRPr="00997F9C">
        <w:rPr>
          <w:rFonts w:ascii="MS Gothic" w:eastAsia="MS Gothic" w:hAnsi="MS Gothic" w:cs="MS Gothic" w:hint="eastAsia"/>
          <w:szCs w:val="24"/>
          <w:lang w:eastAsia="en-AU"/>
        </w:rPr>
        <w:t>≪</w:t>
      </w:r>
      <w:bookmarkStart w:id="182" w:name="_Hlk322990168"/>
      <w:r w:rsidRPr="00997F9C">
        <w:rPr>
          <w:rFonts w:eastAsia="MS Mincho"/>
          <w:szCs w:val="24"/>
          <w:lang w:eastAsia="en-AU"/>
        </w:rPr>
        <w:t>display</w:t>
      </w:r>
      <w:bookmarkEnd w:id="182"/>
      <w:r w:rsidRPr="00997F9C">
        <w:rPr>
          <w:rFonts w:ascii="MS Gothic" w:eastAsia="MS Gothic" w:hAnsi="MS Gothic" w:cs="MS Gothic" w:hint="eastAsia"/>
          <w:szCs w:val="24"/>
          <w:lang w:eastAsia="en-AU"/>
        </w:rPr>
        <w:t>≫</w:t>
      </w:r>
      <w:bookmarkEnd w:id="181"/>
    </w:p>
    <w:p w:rsidR="009C4CA8" w:rsidRPr="00997F9C" w:rsidRDefault="009C4CA8"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83" w:name="_Hlk322990174"/>
      <w:r w:rsidRPr="00997F9C">
        <w:rPr>
          <w:rFonts w:eastAsia="MS Mincho"/>
          <w:szCs w:val="24"/>
          <w:lang w:eastAsia="en-AU"/>
        </w:rPr>
        <w:t>print</w:t>
      </w:r>
      <w:bookmarkEnd w:id="183"/>
      <w:r w:rsidRPr="00997F9C">
        <w:rPr>
          <w:rFonts w:ascii="MS Gothic" w:eastAsia="MS Gothic" w:hAnsi="MS Gothic" w:cs="MS Gothic" w:hint="eastAsia"/>
          <w:szCs w:val="24"/>
          <w:lang w:eastAsia="en-AU"/>
        </w:rPr>
        <w:t>≫</w:t>
      </w:r>
    </w:p>
    <w:p w:rsidR="009C4CA8" w:rsidRPr="00997F9C" w:rsidRDefault="009C4CA8"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84" w:name="_Hlk322990189"/>
      <w:r w:rsidRPr="00997F9C">
        <w:rPr>
          <w:rFonts w:eastAsia="MS Mincho"/>
          <w:szCs w:val="24"/>
          <w:lang w:eastAsia="en-AU"/>
        </w:rPr>
        <w:t>return</w:t>
      </w:r>
      <w:bookmarkEnd w:id="184"/>
      <w:r w:rsidRPr="00997F9C">
        <w:rPr>
          <w:rFonts w:ascii="MS Gothic" w:eastAsia="MS Gothic" w:hAnsi="MS Gothic" w:cs="MS Gothic" w:hint="eastAsia"/>
          <w:szCs w:val="24"/>
          <w:lang w:eastAsia="en-AU"/>
        </w:rPr>
        <w:t>≫</w:t>
      </w:r>
    </w:p>
    <w:p w:rsidR="009C4CA8" w:rsidRPr="00997F9C" w:rsidRDefault="009C4CA8"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85" w:name="_Hlk322990201"/>
      <w:r w:rsidRPr="00997F9C">
        <w:rPr>
          <w:rFonts w:eastAsia="MS Mincho"/>
          <w:szCs w:val="24"/>
          <w:lang w:eastAsia="en-AU"/>
        </w:rPr>
        <w:t>set</w:t>
      </w:r>
      <w:bookmarkEnd w:id="185"/>
      <w:r w:rsidRPr="00997F9C">
        <w:rPr>
          <w:rFonts w:ascii="MS Gothic" w:eastAsia="MS Gothic" w:hAnsi="MS Gothic" w:cs="MS Gothic" w:hint="eastAsia"/>
          <w:szCs w:val="24"/>
          <w:lang w:eastAsia="en-AU"/>
        </w:rPr>
        <w:t>≫</w:t>
      </w:r>
    </w:p>
    <w:p w:rsidR="009C4CA8" w:rsidRPr="00997F9C" w:rsidRDefault="009C4CA8"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86" w:name="_Hlk322990208"/>
      <w:r w:rsidRPr="00997F9C">
        <w:rPr>
          <w:rFonts w:eastAsia="MS Mincho"/>
          <w:szCs w:val="24"/>
          <w:lang w:val="fr-FR" w:eastAsia="en-AU"/>
        </w:rPr>
        <w:t>text</w:t>
      </w:r>
      <w:bookmarkEnd w:id="186"/>
      <w:r>
        <w:rPr>
          <w:rFonts w:eastAsia="MS Mincho"/>
          <w:szCs w:val="24"/>
          <w:lang w:val="fr-FR" w:eastAsia="en-AU"/>
        </w:rPr>
        <w:t>area</w:t>
      </w:r>
      <w:r w:rsidRPr="00997F9C">
        <w:rPr>
          <w:rFonts w:ascii="MS Gothic" w:eastAsia="MS Gothic" w:hAnsi="MS Gothic" w:cs="MS Gothic" w:hint="eastAsia"/>
          <w:szCs w:val="24"/>
          <w:lang w:val="fr-FR" w:eastAsia="en-AU"/>
        </w:rPr>
        <w:t>≫</w:t>
      </w:r>
    </w:p>
    <w:p w:rsidR="009C4CA8" w:rsidRPr="00997F9C" w:rsidRDefault="009C4CA8"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87" w:name="_Hlk322990240"/>
      <w:r w:rsidRPr="00997F9C">
        <w:rPr>
          <w:rFonts w:eastAsia="MS Mincho"/>
          <w:szCs w:val="24"/>
          <w:lang w:val="fr-FR" w:eastAsia="en-AU"/>
        </w:rPr>
        <w:t>update</w:t>
      </w:r>
      <w:bookmarkEnd w:id="187"/>
      <w:r w:rsidRPr="00997F9C">
        <w:rPr>
          <w:rFonts w:ascii="MS Gothic" w:eastAsia="MS Gothic" w:hAnsi="MS Gothic" w:cs="MS Gothic" w:hint="eastAsia"/>
          <w:szCs w:val="24"/>
          <w:lang w:val="fr-FR" w:eastAsia="en-AU"/>
        </w:rPr>
        <w:t>≫</w:t>
      </w:r>
    </w:p>
    <w:p w:rsidR="009C4CA8" w:rsidRDefault="009C4CA8" w:rsidP="00A92792">
      <w:pPr>
        <w:ind w:left="142"/>
        <w:rPr>
          <w:szCs w:val="24"/>
          <w:lang w:val="fr-FR"/>
        </w:rPr>
      </w:pPr>
    </w:p>
    <w:p w:rsidR="009C4CA8" w:rsidRPr="0003677F" w:rsidRDefault="009C4CA8" w:rsidP="00A92792">
      <w:pPr>
        <w:ind w:left="142"/>
        <w:rPr>
          <w:b/>
          <w:szCs w:val="24"/>
        </w:rPr>
      </w:pPr>
      <w:bookmarkStart w:id="188" w:name="_Hlk319622156"/>
      <w:bookmarkStart w:id="189" w:name="_Hlk319323058"/>
      <w:r w:rsidRPr="0003677F">
        <w:rPr>
          <w:b/>
          <w:szCs w:val="24"/>
        </w:rPr>
        <w:t>The &lt;&lt;Back&gt;&gt; macro</w:t>
      </w:r>
      <w:bookmarkEnd w:id="188"/>
    </w:p>
    <w:p w:rsidR="009C4CA8" w:rsidRDefault="009C4CA8" w:rsidP="00A92792">
      <w:pPr>
        <w:ind w:left="142"/>
        <w:rPr>
          <w:szCs w:val="24"/>
        </w:rPr>
      </w:pPr>
      <w:bookmarkStart w:id="190" w:name="_Hlk319150483"/>
    </w:p>
    <w:p w:rsidR="009C4CA8" w:rsidRPr="00647407" w:rsidRDefault="009C4CA8" w:rsidP="00A92792">
      <w:pPr>
        <w:ind w:left="142"/>
        <w:rPr>
          <w:szCs w:val="24"/>
        </w:rPr>
      </w:pPr>
      <w:bookmarkStart w:id="191" w:name="_Hlk320626224"/>
      <w:r w:rsidRPr="00647407">
        <w:rPr>
          <w:szCs w:val="24"/>
        </w:rPr>
        <w:t>&amp;lt;&amp;lt; back &amp;gt;&amp;gt;</w:t>
      </w:r>
    </w:p>
    <w:bookmarkEnd w:id="191"/>
    <w:p w:rsidR="009C4CA8" w:rsidRDefault="009C4CA8" w:rsidP="00A92792">
      <w:pPr>
        <w:ind w:left="142"/>
        <w:rPr>
          <w:szCs w:val="24"/>
        </w:rPr>
      </w:pPr>
    </w:p>
    <w:p w:rsidR="009C4CA8" w:rsidRPr="0003677F" w:rsidRDefault="009C4CA8" w:rsidP="00A92792">
      <w:pPr>
        <w:ind w:left="142"/>
        <w:rPr>
          <w:szCs w:val="24"/>
        </w:rPr>
      </w:pPr>
      <w:r w:rsidRPr="0003677F">
        <w:rPr>
          <w:szCs w:val="24"/>
        </w:rPr>
        <w:t>&lt;IMG SRC="http://www.green-innovations.asn.au/Twine/Back.gif"&gt;</w:t>
      </w:r>
      <w:bookmarkEnd w:id="190"/>
    </w:p>
    <w:bookmarkEnd w:id="189"/>
    <w:p w:rsidR="009C4CA8" w:rsidRPr="0003677F" w:rsidRDefault="009C4CA8" w:rsidP="00A92792">
      <w:pPr>
        <w:ind w:left="142"/>
        <w:rPr>
          <w:szCs w:val="24"/>
        </w:rPr>
      </w:pPr>
    </w:p>
    <w:p w:rsidR="009C4CA8" w:rsidRPr="0003677F" w:rsidRDefault="009C4CA8" w:rsidP="00A92792">
      <w:pPr>
        <w:rPr>
          <w:b/>
          <w:szCs w:val="24"/>
        </w:rPr>
      </w:pPr>
      <w:r w:rsidRPr="0003677F">
        <w:rPr>
          <w:b/>
          <w:szCs w:val="24"/>
        </w:rPr>
        <w:t>The &lt;&lt;Choice&gt;&gt; macro</w:t>
      </w:r>
    </w:p>
    <w:p w:rsidR="009C4CA8" w:rsidRDefault="009C4CA8" w:rsidP="00A92792">
      <w:pPr>
        <w:ind w:left="720"/>
        <w:rPr>
          <w:szCs w:val="24"/>
        </w:rPr>
      </w:pPr>
    </w:p>
    <w:p w:rsidR="009C4CA8" w:rsidRPr="00647407" w:rsidRDefault="009C4CA8" w:rsidP="00A92792">
      <w:pPr>
        <w:ind w:left="720"/>
        <w:rPr>
          <w:szCs w:val="24"/>
        </w:rPr>
      </w:pPr>
      <w:r w:rsidRPr="00647407">
        <w:rPr>
          <w:szCs w:val="24"/>
        </w:rPr>
        <w:t xml:space="preserve">&amp;lt;&amp;lt; </w:t>
      </w:r>
      <w:bookmarkStart w:id="192" w:name="_Hlk320686777"/>
      <w:r>
        <w:rPr>
          <w:szCs w:val="24"/>
        </w:rPr>
        <w:t>choice</w:t>
      </w:r>
      <w:r w:rsidRPr="00647407">
        <w:rPr>
          <w:szCs w:val="24"/>
        </w:rPr>
        <w:t xml:space="preserve"> </w:t>
      </w:r>
      <w:bookmarkEnd w:id="192"/>
      <w:r w:rsidRPr="00647407">
        <w:rPr>
          <w:szCs w:val="24"/>
        </w:rPr>
        <w:t>&amp;gt;&amp;gt;</w:t>
      </w:r>
    </w:p>
    <w:p w:rsidR="009C4CA8" w:rsidRDefault="009C4CA8" w:rsidP="00A92792">
      <w:pPr>
        <w:ind w:left="720"/>
        <w:rPr>
          <w:szCs w:val="24"/>
        </w:rPr>
      </w:pPr>
    </w:p>
    <w:p w:rsidR="009C4CA8" w:rsidRPr="0003677F" w:rsidRDefault="009C4CA8" w:rsidP="00A92792">
      <w:pPr>
        <w:ind w:left="720"/>
        <w:rPr>
          <w:szCs w:val="24"/>
        </w:rPr>
      </w:pPr>
      <w:bookmarkStart w:id="193" w:name="_Hlk320141211"/>
      <w:r w:rsidRPr="0003677F">
        <w:rPr>
          <w:szCs w:val="24"/>
        </w:rPr>
        <w:t>&lt;IMG SRC="http://www.green-innovations.asn.au/Twine/Choice-macro.gif"&gt;</w:t>
      </w:r>
      <w:bookmarkEnd w:id="193"/>
    </w:p>
    <w:p w:rsidR="009C4CA8" w:rsidRPr="0003677F" w:rsidRDefault="009C4CA8" w:rsidP="00A92792">
      <w:pPr>
        <w:ind w:left="142"/>
        <w:rPr>
          <w:szCs w:val="24"/>
        </w:rPr>
      </w:pPr>
    </w:p>
    <w:p w:rsidR="009C4CA8" w:rsidRPr="0003677F" w:rsidRDefault="009C4CA8" w:rsidP="00A92792">
      <w:pPr>
        <w:ind w:left="142"/>
        <w:rPr>
          <w:b/>
          <w:szCs w:val="24"/>
        </w:rPr>
      </w:pPr>
      <w:bookmarkStart w:id="194" w:name="_Hlk320141179"/>
      <w:r w:rsidRPr="0003677F">
        <w:rPr>
          <w:b/>
          <w:szCs w:val="24"/>
        </w:rPr>
        <w:t>The &lt;&lt;Display&gt;&gt; macro</w:t>
      </w:r>
    </w:p>
    <w:p w:rsidR="009C4CA8" w:rsidRDefault="009C4CA8" w:rsidP="00A92792">
      <w:pPr>
        <w:ind w:left="720"/>
        <w:rPr>
          <w:szCs w:val="24"/>
        </w:rPr>
      </w:pPr>
    </w:p>
    <w:p w:rsidR="009C4CA8" w:rsidRPr="00647407" w:rsidRDefault="009C4CA8" w:rsidP="00A92792">
      <w:pPr>
        <w:ind w:left="720"/>
        <w:rPr>
          <w:szCs w:val="24"/>
        </w:rPr>
      </w:pPr>
      <w:r w:rsidRPr="00647407">
        <w:rPr>
          <w:szCs w:val="24"/>
        </w:rPr>
        <w:t xml:space="preserve">&amp;lt;&amp;lt; </w:t>
      </w:r>
      <w:r>
        <w:rPr>
          <w:szCs w:val="24"/>
        </w:rPr>
        <w:t>display</w:t>
      </w:r>
      <w:r w:rsidRPr="00647407">
        <w:rPr>
          <w:szCs w:val="24"/>
        </w:rPr>
        <w:t xml:space="preserve"> &amp;gt;&amp;gt;</w:t>
      </w:r>
    </w:p>
    <w:p w:rsidR="009C4CA8" w:rsidRDefault="009C4CA8" w:rsidP="00A92792">
      <w:pPr>
        <w:ind w:left="720"/>
        <w:rPr>
          <w:szCs w:val="24"/>
        </w:rPr>
      </w:pPr>
    </w:p>
    <w:p w:rsidR="009C4CA8" w:rsidRPr="0003677F" w:rsidRDefault="009C4CA8" w:rsidP="00A92792">
      <w:pPr>
        <w:ind w:left="720"/>
        <w:rPr>
          <w:szCs w:val="24"/>
        </w:rPr>
      </w:pPr>
      <w:r w:rsidRPr="0003677F">
        <w:rPr>
          <w:szCs w:val="24"/>
        </w:rPr>
        <w:t>&lt;IMG SRC="http://www.green-innovations.asn.au/Twine/Display-macro.gif"&gt;</w:t>
      </w:r>
    </w:p>
    <w:p w:rsidR="009C4CA8" w:rsidRDefault="009C4CA8" w:rsidP="007C1054">
      <w:pPr>
        <w:rPr>
          <w:szCs w:val="24"/>
        </w:rPr>
      </w:pPr>
      <w:bookmarkStart w:id="195" w:name="_Hlk92246607"/>
      <w:bookmarkEnd w:id="194"/>
    </w:p>
    <w:p w:rsidR="009C4CA8" w:rsidRPr="006F7C56" w:rsidRDefault="009C4CA8"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9C4CA8" w:rsidRPr="00E335F6" w:rsidTr="003917F1">
        <w:trPr>
          <w:tblHeader/>
        </w:trPr>
        <w:tc>
          <w:tcPr>
            <w:tcW w:w="5000" w:type="pct"/>
            <w:gridSpan w:val="3"/>
            <w:shd w:val="pct15" w:color="auto" w:fill="FFFFFF"/>
            <w:tcMar>
              <w:top w:w="36" w:type="dxa"/>
              <w:left w:w="84" w:type="dxa"/>
              <w:bottom w:w="36" w:type="dxa"/>
              <w:right w:w="84" w:type="dxa"/>
            </w:tcMar>
            <w:vAlign w:val="center"/>
          </w:tcPr>
          <w:p w:rsidR="009C4CA8" w:rsidRPr="00AC6AFF" w:rsidRDefault="009C4CA8" w:rsidP="003917F1">
            <w:pPr>
              <w:keepNext/>
              <w:ind w:left="142"/>
              <w:outlineLvl w:val="1"/>
              <w:rPr>
                <w:b/>
                <w:szCs w:val="24"/>
              </w:rPr>
            </w:pPr>
            <w:bookmarkStart w:id="196" w:name="_Toc100048004"/>
            <w:bookmarkStart w:id="197" w:name="_Hlk92228962"/>
            <w:r w:rsidRPr="00AC6AFF">
              <w:rPr>
                <w:b/>
                <w:szCs w:val="24"/>
                <w:highlight w:val="yellow"/>
              </w:rPr>
              <w:t>Verbatim text</w:t>
            </w:r>
            <w:r>
              <w:rPr>
                <w:b/>
                <w:szCs w:val="24"/>
              </w:rPr>
              <w:t xml:space="preserve"> in TwineScript and html</w:t>
            </w:r>
            <w:bookmarkEnd w:id="196"/>
          </w:p>
        </w:tc>
      </w:tr>
      <w:tr w:rsidR="009C4CA8" w:rsidRPr="00E335F6" w:rsidTr="003917F1">
        <w:trPr>
          <w:tblHeader/>
        </w:trPr>
        <w:tc>
          <w:tcPr>
            <w:tcW w:w="1282" w:type="pct"/>
            <w:shd w:val="clear" w:color="auto" w:fill="E0E0E0"/>
            <w:tcMar>
              <w:top w:w="36" w:type="dxa"/>
              <w:left w:w="84" w:type="dxa"/>
              <w:bottom w:w="36" w:type="dxa"/>
              <w:right w:w="84" w:type="dxa"/>
            </w:tcMar>
            <w:vAlign w:val="center"/>
          </w:tcPr>
          <w:p w:rsidR="009C4CA8" w:rsidRPr="00AB4101" w:rsidRDefault="009C4CA8"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9C4CA8" w:rsidRPr="00AB4101" w:rsidRDefault="009C4CA8"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9C4CA8" w:rsidRPr="00AB4101" w:rsidRDefault="009C4CA8" w:rsidP="003917F1">
            <w:pPr>
              <w:rPr>
                <w:b/>
                <w:szCs w:val="24"/>
              </w:rPr>
            </w:pPr>
            <w:r w:rsidRPr="00AB4101">
              <w:rPr>
                <w:b/>
                <w:szCs w:val="24"/>
              </w:rPr>
              <w:t>Displays As (roughly)</w:t>
            </w:r>
          </w:p>
        </w:tc>
      </w:tr>
      <w:tr w:rsidR="009C4CA8" w:rsidRPr="00FF41B5" w:rsidTr="003917F1">
        <w:tc>
          <w:tcPr>
            <w:tcW w:w="1282" w:type="pct"/>
            <w:shd w:val="clear" w:color="auto" w:fill="FFFFFF"/>
            <w:tcMar>
              <w:top w:w="36" w:type="dxa"/>
              <w:left w:w="84" w:type="dxa"/>
              <w:bottom w:w="36" w:type="dxa"/>
              <w:right w:w="84" w:type="dxa"/>
            </w:tcMar>
            <w:vAlign w:val="center"/>
          </w:tcPr>
          <w:p w:rsidR="009C4CA8" w:rsidRPr="00AB4101" w:rsidRDefault="009C4CA8"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9C4CA8" w:rsidRPr="003D1893" w:rsidRDefault="009C4CA8"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9C4CA8" w:rsidRPr="00D47652" w:rsidRDefault="009C4CA8" w:rsidP="003917F1">
            <w:pPr>
              <w:tabs>
                <w:tab w:val="num" w:pos="564"/>
              </w:tabs>
              <w:rPr>
                <w:szCs w:val="24"/>
              </w:rPr>
            </w:pPr>
            <w:r w:rsidRPr="00D47652">
              <w:rPr>
                <w:szCs w:val="24"/>
              </w:rPr>
              <w:t>No //format//</w:t>
            </w:r>
          </w:p>
          <w:p w:rsidR="009C4CA8" w:rsidRPr="00D47652" w:rsidRDefault="009C4CA8" w:rsidP="003917F1">
            <w:pPr>
              <w:tabs>
                <w:tab w:val="num" w:pos="564"/>
              </w:tabs>
              <w:rPr>
                <w:szCs w:val="24"/>
              </w:rPr>
            </w:pPr>
          </w:p>
        </w:tc>
      </w:tr>
      <w:tr w:rsidR="009C4CA8" w:rsidRPr="00FF41B5" w:rsidTr="003917F1">
        <w:tc>
          <w:tcPr>
            <w:tcW w:w="1282" w:type="pct"/>
            <w:shd w:val="clear" w:color="auto" w:fill="F8F8F8"/>
            <w:tcMar>
              <w:top w:w="36" w:type="dxa"/>
              <w:left w:w="84" w:type="dxa"/>
              <w:bottom w:w="36" w:type="dxa"/>
              <w:right w:w="84" w:type="dxa"/>
            </w:tcMar>
            <w:vAlign w:val="center"/>
          </w:tcPr>
          <w:p w:rsidR="009C4CA8" w:rsidRPr="00AB4101" w:rsidRDefault="009C4CA8" w:rsidP="003917F1">
            <w:pPr>
              <w:rPr>
                <w:b/>
                <w:szCs w:val="24"/>
              </w:rPr>
            </w:pPr>
            <w:bookmarkStart w:id="198"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9C4CA8" w:rsidRPr="00AE70CB" w:rsidRDefault="009C4CA8"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9C4CA8" w:rsidRPr="00AB4101" w:rsidRDefault="009C4CA8" w:rsidP="003917F1">
            <w:pPr>
              <w:tabs>
                <w:tab w:val="num" w:pos="564"/>
              </w:tabs>
              <w:rPr>
                <w:szCs w:val="24"/>
              </w:rPr>
            </w:pPr>
            <w:r w:rsidRPr="00D47652">
              <w:rPr>
                <w:szCs w:val="24"/>
              </w:rPr>
              <w:t>No //format//</w:t>
            </w:r>
          </w:p>
        </w:tc>
      </w:tr>
      <w:bookmarkEnd w:id="198"/>
      <w:tr w:rsidR="009C4CA8"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9C4CA8" w:rsidRPr="00BC0882" w:rsidRDefault="009C4CA8"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9C4CA8" w:rsidRPr="00D47652" w:rsidRDefault="009C4CA8" w:rsidP="003917F1">
            <w:pPr>
              <w:tabs>
                <w:tab w:val="num" w:pos="564"/>
              </w:tabs>
              <w:rPr>
                <w:szCs w:val="24"/>
              </w:rPr>
            </w:pPr>
          </w:p>
        </w:tc>
      </w:tr>
      <w:tr w:rsidR="009C4CA8"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9C4CA8" w:rsidRPr="00B252BD" w:rsidRDefault="009C4CA8" w:rsidP="003917F1">
            <w:pPr>
              <w:rPr>
                <w:szCs w:val="24"/>
              </w:rPr>
            </w:pPr>
            <w:r w:rsidRPr="00B252BD">
              <w:rPr>
                <w:szCs w:val="24"/>
              </w:rPr>
              <w:t xml:space="preserve">A set of opening and closing &lt;html&gt; tags—i.e., </w:t>
            </w:r>
            <w:bookmarkStart w:id="199" w:name="_Hlk92356314"/>
            <w:r w:rsidRPr="00B252BD">
              <w:rPr>
                <w:szCs w:val="24"/>
              </w:rPr>
              <w:t>&lt;html&gt;&lt;/html&gt;</w:t>
            </w:r>
            <w:bookmarkEnd w:id="199"/>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9C4CA8" w:rsidRDefault="009C4CA8" w:rsidP="003917F1">
            <w:pPr>
              <w:rPr>
                <w:szCs w:val="24"/>
              </w:rPr>
            </w:pPr>
          </w:p>
          <w:p w:rsidR="009C4CA8" w:rsidRPr="00D47652" w:rsidRDefault="009C4CA8" w:rsidP="003917F1">
            <w:pPr>
              <w:tabs>
                <w:tab w:val="num" w:pos="564"/>
              </w:tabs>
              <w:rPr>
                <w:szCs w:val="24"/>
              </w:rPr>
            </w:pPr>
            <w:r w:rsidRPr="00AC6AFF">
              <w:rPr>
                <w:szCs w:val="24"/>
              </w:rPr>
              <w:t xml:space="preserve">The </w:t>
            </w:r>
            <w:bookmarkStart w:id="200" w:name="_Hlk92226088"/>
            <w:r w:rsidRPr="00AC6AFF">
              <w:rPr>
                <w:szCs w:val="24"/>
              </w:rPr>
              <w:t>verbatim text</w:t>
            </w:r>
            <w:bookmarkEnd w:id="200"/>
            <w:r w:rsidRPr="00AC6AFF">
              <w:rPr>
                <w:szCs w:val="24"/>
              </w:rPr>
              <w:t xml:space="preserve"> markup disables processing of all markup contained within—both SugarCube and HTML—passing its contents directly into the output as plain text.</w:t>
            </w:r>
          </w:p>
        </w:tc>
      </w:tr>
      <w:bookmarkEnd w:id="197"/>
    </w:tbl>
    <w:p w:rsidR="009C4CA8" w:rsidRDefault="009C4CA8"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9C4CA8" w:rsidRPr="00E335F6" w:rsidTr="00FC78F3">
        <w:trPr>
          <w:tblHeader/>
        </w:trPr>
        <w:tc>
          <w:tcPr>
            <w:tcW w:w="5000" w:type="pct"/>
            <w:shd w:val="pct15" w:color="auto" w:fill="FFFFFF"/>
            <w:tcMar>
              <w:top w:w="36" w:type="dxa"/>
              <w:left w:w="84" w:type="dxa"/>
              <w:bottom w:w="36" w:type="dxa"/>
              <w:right w:w="84" w:type="dxa"/>
            </w:tcMar>
            <w:vAlign w:val="center"/>
          </w:tcPr>
          <w:p w:rsidR="009C4CA8" w:rsidRPr="00AC6AFF" w:rsidRDefault="009C4CA8" w:rsidP="00ED7CD7">
            <w:pPr>
              <w:keepNext/>
              <w:ind w:left="142"/>
              <w:outlineLvl w:val="1"/>
              <w:rPr>
                <w:b/>
                <w:szCs w:val="24"/>
              </w:rPr>
            </w:pPr>
            <w:bookmarkStart w:id="201" w:name="_Toc100048005"/>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201"/>
          </w:p>
        </w:tc>
      </w:tr>
      <w:tr w:rsidR="009C4CA8" w:rsidRPr="00E335F6" w:rsidTr="00E57E01">
        <w:trPr>
          <w:tblHeader/>
        </w:trPr>
        <w:tc>
          <w:tcPr>
            <w:tcW w:w="5000" w:type="pct"/>
            <w:shd w:val="pct15" w:color="auto" w:fill="FFFFFF"/>
            <w:tcMar>
              <w:top w:w="36" w:type="dxa"/>
              <w:left w:w="84" w:type="dxa"/>
              <w:bottom w:w="36" w:type="dxa"/>
              <w:right w:w="84" w:type="dxa"/>
            </w:tcMar>
            <w:vAlign w:val="center"/>
          </w:tcPr>
          <w:p w:rsidR="009C4CA8" w:rsidRPr="00AB4101" w:rsidRDefault="009C4CA8" w:rsidP="00EB3C45">
            <w:pPr>
              <w:keepNext/>
              <w:rPr>
                <w:b/>
                <w:szCs w:val="24"/>
              </w:rPr>
            </w:pPr>
            <w:r w:rsidRPr="00B60786">
              <w:rPr>
                <w:b/>
                <w:szCs w:val="24"/>
              </w:rPr>
              <w:t>SugarCube passage text</w:t>
            </w:r>
          </w:p>
        </w:tc>
      </w:tr>
      <w:tr w:rsidR="009C4CA8" w:rsidRPr="00FF41B5" w:rsidTr="00E57E01">
        <w:tc>
          <w:tcPr>
            <w:tcW w:w="5000" w:type="pct"/>
            <w:shd w:val="clear" w:color="auto" w:fill="FFFFFF"/>
            <w:tcMar>
              <w:top w:w="36" w:type="dxa"/>
              <w:left w:w="84" w:type="dxa"/>
              <w:bottom w:w="36" w:type="dxa"/>
              <w:right w:w="84" w:type="dxa"/>
            </w:tcMar>
            <w:vAlign w:val="center"/>
          </w:tcPr>
          <w:p w:rsidR="009C4CA8" w:rsidRPr="00D47652" w:rsidRDefault="009C4CA8" w:rsidP="00FC78F3">
            <w:pPr>
              <w:tabs>
                <w:tab w:val="num" w:pos="564"/>
              </w:tabs>
              <w:rPr>
                <w:szCs w:val="24"/>
              </w:rPr>
            </w:pPr>
            <w:bookmarkStart w:id="202" w:name="_Hlk92357521"/>
            <w:bookmarkStart w:id="203" w:name="_Hlk92359431"/>
            <w:r w:rsidRPr="00EB2811">
              <w:rPr>
                <w:b/>
                <w:szCs w:val="24"/>
              </w:rPr>
              <w:t>/*</w:t>
            </w:r>
            <w:r w:rsidRPr="00EB3C45">
              <w:rPr>
                <w:szCs w:val="24"/>
              </w:rPr>
              <w:t xml:space="preserve"> Singe line comment. </w:t>
            </w:r>
            <w:r w:rsidRPr="00EB2811">
              <w:rPr>
                <w:b/>
                <w:szCs w:val="24"/>
              </w:rPr>
              <w:t>*/</w:t>
            </w:r>
          </w:p>
        </w:tc>
      </w:tr>
      <w:bookmarkEnd w:id="202"/>
      <w:tr w:rsidR="009C4CA8" w:rsidRPr="00FF41B5" w:rsidTr="00E57E01">
        <w:tc>
          <w:tcPr>
            <w:tcW w:w="5000" w:type="pct"/>
            <w:shd w:val="clear" w:color="auto" w:fill="F8F8F8"/>
            <w:tcMar>
              <w:top w:w="36" w:type="dxa"/>
              <w:left w:w="84" w:type="dxa"/>
              <w:bottom w:w="36" w:type="dxa"/>
              <w:right w:w="84" w:type="dxa"/>
            </w:tcMar>
            <w:vAlign w:val="center"/>
          </w:tcPr>
          <w:p w:rsidR="009C4CA8" w:rsidRPr="00EB3C45" w:rsidRDefault="009C4CA8" w:rsidP="00E57E01">
            <w:pPr>
              <w:rPr>
                <w:szCs w:val="24"/>
              </w:rPr>
            </w:pPr>
            <w:r w:rsidRPr="00EB2811">
              <w:rPr>
                <w:b/>
                <w:szCs w:val="24"/>
              </w:rPr>
              <w:t>/*</w:t>
            </w:r>
            <w:r w:rsidRPr="00EB3C45">
              <w:rPr>
                <w:szCs w:val="24"/>
              </w:rPr>
              <w:t xml:space="preserve"> Multi-line</w:t>
            </w:r>
          </w:p>
          <w:p w:rsidR="009C4CA8" w:rsidRPr="00AB4101" w:rsidRDefault="009C4CA8" w:rsidP="00EB2811">
            <w:pPr>
              <w:rPr>
                <w:szCs w:val="24"/>
              </w:rPr>
            </w:pPr>
            <w:r w:rsidRPr="00EB3C45">
              <w:rPr>
                <w:szCs w:val="24"/>
              </w:rPr>
              <w:t>comment.</w:t>
            </w:r>
            <w:r w:rsidRPr="00EB2811">
              <w:rPr>
                <w:b/>
                <w:szCs w:val="24"/>
              </w:rPr>
              <w:t xml:space="preserve"> */</w:t>
            </w:r>
            <w:r w:rsidRPr="00EB3C45">
              <w:rPr>
                <w:szCs w:val="24"/>
              </w:rPr>
              <w:t xml:space="preserve"> </w:t>
            </w:r>
          </w:p>
        </w:tc>
      </w:tr>
      <w:tr w:rsidR="009C4CA8" w:rsidRPr="00FF41B5" w:rsidTr="00E57E01">
        <w:tc>
          <w:tcPr>
            <w:tcW w:w="5000" w:type="pct"/>
            <w:shd w:val="clear" w:color="auto" w:fill="F8F8F8"/>
            <w:tcMar>
              <w:top w:w="36" w:type="dxa"/>
              <w:left w:w="84" w:type="dxa"/>
              <w:bottom w:w="36" w:type="dxa"/>
              <w:right w:w="84" w:type="dxa"/>
            </w:tcMar>
            <w:vAlign w:val="center"/>
          </w:tcPr>
          <w:p w:rsidR="009C4CA8" w:rsidRPr="00AB4101" w:rsidRDefault="009C4CA8"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9C4CA8" w:rsidRPr="00FF41B5" w:rsidTr="00E57E01">
        <w:tc>
          <w:tcPr>
            <w:tcW w:w="5000" w:type="pct"/>
            <w:shd w:val="clear" w:color="auto" w:fill="F8F8F8"/>
            <w:tcMar>
              <w:top w:w="36" w:type="dxa"/>
              <w:left w:w="84" w:type="dxa"/>
              <w:bottom w:w="36" w:type="dxa"/>
              <w:right w:w="84" w:type="dxa"/>
            </w:tcMar>
            <w:vAlign w:val="center"/>
          </w:tcPr>
          <w:p w:rsidR="009C4CA8" w:rsidRPr="00AB4101" w:rsidRDefault="009C4CA8"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203"/>
      <w:tr w:rsidR="009C4CA8" w:rsidRPr="00E335F6" w:rsidTr="00E57E01">
        <w:tc>
          <w:tcPr>
            <w:tcW w:w="5000" w:type="pct"/>
            <w:shd w:val="clear" w:color="auto" w:fill="D9D9D9"/>
            <w:tcMar>
              <w:top w:w="36" w:type="dxa"/>
              <w:left w:w="84" w:type="dxa"/>
              <w:bottom w:w="36" w:type="dxa"/>
              <w:right w:w="84" w:type="dxa"/>
            </w:tcMar>
            <w:vAlign w:val="center"/>
          </w:tcPr>
          <w:p w:rsidR="009C4CA8" w:rsidRPr="002230A5" w:rsidRDefault="009C4CA8" w:rsidP="00E57E01">
            <w:pPr>
              <w:rPr>
                <w:b/>
                <w:szCs w:val="24"/>
              </w:rPr>
            </w:pPr>
            <w:r w:rsidRPr="002230A5">
              <w:rPr>
                <w:b/>
                <w:szCs w:val="24"/>
              </w:rPr>
              <w:t>Javascript</w:t>
            </w:r>
          </w:p>
        </w:tc>
      </w:tr>
      <w:tr w:rsidR="009C4CA8" w:rsidRPr="00FF41B5" w:rsidTr="002230A5">
        <w:tc>
          <w:tcPr>
            <w:tcW w:w="5000" w:type="pct"/>
            <w:shd w:val="clear" w:color="auto" w:fill="F8F8F8"/>
            <w:tcMar>
              <w:top w:w="36" w:type="dxa"/>
              <w:left w:w="84" w:type="dxa"/>
              <w:bottom w:w="36" w:type="dxa"/>
              <w:right w:w="84" w:type="dxa"/>
            </w:tcMar>
            <w:vAlign w:val="center"/>
          </w:tcPr>
          <w:p w:rsidR="009C4CA8" w:rsidRDefault="009C4CA8"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9C4CA8" w:rsidRPr="005538BD" w:rsidRDefault="009C4CA8" w:rsidP="005538BD">
            <w:pPr>
              <w:tabs>
                <w:tab w:val="num" w:pos="564"/>
              </w:tabs>
              <w:rPr>
                <w:szCs w:val="24"/>
              </w:rPr>
            </w:pPr>
            <w:r w:rsidRPr="005538BD">
              <w:rPr>
                <w:szCs w:val="24"/>
              </w:rPr>
              <w:t>/* This is a multi-line</w:t>
            </w:r>
          </w:p>
          <w:p w:rsidR="009C4CA8" w:rsidRPr="005538BD" w:rsidRDefault="009C4CA8" w:rsidP="005538BD">
            <w:pPr>
              <w:tabs>
                <w:tab w:val="num" w:pos="564"/>
              </w:tabs>
              <w:rPr>
                <w:szCs w:val="24"/>
              </w:rPr>
            </w:pPr>
            <w:r w:rsidRPr="005538BD">
              <w:rPr>
                <w:szCs w:val="24"/>
              </w:rPr>
              <w:t>Javascript comment */</w:t>
            </w:r>
          </w:p>
        </w:tc>
      </w:tr>
      <w:tr w:rsidR="009C4CA8" w:rsidRPr="002230A5" w:rsidTr="002230A5">
        <w:tc>
          <w:tcPr>
            <w:tcW w:w="5000" w:type="pct"/>
            <w:shd w:val="clear" w:color="auto" w:fill="D9D9D9"/>
            <w:tcMar>
              <w:top w:w="36" w:type="dxa"/>
              <w:left w:w="84" w:type="dxa"/>
              <w:bottom w:w="36" w:type="dxa"/>
              <w:right w:w="84" w:type="dxa"/>
            </w:tcMar>
            <w:vAlign w:val="center"/>
          </w:tcPr>
          <w:p w:rsidR="009C4CA8" w:rsidRPr="00502CE9" w:rsidRDefault="009C4CA8" w:rsidP="002230A5">
            <w:pPr>
              <w:rPr>
                <w:b/>
                <w:szCs w:val="24"/>
              </w:rPr>
            </w:pPr>
            <w:r w:rsidRPr="00502CE9">
              <w:rPr>
                <w:b/>
                <w:szCs w:val="24"/>
              </w:rPr>
              <w:t>CSS</w:t>
            </w:r>
          </w:p>
        </w:tc>
      </w:tr>
      <w:tr w:rsidR="009C4CA8" w:rsidRPr="00FF41B5" w:rsidTr="00E57E01">
        <w:tc>
          <w:tcPr>
            <w:tcW w:w="5000" w:type="pct"/>
            <w:shd w:val="clear" w:color="auto" w:fill="F8F8F8"/>
            <w:tcMar>
              <w:top w:w="36" w:type="dxa"/>
              <w:left w:w="84" w:type="dxa"/>
              <w:bottom w:w="36" w:type="dxa"/>
              <w:right w:w="84" w:type="dxa"/>
            </w:tcMar>
            <w:vAlign w:val="center"/>
          </w:tcPr>
          <w:p w:rsidR="009C4CA8" w:rsidRPr="00EB3C45" w:rsidRDefault="009C4CA8"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9C4CA8" w:rsidRPr="00B75049" w:rsidRDefault="009C4CA8" w:rsidP="00B75049">
      <w:pPr>
        <w:ind w:left="284"/>
        <w:rPr>
          <w:szCs w:val="24"/>
        </w:rPr>
      </w:pPr>
      <w:hyperlink r:id="rId90" w:anchor="markup-comment" w:history="1">
        <w:r w:rsidRPr="00B75049">
          <w:rPr>
            <w:rStyle w:val="Hyperlink"/>
            <w:szCs w:val="24"/>
          </w:rPr>
          <w:t>https://www.motoslave.net/sugarcube/2/docs/#</w:t>
        </w:r>
        <w:r w:rsidRPr="00B75049">
          <w:rPr>
            <w:rStyle w:val="Hyperlink"/>
            <w:b/>
            <w:szCs w:val="24"/>
          </w:rPr>
          <w:t>markup-comment</w:t>
        </w:r>
      </w:hyperlink>
    </w:p>
    <w:bookmarkEnd w:id="195"/>
    <w:p w:rsidR="009C4CA8" w:rsidRDefault="009C4CA8" w:rsidP="007C1054">
      <w:pPr>
        <w:rPr>
          <w:szCs w:val="24"/>
        </w:rPr>
      </w:pPr>
    </w:p>
    <w:p w:rsidR="009C4CA8" w:rsidRDefault="009C4CA8"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204"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204"/>
    <w:p w:rsidR="009C4CA8" w:rsidRDefault="009C4CA8" w:rsidP="007C1054">
      <w:pPr>
        <w:rPr>
          <w:szCs w:val="24"/>
        </w:rPr>
      </w:pPr>
    </w:p>
    <w:p w:rsidR="009C4CA8" w:rsidRDefault="009C4CA8" w:rsidP="007C1054">
      <w:pPr>
        <w:rPr>
          <w:szCs w:val="24"/>
        </w:rPr>
      </w:pPr>
    </w:p>
    <w:p w:rsidR="009C4CA8" w:rsidRPr="0050464B" w:rsidRDefault="009C4CA8" w:rsidP="00732EE5">
      <w:pPr>
        <w:pStyle w:val="Heading1"/>
        <w:keepNext w:val="0"/>
        <w:spacing w:before="0" w:after="0"/>
        <w:rPr>
          <w:sz w:val="24"/>
          <w:szCs w:val="24"/>
          <w:u w:val="single"/>
        </w:rPr>
      </w:pPr>
      <w:bookmarkStart w:id="205" w:name="_Toc100048006"/>
      <w:r>
        <w:rPr>
          <w:sz w:val="24"/>
          <w:szCs w:val="24"/>
          <w:u w:val="single"/>
        </w:rPr>
        <w:t>Supported variable types</w:t>
      </w:r>
      <w:bookmarkEnd w:id="205"/>
    </w:p>
    <w:p w:rsidR="009C4CA8" w:rsidRDefault="009C4CA8" w:rsidP="00732EE5">
      <w:pPr>
        <w:rPr>
          <w:szCs w:val="24"/>
        </w:rPr>
      </w:pPr>
    </w:p>
    <w:p w:rsidR="009C4CA8" w:rsidRPr="00BE09E3" w:rsidRDefault="009C4CA8" w:rsidP="00732EE5">
      <w:pPr>
        <w:rPr>
          <w:b/>
          <w:szCs w:val="24"/>
        </w:rPr>
      </w:pPr>
      <w:r w:rsidRPr="00BE09E3">
        <w:rPr>
          <w:b/>
          <w:szCs w:val="24"/>
        </w:rPr>
        <w:t>Primitives</w:t>
      </w:r>
    </w:p>
    <w:p w:rsidR="009C4CA8" w:rsidRPr="00BE09E3" w:rsidRDefault="009C4CA8" w:rsidP="00732EE5">
      <w:pPr>
        <w:ind w:left="284"/>
        <w:rPr>
          <w:szCs w:val="24"/>
        </w:rPr>
      </w:pPr>
      <w:r w:rsidRPr="00BE09E3">
        <w:rPr>
          <w:szCs w:val="24"/>
        </w:rPr>
        <w:t>Booleans—e.g., true &amp; false</w:t>
      </w:r>
    </w:p>
    <w:p w:rsidR="009C4CA8" w:rsidRPr="00BE09E3" w:rsidRDefault="009C4CA8" w:rsidP="00732EE5">
      <w:pPr>
        <w:ind w:left="284"/>
        <w:rPr>
          <w:szCs w:val="24"/>
        </w:rPr>
      </w:pPr>
      <w:r w:rsidRPr="00BE09E3">
        <w:rPr>
          <w:szCs w:val="24"/>
        </w:rPr>
        <w:t>Numbers—e.g., 42, 3.14, &amp; -17.01</w:t>
      </w:r>
    </w:p>
    <w:p w:rsidR="009C4CA8" w:rsidRPr="00BE09E3" w:rsidRDefault="009C4CA8" w:rsidP="00732EE5">
      <w:pPr>
        <w:ind w:left="284"/>
        <w:rPr>
          <w:szCs w:val="24"/>
        </w:rPr>
      </w:pPr>
      <w:r w:rsidRPr="00BE09E3">
        <w:rPr>
          <w:szCs w:val="24"/>
        </w:rPr>
        <w:t>Strings—e.g., "I like pie" &amp; 'You like pie'</w:t>
      </w:r>
    </w:p>
    <w:p w:rsidR="009C4CA8" w:rsidRPr="000F5C49" w:rsidRDefault="009C4CA8" w:rsidP="00732EE5">
      <w:pPr>
        <w:ind w:left="284"/>
        <w:rPr>
          <w:szCs w:val="24"/>
          <w:highlight w:val="yellow"/>
        </w:rPr>
      </w:pPr>
      <w:r w:rsidRPr="000F5C49">
        <w:rPr>
          <w:szCs w:val="24"/>
          <w:highlight w:val="yellow"/>
        </w:rPr>
        <w:t>null</w:t>
      </w:r>
    </w:p>
    <w:p w:rsidR="009C4CA8" w:rsidRDefault="009C4CA8" w:rsidP="00732EE5">
      <w:pPr>
        <w:ind w:left="284"/>
        <w:rPr>
          <w:szCs w:val="24"/>
        </w:rPr>
      </w:pPr>
      <w:r w:rsidRPr="000F5C49">
        <w:rPr>
          <w:szCs w:val="24"/>
          <w:highlight w:val="yellow"/>
        </w:rPr>
        <w:t>undefined</w:t>
      </w:r>
    </w:p>
    <w:p w:rsidR="009C4CA8" w:rsidRPr="00BE09E3" w:rsidRDefault="009C4CA8" w:rsidP="00732EE5">
      <w:pPr>
        <w:rPr>
          <w:szCs w:val="24"/>
        </w:rPr>
      </w:pPr>
    </w:p>
    <w:p w:rsidR="009C4CA8" w:rsidRPr="00017B71" w:rsidRDefault="009C4CA8" w:rsidP="00732EE5">
      <w:pPr>
        <w:rPr>
          <w:b/>
          <w:szCs w:val="24"/>
        </w:rPr>
      </w:pPr>
      <w:r w:rsidRPr="00017B71">
        <w:rPr>
          <w:b/>
          <w:szCs w:val="24"/>
        </w:rPr>
        <w:t>Objects</w:t>
      </w:r>
    </w:p>
    <w:p w:rsidR="009C4CA8" w:rsidRPr="00BE09E3" w:rsidRDefault="009C4CA8" w:rsidP="00732EE5">
      <w:pPr>
        <w:ind w:left="284"/>
        <w:rPr>
          <w:szCs w:val="24"/>
        </w:rPr>
      </w:pPr>
      <w:r w:rsidRPr="00BE09E3">
        <w:rPr>
          <w:szCs w:val="24"/>
        </w:rPr>
        <w:t>Array</w:t>
      </w:r>
    </w:p>
    <w:p w:rsidR="009C4CA8" w:rsidRPr="00BE09E3" w:rsidRDefault="009C4CA8" w:rsidP="00732EE5">
      <w:pPr>
        <w:ind w:left="284"/>
        <w:rPr>
          <w:szCs w:val="24"/>
        </w:rPr>
      </w:pPr>
      <w:r w:rsidRPr="00BE09E3">
        <w:rPr>
          <w:szCs w:val="24"/>
        </w:rPr>
        <w:t>Date</w:t>
      </w:r>
    </w:p>
    <w:p w:rsidR="009C4CA8" w:rsidRPr="00BE09E3" w:rsidRDefault="009C4CA8" w:rsidP="00732EE5">
      <w:pPr>
        <w:ind w:left="284"/>
        <w:rPr>
          <w:szCs w:val="24"/>
        </w:rPr>
      </w:pPr>
      <w:r w:rsidRPr="00BE09E3">
        <w:rPr>
          <w:szCs w:val="24"/>
        </w:rPr>
        <w:t>Map</w:t>
      </w:r>
    </w:p>
    <w:p w:rsidR="009C4CA8" w:rsidRPr="00BE09E3" w:rsidRDefault="009C4CA8" w:rsidP="00732EE5">
      <w:pPr>
        <w:ind w:left="284"/>
        <w:rPr>
          <w:szCs w:val="24"/>
        </w:rPr>
      </w:pPr>
      <w:r w:rsidRPr="00BE09E3">
        <w:rPr>
          <w:szCs w:val="24"/>
        </w:rPr>
        <w:t>Set</w:t>
      </w:r>
    </w:p>
    <w:p w:rsidR="009C4CA8" w:rsidRPr="00BE09E3" w:rsidRDefault="009C4CA8" w:rsidP="00732EE5">
      <w:pPr>
        <w:ind w:left="284"/>
        <w:rPr>
          <w:szCs w:val="24"/>
        </w:rPr>
      </w:pPr>
      <w:r w:rsidRPr="00BE09E3">
        <w:rPr>
          <w:szCs w:val="24"/>
        </w:rPr>
        <w:t>Generic objects</w:t>
      </w:r>
    </w:p>
    <w:p w:rsidR="009C4CA8" w:rsidRDefault="009C4CA8"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9C4CA8" w:rsidTr="00D55AEF">
        <w:tc>
          <w:tcPr>
            <w:tcW w:w="2878" w:type="dxa"/>
            <w:shd w:val="pct15" w:color="auto" w:fill="auto"/>
            <w:vAlign w:val="center"/>
          </w:tcPr>
          <w:p w:rsidR="009C4CA8" w:rsidRPr="00D55AEF" w:rsidRDefault="009C4CA8"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9C4CA8" w:rsidRPr="00D55AEF" w:rsidRDefault="009C4CA8"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9C4CA8" w:rsidRPr="00D55AEF" w:rsidRDefault="009C4CA8" w:rsidP="00D55AEF">
            <w:pPr>
              <w:jc w:val="center"/>
              <w:rPr>
                <w:b/>
                <w:bCs/>
                <w:color w:val="111111"/>
                <w:szCs w:val="24"/>
                <w:lang w:eastAsia="en-AU"/>
              </w:rPr>
            </w:pPr>
            <w:r w:rsidRPr="00D55AEF">
              <w:rPr>
                <w:b/>
                <w:bCs/>
                <w:color w:val="111111"/>
                <w:szCs w:val="24"/>
                <w:lang w:eastAsia="en-AU"/>
              </w:rPr>
              <w:t>Example</w:t>
            </w:r>
          </w:p>
        </w:tc>
      </w:tr>
      <w:tr w:rsidR="009C4CA8" w:rsidTr="00D55AEF">
        <w:tc>
          <w:tcPr>
            <w:tcW w:w="2878" w:type="dxa"/>
            <w:vAlign w:val="center"/>
          </w:tcPr>
          <w:p w:rsidR="009C4CA8" w:rsidRPr="00D55AEF" w:rsidRDefault="009C4CA8" w:rsidP="003917F1">
            <w:pPr>
              <w:rPr>
                <w:color w:val="111111"/>
                <w:szCs w:val="24"/>
                <w:lang w:eastAsia="en-AU"/>
              </w:rPr>
            </w:pPr>
            <w:r w:rsidRPr="00D55AEF">
              <w:rPr>
                <w:color w:val="111111"/>
                <w:szCs w:val="24"/>
                <w:lang w:eastAsia="en-AU"/>
              </w:rPr>
              <w:t>Simple variable</w:t>
            </w:r>
          </w:p>
        </w:tc>
        <w:tc>
          <w:tcPr>
            <w:tcW w:w="4202"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9C4CA8" w:rsidTr="00D55AEF">
        <w:tc>
          <w:tcPr>
            <w:tcW w:w="2878" w:type="dxa"/>
            <w:vAlign w:val="center"/>
          </w:tcPr>
          <w:p w:rsidR="009C4CA8" w:rsidRPr="00D55AEF" w:rsidRDefault="009C4CA8"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9C4CA8" w:rsidTr="00D55AEF">
        <w:tc>
          <w:tcPr>
            <w:tcW w:w="2878" w:type="dxa"/>
            <w:vAlign w:val="center"/>
          </w:tcPr>
          <w:p w:rsidR="009C4CA8" w:rsidRPr="00D55AEF" w:rsidRDefault="009C4CA8"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9C4CA8" w:rsidRPr="00D55AEF" w:rsidRDefault="009C4CA8"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9C4CA8" w:rsidRDefault="009C4CA8" w:rsidP="00732EE5">
      <w:pPr>
        <w:rPr>
          <w:szCs w:val="24"/>
        </w:rPr>
      </w:pPr>
    </w:p>
    <w:p w:rsidR="009C4CA8" w:rsidRPr="00B42EBF" w:rsidRDefault="009C4CA8" w:rsidP="00284BB6">
      <w:pPr>
        <w:rPr>
          <w:b/>
          <w:szCs w:val="24"/>
          <w:lang w:val="fr-FR"/>
        </w:rPr>
      </w:pPr>
      <w:r w:rsidRPr="00B42EBF">
        <w:rPr>
          <w:b/>
          <w:szCs w:val="24"/>
          <w:lang w:val="fr-FR"/>
        </w:rPr>
        <w:t>Some array use cases :</w:t>
      </w:r>
    </w:p>
    <w:p w:rsidR="009C4CA8" w:rsidRPr="00921BA3" w:rsidRDefault="009C4CA8" w:rsidP="00284BB6">
      <w:pPr>
        <w:rPr>
          <w:szCs w:val="24"/>
        </w:rPr>
      </w:pPr>
    </w:p>
    <w:p w:rsidR="009C4CA8" w:rsidRPr="00DF2706" w:rsidRDefault="009C4CA8" w:rsidP="00284BB6">
      <w:pPr>
        <w:rPr>
          <w:b/>
          <w:i/>
          <w:szCs w:val="24"/>
        </w:rPr>
      </w:pPr>
      <w:bookmarkStart w:id="206" w:name="_Hlk94157851"/>
      <w:r w:rsidRPr="00DF2706">
        <w:rPr>
          <w:b/>
          <w:i/>
          <w:szCs w:val="24"/>
        </w:rPr>
        <w:t>Create empty array.</w:t>
      </w:r>
    </w:p>
    <w:p w:rsidR="009C4CA8" w:rsidRPr="00921BA3" w:rsidRDefault="009C4CA8" w:rsidP="00E139A9">
      <w:pPr>
        <w:ind w:left="284"/>
        <w:rPr>
          <w:szCs w:val="24"/>
        </w:rPr>
      </w:pPr>
      <w:bookmarkStart w:id="207" w:name="_Hlk94093350"/>
      <w:bookmarkStart w:id="208" w:name="_Hlk94093387"/>
      <w:bookmarkStart w:id="209" w:name="_Hlk94078239"/>
      <w:bookmarkEnd w:id="206"/>
      <w:r w:rsidRPr="00921BA3">
        <w:rPr>
          <w:szCs w:val="24"/>
        </w:rPr>
        <w:t>&lt;&lt;set $</w:t>
      </w:r>
      <w:r w:rsidRPr="00921BA3">
        <w:rPr>
          <w:i/>
          <w:szCs w:val="24"/>
        </w:rPr>
        <w:t>array</w:t>
      </w:r>
      <w:r w:rsidRPr="00921BA3">
        <w:rPr>
          <w:szCs w:val="24"/>
        </w:rPr>
        <w:t xml:space="preserve"> to</w:t>
      </w:r>
      <w:bookmarkEnd w:id="207"/>
      <w:r w:rsidRPr="00921BA3">
        <w:rPr>
          <w:szCs w:val="24"/>
        </w:rPr>
        <w:t xml:space="preserve"> []&gt;&gt;</w:t>
      </w:r>
    </w:p>
    <w:bookmarkEnd w:id="208"/>
    <w:p w:rsidR="009C4CA8" w:rsidRPr="00921BA3" w:rsidRDefault="009C4CA8" w:rsidP="00284BB6">
      <w:pPr>
        <w:rPr>
          <w:szCs w:val="24"/>
        </w:rPr>
      </w:pPr>
    </w:p>
    <w:p w:rsidR="009C4CA8" w:rsidRPr="00DF2706" w:rsidRDefault="009C4CA8" w:rsidP="00DF2706">
      <w:pPr>
        <w:rPr>
          <w:b/>
          <w:i/>
          <w:szCs w:val="24"/>
        </w:rPr>
      </w:pPr>
      <w:bookmarkStart w:id="210" w:name="_Hlk94157880"/>
      <w:r>
        <w:rPr>
          <w:b/>
          <w:i/>
          <w:szCs w:val="24"/>
        </w:rPr>
        <w:t>Set array to values</w:t>
      </w:r>
    </w:p>
    <w:bookmarkEnd w:id="210"/>
    <w:p w:rsidR="009C4CA8" w:rsidRDefault="009C4CA8" w:rsidP="00284BB6">
      <w:pPr>
        <w:rPr>
          <w:szCs w:val="24"/>
        </w:rPr>
      </w:pPr>
    </w:p>
    <w:p w:rsidR="009C4CA8" w:rsidRPr="00921BA3" w:rsidRDefault="009C4CA8" w:rsidP="00284BB6">
      <w:pPr>
        <w:rPr>
          <w:szCs w:val="24"/>
        </w:rPr>
      </w:pPr>
      <w:r w:rsidRPr="00921BA3">
        <w:rPr>
          <w:szCs w:val="24"/>
        </w:rPr>
        <w:t>This creates</w:t>
      </w:r>
      <w:r>
        <w:rPr>
          <w:szCs w:val="24"/>
        </w:rPr>
        <w:t xml:space="preserve"> or resets an array with two items with the value 0 each.</w:t>
      </w:r>
    </w:p>
    <w:p w:rsidR="009C4CA8" w:rsidRPr="00921BA3" w:rsidRDefault="009C4CA8" w:rsidP="00E139A9">
      <w:pPr>
        <w:ind w:left="284"/>
        <w:rPr>
          <w:szCs w:val="24"/>
        </w:rPr>
      </w:pPr>
      <w:r w:rsidRPr="00921BA3">
        <w:rPr>
          <w:szCs w:val="24"/>
        </w:rPr>
        <w:t>&lt;&lt;set $</w:t>
      </w:r>
      <w:r w:rsidRPr="00921BA3">
        <w:rPr>
          <w:i/>
          <w:szCs w:val="24"/>
        </w:rPr>
        <w:t>array</w:t>
      </w:r>
      <w:r w:rsidRPr="00921BA3">
        <w:rPr>
          <w:szCs w:val="24"/>
        </w:rPr>
        <w:t xml:space="preserve"> to [0,0]&gt;&gt;</w:t>
      </w:r>
    </w:p>
    <w:p w:rsidR="009C4CA8" w:rsidRDefault="009C4CA8" w:rsidP="00284BB6">
      <w:pPr>
        <w:rPr>
          <w:szCs w:val="24"/>
        </w:rPr>
      </w:pPr>
    </w:p>
    <w:p w:rsidR="009C4CA8" w:rsidRPr="00DF2706" w:rsidRDefault="009C4CA8" w:rsidP="0086337F">
      <w:pPr>
        <w:rPr>
          <w:b/>
          <w:i/>
          <w:szCs w:val="24"/>
        </w:rPr>
      </w:pPr>
      <w:r>
        <w:rPr>
          <w:b/>
          <w:i/>
          <w:szCs w:val="24"/>
        </w:rPr>
        <w:t>Changing specific array values</w:t>
      </w:r>
    </w:p>
    <w:p w:rsidR="009C4CA8" w:rsidRPr="00921BA3" w:rsidRDefault="009C4CA8" w:rsidP="00284BB6">
      <w:pPr>
        <w:rPr>
          <w:szCs w:val="24"/>
        </w:rPr>
      </w:pPr>
      <w:r w:rsidRPr="00921BA3">
        <w:rPr>
          <w:szCs w:val="24"/>
        </w:rPr>
        <w:t>This changes the first array member to the value 1.</w:t>
      </w:r>
    </w:p>
    <w:p w:rsidR="009C4CA8" w:rsidRPr="00921BA3" w:rsidRDefault="009C4CA8" w:rsidP="00284BB6">
      <w:pPr>
        <w:rPr>
          <w:szCs w:val="24"/>
        </w:rPr>
      </w:pPr>
      <w:bookmarkStart w:id="211" w:name="_Hlk94092723"/>
      <w:r w:rsidRPr="00921BA3">
        <w:rPr>
          <w:szCs w:val="24"/>
        </w:rPr>
        <w:t>&lt;&lt;set $</w:t>
      </w:r>
      <w:r w:rsidRPr="00921BA3">
        <w:rPr>
          <w:i/>
          <w:szCs w:val="24"/>
        </w:rPr>
        <w:t>array</w:t>
      </w:r>
      <w:r w:rsidRPr="00921BA3">
        <w:rPr>
          <w:szCs w:val="24"/>
        </w:rPr>
        <w:t xml:space="preserve"> [0] to 1&gt;&gt;</w:t>
      </w:r>
      <w:bookmarkEnd w:id="209"/>
    </w:p>
    <w:bookmarkEnd w:id="211"/>
    <w:p w:rsidR="009C4CA8" w:rsidRDefault="009C4CA8" w:rsidP="00284BB6">
      <w:pPr>
        <w:rPr>
          <w:szCs w:val="24"/>
        </w:rPr>
      </w:pPr>
    </w:p>
    <w:p w:rsidR="009C4CA8" w:rsidRPr="00B100EB" w:rsidRDefault="009C4CA8" w:rsidP="00284BB6">
      <w:pPr>
        <w:rPr>
          <w:i/>
          <w:szCs w:val="24"/>
        </w:rPr>
      </w:pPr>
      <w:r w:rsidRPr="00B100EB">
        <w:rPr>
          <w:b/>
          <w:i/>
          <w:szCs w:val="24"/>
        </w:rPr>
        <w:t>Adding items to an array</w:t>
      </w:r>
      <w:r w:rsidRPr="00B100EB">
        <w:rPr>
          <w:i/>
          <w:szCs w:val="24"/>
        </w:rPr>
        <w:t xml:space="preserve"> (at the end)</w:t>
      </w:r>
    </w:p>
    <w:p w:rsidR="009C4CA8" w:rsidRPr="00921BA3" w:rsidRDefault="009C4CA8" w:rsidP="00C07E43">
      <w:pPr>
        <w:rPr>
          <w:szCs w:val="24"/>
        </w:rPr>
      </w:pPr>
      <w:bookmarkStart w:id="212" w:name="_Hlk94158449"/>
      <w:bookmarkStart w:id="213"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9C4CA8" w:rsidRPr="00921BA3" w:rsidRDefault="009C4CA8" w:rsidP="00C07E43">
      <w:pPr>
        <w:rPr>
          <w:szCs w:val="24"/>
        </w:rPr>
      </w:pPr>
      <w:bookmarkStart w:id="214" w:name="_Hlk94100698"/>
      <w:bookmarkEnd w:id="212"/>
      <w:r w:rsidRPr="00921BA3">
        <w:rPr>
          <w:szCs w:val="24"/>
        </w:rPr>
        <w:t xml:space="preserve">&lt;&lt;set </w:t>
      </w:r>
      <w:bookmarkStart w:id="215" w:name="_Hlk94158410"/>
      <w:r w:rsidRPr="00921BA3">
        <w:rPr>
          <w:szCs w:val="24"/>
        </w:rPr>
        <w:t>$</w:t>
      </w:r>
      <w:r w:rsidRPr="00921BA3">
        <w:rPr>
          <w:i/>
          <w:szCs w:val="24"/>
        </w:rPr>
        <w:t>array</w:t>
      </w:r>
      <w:bookmarkEnd w:id="215"/>
      <w:r>
        <w:rPr>
          <w:szCs w:val="24"/>
        </w:rPr>
        <w:t>.push(“cat”)</w:t>
      </w:r>
      <w:r w:rsidRPr="00921BA3">
        <w:rPr>
          <w:szCs w:val="24"/>
        </w:rPr>
        <w:t>&gt;&gt;</w:t>
      </w:r>
    </w:p>
    <w:bookmarkEnd w:id="213"/>
    <w:bookmarkEnd w:id="214"/>
    <w:p w:rsidR="009C4CA8" w:rsidRDefault="009C4CA8" w:rsidP="00284BB6">
      <w:pPr>
        <w:rPr>
          <w:szCs w:val="24"/>
        </w:rPr>
      </w:pPr>
    </w:p>
    <w:p w:rsidR="009C4CA8" w:rsidRPr="009D013D" w:rsidRDefault="009C4CA8" w:rsidP="00284BB6">
      <w:pPr>
        <w:rPr>
          <w:b/>
          <w:i/>
          <w:szCs w:val="24"/>
        </w:rPr>
      </w:pPr>
      <w:bookmarkStart w:id="216" w:name="_Hlk94158546"/>
      <w:r w:rsidRPr="009D013D">
        <w:rPr>
          <w:b/>
          <w:i/>
          <w:szCs w:val="24"/>
        </w:rPr>
        <w:t>Deleting all items of a type from an array</w:t>
      </w:r>
    </w:p>
    <w:p w:rsidR="009C4CA8" w:rsidRPr="00921BA3" w:rsidRDefault="009C4CA8"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9C4CA8" w:rsidRPr="00E6375F" w:rsidRDefault="009C4CA8" w:rsidP="00284BB6">
      <w:pPr>
        <w:rPr>
          <w:szCs w:val="24"/>
        </w:rPr>
      </w:pPr>
      <w:r w:rsidRPr="00E6375F">
        <w:rPr>
          <w:szCs w:val="24"/>
        </w:rPr>
        <w:t xml:space="preserve">&lt;&lt;run </w:t>
      </w:r>
      <w:r w:rsidRPr="00921BA3">
        <w:rPr>
          <w:szCs w:val="24"/>
        </w:rPr>
        <w:t>$</w:t>
      </w:r>
      <w:r w:rsidRPr="00921BA3">
        <w:rPr>
          <w:i/>
          <w:szCs w:val="24"/>
        </w:rPr>
        <w:t>array</w:t>
      </w:r>
      <w:bookmarkStart w:id="217" w:name="_Hlk94158464"/>
      <w:r w:rsidRPr="00E6375F">
        <w:rPr>
          <w:szCs w:val="24"/>
        </w:rPr>
        <w:t>.delete</w:t>
      </w:r>
      <w:bookmarkEnd w:id="217"/>
      <w:r w:rsidRPr="00E6375F">
        <w:rPr>
          <w:szCs w:val="24"/>
        </w:rPr>
        <w:t>(4,6)&gt;&gt;</w:t>
      </w:r>
    </w:p>
    <w:bookmarkEnd w:id="216"/>
    <w:p w:rsidR="009C4CA8" w:rsidRDefault="009C4CA8" w:rsidP="00284BB6">
      <w:pPr>
        <w:rPr>
          <w:szCs w:val="24"/>
        </w:rPr>
      </w:pPr>
    </w:p>
    <w:p w:rsidR="009C4CA8" w:rsidRPr="009D013D" w:rsidRDefault="009C4CA8"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9C4CA8" w:rsidRPr="00921BA3" w:rsidRDefault="009C4CA8"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9C4CA8" w:rsidRPr="00E6375F" w:rsidRDefault="009C4CA8"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9C4CA8" w:rsidRDefault="009C4CA8" w:rsidP="00284BB6">
      <w:pPr>
        <w:rPr>
          <w:szCs w:val="24"/>
        </w:rPr>
      </w:pPr>
    </w:p>
    <w:p w:rsidR="009C4CA8" w:rsidRPr="00225EC4" w:rsidRDefault="009C4CA8" w:rsidP="00284BB6">
      <w:pPr>
        <w:rPr>
          <w:b/>
          <w:i/>
          <w:szCs w:val="24"/>
        </w:rPr>
      </w:pPr>
      <w:r w:rsidRPr="00225EC4">
        <w:rPr>
          <w:b/>
          <w:i/>
          <w:szCs w:val="24"/>
        </w:rPr>
        <w:t xml:space="preserve">To find the first instance of an item in an array </w:t>
      </w:r>
    </w:p>
    <w:p w:rsidR="009C4CA8" w:rsidRDefault="009C4CA8" w:rsidP="00D13C0D">
      <w:pPr>
        <w:rPr>
          <w:szCs w:val="24"/>
        </w:rPr>
      </w:pPr>
      <w:r>
        <w:rPr>
          <w:szCs w:val="24"/>
        </w:rPr>
        <w:t>If the item is not in the array, $index will be set to -1, otherwise it will be set to the index value if the first instance of the item, counting from the left.</w:t>
      </w:r>
    </w:p>
    <w:p w:rsidR="009C4CA8" w:rsidRDefault="009C4CA8" w:rsidP="00D13C0D">
      <w:pPr>
        <w:ind w:left="284"/>
        <w:rPr>
          <w:szCs w:val="24"/>
        </w:rPr>
      </w:pPr>
      <w:bookmarkStart w:id="218" w:name="_Hlk94223859"/>
      <w:r>
        <w:rPr>
          <w:szCs w:val="24"/>
        </w:rPr>
        <w:t>&lt;&lt;set $index = $array.indexOf(“cat”)&gt;&gt;</w:t>
      </w:r>
    </w:p>
    <w:bookmarkEnd w:id="218"/>
    <w:p w:rsidR="009C4CA8" w:rsidRDefault="009C4CA8" w:rsidP="00D13C0D">
      <w:pPr>
        <w:rPr>
          <w:szCs w:val="24"/>
        </w:rPr>
      </w:pPr>
    </w:p>
    <w:p w:rsidR="009C4CA8" w:rsidRPr="00225EC4" w:rsidRDefault="009C4CA8" w:rsidP="00284BB6">
      <w:pPr>
        <w:rPr>
          <w:szCs w:val="24"/>
        </w:rPr>
      </w:pPr>
      <w:hyperlink r:id="rId91"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9C4CA8" w:rsidRDefault="009C4CA8" w:rsidP="00284BB6">
      <w:pPr>
        <w:rPr>
          <w:szCs w:val="24"/>
        </w:rPr>
      </w:pPr>
    </w:p>
    <w:p w:rsidR="009C4CA8" w:rsidRPr="005C1BDC" w:rsidRDefault="009C4CA8" w:rsidP="007C1054">
      <w:pPr>
        <w:rPr>
          <w:b/>
          <w:i/>
          <w:szCs w:val="24"/>
        </w:rPr>
      </w:pPr>
      <w:r w:rsidRPr="005C1BDC">
        <w:rPr>
          <w:b/>
          <w:i/>
          <w:szCs w:val="24"/>
        </w:rPr>
        <w:t>Creating a new array using Joey’s .without() me</w:t>
      </w:r>
      <w:r>
        <w:rPr>
          <w:b/>
          <w:i/>
          <w:szCs w:val="24"/>
        </w:rPr>
        <w:t>t</w:t>
      </w:r>
      <w:r w:rsidRPr="005C1BDC">
        <w:rPr>
          <w:b/>
          <w:i/>
          <w:szCs w:val="24"/>
        </w:rPr>
        <w:t>hod</w:t>
      </w:r>
    </w:p>
    <w:p w:rsidR="009C4CA8" w:rsidRDefault="009C4CA8" w:rsidP="005C1BDC">
      <w:pPr>
        <w:ind w:left="284"/>
        <w:rPr>
          <w:szCs w:val="24"/>
        </w:rPr>
      </w:pPr>
      <w:bookmarkStart w:id="219" w:name="_Hlk94224031"/>
      <w:r>
        <w:rPr>
          <w:szCs w:val="24"/>
        </w:rPr>
        <w:t>&lt;&lt;set $newArray = $initialArray.without(“cat”,”horse”)&gt;&gt;</w:t>
      </w:r>
    </w:p>
    <w:bookmarkEnd w:id="219"/>
    <w:p w:rsidR="009C4CA8" w:rsidRDefault="009C4CA8" w:rsidP="007C1054">
      <w:pPr>
        <w:rPr>
          <w:szCs w:val="24"/>
        </w:rPr>
      </w:pPr>
    </w:p>
    <w:p w:rsidR="009C4CA8" w:rsidRDefault="009C4CA8" w:rsidP="007C1054">
      <w:pPr>
        <w:rPr>
          <w:szCs w:val="24"/>
        </w:rPr>
      </w:pPr>
    </w:p>
    <w:p w:rsidR="009C4CA8" w:rsidRPr="009079B5" w:rsidRDefault="009C4CA8" w:rsidP="00BB6577">
      <w:pPr>
        <w:pStyle w:val="Heading1"/>
        <w:keepNext w:val="0"/>
        <w:spacing w:before="0" w:after="0"/>
        <w:rPr>
          <w:sz w:val="24"/>
          <w:szCs w:val="24"/>
          <w:u w:val="single"/>
        </w:rPr>
      </w:pPr>
      <w:bookmarkStart w:id="220" w:name="_Toc92095200"/>
      <w:bookmarkStart w:id="221" w:name="_Toc100048007"/>
      <w:bookmarkStart w:id="222" w:name="_Hlk322754116"/>
      <w:bookmarkStart w:id="223" w:name="_Hlk92124679"/>
      <w:r>
        <w:rPr>
          <w:sz w:val="24"/>
          <w:szCs w:val="24"/>
          <w:u w:val="single"/>
        </w:rPr>
        <w:t xml:space="preserve">Inbuilt Twine 2 + SugarCane </w:t>
      </w:r>
      <w:r w:rsidRPr="009079B5">
        <w:rPr>
          <w:sz w:val="24"/>
          <w:szCs w:val="24"/>
          <w:u w:val="single"/>
        </w:rPr>
        <w:t>M</w:t>
      </w:r>
      <w:r>
        <w:rPr>
          <w:sz w:val="24"/>
          <w:szCs w:val="24"/>
          <w:u w:val="single"/>
        </w:rPr>
        <w:t>ACROS</w:t>
      </w:r>
      <w:bookmarkEnd w:id="220"/>
      <w:bookmarkEnd w:id="221"/>
    </w:p>
    <w:p w:rsidR="009C4CA8" w:rsidRPr="0003677F" w:rsidRDefault="009C4CA8"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9C4CA8" w:rsidRPr="00084AEC" w:rsidTr="00CB4033">
        <w:trPr>
          <w:cantSplit/>
        </w:trPr>
        <w:tc>
          <w:tcPr>
            <w:tcW w:w="2710" w:type="dxa"/>
            <w:shd w:val="pct15" w:color="auto" w:fill="auto"/>
          </w:tcPr>
          <w:p w:rsidR="009C4CA8" w:rsidRPr="00084AEC" w:rsidRDefault="009C4CA8" w:rsidP="00F47588">
            <w:pPr>
              <w:rPr>
                <w:b/>
              </w:rPr>
            </w:pPr>
            <w:bookmarkStart w:id="224" w:name="_Hlk92205867"/>
            <w:bookmarkEnd w:id="222"/>
            <w:r w:rsidRPr="00084AEC">
              <w:rPr>
                <w:b/>
              </w:rPr>
              <w:t>Variables Macros</w:t>
            </w:r>
          </w:p>
        </w:tc>
        <w:tc>
          <w:tcPr>
            <w:tcW w:w="6716" w:type="dxa"/>
            <w:shd w:val="pct15" w:color="auto" w:fill="auto"/>
          </w:tcPr>
          <w:p w:rsidR="009C4CA8" w:rsidRPr="00C574EC" w:rsidRDefault="009C4CA8" w:rsidP="00F47588">
            <w:pPr>
              <w:rPr>
                <w:sz w:val="20"/>
              </w:rPr>
            </w:pPr>
            <w:hyperlink r:id="rId92" w:anchor="macros-variables" w:history="1">
              <w:r w:rsidRPr="00C574EC">
                <w:rPr>
                  <w:rStyle w:val="Hyperlink"/>
                  <w:sz w:val="20"/>
                </w:rPr>
                <w:t>https://www.motoslave.net/sugarcube/2/docs/#macros-variables</w:t>
              </w:r>
            </w:hyperlink>
          </w:p>
        </w:tc>
      </w:tr>
      <w:tr w:rsidR="009C4CA8" w:rsidRPr="00145F1C" w:rsidTr="00CB4033">
        <w:trPr>
          <w:cantSplit/>
        </w:trPr>
        <w:tc>
          <w:tcPr>
            <w:tcW w:w="2710" w:type="dxa"/>
          </w:tcPr>
          <w:p w:rsidR="009C4CA8" w:rsidRPr="00C10F7B" w:rsidRDefault="009C4CA8" w:rsidP="00C10F7B">
            <w:pPr>
              <w:rPr>
                <w:b/>
              </w:rPr>
            </w:pPr>
            <w:r w:rsidRPr="00C10F7B">
              <w:rPr>
                <w:b/>
              </w:rPr>
              <w:t>&lt;&lt;capture&gt;&gt;</w:t>
            </w:r>
          </w:p>
        </w:tc>
        <w:tc>
          <w:tcPr>
            <w:tcW w:w="6716" w:type="dxa"/>
          </w:tcPr>
          <w:p w:rsidR="009C4CA8" w:rsidRPr="00BD58F8" w:rsidRDefault="009C4CA8" w:rsidP="00F47588">
            <w:pPr>
              <w:rPr>
                <w:sz w:val="20"/>
              </w:rPr>
            </w:pPr>
            <w:hyperlink r:id="rId93" w:anchor="macros-macro-capture" w:history="1">
              <w:r w:rsidRPr="00BD58F8">
                <w:rPr>
                  <w:rStyle w:val="Hyperlink"/>
                  <w:sz w:val="20"/>
                </w:rPr>
                <w:t>http://www.motoslave.net/sugarcube/2/docs/#macros-macro-capture</w:t>
              </w:r>
            </w:hyperlink>
          </w:p>
        </w:tc>
      </w:tr>
      <w:tr w:rsidR="009C4CA8" w:rsidRPr="00145F1C" w:rsidTr="00CB4033">
        <w:trPr>
          <w:cantSplit/>
        </w:trPr>
        <w:tc>
          <w:tcPr>
            <w:tcW w:w="2710" w:type="dxa"/>
          </w:tcPr>
          <w:p w:rsidR="009C4CA8" w:rsidRPr="00C10F7B" w:rsidRDefault="009C4CA8" w:rsidP="00F47588">
            <w:pPr>
              <w:rPr>
                <w:b/>
              </w:rPr>
            </w:pPr>
            <w:r w:rsidRPr="00C10F7B">
              <w:rPr>
                <w:b/>
              </w:rPr>
              <w:t>&lt;&lt;set&gt;&gt;</w:t>
            </w:r>
          </w:p>
        </w:tc>
        <w:tc>
          <w:tcPr>
            <w:tcW w:w="6716" w:type="dxa"/>
          </w:tcPr>
          <w:p w:rsidR="009C4CA8" w:rsidRDefault="009C4CA8" w:rsidP="00F47588">
            <w:pPr>
              <w:rPr>
                <w:szCs w:val="24"/>
              </w:rPr>
            </w:pPr>
            <w:r w:rsidRPr="005A0E9B">
              <w:rPr>
                <w:szCs w:val="24"/>
              </w:rPr>
              <w:t>&lt;&lt;set expression&gt;&gt;</w:t>
            </w:r>
          </w:p>
          <w:p w:rsidR="009C4CA8" w:rsidRDefault="009C4CA8" w:rsidP="00F47588">
            <w:pPr>
              <w:rPr>
                <w:szCs w:val="24"/>
              </w:rPr>
            </w:pPr>
            <w:r w:rsidRPr="005A0E9B">
              <w:rPr>
                <w:szCs w:val="24"/>
              </w:rPr>
              <w:t>Sets story $variables and temporary _variables based on the given expression.</w:t>
            </w:r>
          </w:p>
          <w:p w:rsidR="009C4CA8" w:rsidRPr="007C1AFC" w:rsidRDefault="009C4CA8" w:rsidP="007C1AFC">
            <w:pPr>
              <w:rPr>
                <w:szCs w:val="24"/>
              </w:rPr>
            </w:pPr>
            <w:r w:rsidRPr="007C1AFC">
              <w:rPr>
                <w:szCs w:val="24"/>
              </w:rPr>
              <w:t>→ Using the TwineScript "to" operator</w:t>
            </w:r>
          </w:p>
          <w:p w:rsidR="009C4CA8" w:rsidRPr="007C1AFC" w:rsidRDefault="009C4CA8" w:rsidP="007C1AFC">
            <w:pPr>
              <w:rPr>
                <w:szCs w:val="24"/>
              </w:rPr>
            </w:pPr>
            <w:r w:rsidRPr="007C1AFC">
              <w:rPr>
                <w:szCs w:val="24"/>
              </w:rPr>
              <w:t>&lt;&lt;set $cheese to "a nice, sharp cheddar"&gt;&gt;  → Assigns "a nice, sharp cheddar" to story variable $cheese</w:t>
            </w:r>
          </w:p>
          <w:p w:rsidR="009C4CA8" w:rsidRPr="007C1AFC" w:rsidRDefault="009C4CA8" w:rsidP="007C1AFC">
            <w:pPr>
              <w:rPr>
                <w:szCs w:val="24"/>
              </w:rPr>
            </w:pPr>
            <w:r w:rsidRPr="007C1AFC">
              <w:rPr>
                <w:szCs w:val="24"/>
              </w:rPr>
              <w:t>&lt;&lt;set $chestEmpty to true&gt;&gt;                 → Assigns boolean true to story variable $chestEmpty</w:t>
            </w:r>
          </w:p>
          <w:p w:rsidR="009C4CA8" w:rsidRPr="007C1AFC" w:rsidRDefault="009C4CA8" w:rsidP="007C1AFC">
            <w:pPr>
              <w:rPr>
                <w:szCs w:val="24"/>
              </w:rPr>
            </w:pPr>
            <w:r w:rsidRPr="007C1AFC">
              <w:rPr>
                <w:szCs w:val="24"/>
              </w:rPr>
              <w:t>&lt;&lt;set $gold to $gold + 5&gt;&gt;                  → Adds 5 to the value of story variable $gold</w:t>
            </w:r>
          </w:p>
          <w:p w:rsidR="009C4CA8" w:rsidRPr="007C1AFC" w:rsidRDefault="009C4CA8" w:rsidP="007C1AFC">
            <w:pPr>
              <w:rPr>
                <w:szCs w:val="24"/>
              </w:rPr>
            </w:pPr>
            <w:r w:rsidRPr="007C1AFC">
              <w:rPr>
                <w:szCs w:val="24"/>
              </w:rPr>
              <w:t>&lt;&lt;set _counter to _counter + 1&gt;&gt;            → Adds 1 to the value of temporary variable _counter</w:t>
            </w:r>
          </w:p>
          <w:p w:rsidR="009C4CA8" w:rsidRPr="007C1AFC" w:rsidRDefault="009C4CA8" w:rsidP="007C1AFC">
            <w:pPr>
              <w:rPr>
                <w:szCs w:val="24"/>
              </w:rPr>
            </w:pPr>
          </w:p>
          <w:p w:rsidR="009C4CA8" w:rsidRPr="007C1AFC" w:rsidRDefault="009C4CA8" w:rsidP="007C1AFC">
            <w:pPr>
              <w:rPr>
                <w:szCs w:val="24"/>
              </w:rPr>
            </w:pPr>
            <w:r w:rsidRPr="007C1AFC">
              <w:rPr>
                <w:szCs w:val="24"/>
              </w:rPr>
              <w:t>→ Using standard JavaScript operators</w:t>
            </w:r>
          </w:p>
          <w:p w:rsidR="009C4CA8" w:rsidRPr="007C1AFC" w:rsidRDefault="009C4CA8" w:rsidP="007C1AFC">
            <w:pPr>
              <w:rPr>
                <w:szCs w:val="24"/>
              </w:rPr>
            </w:pPr>
            <w:r w:rsidRPr="007C1AFC">
              <w:rPr>
                <w:szCs w:val="24"/>
              </w:rPr>
              <w:t>&lt;&lt;set $cheese = "a nice, sharp cheddar"&gt;&gt;   → Assigns "a nice, sharp cheddar" to story variable $cheese</w:t>
            </w:r>
          </w:p>
          <w:p w:rsidR="009C4CA8" w:rsidRPr="007C1AFC" w:rsidRDefault="009C4CA8" w:rsidP="007C1AFC">
            <w:pPr>
              <w:rPr>
                <w:szCs w:val="24"/>
              </w:rPr>
            </w:pPr>
            <w:r w:rsidRPr="007C1AFC">
              <w:rPr>
                <w:szCs w:val="24"/>
              </w:rPr>
              <w:t>&lt;&lt;set $chestEmpty = true&gt;&gt;                  → Assigns boolean true to story variable $chestEmpty</w:t>
            </w:r>
          </w:p>
          <w:p w:rsidR="009C4CA8" w:rsidRPr="007C1AFC" w:rsidRDefault="009C4CA8" w:rsidP="007C1AFC">
            <w:pPr>
              <w:rPr>
                <w:szCs w:val="24"/>
              </w:rPr>
            </w:pPr>
            <w:r w:rsidRPr="007C1AFC">
              <w:rPr>
                <w:szCs w:val="24"/>
              </w:rPr>
              <w:t>&lt;&lt;set $gold += 5&gt;&gt;                          → Adds 5 to the value of story variable $gold</w:t>
            </w:r>
          </w:p>
          <w:p w:rsidR="009C4CA8" w:rsidRPr="007C1AFC" w:rsidRDefault="009C4CA8" w:rsidP="007C1AFC">
            <w:pPr>
              <w:rPr>
                <w:szCs w:val="24"/>
              </w:rPr>
            </w:pPr>
            <w:r w:rsidRPr="007C1AFC">
              <w:rPr>
                <w:szCs w:val="24"/>
              </w:rPr>
              <w:t>&lt;&lt;set _counter += 1&gt;&gt;                       → Adds 1 to the value of temporary variable _counter</w:t>
            </w:r>
          </w:p>
          <w:p w:rsidR="009C4CA8" w:rsidRPr="005A0E9B" w:rsidRDefault="009C4CA8"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9C4CA8" w:rsidRPr="00870530" w:rsidRDefault="009C4CA8" w:rsidP="00F47588">
            <w:pPr>
              <w:rPr>
                <w:sz w:val="20"/>
              </w:rPr>
            </w:pPr>
            <w:hyperlink r:id="rId94" w:anchor="macros-macro-set" w:history="1">
              <w:r w:rsidRPr="00870530">
                <w:rPr>
                  <w:rStyle w:val="Hyperlink"/>
                  <w:sz w:val="20"/>
                </w:rPr>
                <w:t>http://www.motoslave.net/sugarcube/2/docs/#macros-macro-set</w:t>
              </w:r>
            </w:hyperlink>
          </w:p>
        </w:tc>
      </w:tr>
      <w:tr w:rsidR="009C4CA8" w:rsidRPr="00145F1C" w:rsidTr="00CB4033">
        <w:trPr>
          <w:cantSplit/>
        </w:trPr>
        <w:tc>
          <w:tcPr>
            <w:tcW w:w="2710" w:type="dxa"/>
          </w:tcPr>
          <w:p w:rsidR="009C4CA8" w:rsidRPr="00C10F7B" w:rsidRDefault="009C4CA8" w:rsidP="00F47588">
            <w:pPr>
              <w:rPr>
                <w:b/>
              </w:rPr>
            </w:pPr>
            <w:r w:rsidRPr="00C10F7B">
              <w:rPr>
                <w:b/>
              </w:rPr>
              <w:t>&lt;&lt;unset&gt;&gt;</w:t>
            </w:r>
          </w:p>
        </w:tc>
        <w:tc>
          <w:tcPr>
            <w:tcW w:w="6716" w:type="dxa"/>
          </w:tcPr>
          <w:p w:rsidR="009C4CA8" w:rsidRPr="00F85934" w:rsidRDefault="009C4CA8" w:rsidP="00F85934">
            <w:pPr>
              <w:rPr>
                <w:szCs w:val="24"/>
              </w:rPr>
            </w:pPr>
            <w:r w:rsidRPr="00F85934">
              <w:rPr>
                <w:szCs w:val="24"/>
              </w:rPr>
              <w:t>&lt;&lt;unset variableList&gt;&gt;</w:t>
            </w:r>
          </w:p>
          <w:p w:rsidR="009C4CA8" w:rsidRDefault="009C4CA8" w:rsidP="00F85934">
            <w:pPr>
              <w:rPr>
                <w:szCs w:val="24"/>
              </w:rPr>
            </w:pPr>
            <w:r w:rsidRPr="00F85934">
              <w:rPr>
                <w:szCs w:val="24"/>
              </w:rPr>
              <w:t>Unsets story $variables and temporary _variables.</w:t>
            </w:r>
          </w:p>
          <w:p w:rsidR="009C4CA8" w:rsidRDefault="009C4CA8" w:rsidP="00F85934">
            <w:pPr>
              <w:rPr>
                <w:szCs w:val="24"/>
              </w:rPr>
            </w:pPr>
            <w:r>
              <w:rPr>
                <w:szCs w:val="24"/>
              </w:rPr>
              <w:t>eg.</w:t>
            </w:r>
          </w:p>
          <w:p w:rsidR="009C4CA8" w:rsidRPr="00E34535" w:rsidRDefault="009C4CA8" w:rsidP="00E34535">
            <w:pPr>
              <w:rPr>
                <w:szCs w:val="24"/>
              </w:rPr>
            </w:pPr>
            <w:r w:rsidRPr="00E34535">
              <w:rPr>
                <w:szCs w:val="24"/>
              </w:rPr>
              <w:t>&lt;&lt;unset $cheese, $chestEmpty, $gold&gt;&gt;</w:t>
            </w:r>
          </w:p>
          <w:p w:rsidR="009C4CA8" w:rsidRPr="00E34535" w:rsidRDefault="009C4CA8" w:rsidP="00E34535">
            <w:pPr>
              <w:rPr>
                <w:szCs w:val="24"/>
              </w:rPr>
            </w:pPr>
            <w:r w:rsidRPr="00E34535">
              <w:rPr>
                <w:szCs w:val="24"/>
              </w:rPr>
              <w:t>&lt;&lt;unset _someTempVar&gt;&gt;</w:t>
            </w:r>
          </w:p>
          <w:p w:rsidR="009C4CA8" w:rsidRPr="00C75AE2" w:rsidRDefault="009C4CA8" w:rsidP="00F47588">
            <w:pPr>
              <w:rPr>
                <w:szCs w:val="24"/>
              </w:rPr>
            </w:pPr>
            <w:hyperlink r:id="rId95" w:anchor="macros-macro-unset" w:history="1">
              <w:r w:rsidRPr="00C75AE2">
                <w:rPr>
                  <w:rStyle w:val="Hyperlink"/>
                  <w:szCs w:val="24"/>
                </w:rPr>
                <w:t>http://www.motoslave.net/sugarcube/2/docs/#macros-macro-</w:t>
              </w:r>
              <w:r w:rsidRPr="00C75AE2">
                <w:rPr>
                  <w:rStyle w:val="Hyperlink"/>
                  <w:b/>
                  <w:szCs w:val="24"/>
                </w:rPr>
                <w:t>unset</w:t>
              </w:r>
            </w:hyperlink>
          </w:p>
        </w:tc>
      </w:tr>
      <w:tr w:rsidR="009C4CA8" w:rsidRPr="00084AEC" w:rsidTr="00CB4033">
        <w:trPr>
          <w:cantSplit/>
        </w:trPr>
        <w:tc>
          <w:tcPr>
            <w:tcW w:w="2710" w:type="dxa"/>
            <w:shd w:val="pct15" w:color="auto" w:fill="auto"/>
          </w:tcPr>
          <w:p w:rsidR="009C4CA8" w:rsidRPr="00084AEC" w:rsidRDefault="009C4CA8" w:rsidP="00F47588">
            <w:pPr>
              <w:rPr>
                <w:b/>
              </w:rPr>
            </w:pPr>
            <w:bookmarkStart w:id="225" w:name="_Hlk92205896"/>
            <w:bookmarkEnd w:id="224"/>
            <w:r w:rsidRPr="00084AEC">
              <w:rPr>
                <w:b/>
              </w:rPr>
              <w:t>Scripting Macros</w:t>
            </w:r>
          </w:p>
        </w:tc>
        <w:tc>
          <w:tcPr>
            <w:tcW w:w="6716" w:type="dxa"/>
            <w:shd w:val="pct15" w:color="auto" w:fill="auto"/>
          </w:tcPr>
          <w:p w:rsidR="009C4CA8" w:rsidRPr="009C01E3" w:rsidRDefault="009C4CA8" w:rsidP="00F47588">
            <w:pPr>
              <w:rPr>
                <w:sz w:val="20"/>
                <w:u w:val="single"/>
              </w:rPr>
            </w:pPr>
            <w:hyperlink r:id="rId96" w:anchor="macros-scripting" w:history="1">
              <w:r w:rsidRPr="009C01E3">
                <w:rPr>
                  <w:color w:val="0000FF"/>
                  <w:sz w:val="20"/>
                  <w:u w:val="single"/>
                </w:rPr>
                <w:t>https://www.motoslave.net/sugarcube/2/docs/#macros-scripting</w:t>
              </w:r>
            </w:hyperlink>
          </w:p>
        </w:tc>
      </w:tr>
      <w:tr w:rsidR="009C4CA8" w:rsidRPr="00145F1C" w:rsidTr="00CB4033">
        <w:trPr>
          <w:cantSplit/>
        </w:trPr>
        <w:tc>
          <w:tcPr>
            <w:tcW w:w="2710" w:type="dxa"/>
          </w:tcPr>
          <w:p w:rsidR="009C4CA8" w:rsidRPr="00B150B6" w:rsidRDefault="009C4CA8" w:rsidP="00B150B6">
            <w:pPr>
              <w:rPr>
                <w:b/>
              </w:rPr>
            </w:pPr>
            <w:r w:rsidRPr="00B150B6">
              <w:rPr>
                <w:b/>
              </w:rPr>
              <w:t>&lt;&lt;run&gt;&gt;</w:t>
            </w:r>
          </w:p>
        </w:tc>
        <w:tc>
          <w:tcPr>
            <w:tcW w:w="6716" w:type="dxa"/>
          </w:tcPr>
          <w:p w:rsidR="009C4CA8" w:rsidRDefault="009C4CA8" w:rsidP="00F47588">
            <w:pPr>
              <w:rPr>
                <w:szCs w:val="24"/>
              </w:rPr>
            </w:pPr>
          </w:p>
          <w:p w:rsidR="009C4CA8" w:rsidRPr="006C0C5D" w:rsidRDefault="009C4CA8" w:rsidP="00F47588">
            <w:pPr>
              <w:rPr>
                <w:sz w:val="20"/>
              </w:rPr>
            </w:pPr>
            <w:hyperlink r:id="rId97" w:anchor="macros-macro-run" w:history="1">
              <w:r w:rsidRPr="006C0C5D">
                <w:rPr>
                  <w:rStyle w:val="Hyperlink"/>
                  <w:sz w:val="20"/>
                </w:rPr>
                <w:t>http://www.motoslave.net/sugarcube/2/docs/#macros-macro-</w:t>
              </w:r>
              <w:r w:rsidRPr="006C0C5D">
                <w:rPr>
                  <w:rStyle w:val="Hyperlink"/>
                  <w:b/>
                  <w:sz w:val="20"/>
                </w:rPr>
                <w:t>run</w:t>
              </w:r>
            </w:hyperlink>
          </w:p>
        </w:tc>
      </w:tr>
      <w:tr w:rsidR="009C4CA8" w:rsidRPr="00145F1C" w:rsidTr="00CB4033">
        <w:trPr>
          <w:cantSplit/>
        </w:trPr>
        <w:tc>
          <w:tcPr>
            <w:tcW w:w="2710" w:type="dxa"/>
          </w:tcPr>
          <w:p w:rsidR="009C4CA8" w:rsidRDefault="009C4CA8" w:rsidP="00F47588">
            <w:r w:rsidRPr="00B150B6">
              <w:rPr>
                <w:b/>
              </w:rPr>
              <w:t>&lt;&lt;script&gt;&gt;</w:t>
            </w:r>
          </w:p>
        </w:tc>
        <w:tc>
          <w:tcPr>
            <w:tcW w:w="6716" w:type="dxa"/>
          </w:tcPr>
          <w:p w:rsidR="009C4CA8" w:rsidRDefault="009C4CA8" w:rsidP="00F47588">
            <w:pPr>
              <w:rPr>
                <w:szCs w:val="24"/>
              </w:rPr>
            </w:pPr>
          </w:p>
          <w:p w:rsidR="009C4CA8" w:rsidRPr="006C0C5D" w:rsidRDefault="009C4CA8" w:rsidP="00F47588">
            <w:pPr>
              <w:rPr>
                <w:sz w:val="20"/>
              </w:rPr>
            </w:pPr>
            <w:hyperlink r:id="rId98" w:anchor="macros-macro-script" w:history="1">
              <w:r w:rsidRPr="006C0C5D">
                <w:rPr>
                  <w:rStyle w:val="Hyperlink"/>
                  <w:sz w:val="20"/>
                </w:rPr>
                <w:t>http://www.motoslave.net/sugarcube/2/docs/#macros-macro-</w:t>
              </w:r>
              <w:r w:rsidRPr="006C0C5D">
                <w:rPr>
                  <w:rStyle w:val="Hyperlink"/>
                  <w:b/>
                  <w:sz w:val="20"/>
                </w:rPr>
                <w:t>script</w:t>
              </w:r>
            </w:hyperlink>
          </w:p>
        </w:tc>
      </w:tr>
      <w:bookmarkEnd w:id="225"/>
      <w:tr w:rsidR="009C4CA8" w:rsidRPr="00084AEC" w:rsidTr="00CB4033">
        <w:trPr>
          <w:cantSplit/>
        </w:trPr>
        <w:tc>
          <w:tcPr>
            <w:tcW w:w="2710" w:type="dxa"/>
            <w:shd w:val="pct15" w:color="auto" w:fill="auto"/>
          </w:tcPr>
          <w:p w:rsidR="009C4CA8" w:rsidRPr="00084AEC" w:rsidRDefault="009C4CA8" w:rsidP="00F47588">
            <w:pPr>
              <w:rPr>
                <w:b/>
              </w:rPr>
            </w:pPr>
            <w:r w:rsidRPr="00084AEC">
              <w:rPr>
                <w:b/>
              </w:rPr>
              <w:t>Display Macros</w:t>
            </w:r>
          </w:p>
        </w:tc>
        <w:tc>
          <w:tcPr>
            <w:tcW w:w="6716" w:type="dxa"/>
            <w:shd w:val="pct15" w:color="auto" w:fill="auto"/>
          </w:tcPr>
          <w:p w:rsidR="009C4CA8" w:rsidRPr="009C01E3" w:rsidRDefault="009C4CA8" w:rsidP="00F47588">
            <w:pPr>
              <w:rPr>
                <w:color w:val="0000FF"/>
                <w:sz w:val="20"/>
                <w:u w:val="single"/>
              </w:rPr>
            </w:pPr>
            <w:hyperlink r:id="rId99" w:anchor="macros-display" w:history="1">
              <w:r w:rsidRPr="009C01E3">
                <w:rPr>
                  <w:color w:val="0000FF"/>
                  <w:sz w:val="20"/>
                  <w:u w:val="single"/>
                </w:rPr>
                <w:t>https://www.motoslave.net/sugarcube/2/docs/#macros-display</w:t>
              </w:r>
            </w:hyperlink>
          </w:p>
        </w:tc>
      </w:tr>
      <w:tr w:rsidR="009C4CA8" w:rsidRPr="00145F1C" w:rsidTr="00CB4033">
        <w:trPr>
          <w:cantSplit/>
        </w:trPr>
        <w:tc>
          <w:tcPr>
            <w:tcW w:w="2710" w:type="dxa"/>
          </w:tcPr>
          <w:p w:rsidR="009C4CA8" w:rsidRDefault="009C4CA8" w:rsidP="00F47588">
            <w:r w:rsidRPr="004654DB">
              <w:rPr>
                <w:b/>
              </w:rPr>
              <w:t>&lt;&lt;=&gt;&gt;</w:t>
            </w:r>
          </w:p>
        </w:tc>
        <w:tc>
          <w:tcPr>
            <w:tcW w:w="6716" w:type="dxa"/>
          </w:tcPr>
          <w:p w:rsidR="009C4CA8" w:rsidRPr="009C1B17" w:rsidRDefault="009C4CA8" w:rsidP="00F47588">
            <w:pPr>
              <w:rPr>
                <w:szCs w:val="24"/>
              </w:rPr>
            </w:pPr>
            <w:r w:rsidRPr="009C1B17">
              <w:rPr>
                <w:szCs w:val="24"/>
              </w:rPr>
              <w:t>&lt;&lt;= expression&gt;&gt;</w:t>
            </w:r>
          </w:p>
          <w:p w:rsidR="009C4CA8" w:rsidRPr="009C1B17" w:rsidRDefault="009C4CA8" w:rsidP="00F47588">
            <w:pPr>
              <w:rPr>
                <w:szCs w:val="24"/>
              </w:rPr>
            </w:pPr>
            <w:r w:rsidRPr="009C1B17">
              <w:rPr>
                <w:szCs w:val="24"/>
              </w:rPr>
              <w:t>Outputs a string representation of the result of the given expression. This macro is an alias for &lt;&lt;print&gt;&gt;.</w:t>
            </w:r>
          </w:p>
        </w:tc>
      </w:tr>
      <w:tr w:rsidR="009C4CA8" w:rsidRPr="00145F1C" w:rsidTr="00CB4033">
        <w:trPr>
          <w:cantSplit/>
        </w:trPr>
        <w:tc>
          <w:tcPr>
            <w:tcW w:w="2710" w:type="dxa"/>
          </w:tcPr>
          <w:p w:rsidR="009C4CA8" w:rsidRDefault="009C4CA8" w:rsidP="00F47588">
            <w:r w:rsidRPr="004654DB">
              <w:rPr>
                <w:b/>
              </w:rPr>
              <w:t>&lt;&lt;-&gt;&gt;</w:t>
            </w:r>
          </w:p>
        </w:tc>
        <w:tc>
          <w:tcPr>
            <w:tcW w:w="6716" w:type="dxa"/>
          </w:tcPr>
          <w:p w:rsidR="009C4CA8" w:rsidRDefault="009C4CA8" w:rsidP="00F47588">
            <w:pPr>
              <w:rPr>
                <w:szCs w:val="24"/>
              </w:rPr>
            </w:pPr>
            <w:r w:rsidRPr="00D14E15">
              <w:rPr>
                <w:szCs w:val="24"/>
              </w:rPr>
              <w:t>&lt;&lt;</w:t>
            </w:r>
            <w:r>
              <w:rPr>
                <w:szCs w:val="24"/>
              </w:rPr>
              <w:t>-</w:t>
            </w:r>
            <w:r w:rsidRPr="00D14E15">
              <w:rPr>
                <w:szCs w:val="24"/>
              </w:rPr>
              <w:t xml:space="preserve"> expression&gt;&gt;</w:t>
            </w:r>
          </w:p>
          <w:p w:rsidR="009C4CA8" w:rsidRPr="003806D8" w:rsidRDefault="009C4CA8"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9C4CA8" w:rsidRPr="00145F1C" w:rsidTr="00CB4033">
        <w:trPr>
          <w:cantSplit/>
        </w:trPr>
        <w:tc>
          <w:tcPr>
            <w:tcW w:w="2710" w:type="dxa"/>
          </w:tcPr>
          <w:p w:rsidR="009C4CA8" w:rsidRDefault="009C4CA8" w:rsidP="00F47588">
            <w:bookmarkStart w:id="226" w:name="_Hlk92255896"/>
            <w:r w:rsidRPr="004654DB">
              <w:rPr>
                <w:b/>
              </w:rPr>
              <w:t>&lt;&lt;include&gt;&gt;</w:t>
            </w:r>
            <w:bookmarkEnd w:id="226"/>
          </w:p>
        </w:tc>
        <w:tc>
          <w:tcPr>
            <w:tcW w:w="6716" w:type="dxa"/>
          </w:tcPr>
          <w:p w:rsidR="009C4CA8" w:rsidRDefault="009C4CA8"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9C4CA8" w:rsidRPr="001735F9" w:rsidRDefault="009C4CA8" w:rsidP="00D23C8C">
            <w:pPr>
              <w:rPr>
                <w:szCs w:val="24"/>
              </w:rPr>
            </w:pPr>
            <w:bookmarkStart w:id="227" w:name="_Hlk92522013"/>
            <w:r w:rsidRPr="001735F9">
              <w:rPr>
                <w:szCs w:val="24"/>
              </w:rPr>
              <w:t xml:space="preserve">&lt;&lt;include </w:t>
            </w:r>
            <w:bookmarkStart w:id="228" w:name="_Hlk92522031"/>
            <w:r w:rsidRPr="001735F9">
              <w:rPr>
                <w:szCs w:val="24"/>
              </w:rPr>
              <w:t>passageName</w:t>
            </w:r>
            <w:bookmarkEnd w:id="228"/>
            <w:r w:rsidRPr="001735F9">
              <w:rPr>
                <w:szCs w:val="24"/>
              </w:rPr>
              <w:t xml:space="preserve"> [elementName]&gt;&gt;</w:t>
            </w:r>
          </w:p>
          <w:p w:rsidR="009C4CA8" w:rsidRDefault="009C4CA8" w:rsidP="001735F9">
            <w:pPr>
              <w:rPr>
                <w:szCs w:val="24"/>
              </w:rPr>
            </w:pPr>
            <w:r w:rsidRPr="001735F9">
              <w:rPr>
                <w:szCs w:val="24"/>
              </w:rPr>
              <w:t>&lt;&lt;include linkMarkup [elementName]&gt;&gt;</w:t>
            </w:r>
            <w:bookmarkEnd w:id="227"/>
          </w:p>
          <w:p w:rsidR="009C4CA8" w:rsidRDefault="009C4CA8" w:rsidP="001735F9">
            <w:pPr>
              <w:rPr>
                <w:szCs w:val="24"/>
              </w:rPr>
            </w:pPr>
          </w:p>
          <w:p w:rsidR="009C4CA8" w:rsidRPr="006565A3" w:rsidRDefault="009C4CA8" w:rsidP="006565A3">
            <w:pPr>
              <w:rPr>
                <w:szCs w:val="24"/>
              </w:rPr>
            </w:pPr>
            <w:r w:rsidRPr="006565A3">
              <w:rPr>
                <w:szCs w:val="24"/>
              </w:rPr>
              <w:t>&lt;&lt;include "Go West"&gt;&gt;          → Include the passage "Go West"</w:t>
            </w:r>
          </w:p>
          <w:p w:rsidR="009C4CA8" w:rsidRPr="006565A3" w:rsidRDefault="009C4CA8" w:rsidP="006565A3">
            <w:pPr>
              <w:rPr>
                <w:szCs w:val="24"/>
              </w:rPr>
            </w:pPr>
            <w:r w:rsidRPr="006565A3">
              <w:rPr>
                <w:szCs w:val="24"/>
              </w:rPr>
              <w:t>&lt;&lt;include [[Go West]]&gt;&gt;        → Include the passage "Go West"</w:t>
            </w:r>
          </w:p>
          <w:p w:rsidR="009C4CA8" w:rsidRPr="006565A3" w:rsidRDefault="009C4CA8" w:rsidP="006565A3">
            <w:pPr>
              <w:rPr>
                <w:szCs w:val="24"/>
              </w:rPr>
            </w:pPr>
            <w:r w:rsidRPr="006565A3">
              <w:rPr>
                <w:szCs w:val="24"/>
              </w:rPr>
              <w:t>&lt;&lt;include "Go West" "div"&gt;&gt;    → Include the passage "Go West", wrapping it within a &lt;div&gt;</w:t>
            </w:r>
          </w:p>
          <w:p w:rsidR="009C4CA8" w:rsidRPr="006565A3" w:rsidRDefault="009C4CA8" w:rsidP="006565A3">
            <w:pPr>
              <w:rPr>
                <w:szCs w:val="24"/>
              </w:rPr>
            </w:pPr>
            <w:r w:rsidRPr="006565A3">
              <w:rPr>
                <w:szCs w:val="24"/>
              </w:rPr>
              <w:t>&lt;&lt;include [[Go West]] "div"&gt;&gt;  → Include the passage "Go West", wrapping it within a &lt;div&gt;</w:t>
            </w:r>
          </w:p>
          <w:p w:rsidR="009C4CA8" w:rsidRPr="001735F9" w:rsidRDefault="009C4CA8" w:rsidP="001735F9">
            <w:pPr>
              <w:rPr>
                <w:szCs w:val="24"/>
              </w:rPr>
            </w:pPr>
          </w:p>
          <w:p w:rsidR="009C4CA8" w:rsidRPr="009D545E" w:rsidRDefault="009C4CA8" w:rsidP="00F47588">
            <w:pPr>
              <w:rPr>
                <w:szCs w:val="24"/>
              </w:rPr>
            </w:pPr>
            <w:r>
              <w:rPr>
                <w:szCs w:val="24"/>
              </w:rPr>
              <w:t>Replaces Twine 1 &lt;&lt;display&gt;&gt;</w:t>
            </w:r>
          </w:p>
        </w:tc>
      </w:tr>
      <w:tr w:rsidR="009C4CA8" w:rsidRPr="00145F1C" w:rsidTr="00CB4033">
        <w:trPr>
          <w:cantSplit/>
        </w:trPr>
        <w:tc>
          <w:tcPr>
            <w:tcW w:w="2710" w:type="dxa"/>
          </w:tcPr>
          <w:p w:rsidR="009C4CA8" w:rsidRPr="00382ACE" w:rsidRDefault="009C4CA8" w:rsidP="00F47588">
            <w:pPr>
              <w:rPr>
                <w:b/>
              </w:rPr>
            </w:pPr>
            <w:bookmarkStart w:id="229" w:name="_Hlk92521415"/>
            <w:r w:rsidRPr="004654DB">
              <w:rPr>
                <w:b/>
              </w:rPr>
              <w:t>&lt;&lt;nobr&gt;&gt;</w:t>
            </w:r>
            <w:bookmarkEnd w:id="229"/>
          </w:p>
        </w:tc>
        <w:tc>
          <w:tcPr>
            <w:tcW w:w="6716" w:type="dxa"/>
          </w:tcPr>
          <w:p w:rsidR="009C4CA8" w:rsidRPr="00CB4033" w:rsidRDefault="009C4CA8" w:rsidP="00F47588">
            <w:pPr>
              <w:rPr>
                <w:szCs w:val="24"/>
              </w:rPr>
            </w:pPr>
            <w:bookmarkStart w:id="230" w:name="_Hlk92562182"/>
            <w:r w:rsidRPr="00CB4033">
              <w:rPr>
                <w:szCs w:val="24"/>
              </w:rPr>
              <w:t>&lt;&lt;nobr&gt;&gt;    &lt;&lt;/nobr&gt;&gt;</w:t>
            </w:r>
            <w:bookmarkEnd w:id="230"/>
          </w:p>
          <w:p w:rsidR="009C4CA8" w:rsidRDefault="009C4CA8" w:rsidP="00F47588">
            <w:pPr>
              <w:rPr>
                <w:szCs w:val="24"/>
              </w:rPr>
            </w:pPr>
            <w:r>
              <w:rPr>
                <w:szCs w:val="24"/>
              </w:rPr>
              <w:t>Non-breaking block</w:t>
            </w:r>
          </w:p>
          <w:p w:rsidR="009C4CA8" w:rsidRDefault="009C4CA8" w:rsidP="00F47588">
            <w:pPr>
              <w:rPr>
                <w:szCs w:val="24"/>
              </w:rPr>
            </w:pPr>
          </w:p>
          <w:p w:rsidR="009C4CA8" w:rsidRPr="005F56A7" w:rsidRDefault="009C4CA8" w:rsidP="00F47588">
            <w:pPr>
              <w:rPr>
                <w:szCs w:val="24"/>
              </w:rPr>
            </w:pPr>
            <w:r w:rsidRPr="005F56A7">
              <w:rPr>
                <w:color w:val="FF0000"/>
                <w:szCs w:val="24"/>
              </w:rPr>
              <w:t xml:space="preserve">&lt;&lt;endnobr&gt;&gt; </w:t>
            </w:r>
            <w:r>
              <w:rPr>
                <w:color w:val="FF0000"/>
                <w:szCs w:val="24"/>
              </w:rPr>
              <w:t>is</w:t>
            </w:r>
            <w:r w:rsidRPr="005F56A7">
              <w:rPr>
                <w:color w:val="FF0000"/>
                <w:szCs w:val="24"/>
              </w:rPr>
              <w:t xml:space="preserve"> deprecated.</w:t>
            </w:r>
          </w:p>
        </w:tc>
      </w:tr>
      <w:tr w:rsidR="009C4CA8" w:rsidRPr="00145F1C" w:rsidTr="00CB4033">
        <w:trPr>
          <w:cantSplit/>
        </w:trPr>
        <w:tc>
          <w:tcPr>
            <w:tcW w:w="2710" w:type="dxa"/>
          </w:tcPr>
          <w:p w:rsidR="009C4CA8" w:rsidRDefault="009C4CA8" w:rsidP="00F47588">
            <w:r w:rsidRPr="004654DB">
              <w:rPr>
                <w:b/>
              </w:rPr>
              <w:t>&lt;&lt;print&gt;&gt;</w:t>
            </w:r>
          </w:p>
        </w:tc>
        <w:tc>
          <w:tcPr>
            <w:tcW w:w="6716" w:type="dxa"/>
          </w:tcPr>
          <w:p w:rsidR="009C4CA8" w:rsidRPr="00474C10" w:rsidRDefault="009C4CA8" w:rsidP="00F47588">
            <w:pPr>
              <w:rPr>
                <w:szCs w:val="24"/>
              </w:rPr>
            </w:pPr>
            <w:r w:rsidRPr="00474C10">
              <w:rPr>
                <w:szCs w:val="24"/>
              </w:rPr>
              <w:t>&lt;&lt;print expression&gt;&gt;</w:t>
            </w:r>
          </w:p>
          <w:p w:rsidR="009C4CA8" w:rsidRPr="00474C10" w:rsidRDefault="009C4CA8" w:rsidP="00F47588">
            <w:pPr>
              <w:rPr>
                <w:szCs w:val="24"/>
              </w:rPr>
            </w:pPr>
            <w:r w:rsidRPr="00474C10">
              <w:rPr>
                <w:szCs w:val="24"/>
              </w:rPr>
              <w:t>Outputs a string representation of the result of the given expression.</w:t>
            </w:r>
          </w:p>
        </w:tc>
      </w:tr>
      <w:tr w:rsidR="009C4CA8" w:rsidRPr="00145F1C" w:rsidTr="00CB4033">
        <w:trPr>
          <w:cantSplit/>
        </w:trPr>
        <w:tc>
          <w:tcPr>
            <w:tcW w:w="2710" w:type="dxa"/>
          </w:tcPr>
          <w:p w:rsidR="009C4CA8" w:rsidRDefault="009C4CA8" w:rsidP="00F47588">
            <w:r w:rsidRPr="004654DB">
              <w:rPr>
                <w:b/>
              </w:rPr>
              <w:t>&lt;&lt;silently&gt;&gt;</w:t>
            </w:r>
          </w:p>
        </w:tc>
        <w:tc>
          <w:tcPr>
            <w:tcW w:w="6716" w:type="dxa"/>
          </w:tcPr>
          <w:p w:rsidR="009C4CA8" w:rsidRDefault="009C4CA8" w:rsidP="00F47588">
            <w:pPr>
              <w:rPr>
                <w:szCs w:val="24"/>
              </w:rPr>
            </w:pPr>
          </w:p>
          <w:p w:rsidR="009C4CA8" w:rsidRPr="00063F91" w:rsidRDefault="009C4CA8" w:rsidP="00F47588">
            <w:pPr>
              <w:rPr>
                <w:sz w:val="20"/>
              </w:rPr>
            </w:pPr>
            <w:hyperlink r:id="rId100" w:anchor="macros-macro-silently" w:history="1">
              <w:r w:rsidRPr="00063F91">
                <w:rPr>
                  <w:rStyle w:val="Hyperlink"/>
                  <w:sz w:val="20"/>
                </w:rPr>
                <w:t>http://www.motoslave.net/sugarcube/2/docs/#macros-macro-</w:t>
              </w:r>
              <w:r w:rsidRPr="00063F91">
                <w:rPr>
                  <w:rStyle w:val="Hyperlink"/>
                  <w:b/>
                  <w:sz w:val="20"/>
                </w:rPr>
                <w:t>silently</w:t>
              </w:r>
            </w:hyperlink>
          </w:p>
        </w:tc>
      </w:tr>
      <w:tr w:rsidR="009C4CA8" w:rsidRPr="00145F1C" w:rsidTr="00CB4033">
        <w:trPr>
          <w:cantSplit/>
        </w:trPr>
        <w:tc>
          <w:tcPr>
            <w:tcW w:w="2710" w:type="dxa"/>
          </w:tcPr>
          <w:p w:rsidR="009C4CA8" w:rsidRPr="004654DB" w:rsidRDefault="009C4CA8" w:rsidP="004654DB">
            <w:pPr>
              <w:rPr>
                <w:b/>
              </w:rPr>
            </w:pPr>
            <w:r w:rsidRPr="004654DB">
              <w:rPr>
                <w:b/>
              </w:rPr>
              <w:t>&lt;&lt;type&gt;&gt;</w:t>
            </w:r>
          </w:p>
        </w:tc>
        <w:tc>
          <w:tcPr>
            <w:tcW w:w="6716" w:type="dxa"/>
          </w:tcPr>
          <w:p w:rsidR="009C4CA8" w:rsidRPr="009D545E" w:rsidRDefault="009C4CA8" w:rsidP="00F47588">
            <w:pPr>
              <w:rPr>
                <w:szCs w:val="24"/>
              </w:rPr>
            </w:pPr>
          </w:p>
        </w:tc>
      </w:tr>
      <w:tr w:rsidR="009C4CA8" w:rsidRPr="00084AEC" w:rsidTr="00CB4033">
        <w:trPr>
          <w:cantSplit/>
        </w:trPr>
        <w:tc>
          <w:tcPr>
            <w:tcW w:w="2710" w:type="dxa"/>
            <w:shd w:val="pct15" w:color="auto" w:fill="auto"/>
          </w:tcPr>
          <w:p w:rsidR="009C4CA8" w:rsidRPr="00F519C9" w:rsidRDefault="009C4CA8" w:rsidP="00F47588">
            <w:pPr>
              <w:rPr>
                <w:b/>
              </w:rPr>
            </w:pPr>
            <w:r w:rsidRPr="00F519C9">
              <w:rPr>
                <w:b/>
              </w:rPr>
              <w:t>Control Macros</w:t>
            </w:r>
          </w:p>
        </w:tc>
        <w:tc>
          <w:tcPr>
            <w:tcW w:w="6716" w:type="dxa"/>
            <w:shd w:val="pct15" w:color="auto" w:fill="auto"/>
          </w:tcPr>
          <w:p w:rsidR="009C4CA8" w:rsidRPr="009C01E3" w:rsidRDefault="009C4CA8" w:rsidP="00F47588">
            <w:pPr>
              <w:rPr>
                <w:color w:val="0000FF"/>
                <w:sz w:val="20"/>
                <w:u w:val="single"/>
              </w:rPr>
            </w:pPr>
            <w:hyperlink r:id="rId101" w:anchor="macros-control" w:history="1">
              <w:r w:rsidRPr="009C01E3">
                <w:rPr>
                  <w:color w:val="0000FF"/>
                  <w:sz w:val="20"/>
                  <w:u w:val="single"/>
                </w:rPr>
                <w:t>https://www.motoslave.net/sugarcube/2/docs/#macros-control</w:t>
              </w:r>
            </w:hyperlink>
          </w:p>
        </w:tc>
      </w:tr>
      <w:tr w:rsidR="009C4CA8" w:rsidRPr="00145F1C" w:rsidTr="00CB4033">
        <w:trPr>
          <w:cantSplit/>
        </w:trPr>
        <w:tc>
          <w:tcPr>
            <w:tcW w:w="2710" w:type="dxa"/>
          </w:tcPr>
          <w:p w:rsidR="009C4CA8" w:rsidRPr="000D59F3" w:rsidRDefault="009C4CA8" w:rsidP="000D59F3">
            <w:pPr>
              <w:rPr>
                <w:b/>
              </w:rPr>
            </w:pPr>
            <w:r w:rsidRPr="000D59F3">
              <w:rPr>
                <w:b/>
              </w:rPr>
              <w:t>&lt;&lt;if&gt;&gt;</w:t>
            </w:r>
          </w:p>
        </w:tc>
        <w:tc>
          <w:tcPr>
            <w:tcW w:w="6716" w:type="dxa"/>
          </w:tcPr>
          <w:p w:rsidR="009C4CA8" w:rsidRPr="009248CF" w:rsidRDefault="009C4CA8" w:rsidP="00F47588">
            <w:pPr>
              <w:rPr>
                <w:szCs w:val="24"/>
              </w:rPr>
            </w:pPr>
            <w:r w:rsidRPr="009248CF">
              <w:rPr>
                <w:szCs w:val="24"/>
              </w:rPr>
              <w:t>&lt;&lt;if conditional&gt;&gt; … [&lt;&lt;elseif conditional&gt;&gt; …] [&lt;&lt;else&gt;&gt; …] &lt;&lt;/if&gt;&gt;</w:t>
            </w:r>
          </w:p>
          <w:p w:rsidR="009C4CA8" w:rsidRDefault="009C4CA8" w:rsidP="00F47588">
            <w:pPr>
              <w:rPr>
                <w:szCs w:val="24"/>
              </w:rPr>
            </w:pPr>
          </w:p>
          <w:p w:rsidR="009C4CA8" w:rsidRPr="007E3727" w:rsidRDefault="009C4CA8" w:rsidP="007E3727">
            <w:pPr>
              <w:rPr>
                <w:szCs w:val="24"/>
              </w:rPr>
            </w:pPr>
            <w:r w:rsidRPr="007E3727">
              <w:rPr>
                <w:szCs w:val="24"/>
              </w:rPr>
              <w:t>&lt;&lt;if $daysUntilLoanDue is 0&gt;&gt;&lt;&lt;include "Panic"&gt;&gt;&lt;&lt;/if&gt;&gt;</w:t>
            </w:r>
          </w:p>
          <w:p w:rsidR="009C4CA8" w:rsidRPr="007E3727" w:rsidRDefault="009C4CA8" w:rsidP="007E3727">
            <w:pPr>
              <w:rPr>
                <w:szCs w:val="24"/>
              </w:rPr>
            </w:pPr>
          </w:p>
          <w:p w:rsidR="009C4CA8" w:rsidRPr="007E3727" w:rsidRDefault="009C4CA8" w:rsidP="007E3727">
            <w:pPr>
              <w:rPr>
                <w:szCs w:val="24"/>
              </w:rPr>
            </w:pPr>
            <w:r w:rsidRPr="007E3727">
              <w:rPr>
                <w:szCs w:val="24"/>
              </w:rPr>
              <w:t>&lt;&lt;if $cash lt 5&gt;&gt;</w:t>
            </w:r>
          </w:p>
          <w:p w:rsidR="009C4CA8" w:rsidRPr="007E3727" w:rsidRDefault="009C4CA8" w:rsidP="007E3727">
            <w:pPr>
              <w:rPr>
                <w:szCs w:val="24"/>
              </w:rPr>
            </w:pPr>
            <w:r w:rsidRPr="007E3727">
              <w:rPr>
                <w:szCs w:val="24"/>
              </w:rPr>
              <w:tab/>
              <w:t>I'm sorry, ma'am, but you don't have enough for the pie.</w:t>
            </w:r>
          </w:p>
          <w:p w:rsidR="009C4CA8" w:rsidRPr="007E3727" w:rsidRDefault="009C4CA8" w:rsidP="007E3727">
            <w:pPr>
              <w:rPr>
                <w:szCs w:val="24"/>
              </w:rPr>
            </w:pPr>
            <w:r w:rsidRPr="007E3727">
              <w:rPr>
                <w:szCs w:val="24"/>
              </w:rPr>
              <w:t>&lt;&lt;else&gt;&gt;</w:t>
            </w:r>
          </w:p>
          <w:p w:rsidR="009C4CA8" w:rsidRPr="007E3727" w:rsidRDefault="009C4CA8" w:rsidP="007E3727">
            <w:pPr>
              <w:rPr>
                <w:szCs w:val="24"/>
              </w:rPr>
            </w:pPr>
            <w:r w:rsidRPr="007E3727">
              <w:rPr>
                <w:szCs w:val="24"/>
              </w:rPr>
              <w:tab/>
              <w:t>&lt;&lt;set $cash -= 5, $hasMeatPie = true&gt;&gt;</w:t>
            </w:r>
          </w:p>
          <w:p w:rsidR="009C4CA8" w:rsidRPr="007E3727" w:rsidRDefault="009C4CA8" w:rsidP="007E3727">
            <w:pPr>
              <w:rPr>
                <w:szCs w:val="24"/>
              </w:rPr>
            </w:pPr>
            <w:r w:rsidRPr="007E3727">
              <w:rPr>
                <w:szCs w:val="24"/>
              </w:rPr>
              <w:tab/>
              <w:t>One meat pie, fresh out of the oven, coming up!</w:t>
            </w:r>
          </w:p>
          <w:p w:rsidR="009C4CA8" w:rsidRPr="007E3727" w:rsidRDefault="009C4CA8" w:rsidP="007E3727">
            <w:pPr>
              <w:rPr>
                <w:szCs w:val="24"/>
              </w:rPr>
            </w:pPr>
            <w:r w:rsidRPr="007E3727">
              <w:rPr>
                <w:szCs w:val="24"/>
              </w:rPr>
              <w:t>&lt;&lt;/if&gt;&gt;</w:t>
            </w:r>
          </w:p>
          <w:p w:rsidR="009C4CA8" w:rsidRPr="007E3727" w:rsidRDefault="009C4CA8" w:rsidP="007E3727">
            <w:pPr>
              <w:rPr>
                <w:szCs w:val="24"/>
              </w:rPr>
            </w:pPr>
          </w:p>
          <w:p w:rsidR="009C4CA8" w:rsidRPr="007E3727" w:rsidRDefault="009C4CA8" w:rsidP="007E3727">
            <w:pPr>
              <w:rPr>
                <w:szCs w:val="24"/>
              </w:rPr>
            </w:pPr>
            <w:r w:rsidRPr="007E3727">
              <w:rPr>
                <w:szCs w:val="24"/>
              </w:rPr>
              <w:t>&lt;&lt;if $affection gte 75&gt;&gt;</w:t>
            </w:r>
          </w:p>
          <w:p w:rsidR="009C4CA8" w:rsidRPr="007E3727" w:rsidRDefault="009C4CA8" w:rsidP="007E3727">
            <w:pPr>
              <w:rPr>
                <w:szCs w:val="24"/>
              </w:rPr>
            </w:pPr>
            <w:r w:rsidRPr="007E3727">
              <w:rPr>
                <w:szCs w:val="24"/>
              </w:rPr>
              <w:tab/>
              <w:t>I love you!</w:t>
            </w:r>
          </w:p>
          <w:p w:rsidR="009C4CA8" w:rsidRPr="007E3727" w:rsidRDefault="009C4CA8" w:rsidP="007E3727">
            <w:pPr>
              <w:rPr>
                <w:szCs w:val="24"/>
              </w:rPr>
            </w:pPr>
            <w:r w:rsidRPr="007E3727">
              <w:rPr>
                <w:szCs w:val="24"/>
              </w:rPr>
              <w:t>&lt;&lt;elseif $affection gte 50&gt;&gt;</w:t>
            </w:r>
          </w:p>
          <w:p w:rsidR="009C4CA8" w:rsidRPr="007E3727" w:rsidRDefault="009C4CA8" w:rsidP="007E3727">
            <w:pPr>
              <w:rPr>
                <w:szCs w:val="24"/>
              </w:rPr>
            </w:pPr>
            <w:r w:rsidRPr="007E3727">
              <w:rPr>
                <w:szCs w:val="24"/>
              </w:rPr>
              <w:tab/>
              <w:t>I like you.</w:t>
            </w:r>
          </w:p>
          <w:p w:rsidR="009C4CA8" w:rsidRPr="007E3727" w:rsidRDefault="009C4CA8" w:rsidP="007E3727">
            <w:pPr>
              <w:rPr>
                <w:szCs w:val="24"/>
              </w:rPr>
            </w:pPr>
            <w:r w:rsidRPr="007E3727">
              <w:rPr>
                <w:szCs w:val="24"/>
              </w:rPr>
              <w:t>&lt;&lt;elseif $affection gte 25&gt;&gt;</w:t>
            </w:r>
          </w:p>
          <w:p w:rsidR="009C4CA8" w:rsidRPr="007E3727" w:rsidRDefault="009C4CA8" w:rsidP="007E3727">
            <w:pPr>
              <w:rPr>
                <w:szCs w:val="24"/>
              </w:rPr>
            </w:pPr>
            <w:r w:rsidRPr="007E3727">
              <w:rPr>
                <w:szCs w:val="24"/>
              </w:rPr>
              <w:tab/>
              <w:t>I'm okay with you.</w:t>
            </w:r>
          </w:p>
          <w:p w:rsidR="009C4CA8" w:rsidRPr="007E3727" w:rsidRDefault="009C4CA8" w:rsidP="007E3727">
            <w:pPr>
              <w:rPr>
                <w:szCs w:val="24"/>
              </w:rPr>
            </w:pPr>
            <w:r w:rsidRPr="007E3727">
              <w:rPr>
                <w:szCs w:val="24"/>
              </w:rPr>
              <w:t>&lt;&lt;else&gt;&gt;</w:t>
            </w:r>
          </w:p>
          <w:p w:rsidR="009C4CA8" w:rsidRPr="007E3727" w:rsidRDefault="009C4CA8" w:rsidP="007E3727">
            <w:pPr>
              <w:rPr>
                <w:szCs w:val="24"/>
              </w:rPr>
            </w:pPr>
            <w:r w:rsidRPr="007E3727">
              <w:rPr>
                <w:szCs w:val="24"/>
              </w:rPr>
              <w:tab/>
              <w:t>Get out of my face.</w:t>
            </w:r>
          </w:p>
          <w:p w:rsidR="009C4CA8" w:rsidRPr="007E3727" w:rsidRDefault="009C4CA8" w:rsidP="007E3727">
            <w:pPr>
              <w:rPr>
                <w:szCs w:val="24"/>
              </w:rPr>
            </w:pPr>
            <w:r w:rsidRPr="007E3727">
              <w:rPr>
                <w:szCs w:val="24"/>
              </w:rPr>
              <w:t>&lt;&lt;/if&gt;&gt;</w:t>
            </w:r>
          </w:p>
          <w:p w:rsidR="009C4CA8" w:rsidRPr="007E3727" w:rsidRDefault="009C4CA8" w:rsidP="007E3727">
            <w:pPr>
              <w:rPr>
                <w:szCs w:val="24"/>
              </w:rPr>
            </w:pPr>
          </w:p>
          <w:p w:rsidR="009C4CA8" w:rsidRPr="007E3727" w:rsidRDefault="009C4CA8" w:rsidP="007E3727">
            <w:pPr>
              <w:rPr>
                <w:szCs w:val="24"/>
              </w:rPr>
            </w:pPr>
            <w:r w:rsidRPr="007E3727">
              <w:rPr>
                <w:szCs w:val="24"/>
              </w:rPr>
              <w:t>&lt;&lt;if $hullBreached&gt;&gt;</w:t>
            </w:r>
          </w:p>
          <w:p w:rsidR="009C4CA8" w:rsidRPr="007E3727" w:rsidRDefault="009C4CA8" w:rsidP="007E3727">
            <w:pPr>
              <w:rPr>
                <w:szCs w:val="24"/>
              </w:rPr>
            </w:pPr>
            <w:r w:rsidRPr="007E3727">
              <w:rPr>
                <w:szCs w:val="24"/>
              </w:rPr>
              <w:tab/>
              <w:t>&lt;&lt;if $wearingHardSuit&gt;&gt;</w:t>
            </w:r>
          </w:p>
          <w:p w:rsidR="009C4CA8" w:rsidRPr="007E3727" w:rsidRDefault="009C4CA8" w:rsidP="007E3727">
            <w:pPr>
              <w:rPr>
                <w:szCs w:val="24"/>
              </w:rPr>
            </w:pPr>
            <w:r w:rsidRPr="007E3727">
              <w:rPr>
                <w:szCs w:val="24"/>
              </w:rPr>
              <w:tab/>
            </w:r>
            <w:r w:rsidRPr="007E3727">
              <w:rPr>
                <w:szCs w:val="24"/>
              </w:rPr>
              <w:tab/>
              <w:t>&lt;&lt;include "That was close"&gt;&gt;</w:t>
            </w:r>
          </w:p>
          <w:p w:rsidR="009C4CA8" w:rsidRPr="007E3727" w:rsidRDefault="009C4CA8" w:rsidP="007E3727">
            <w:pPr>
              <w:rPr>
                <w:szCs w:val="24"/>
              </w:rPr>
            </w:pPr>
            <w:r w:rsidRPr="007E3727">
              <w:rPr>
                <w:szCs w:val="24"/>
              </w:rPr>
              <w:tab/>
              <w:t>&lt;&lt;elseif $wearingSoftSuit&gt;&gt;</w:t>
            </w:r>
          </w:p>
          <w:p w:rsidR="009C4CA8" w:rsidRPr="007E3727" w:rsidRDefault="009C4CA8" w:rsidP="007E3727">
            <w:pPr>
              <w:rPr>
                <w:szCs w:val="24"/>
              </w:rPr>
            </w:pPr>
            <w:r w:rsidRPr="007E3727">
              <w:rPr>
                <w:szCs w:val="24"/>
              </w:rPr>
              <w:tab/>
            </w:r>
            <w:r w:rsidRPr="007E3727">
              <w:rPr>
                <w:szCs w:val="24"/>
              </w:rPr>
              <w:tab/>
              <w:t>&lt;&lt;include "Hole in suit"&gt;&gt;</w:t>
            </w:r>
          </w:p>
          <w:p w:rsidR="009C4CA8" w:rsidRPr="007E3727" w:rsidRDefault="009C4CA8" w:rsidP="007E3727">
            <w:pPr>
              <w:rPr>
                <w:szCs w:val="24"/>
              </w:rPr>
            </w:pPr>
            <w:r w:rsidRPr="007E3727">
              <w:rPr>
                <w:szCs w:val="24"/>
              </w:rPr>
              <w:tab/>
              <w:t>&lt;&lt;else&gt;&gt;</w:t>
            </w:r>
          </w:p>
          <w:p w:rsidR="009C4CA8" w:rsidRPr="007E3727" w:rsidRDefault="009C4CA8" w:rsidP="007E3727">
            <w:pPr>
              <w:rPr>
                <w:szCs w:val="24"/>
              </w:rPr>
            </w:pPr>
            <w:r w:rsidRPr="007E3727">
              <w:rPr>
                <w:szCs w:val="24"/>
              </w:rPr>
              <w:tab/>
            </w:r>
            <w:r w:rsidRPr="007E3727">
              <w:rPr>
                <w:szCs w:val="24"/>
              </w:rPr>
              <w:tab/>
              <w:t>&lt;&lt;include "You die"&gt;&gt;</w:t>
            </w:r>
          </w:p>
          <w:p w:rsidR="009C4CA8" w:rsidRPr="007E3727" w:rsidRDefault="009C4CA8" w:rsidP="007E3727">
            <w:pPr>
              <w:rPr>
                <w:szCs w:val="24"/>
              </w:rPr>
            </w:pPr>
            <w:r w:rsidRPr="007E3727">
              <w:rPr>
                <w:szCs w:val="24"/>
              </w:rPr>
              <w:tab/>
              <w:t>&lt;&lt;/if&gt;&gt;</w:t>
            </w:r>
          </w:p>
          <w:p w:rsidR="009C4CA8" w:rsidRPr="007E3727" w:rsidRDefault="009C4CA8" w:rsidP="007E3727">
            <w:pPr>
              <w:rPr>
                <w:szCs w:val="24"/>
              </w:rPr>
            </w:pPr>
            <w:r w:rsidRPr="007E3727">
              <w:rPr>
                <w:szCs w:val="24"/>
              </w:rPr>
              <w:t>&lt;&lt;/if&gt;&gt;</w:t>
            </w:r>
          </w:p>
          <w:p w:rsidR="009C4CA8" w:rsidRDefault="009C4CA8" w:rsidP="00F47588">
            <w:pPr>
              <w:rPr>
                <w:szCs w:val="24"/>
              </w:rPr>
            </w:pPr>
            <w:bookmarkStart w:id="231" w:name="_Hlk92524936"/>
            <w:bookmarkStart w:id="232"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231"/>
          </w:p>
          <w:p w:rsidR="009C4CA8" w:rsidRDefault="009C4CA8" w:rsidP="00F47588">
            <w:hyperlink r:id="rId102" w:anchor="macros-macro-if" w:history="1">
              <w:r w:rsidRPr="009248CF">
                <w:rPr>
                  <w:rStyle w:val="Hyperlink"/>
                  <w:sz w:val="20"/>
                </w:rPr>
                <w:t>http://www.motoslave.net/sugarcube/2/docs/#macros-macro-</w:t>
              </w:r>
              <w:r w:rsidRPr="009248CF">
                <w:rPr>
                  <w:rStyle w:val="Hyperlink"/>
                  <w:b/>
                  <w:sz w:val="20"/>
                </w:rPr>
                <w:t>if</w:t>
              </w:r>
            </w:hyperlink>
          </w:p>
          <w:bookmarkEnd w:id="232"/>
          <w:p w:rsidR="009C4CA8" w:rsidRDefault="009C4CA8" w:rsidP="00F47588"/>
          <w:p w:rsidR="009C4CA8" w:rsidRDefault="009C4CA8"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9C4CA8" w:rsidRDefault="009C4CA8" w:rsidP="008A6690">
            <w:hyperlink r:id="rId103" w:anchor="macros-macro-if" w:history="1">
              <w:r w:rsidRPr="009248CF">
                <w:rPr>
                  <w:rStyle w:val="Hyperlink"/>
                  <w:sz w:val="20"/>
                </w:rPr>
                <w:t>http://www.motoslave.net/sugarcube/2/docs/#macros-macro-</w:t>
              </w:r>
              <w:r w:rsidRPr="009248CF">
                <w:rPr>
                  <w:rStyle w:val="Hyperlink"/>
                  <w:b/>
                  <w:sz w:val="20"/>
                </w:rPr>
                <w:t>if</w:t>
              </w:r>
            </w:hyperlink>
          </w:p>
          <w:p w:rsidR="009C4CA8" w:rsidRDefault="009C4CA8" w:rsidP="00F47588">
            <w:pPr>
              <w:rPr>
                <w:sz w:val="20"/>
              </w:rPr>
            </w:pPr>
          </w:p>
          <w:p w:rsidR="009C4CA8" w:rsidRPr="009248CF" w:rsidRDefault="009C4CA8" w:rsidP="00F47588">
            <w:pPr>
              <w:rPr>
                <w:sz w:val="20"/>
              </w:rPr>
            </w:pPr>
            <w:r w:rsidRPr="00BA0D16">
              <w:rPr>
                <w:color w:val="FF0000"/>
                <w:sz w:val="20"/>
              </w:rPr>
              <w:t>&lt;&lt;endif&gt;&gt; is deprecated.</w:t>
            </w:r>
          </w:p>
        </w:tc>
      </w:tr>
      <w:tr w:rsidR="009C4CA8" w:rsidRPr="00145F1C" w:rsidTr="00CB4033">
        <w:trPr>
          <w:cantSplit/>
        </w:trPr>
        <w:tc>
          <w:tcPr>
            <w:tcW w:w="2710" w:type="dxa"/>
          </w:tcPr>
          <w:p w:rsidR="009C4CA8" w:rsidRDefault="009C4CA8" w:rsidP="00F47588">
            <w:r w:rsidRPr="000D59F3">
              <w:rPr>
                <w:b/>
              </w:rPr>
              <w:t>&lt;&lt;for&gt;&gt;</w:t>
            </w:r>
          </w:p>
        </w:tc>
        <w:tc>
          <w:tcPr>
            <w:tcW w:w="6716" w:type="dxa"/>
          </w:tcPr>
          <w:p w:rsidR="009C4CA8" w:rsidRPr="009D545E" w:rsidRDefault="009C4CA8" w:rsidP="008A6690">
            <w:pPr>
              <w:rPr>
                <w:szCs w:val="24"/>
              </w:rPr>
            </w:pPr>
          </w:p>
        </w:tc>
      </w:tr>
      <w:tr w:rsidR="009C4CA8" w:rsidRPr="00145F1C" w:rsidTr="00CB4033">
        <w:trPr>
          <w:cantSplit/>
        </w:trPr>
        <w:tc>
          <w:tcPr>
            <w:tcW w:w="2710" w:type="dxa"/>
          </w:tcPr>
          <w:p w:rsidR="009C4CA8" w:rsidRDefault="009C4CA8" w:rsidP="00F47588">
            <w:r w:rsidRPr="000D59F3">
              <w:rPr>
                <w:b/>
              </w:rPr>
              <w:t>&lt;&lt;break&gt;&gt;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0D59F3">
              <w:rPr>
                <w:b/>
              </w:rPr>
              <w:t>&lt;&lt;continue&gt;&gt;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0D59F3">
              <w:rPr>
                <w:b/>
              </w:rPr>
              <w:t>&lt;&lt;switch&gt;&gt;</w:t>
            </w:r>
          </w:p>
        </w:tc>
        <w:tc>
          <w:tcPr>
            <w:tcW w:w="6716" w:type="dxa"/>
          </w:tcPr>
          <w:p w:rsidR="009C4CA8" w:rsidRPr="009D545E" w:rsidRDefault="009C4CA8" w:rsidP="00F47588">
            <w:pPr>
              <w:rPr>
                <w:szCs w:val="24"/>
              </w:rPr>
            </w:pPr>
          </w:p>
        </w:tc>
      </w:tr>
      <w:tr w:rsidR="009C4CA8" w:rsidRPr="00084AEC" w:rsidTr="00CB4033">
        <w:trPr>
          <w:cantSplit/>
        </w:trPr>
        <w:tc>
          <w:tcPr>
            <w:tcW w:w="2710" w:type="dxa"/>
            <w:shd w:val="pct15" w:color="auto" w:fill="auto"/>
          </w:tcPr>
          <w:p w:rsidR="009C4CA8" w:rsidRPr="0008286E" w:rsidRDefault="009C4CA8" w:rsidP="00F47588">
            <w:pPr>
              <w:rPr>
                <w:b/>
              </w:rPr>
            </w:pPr>
            <w:bookmarkStart w:id="233" w:name="_Hlk92206340"/>
            <w:r w:rsidRPr="0008286E">
              <w:rPr>
                <w:b/>
              </w:rPr>
              <w:t>Interactive Macros</w:t>
            </w:r>
          </w:p>
        </w:tc>
        <w:tc>
          <w:tcPr>
            <w:tcW w:w="6716" w:type="dxa"/>
            <w:shd w:val="pct15" w:color="auto" w:fill="auto"/>
          </w:tcPr>
          <w:p w:rsidR="009C4CA8" w:rsidRPr="009C01E3" w:rsidRDefault="009C4CA8" w:rsidP="00F47588">
            <w:pPr>
              <w:rPr>
                <w:color w:val="0000FF"/>
                <w:sz w:val="20"/>
                <w:u w:val="single"/>
              </w:rPr>
            </w:pPr>
            <w:hyperlink r:id="rId104" w:anchor="macros-interactive" w:history="1">
              <w:r w:rsidRPr="009C01E3">
                <w:rPr>
                  <w:color w:val="0000FF"/>
                  <w:sz w:val="20"/>
                  <w:u w:val="single"/>
                </w:rPr>
                <w:t>https://www.motoslave.net/sugarcube/2/docs/#macros-interactive</w:t>
              </w:r>
            </w:hyperlink>
          </w:p>
        </w:tc>
      </w:tr>
      <w:bookmarkEnd w:id="233"/>
      <w:tr w:rsidR="009C4CA8" w:rsidRPr="00145F1C" w:rsidTr="00CB4033">
        <w:trPr>
          <w:cantSplit/>
        </w:trPr>
        <w:tc>
          <w:tcPr>
            <w:tcW w:w="2710" w:type="dxa"/>
          </w:tcPr>
          <w:p w:rsidR="009C4CA8" w:rsidRPr="00B95B7C" w:rsidRDefault="009C4CA8" w:rsidP="00B95B7C">
            <w:pPr>
              <w:rPr>
                <w:b/>
              </w:rPr>
            </w:pPr>
            <w:r w:rsidRPr="00B95B7C">
              <w:rPr>
                <w:b/>
              </w:rPr>
              <w:t>&lt;&lt;button&gt;&gt;</w:t>
            </w:r>
          </w:p>
        </w:tc>
        <w:tc>
          <w:tcPr>
            <w:tcW w:w="6716" w:type="dxa"/>
          </w:tcPr>
          <w:p w:rsidR="009C4CA8" w:rsidRPr="0063089A" w:rsidRDefault="009C4CA8"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9C4CA8" w:rsidRPr="0063089A" w:rsidRDefault="009C4CA8"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9C4CA8" w:rsidRPr="0063089A" w:rsidRDefault="009C4CA8" w:rsidP="0063089A">
            <w:pPr>
              <w:rPr>
                <w:szCs w:val="24"/>
              </w:rPr>
            </w:pPr>
            <w:r w:rsidRPr="0063089A">
              <w:rPr>
                <w:szCs w:val="24"/>
              </w:rPr>
              <w:t>&lt;&lt;button imageMarkup&gt;&gt; … &lt;&lt;/button&gt;&gt;</w:t>
            </w:r>
          </w:p>
          <w:p w:rsidR="009C4CA8" w:rsidRDefault="009C4CA8"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9C4CA8" w:rsidRDefault="009C4CA8" w:rsidP="0063089A">
            <w:pPr>
              <w:rPr>
                <w:szCs w:val="24"/>
              </w:rPr>
            </w:pPr>
          </w:p>
          <w:p w:rsidR="009C4CA8" w:rsidRPr="00BA662F" w:rsidRDefault="009C4CA8" w:rsidP="00BA662F">
            <w:pPr>
              <w:rPr>
                <w:sz w:val="20"/>
              </w:rPr>
            </w:pPr>
            <w:r>
              <w:rPr>
                <w:szCs w:val="24"/>
              </w:rPr>
              <w:t>Examples:</w:t>
            </w:r>
            <w:r>
              <w:rPr>
                <w:szCs w:val="24"/>
              </w:rPr>
              <w:br/>
            </w:r>
            <w:r w:rsidRPr="00BA662F">
              <w:rPr>
                <w:sz w:val="20"/>
              </w:rPr>
              <w:t>→ Without forwarding: a very basic statistic setting example</w:t>
            </w:r>
          </w:p>
          <w:p w:rsidR="009C4CA8" w:rsidRPr="00BA662F" w:rsidRDefault="009C4CA8" w:rsidP="00BA662F">
            <w:pPr>
              <w:rPr>
                <w:sz w:val="20"/>
              </w:rPr>
            </w:pPr>
            <w:r w:rsidRPr="00BA662F">
              <w:rPr>
                <w:sz w:val="20"/>
              </w:rPr>
              <w:t>Strength: &lt;&lt;set $pcStr to 10&gt;&gt;&lt;span id="stats-str"&gt;&lt;&lt;print $pcStr&gt;&gt;&lt;/span&gt; \</w:t>
            </w:r>
          </w:p>
          <w:p w:rsidR="009C4CA8" w:rsidRPr="00BA662F" w:rsidRDefault="009C4CA8" w:rsidP="00BA662F">
            <w:pPr>
              <w:rPr>
                <w:sz w:val="20"/>
              </w:rPr>
            </w:pPr>
            <w:r w:rsidRPr="00BA662F">
              <w:rPr>
                <w:sz w:val="20"/>
              </w:rPr>
              <w:t>( &lt;&lt;button "[+]"&gt;&gt;&lt;&lt;set $pcStr++&gt;&gt;&lt;&lt;replace "#stats-str"&gt;&gt;&lt;&lt;print $pcStr&gt;&gt;&lt;&lt;/replace&gt;&gt;&lt;&lt;/button&gt;&gt; \</w:t>
            </w:r>
          </w:p>
          <w:p w:rsidR="009C4CA8" w:rsidRPr="00BA662F" w:rsidRDefault="009C4CA8" w:rsidP="00BA662F">
            <w:pPr>
              <w:rPr>
                <w:szCs w:val="24"/>
              </w:rPr>
            </w:pPr>
            <w:r w:rsidRPr="00BA662F">
              <w:rPr>
                <w:sz w:val="20"/>
              </w:rPr>
              <w:t>| &lt;&lt;button "[-]"&gt;&gt;&lt;&lt;set $pcStr--&gt;&gt;&lt;&lt;replace "#stats-str"&gt;&gt;&lt;&lt;print $pcStr&gt;&gt;&lt;&lt;/replace&gt;&gt;&lt;&lt;/button&gt;&gt; )</w:t>
            </w:r>
          </w:p>
          <w:p w:rsidR="009C4CA8" w:rsidRPr="00BA662F" w:rsidRDefault="009C4CA8" w:rsidP="00BA662F">
            <w:pPr>
              <w:rPr>
                <w:szCs w:val="24"/>
              </w:rPr>
            </w:pPr>
          </w:p>
          <w:p w:rsidR="009C4CA8" w:rsidRPr="00BA662F" w:rsidRDefault="009C4CA8" w:rsidP="00BA662F">
            <w:pPr>
              <w:rPr>
                <w:sz w:val="20"/>
              </w:rPr>
            </w:pPr>
            <w:r w:rsidRPr="00BA662F">
              <w:rPr>
                <w:sz w:val="20"/>
              </w:rPr>
              <w:t>→ With forwarding: execute a script, then go to the specified passage</w:t>
            </w:r>
          </w:p>
          <w:p w:rsidR="009C4CA8" w:rsidRPr="00BA662F" w:rsidRDefault="009C4CA8" w:rsidP="00BA662F">
            <w:pPr>
              <w:rPr>
                <w:sz w:val="20"/>
              </w:rPr>
            </w:pPr>
            <w:r w:rsidRPr="00BA662F">
              <w:rPr>
                <w:sz w:val="20"/>
              </w:rPr>
              <w:t>&lt;&lt;button "Onward, Reginald!" "On with the story"&gt;&gt;&lt;&lt;script&gt;&gt;/* (code) */&lt;&lt;/script&gt;&gt;&lt;&lt;/button&gt;&gt;</w:t>
            </w:r>
          </w:p>
          <w:p w:rsidR="009C4CA8" w:rsidRPr="00BA662F" w:rsidRDefault="009C4CA8" w:rsidP="00BA662F">
            <w:pPr>
              <w:rPr>
                <w:sz w:val="20"/>
              </w:rPr>
            </w:pPr>
            <w:r w:rsidRPr="00BA662F">
              <w:rPr>
                <w:sz w:val="20"/>
              </w:rPr>
              <w:t>&lt;&lt;button [[Onward, Reginald!|On with the story]]&gt;&gt;&lt;&lt;script&gt;&gt;/* (code) */&lt;&lt;/script&gt;&gt;&lt;&lt;/button&gt;&gt;</w:t>
            </w:r>
          </w:p>
          <w:p w:rsidR="009C4CA8" w:rsidRPr="00BA662F" w:rsidRDefault="009C4CA8" w:rsidP="00BA662F">
            <w:pPr>
              <w:rPr>
                <w:szCs w:val="24"/>
              </w:rPr>
            </w:pPr>
            <w:r w:rsidRPr="00BA662F">
              <w:rPr>
                <w:sz w:val="20"/>
              </w:rPr>
              <w:t>&lt;&lt;button [img[onward.jpg][On with the story]]&gt;&gt;&lt;&lt;script&gt;&gt;/* (code) */&lt;&lt;/script&gt;&gt;&lt;&lt;/button&gt;&gt;</w:t>
            </w:r>
          </w:p>
          <w:p w:rsidR="009C4CA8" w:rsidRPr="0063089A" w:rsidRDefault="009C4CA8" w:rsidP="0063089A">
            <w:pPr>
              <w:rPr>
                <w:sz w:val="20"/>
              </w:rPr>
            </w:pPr>
            <w:hyperlink r:id="rId105" w:anchor="macros-macro-button" w:history="1">
              <w:r w:rsidRPr="0063089A">
                <w:rPr>
                  <w:rStyle w:val="Hyperlink"/>
                  <w:sz w:val="20"/>
                </w:rPr>
                <w:t>http://www.motoslave.net/sugarcube/2/docs/#macros-macro-</w:t>
              </w:r>
              <w:r w:rsidRPr="0063089A">
                <w:rPr>
                  <w:rStyle w:val="Hyperlink"/>
                  <w:b/>
                  <w:sz w:val="20"/>
                </w:rPr>
                <w:t>button</w:t>
              </w:r>
            </w:hyperlink>
          </w:p>
        </w:tc>
      </w:tr>
      <w:tr w:rsidR="009C4CA8" w:rsidRPr="00145F1C" w:rsidTr="00CB4033">
        <w:trPr>
          <w:cantSplit/>
        </w:trPr>
        <w:tc>
          <w:tcPr>
            <w:tcW w:w="2710" w:type="dxa"/>
          </w:tcPr>
          <w:p w:rsidR="009C4CA8" w:rsidRDefault="009C4CA8" w:rsidP="00F47588">
            <w:r w:rsidRPr="00B95B7C">
              <w:rPr>
                <w:b/>
              </w:rPr>
              <w:t>&lt;&lt;checkbox&gt;&gt;</w:t>
            </w:r>
          </w:p>
        </w:tc>
        <w:tc>
          <w:tcPr>
            <w:tcW w:w="6716" w:type="dxa"/>
          </w:tcPr>
          <w:p w:rsidR="009C4CA8" w:rsidRPr="00F777BE" w:rsidRDefault="009C4CA8" w:rsidP="00D840B4">
            <w:pPr>
              <w:rPr>
                <w:szCs w:val="24"/>
              </w:rPr>
            </w:pPr>
            <w:r w:rsidRPr="00F777BE">
              <w:rPr>
                <w:szCs w:val="24"/>
              </w:rPr>
              <w:t>&lt;&lt;checkbox receiverName uncheckedValue checkedValue [autocheck|checked]&gt;&gt;</w:t>
            </w:r>
          </w:p>
          <w:p w:rsidR="009C4CA8" w:rsidRDefault="009C4CA8" w:rsidP="00D840B4">
            <w:pPr>
              <w:rPr>
                <w:szCs w:val="24"/>
              </w:rPr>
            </w:pPr>
          </w:p>
          <w:p w:rsidR="009C4CA8" w:rsidRDefault="009C4CA8" w:rsidP="00D840B4">
            <w:pPr>
              <w:rPr>
                <w:szCs w:val="24"/>
              </w:rPr>
            </w:pPr>
            <w:r w:rsidRPr="00D17E32">
              <w:rPr>
                <w:szCs w:val="24"/>
              </w:rPr>
              <w:t>Creates a checkbox, used to modify the value of the variable with the given name.</w:t>
            </w:r>
          </w:p>
          <w:p w:rsidR="009C4CA8" w:rsidRDefault="009C4CA8" w:rsidP="00D840B4">
            <w:pPr>
              <w:rPr>
                <w:szCs w:val="24"/>
              </w:rPr>
            </w:pPr>
          </w:p>
          <w:p w:rsidR="009C4CA8" w:rsidRPr="003C0F63" w:rsidRDefault="009C4CA8" w:rsidP="00D840B4">
            <w:pPr>
              <w:rPr>
                <w:szCs w:val="24"/>
              </w:rPr>
            </w:pPr>
            <w:r w:rsidRPr="003C0F63">
              <w:rPr>
                <w:b/>
                <w:szCs w:val="24"/>
              </w:rPr>
              <w:t>receiverName</w:t>
            </w:r>
            <w:r w:rsidRPr="003C0F63">
              <w:rPr>
                <w:szCs w:val="24"/>
              </w:rPr>
              <w:t>: The name of the variable to modify, which must be quoted—e.g., "$foo". Object and array property references are also supported—e.g., "$foo.bar", "$foo['bar']", &amp; "$foo[0]".</w:t>
            </w:r>
          </w:p>
          <w:p w:rsidR="009C4CA8" w:rsidRPr="003C0F63" w:rsidRDefault="009C4CA8" w:rsidP="00D840B4">
            <w:pPr>
              <w:rPr>
                <w:szCs w:val="24"/>
              </w:rPr>
            </w:pPr>
            <w:r w:rsidRPr="003C0F63">
              <w:rPr>
                <w:b/>
                <w:szCs w:val="24"/>
              </w:rPr>
              <w:t>uncheckedValue</w:t>
            </w:r>
            <w:r w:rsidRPr="003C0F63">
              <w:rPr>
                <w:szCs w:val="24"/>
              </w:rPr>
              <w:t>: The value set by the checkbox when unchecked.</w:t>
            </w:r>
          </w:p>
          <w:p w:rsidR="009C4CA8" w:rsidRPr="003C0F63" w:rsidRDefault="009C4CA8" w:rsidP="00D840B4">
            <w:pPr>
              <w:rPr>
                <w:szCs w:val="24"/>
              </w:rPr>
            </w:pPr>
            <w:r w:rsidRPr="003C0F63">
              <w:rPr>
                <w:b/>
                <w:szCs w:val="24"/>
              </w:rPr>
              <w:t>checkedValue</w:t>
            </w:r>
            <w:r w:rsidRPr="003C0F63">
              <w:rPr>
                <w:szCs w:val="24"/>
              </w:rPr>
              <w:t>: The value set by the checkbox when checked.</w:t>
            </w:r>
          </w:p>
          <w:p w:rsidR="009C4CA8" w:rsidRPr="003C0F63" w:rsidRDefault="009C4CA8" w:rsidP="00D840B4">
            <w:pPr>
              <w:rPr>
                <w:szCs w:val="24"/>
              </w:rPr>
            </w:pPr>
            <w:r w:rsidRPr="003C0F63">
              <w:rPr>
                <w:b/>
                <w:szCs w:val="24"/>
              </w:rPr>
              <w:t>autocheck</w:t>
            </w:r>
            <w:r w:rsidRPr="003C0F63">
              <w:rPr>
                <w:szCs w:val="24"/>
              </w:rPr>
              <w:t xml:space="preserve">: (optional) Keyword, used to signify that the checkbox should be automatically set to the checked state based on the current value of the receiver variable. </w:t>
            </w:r>
            <w:r w:rsidRPr="00B70A21">
              <w:rPr>
                <w:color w:val="FF0000"/>
                <w:szCs w:val="24"/>
              </w:rPr>
              <w:t>NOTE</w:t>
            </w:r>
            <w:r w:rsidRPr="003C0F63">
              <w:rPr>
                <w:szCs w:val="24"/>
              </w:rPr>
              <w:t xml:space="preserve">: Automatic checking may </w:t>
            </w:r>
            <w:r w:rsidRPr="00CA06DF">
              <w:rPr>
                <w:color w:val="FF0000"/>
                <w:szCs w:val="24"/>
              </w:rPr>
              <w:t>fail</w:t>
            </w:r>
            <w:r w:rsidRPr="003C0F63">
              <w:rPr>
                <w:szCs w:val="24"/>
              </w:rPr>
              <w:t xml:space="preserve"> on non-primitive values—i.e., on </w:t>
            </w:r>
            <w:r w:rsidRPr="00573C44">
              <w:rPr>
                <w:color w:val="FF0000"/>
                <w:szCs w:val="24"/>
              </w:rPr>
              <w:t>arrays</w:t>
            </w:r>
            <w:r w:rsidRPr="003C0F63">
              <w:rPr>
                <w:szCs w:val="24"/>
              </w:rPr>
              <w:t xml:space="preserve"> and </w:t>
            </w:r>
            <w:r w:rsidRPr="00573C44">
              <w:rPr>
                <w:color w:val="FF0000"/>
                <w:szCs w:val="24"/>
              </w:rPr>
              <w:t>objects</w:t>
            </w:r>
            <w:r w:rsidRPr="003C0F63">
              <w:rPr>
                <w:szCs w:val="24"/>
              </w:rPr>
              <w:t>.</w:t>
            </w:r>
          </w:p>
          <w:p w:rsidR="009C4CA8" w:rsidRPr="003C0F63" w:rsidRDefault="009C4CA8" w:rsidP="00D840B4">
            <w:pPr>
              <w:rPr>
                <w:szCs w:val="24"/>
              </w:rPr>
            </w:pPr>
            <w:r w:rsidRPr="003C0F63">
              <w:rPr>
                <w:b/>
                <w:szCs w:val="24"/>
              </w:rPr>
              <w:t>checked</w:t>
            </w:r>
            <w:r w:rsidRPr="003C0F63">
              <w:rPr>
                <w:szCs w:val="24"/>
              </w:rPr>
              <w:t>: (optional) Keyword, used to signify that the checkbox should be in the checked state.</w:t>
            </w:r>
          </w:p>
          <w:p w:rsidR="009C4CA8" w:rsidRDefault="009C4CA8" w:rsidP="00D840B4">
            <w:pPr>
              <w:rPr>
                <w:szCs w:val="24"/>
              </w:rPr>
            </w:pPr>
          </w:p>
          <w:p w:rsidR="009C4CA8" w:rsidRPr="009A555A" w:rsidRDefault="009C4CA8" w:rsidP="00D840B4">
            <w:pPr>
              <w:rPr>
                <w:szCs w:val="24"/>
              </w:rPr>
            </w:pPr>
            <w:r w:rsidRPr="009A555A">
              <w:rPr>
                <w:szCs w:val="24"/>
              </w:rPr>
              <w:t>What pies do you enjoy?</w:t>
            </w:r>
          </w:p>
          <w:p w:rsidR="009C4CA8" w:rsidRPr="009A555A" w:rsidRDefault="009C4CA8" w:rsidP="00D840B4">
            <w:pPr>
              <w:rPr>
                <w:szCs w:val="24"/>
              </w:rPr>
            </w:pPr>
            <w:r w:rsidRPr="009A555A">
              <w:rPr>
                <w:szCs w:val="24"/>
              </w:rPr>
              <w:t>* &lt;&lt;checkbox "$pieBlueberry" false true autocheck&gt;&gt; Blueberry?</w:t>
            </w:r>
          </w:p>
          <w:p w:rsidR="009C4CA8" w:rsidRPr="009A555A" w:rsidRDefault="009C4CA8" w:rsidP="006E7FD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s>
              <w:autoSpaceDE w:val="0"/>
              <w:autoSpaceDN w:val="0"/>
              <w:adjustRightInd w:val="0"/>
              <w:rPr>
                <w:szCs w:val="24"/>
              </w:rPr>
            </w:pPr>
            <w:r w:rsidRPr="009A555A">
              <w:rPr>
                <w:szCs w:val="24"/>
              </w:rPr>
              <w:t>* &lt;&lt;checkbox "$pieCherry</w:t>
            </w:r>
            <w:r>
              <w:rPr>
                <w:szCs w:val="24"/>
              </w:rPr>
              <w:t xml:space="preserve"> </w:t>
            </w:r>
            <w:bookmarkStart w:id="234" w:name="_Hlk95739516"/>
            <w:r w:rsidRPr="009A555A">
              <w:rPr>
                <w:szCs w:val="24"/>
              </w:rPr>
              <w:t>"</w:t>
            </w:r>
            <w:r>
              <w:rPr>
                <w:szCs w:val="24"/>
              </w:rPr>
              <w:t>"</w:t>
            </w:r>
            <w:r w:rsidRPr="009A555A">
              <w:rPr>
                <w:szCs w:val="24"/>
              </w:rPr>
              <w:t xml:space="preserve"> </w:t>
            </w:r>
            <w:r w:rsidRPr="006E7FD5">
              <w:rPr>
                <w:szCs w:val="24"/>
              </w:rPr>
              <w:t>"</w:t>
            </w:r>
            <w:r>
              <w:rPr>
                <w:szCs w:val="24"/>
              </w:rPr>
              <w:t>cherry</w:t>
            </w:r>
            <w:r w:rsidRPr="006E7FD5">
              <w:rPr>
                <w:szCs w:val="24"/>
              </w:rPr>
              <w:t>"</w:t>
            </w:r>
            <w:bookmarkEnd w:id="234"/>
            <w:r w:rsidRPr="006E7FD5">
              <w:rPr>
                <w:szCs w:val="24"/>
              </w:rPr>
              <w:t xml:space="preserve"> </w:t>
            </w:r>
            <w:r w:rsidRPr="009A555A">
              <w:rPr>
                <w:szCs w:val="24"/>
              </w:rPr>
              <w:t>autocheck&gt;&gt; Cherry?</w:t>
            </w:r>
          </w:p>
          <w:p w:rsidR="009C4CA8" w:rsidRPr="009A555A" w:rsidRDefault="009C4CA8" w:rsidP="00D840B4">
            <w:pPr>
              <w:rPr>
                <w:szCs w:val="24"/>
              </w:rPr>
            </w:pPr>
            <w:r w:rsidRPr="009A555A">
              <w:rPr>
                <w:szCs w:val="24"/>
              </w:rPr>
              <w:t>* &lt;&lt;checkbox "$pieCoconutCream" false true autocheck&gt;&gt; Coconut cream?</w:t>
            </w:r>
          </w:p>
          <w:p w:rsidR="009C4CA8" w:rsidRDefault="009C4CA8" w:rsidP="00D840B4">
            <w:pPr>
              <w:rPr>
                <w:szCs w:val="24"/>
              </w:rPr>
            </w:pPr>
          </w:p>
          <w:p w:rsidR="009C4CA8" w:rsidRPr="009A555A" w:rsidRDefault="009C4CA8" w:rsidP="00D840B4">
            <w:pPr>
              <w:rPr>
                <w:szCs w:val="24"/>
              </w:rPr>
            </w:pPr>
            <w:r w:rsidRPr="009A555A">
              <w:rPr>
                <w:szCs w:val="24"/>
              </w:rPr>
              <w:t>What pies do you enjoy?</w:t>
            </w:r>
          </w:p>
          <w:p w:rsidR="009C4CA8" w:rsidRPr="009A555A" w:rsidRDefault="009C4CA8" w:rsidP="00D840B4">
            <w:pPr>
              <w:rPr>
                <w:szCs w:val="24"/>
              </w:rPr>
            </w:pPr>
            <w:r w:rsidRPr="009A555A">
              <w:rPr>
                <w:szCs w:val="24"/>
              </w:rPr>
              <w:t>* &lt;&lt;checkbox "$pieBlueberry" false true checked&gt;&gt; Blueberry?</w:t>
            </w:r>
          </w:p>
          <w:p w:rsidR="009C4CA8" w:rsidRPr="009A555A" w:rsidRDefault="009C4CA8" w:rsidP="00D840B4">
            <w:pPr>
              <w:rPr>
                <w:szCs w:val="24"/>
              </w:rPr>
            </w:pPr>
            <w:r w:rsidRPr="009A555A">
              <w:rPr>
                <w:szCs w:val="24"/>
              </w:rPr>
              <w:t xml:space="preserve">* &lt;&lt;checkbox "$pieCherry" </w:t>
            </w:r>
            <w:r w:rsidRPr="00E74D19">
              <w:rPr>
                <w:szCs w:val="24"/>
              </w:rPr>
              <w:t>"" "cherry"</w:t>
            </w:r>
            <w:r w:rsidRPr="009A555A">
              <w:rPr>
                <w:szCs w:val="24"/>
              </w:rPr>
              <w:t>&gt;&gt; Cherry?</w:t>
            </w:r>
          </w:p>
          <w:p w:rsidR="009C4CA8" w:rsidRDefault="009C4CA8" w:rsidP="00D840B4">
            <w:pPr>
              <w:rPr>
                <w:szCs w:val="24"/>
              </w:rPr>
            </w:pPr>
            <w:r w:rsidRPr="009A555A">
              <w:rPr>
                <w:szCs w:val="24"/>
              </w:rPr>
              <w:t>* &lt;&lt;checkbox "$pieCoconutCream" false true checked&gt;&gt; Coconut cream?</w:t>
            </w:r>
          </w:p>
          <w:p w:rsidR="009C4CA8" w:rsidRPr="009D545E" w:rsidRDefault="009C4CA8" w:rsidP="00D840B4">
            <w:pPr>
              <w:pBdr>
                <w:top w:val="single" w:sz="4" w:space="4" w:color="CCCCCC"/>
                <w:left w:val="single" w:sz="18" w:space="6" w:color="8888FF"/>
                <w:bottom w:val="single" w:sz="4" w:space="4" w:color="CCCCCC"/>
                <w:right w:val="single" w:sz="4" w:space="6" w:color="CCCCCC"/>
              </w:pBdr>
              <w:rPr>
                <w:szCs w:val="24"/>
              </w:rPr>
            </w:pPr>
          </w:p>
        </w:tc>
      </w:tr>
      <w:tr w:rsidR="009C4CA8" w:rsidRPr="00145F1C" w:rsidTr="00CB4033">
        <w:trPr>
          <w:cantSplit/>
        </w:trPr>
        <w:tc>
          <w:tcPr>
            <w:tcW w:w="2710" w:type="dxa"/>
          </w:tcPr>
          <w:p w:rsidR="009C4CA8" w:rsidRDefault="009C4CA8" w:rsidP="00F47588">
            <w:r w:rsidRPr="00B95B7C">
              <w:rPr>
                <w:b/>
              </w:rPr>
              <w:t>&lt;&lt;cycle&gt;&gt;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&lt;&lt;link&gt;&gt;</w:t>
            </w:r>
          </w:p>
        </w:tc>
        <w:tc>
          <w:tcPr>
            <w:tcW w:w="6716" w:type="dxa"/>
          </w:tcPr>
          <w:p w:rsidR="009C4CA8" w:rsidRPr="004B22FB" w:rsidRDefault="009C4CA8" w:rsidP="004B22FB">
            <w:pPr>
              <w:rPr>
                <w:szCs w:val="24"/>
              </w:rPr>
            </w:pPr>
            <w:r w:rsidRPr="004B22FB">
              <w:rPr>
                <w:szCs w:val="24"/>
              </w:rPr>
              <w:t>&lt;&lt;link linkText [passageName]&gt;&gt; … &lt;&lt;/link&gt;&gt;</w:t>
            </w:r>
          </w:p>
          <w:p w:rsidR="009C4CA8" w:rsidRPr="004B22FB" w:rsidRDefault="009C4CA8" w:rsidP="004B22FB">
            <w:pPr>
              <w:rPr>
                <w:szCs w:val="24"/>
              </w:rPr>
            </w:pPr>
            <w:r w:rsidRPr="004B22FB">
              <w:rPr>
                <w:szCs w:val="24"/>
              </w:rPr>
              <w:t>&lt;&lt;link linkMarkup&gt;&gt; … &lt;&lt;/link&gt;&gt;</w:t>
            </w:r>
          </w:p>
          <w:p w:rsidR="009C4CA8" w:rsidRDefault="009C4CA8" w:rsidP="004B22FB">
            <w:pPr>
              <w:rPr>
                <w:szCs w:val="24"/>
              </w:rPr>
            </w:pPr>
            <w:r w:rsidRPr="004B22FB">
              <w:rPr>
                <w:szCs w:val="24"/>
              </w:rPr>
              <w:t>&lt;&lt;link imageMarkup&gt;&gt; … &lt;&lt;/link&gt;&gt;</w:t>
            </w:r>
          </w:p>
          <w:p w:rsidR="009C4CA8" w:rsidRDefault="009C4CA8"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9C4CA8" w:rsidRPr="004B22FB" w:rsidRDefault="009C4CA8" w:rsidP="004B22FB">
            <w:pPr>
              <w:rPr>
                <w:szCs w:val="24"/>
              </w:rPr>
            </w:pPr>
            <w:r w:rsidRPr="004B22FB">
              <w:rPr>
                <w:szCs w:val="24"/>
              </w:rPr>
              <w:t>→ Without forwarding: a very basic statistic setting example</w:t>
            </w:r>
          </w:p>
          <w:p w:rsidR="009C4CA8" w:rsidRPr="004B22FB" w:rsidRDefault="009C4CA8" w:rsidP="004B22FB">
            <w:pPr>
              <w:rPr>
                <w:szCs w:val="24"/>
              </w:rPr>
            </w:pPr>
            <w:r w:rsidRPr="004B22FB">
              <w:rPr>
                <w:szCs w:val="24"/>
              </w:rPr>
              <w:t>Strength: &lt;&lt;set $pcStr to 10&gt;&gt;&lt;span id="stats-str"&gt;&lt;&lt;print $pcStr&gt;&gt;&lt;/span&gt; \</w:t>
            </w:r>
          </w:p>
          <w:p w:rsidR="009C4CA8" w:rsidRPr="004B22FB" w:rsidRDefault="009C4CA8" w:rsidP="004B22FB">
            <w:pPr>
              <w:rPr>
                <w:szCs w:val="24"/>
              </w:rPr>
            </w:pPr>
            <w:r w:rsidRPr="004B22FB">
              <w:rPr>
                <w:szCs w:val="24"/>
              </w:rPr>
              <w:t>( &lt;&lt;link "[+]"&gt;&gt;&lt;&lt;set $pcStr++&gt;&gt;&lt;&lt;replace "#stats-str"&gt;&gt;&lt;&lt;print $pcStr&gt;&gt;&lt;&lt;/replace&gt;&gt;&lt;&lt;/link&gt;&gt; \</w:t>
            </w:r>
          </w:p>
          <w:p w:rsidR="009C4CA8" w:rsidRPr="004B22FB" w:rsidRDefault="009C4CA8" w:rsidP="004B22FB">
            <w:pPr>
              <w:rPr>
                <w:szCs w:val="24"/>
              </w:rPr>
            </w:pPr>
            <w:r w:rsidRPr="004B22FB">
              <w:rPr>
                <w:szCs w:val="24"/>
              </w:rPr>
              <w:t>| &lt;&lt;link "[-]"&gt;&gt;&lt;&lt;set $pcStr--&gt;&gt;&lt;&lt;replace "#stats-str"&gt;&gt;&lt;&lt;print $pcStr&gt;&gt;&lt;&lt;/replace&gt;&gt;&lt;&lt;/link&gt;&gt; )</w:t>
            </w:r>
          </w:p>
          <w:p w:rsidR="009C4CA8" w:rsidRPr="004B22FB" w:rsidRDefault="009C4CA8" w:rsidP="004B22FB">
            <w:pPr>
              <w:rPr>
                <w:szCs w:val="24"/>
              </w:rPr>
            </w:pPr>
          </w:p>
          <w:p w:rsidR="009C4CA8" w:rsidRPr="004B22FB" w:rsidRDefault="009C4CA8" w:rsidP="004B22FB">
            <w:pPr>
              <w:rPr>
                <w:szCs w:val="24"/>
              </w:rPr>
            </w:pPr>
            <w:r w:rsidRPr="004B22FB">
              <w:rPr>
                <w:szCs w:val="24"/>
              </w:rPr>
              <w:t>→ With forwarding: execute a script, then go to the specified passage</w:t>
            </w:r>
          </w:p>
          <w:p w:rsidR="009C4CA8" w:rsidRPr="004B22FB" w:rsidRDefault="009C4CA8" w:rsidP="004B22FB">
            <w:pPr>
              <w:rPr>
                <w:szCs w:val="24"/>
              </w:rPr>
            </w:pPr>
            <w:r w:rsidRPr="004B22FB">
              <w:rPr>
                <w:szCs w:val="24"/>
              </w:rPr>
              <w:t>&lt;&lt;link "Onward, Reginald!" "On with the story"&gt;&gt;&lt;&lt;script&gt;&gt;/* (code) */&lt;&lt;/script&gt;&gt;&lt;&lt;/link&gt;&gt;</w:t>
            </w:r>
          </w:p>
          <w:p w:rsidR="009C4CA8" w:rsidRPr="004B22FB" w:rsidRDefault="009C4CA8" w:rsidP="004B22FB">
            <w:pPr>
              <w:rPr>
                <w:szCs w:val="24"/>
              </w:rPr>
            </w:pPr>
            <w:r w:rsidRPr="004B22FB">
              <w:rPr>
                <w:szCs w:val="24"/>
              </w:rPr>
              <w:t>&lt;&lt;link [[Onward, Reginald!|On with the story]]&gt;&gt;&lt;&lt;script&gt;&gt;/* (code) */&lt;&lt;/script&gt;&gt;&lt;&lt;/link&gt;&gt;</w:t>
            </w:r>
          </w:p>
          <w:p w:rsidR="009C4CA8" w:rsidRPr="004B22FB" w:rsidRDefault="009C4CA8" w:rsidP="004B22FB">
            <w:pPr>
              <w:rPr>
                <w:szCs w:val="24"/>
              </w:rPr>
            </w:pPr>
            <w:r w:rsidRPr="004B22FB">
              <w:rPr>
                <w:szCs w:val="24"/>
              </w:rPr>
              <w:t>&lt;&lt;link [img[onward.jpg][On with the story]]&gt;&gt;&lt;&lt;script&gt;&gt;/* (code) */&lt;&lt;/script&gt;&gt;&lt;&lt;/link&gt;&gt;</w:t>
            </w:r>
          </w:p>
        </w:tc>
      </w:tr>
      <w:tr w:rsidR="009C4CA8" w:rsidRPr="00145F1C" w:rsidTr="00CB4033">
        <w:trPr>
          <w:cantSplit/>
        </w:trPr>
        <w:tc>
          <w:tcPr>
            <w:tcW w:w="2710" w:type="dxa"/>
          </w:tcPr>
          <w:p w:rsidR="009C4CA8" w:rsidRDefault="009C4CA8" w:rsidP="00F47588">
            <w:r w:rsidRPr="00B95B7C">
              <w:rPr>
                <w:b/>
              </w:rPr>
              <w:t>&lt;&lt;linkappend&gt;&gt;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&lt;&lt;linkprepend&gt;&gt;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&lt;&lt;linkreplace&gt;&gt;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&lt;&lt;listbox&gt;&gt;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&lt;&lt;numberbox&gt;&gt;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B95B7C">
              <w:rPr>
                <w:b/>
              </w:rPr>
              <w:t>&lt;&lt;radiobutton&gt;&gt;</w:t>
            </w:r>
          </w:p>
        </w:tc>
        <w:tc>
          <w:tcPr>
            <w:tcW w:w="6716" w:type="dxa"/>
          </w:tcPr>
          <w:p w:rsidR="009C4CA8" w:rsidRPr="00C350BC" w:rsidRDefault="009C4CA8" w:rsidP="00F47588">
            <w:pPr>
              <w:rPr>
                <w:szCs w:val="24"/>
              </w:rPr>
            </w:pPr>
            <w:r w:rsidRPr="00C350BC">
              <w:rPr>
                <w:szCs w:val="24"/>
              </w:rPr>
              <w:t>&lt;&lt;radiobutton receiverName checkedValue [autocheck|checked]&gt;&gt;</w:t>
            </w:r>
          </w:p>
          <w:p w:rsidR="009C4CA8" w:rsidRDefault="009C4CA8" w:rsidP="00F47588">
            <w:pPr>
              <w:rPr>
                <w:szCs w:val="24"/>
              </w:rPr>
            </w:pPr>
          </w:p>
          <w:p w:rsidR="009C4CA8" w:rsidRPr="002C7678" w:rsidRDefault="009C4CA8" w:rsidP="002C7678">
            <w:pPr>
              <w:rPr>
                <w:szCs w:val="24"/>
              </w:rPr>
            </w:pPr>
            <w:r w:rsidRPr="002C7678">
              <w:rPr>
                <w:b/>
                <w:szCs w:val="24"/>
              </w:rPr>
              <w:t>receiverName</w:t>
            </w:r>
            <w:r w:rsidRPr="002C7678">
              <w:rPr>
                <w:szCs w:val="24"/>
              </w:rPr>
              <w:t>: The name of the variable to modify, which must be quoted—e.g., "$foo". Object and array property references are also supported—e.g., "$foo.bar", "$foo['bar']", &amp; "$foo[0]".</w:t>
            </w:r>
          </w:p>
          <w:p w:rsidR="009C4CA8" w:rsidRPr="002C7678" w:rsidRDefault="009C4CA8" w:rsidP="002C7678">
            <w:pPr>
              <w:rPr>
                <w:szCs w:val="24"/>
              </w:rPr>
            </w:pPr>
            <w:r w:rsidRPr="002C7678">
              <w:rPr>
                <w:b/>
                <w:szCs w:val="24"/>
              </w:rPr>
              <w:t>checkedValue</w:t>
            </w:r>
            <w:r w:rsidRPr="002C7678">
              <w:rPr>
                <w:szCs w:val="24"/>
              </w:rPr>
              <w:t>: The value set by the radio button when checked.</w:t>
            </w:r>
          </w:p>
          <w:p w:rsidR="009C4CA8" w:rsidRPr="002C7678" w:rsidRDefault="009C4CA8" w:rsidP="002C7678">
            <w:pPr>
              <w:rPr>
                <w:szCs w:val="24"/>
              </w:rPr>
            </w:pPr>
            <w:r w:rsidRPr="002C7678">
              <w:rPr>
                <w:b/>
                <w:szCs w:val="24"/>
              </w:rPr>
              <w:t>autocheck</w:t>
            </w:r>
            <w:r w:rsidRPr="002C7678">
              <w:rPr>
                <w:szCs w:val="24"/>
              </w:rPr>
              <w:t>: (optional) Keyword, used to signify that the radio button should be automatically set to the checked state based on the current value of the receiver variable. NOTE: Automatic checking may fail on non-primitive values—i.e., on arrays and objects.</w:t>
            </w:r>
          </w:p>
          <w:p w:rsidR="009C4CA8" w:rsidRPr="002C7678" w:rsidRDefault="009C4CA8" w:rsidP="002C7678">
            <w:pPr>
              <w:rPr>
                <w:szCs w:val="24"/>
              </w:rPr>
            </w:pPr>
            <w:r w:rsidRPr="002C7678">
              <w:rPr>
                <w:b/>
                <w:szCs w:val="24"/>
              </w:rPr>
              <w:t>checked</w:t>
            </w:r>
            <w:r w:rsidRPr="002C7678">
              <w:rPr>
                <w:szCs w:val="24"/>
              </w:rPr>
              <w:t xml:space="preserve">: (optional) Keyword, used to signify that the radio button should be in the checked state. </w:t>
            </w:r>
            <w:r>
              <w:rPr>
                <w:szCs w:val="24"/>
              </w:rPr>
              <w:br/>
            </w:r>
            <w:r w:rsidRPr="002C7678">
              <w:rPr>
                <w:szCs w:val="24"/>
              </w:rPr>
              <w:t>NOTE: Only one radio button in a group—i.e., those using the same receiver variable—should be so checked.</w:t>
            </w:r>
          </w:p>
          <w:p w:rsidR="009C4CA8" w:rsidRDefault="009C4CA8" w:rsidP="00F47588">
            <w:pPr>
              <w:rPr>
                <w:szCs w:val="24"/>
              </w:rPr>
            </w:pPr>
          </w:p>
          <w:p w:rsidR="009C4CA8" w:rsidRPr="00B04067" w:rsidRDefault="009C4CA8" w:rsidP="00B04067">
            <w:pPr>
              <w:rPr>
                <w:szCs w:val="24"/>
              </w:rPr>
            </w:pPr>
            <w:r w:rsidRPr="00B04067">
              <w:rPr>
                <w:szCs w:val="24"/>
              </w:rPr>
              <w:t>What's your favorite pie?</w:t>
            </w:r>
          </w:p>
          <w:p w:rsidR="009C4CA8" w:rsidRPr="00B04067" w:rsidRDefault="009C4CA8" w:rsidP="00B04067">
            <w:pPr>
              <w:rPr>
                <w:szCs w:val="24"/>
              </w:rPr>
            </w:pPr>
            <w:r w:rsidRPr="00B04067">
              <w:rPr>
                <w:szCs w:val="24"/>
              </w:rPr>
              <w:t>* &lt;&lt;radiobutton "$pie" "blueberry" autocheck&gt;&gt; Blueberry?</w:t>
            </w:r>
          </w:p>
          <w:p w:rsidR="009C4CA8" w:rsidRPr="00B04067" w:rsidRDefault="009C4CA8" w:rsidP="00B04067">
            <w:pPr>
              <w:rPr>
                <w:szCs w:val="24"/>
              </w:rPr>
            </w:pPr>
            <w:r w:rsidRPr="00B04067">
              <w:rPr>
                <w:szCs w:val="24"/>
              </w:rPr>
              <w:t>* &lt;&lt;radiobutton "$pie" "cherry" autocheck&gt;&gt; Cherry?</w:t>
            </w:r>
          </w:p>
          <w:p w:rsidR="009C4CA8" w:rsidRPr="00B04067" w:rsidRDefault="009C4CA8" w:rsidP="00B04067">
            <w:pPr>
              <w:rPr>
                <w:szCs w:val="24"/>
              </w:rPr>
            </w:pPr>
            <w:r w:rsidRPr="00B04067">
              <w:rPr>
                <w:szCs w:val="24"/>
              </w:rPr>
              <w:t>* &lt;&lt;radiobutton "$pie" "coconut cream" autocheck&gt;&gt; Coconut cream?</w:t>
            </w:r>
          </w:p>
          <w:p w:rsidR="009C4CA8" w:rsidRPr="00B04067" w:rsidRDefault="009C4CA8" w:rsidP="00B04067">
            <w:pPr>
              <w:rPr>
                <w:szCs w:val="24"/>
              </w:rPr>
            </w:pPr>
            <w:r w:rsidRPr="00B04067">
              <w:rPr>
                <w:szCs w:val="24"/>
              </w:rPr>
              <w:t>What's your favorite pie?</w:t>
            </w:r>
          </w:p>
          <w:p w:rsidR="009C4CA8" w:rsidRPr="00B04067" w:rsidRDefault="009C4CA8" w:rsidP="00B04067">
            <w:pPr>
              <w:rPr>
                <w:szCs w:val="24"/>
              </w:rPr>
            </w:pPr>
            <w:r w:rsidRPr="00B04067">
              <w:rPr>
                <w:szCs w:val="24"/>
              </w:rPr>
              <w:t>* &lt;&lt;radiobutton "$pie" "blueberry" checked&gt;&gt; Blueberry?</w:t>
            </w:r>
          </w:p>
          <w:p w:rsidR="009C4CA8" w:rsidRPr="00B04067" w:rsidRDefault="009C4CA8" w:rsidP="00B04067">
            <w:pPr>
              <w:rPr>
                <w:szCs w:val="24"/>
              </w:rPr>
            </w:pPr>
            <w:r w:rsidRPr="00B04067">
              <w:rPr>
                <w:szCs w:val="24"/>
              </w:rPr>
              <w:t>* &lt;&lt;radiobutton "$pie" "cherry"&gt;&gt; Cherry?</w:t>
            </w:r>
          </w:p>
          <w:p w:rsidR="009C4CA8" w:rsidRPr="00B04067" w:rsidRDefault="009C4CA8" w:rsidP="00B04067">
            <w:pPr>
              <w:rPr>
                <w:szCs w:val="24"/>
              </w:rPr>
            </w:pPr>
            <w:r w:rsidRPr="00B04067">
              <w:rPr>
                <w:szCs w:val="24"/>
              </w:rPr>
              <w:t>* &lt;&lt;radiobutton "$pie" "coconut cream"&gt;&gt; Coconut cream?</w:t>
            </w:r>
          </w:p>
          <w:p w:rsidR="009C4CA8" w:rsidRDefault="009C4CA8" w:rsidP="00F47588">
            <w:pPr>
              <w:rPr>
                <w:szCs w:val="24"/>
              </w:rPr>
            </w:pPr>
          </w:p>
          <w:p w:rsidR="009C4CA8" w:rsidRPr="009D545E" w:rsidRDefault="009C4CA8" w:rsidP="00F47588">
            <w:pPr>
              <w:rPr>
                <w:szCs w:val="24"/>
              </w:rPr>
            </w:pPr>
            <w:r w:rsidRPr="001F7BAB">
              <w:rPr>
                <w:color w:val="FF0000"/>
                <w:szCs w:val="24"/>
              </w:rPr>
              <w:t>&lt;&lt;radio&gt;&gt; no longer works</w:t>
            </w:r>
          </w:p>
        </w:tc>
      </w:tr>
      <w:tr w:rsidR="009C4CA8" w:rsidRPr="00145F1C" w:rsidTr="00CB4033">
        <w:trPr>
          <w:cantSplit/>
        </w:trPr>
        <w:tc>
          <w:tcPr>
            <w:tcW w:w="2710" w:type="dxa"/>
          </w:tcPr>
          <w:p w:rsidR="009C4CA8" w:rsidRDefault="009C4CA8" w:rsidP="00F47588">
            <w:bookmarkStart w:id="235" w:name="_Hlk92265551"/>
            <w:r w:rsidRPr="00B95B7C">
              <w:rPr>
                <w:b/>
              </w:rPr>
              <w:t>&lt;&lt;textarea&gt;&gt;</w:t>
            </w:r>
            <w:bookmarkEnd w:id="235"/>
          </w:p>
        </w:tc>
        <w:tc>
          <w:tcPr>
            <w:tcW w:w="6716" w:type="dxa"/>
          </w:tcPr>
          <w:p w:rsidR="009C4CA8" w:rsidRPr="008E6EA9" w:rsidRDefault="009C4CA8"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9C4CA8" w:rsidRDefault="009C4CA8" w:rsidP="00F47588">
            <w:pPr>
              <w:rPr>
                <w:szCs w:val="24"/>
              </w:rPr>
            </w:pPr>
          </w:p>
          <w:p w:rsidR="009C4CA8" w:rsidRPr="006D51F2" w:rsidRDefault="009C4CA8"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9C4CA8" w:rsidRPr="006D51F2" w:rsidRDefault="009C4CA8" w:rsidP="006D51F2">
            <w:pPr>
              <w:rPr>
                <w:szCs w:val="24"/>
              </w:rPr>
            </w:pPr>
            <w:r w:rsidRPr="006D51F2">
              <w:rPr>
                <w:b/>
                <w:szCs w:val="24"/>
              </w:rPr>
              <w:t>defaultValue</w:t>
            </w:r>
            <w:r w:rsidRPr="006D51F2">
              <w:rPr>
                <w:szCs w:val="24"/>
              </w:rPr>
              <w:t>: The default value of the text block.</w:t>
            </w:r>
          </w:p>
          <w:p w:rsidR="009C4CA8" w:rsidRPr="006D51F2" w:rsidRDefault="009C4CA8"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9C4CA8" w:rsidRDefault="009C4CA8" w:rsidP="00F47588">
            <w:pPr>
              <w:rPr>
                <w:szCs w:val="24"/>
              </w:rPr>
            </w:pPr>
          </w:p>
          <w:p w:rsidR="009C4CA8" w:rsidRPr="00961862" w:rsidRDefault="009C4CA8" w:rsidP="00961862">
            <w:pPr>
              <w:rPr>
                <w:szCs w:val="24"/>
              </w:rPr>
            </w:pPr>
            <w:r w:rsidRPr="00961862">
              <w:rPr>
                <w:szCs w:val="24"/>
              </w:rPr>
              <w:t>→ Creates a text block that modifies $pieEssay</w:t>
            </w:r>
          </w:p>
          <w:p w:rsidR="009C4CA8" w:rsidRPr="00961862" w:rsidRDefault="009C4CA8" w:rsidP="00961862">
            <w:pPr>
              <w:rPr>
                <w:szCs w:val="24"/>
              </w:rPr>
            </w:pPr>
            <w:r w:rsidRPr="00961862">
              <w:rPr>
                <w:szCs w:val="24"/>
              </w:rPr>
              <w:t>Write a short essay about pies:</w:t>
            </w:r>
          </w:p>
          <w:p w:rsidR="009C4CA8" w:rsidRPr="00961862" w:rsidRDefault="009C4CA8" w:rsidP="00961862">
            <w:pPr>
              <w:rPr>
                <w:szCs w:val="24"/>
              </w:rPr>
            </w:pPr>
            <w:r w:rsidRPr="00961862">
              <w:rPr>
                <w:szCs w:val="24"/>
              </w:rPr>
              <w:t>&lt;&lt;textarea "$pieEssay" ""&gt;&gt;</w:t>
            </w:r>
          </w:p>
          <w:p w:rsidR="009C4CA8" w:rsidRPr="00961862" w:rsidRDefault="009C4CA8" w:rsidP="00961862">
            <w:pPr>
              <w:rPr>
                <w:szCs w:val="24"/>
              </w:rPr>
            </w:pPr>
          </w:p>
          <w:p w:rsidR="009C4CA8" w:rsidRPr="00961862" w:rsidRDefault="009C4CA8" w:rsidP="00961862">
            <w:pPr>
              <w:rPr>
                <w:szCs w:val="24"/>
              </w:rPr>
            </w:pPr>
            <w:r w:rsidRPr="00961862">
              <w:rPr>
                <w:szCs w:val="24"/>
              </w:rPr>
              <w:t>→ Creates an automatically focused text block that modifies $pieEssay</w:t>
            </w:r>
          </w:p>
          <w:p w:rsidR="009C4CA8" w:rsidRPr="00961862" w:rsidRDefault="009C4CA8" w:rsidP="00961862">
            <w:pPr>
              <w:rPr>
                <w:szCs w:val="24"/>
              </w:rPr>
            </w:pPr>
            <w:r w:rsidRPr="00961862">
              <w:rPr>
                <w:szCs w:val="24"/>
              </w:rPr>
              <w:t>Write a short essay about pies:</w:t>
            </w:r>
          </w:p>
          <w:p w:rsidR="009C4CA8" w:rsidRDefault="009C4CA8" w:rsidP="00961862">
            <w:pPr>
              <w:rPr>
                <w:szCs w:val="24"/>
              </w:rPr>
            </w:pPr>
            <w:r w:rsidRPr="00961862">
              <w:rPr>
                <w:szCs w:val="24"/>
              </w:rPr>
              <w:t>&lt;&lt;textarea "$pieEssay" "" autofocus&gt;&gt;</w:t>
            </w:r>
          </w:p>
          <w:p w:rsidR="009C4CA8" w:rsidRDefault="009C4CA8" w:rsidP="00F47588">
            <w:pPr>
              <w:rPr>
                <w:szCs w:val="24"/>
              </w:rPr>
            </w:pPr>
          </w:p>
          <w:p w:rsidR="009C4CA8" w:rsidRPr="00F433F4" w:rsidRDefault="009C4CA8" w:rsidP="00F47588">
            <w:pPr>
              <w:rPr>
                <w:sz w:val="20"/>
              </w:rPr>
            </w:pPr>
            <w:hyperlink r:id="rId106" w:anchor="macros-macro-textarea" w:history="1">
              <w:r w:rsidRPr="00F433F4">
                <w:rPr>
                  <w:rStyle w:val="Hyperlink"/>
                  <w:sz w:val="20"/>
                </w:rPr>
                <w:t>http://www.motoslave.net/sugarcube/2/docs/#macros-macro-</w:t>
              </w:r>
              <w:r w:rsidRPr="00F433F4">
                <w:rPr>
                  <w:rStyle w:val="Hyperlink"/>
                  <w:b/>
                  <w:sz w:val="20"/>
                </w:rPr>
                <w:t>textarea</w:t>
              </w:r>
            </w:hyperlink>
          </w:p>
        </w:tc>
      </w:tr>
      <w:tr w:rsidR="009C4CA8" w:rsidRPr="00145F1C" w:rsidTr="00CB4033">
        <w:trPr>
          <w:cantSplit/>
        </w:trPr>
        <w:tc>
          <w:tcPr>
            <w:tcW w:w="2710" w:type="dxa"/>
          </w:tcPr>
          <w:p w:rsidR="009C4CA8" w:rsidRDefault="009C4CA8" w:rsidP="00F47588">
            <w:r w:rsidRPr="00B95B7C">
              <w:rPr>
                <w:b/>
              </w:rPr>
              <w:t>&lt;&lt;textbox&gt;&gt;</w:t>
            </w:r>
          </w:p>
        </w:tc>
        <w:tc>
          <w:tcPr>
            <w:tcW w:w="6716" w:type="dxa"/>
          </w:tcPr>
          <w:p w:rsidR="009C4CA8" w:rsidRPr="003C38DB" w:rsidRDefault="009C4CA8" w:rsidP="003C38DB">
            <w:pPr>
              <w:rPr>
                <w:szCs w:val="24"/>
              </w:rPr>
            </w:pPr>
            <w:r w:rsidRPr="003C38DB">
              <w:rPr>
                <w:szCs w:val="24"/>
              </w:rPr>
              <w:t>&lt;&lt;textbox receiverName defaultValue [passage] [autofocus]&gt;&gt;</w:t>
            </w:r>
          </w:p>
          <w:p w:rsidR="009C4CA8" w:rsidRDefault="009C4CA8" w:rsidP="003C38DB">
            <w:pPr>
              <w:rPr>
                <w:b/>
                <w:szCs w:val="24"/>
              </w:rPr>
            </w:pPr>
          </w:p>
          <w:p w:rsidR="009C4CA8" w:rsidRPr="003C38DB" w:rsidRDefault="009C4CA8"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9C4CA8" w:rsidRPr="003C38DB" w:rsidRDefault="009C4CA8" w:rsidP="003C38DB">
            <w:pPr>
              <w:rPr>
                <w:szCs w:val="24"/>
              </w:rPr>
            </w:pPr>
            <w:r w:rsidRPr="00A5268B">
              <w:rPr>
                <w:b/>
                <w:szCs w:val="24"/>
              </w:rPr>
              <w:t>defaultValue</w:t>
            </w:r>
            <w:r w:rsidRPr="003C38DB">
              <w:rPr>
                <w:szCs w:val="24"/>
              </w:rPr>
              <w:t>: The default value of the text box.</w:t>
            </w:r>
          </w:p>
          <w:p w:rsidR="009C4CA8" w:rsidRPr="003C38DB" w:rsidRDefault="009C4CA8"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9C4CA8" w:rsidRDefault="009C4CA8"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9C4CA8" w:rsidRDefault="009C4CA8" w:rsidP="003C38DB">
            <w:pPr>
              <w:rPr>
                <w:szCs w:val="24"/>
              </w:rPr>
            </w:pPr>
          </w:p>
          <w:p w:rsidR="009C4CA8" w:rsidRPr="00971D3B" w:rsidRDefault="009C4CA8" w:rsidP="00971D3B">
            <w:pPr>
              <w:rPr>
                <w:szCs w:val="24"/>
              </w:rPr>
            </w:pPr>
            <w:r w:rsidRPr="00971D3B">
              <w:rPr>
                <w:szCs w:val="24"/>
              </w:rPr>
              <w:t>→ Creates a text box that modifies $pie</w:t>
            </w:r>
          </w:p>
          <w:p w:rsidR="009C4CA8" w:rsidRPr="00971D3B" w:rsidRDefault="009C4CA8" w:rsidP="00971D3B">
            <w:pPr>
              <w:rPr>
                <w:szCs w:val="24"/>
              </w:rPr>
            </w:pPr>
            <w:r w:rsidRPr="00971D3B">
              <w:rPr>
                <w:szCs w:val="24"/>
              </w:rPr>
              <w:t>What's your favorite pie? &lt;&lt;textbox "$pie" "Blueberry"&gt;&gt;</w:t>
            </w:r>
          </w:p>
          <w:p w:rsidR="009C4CA8" w:rsidRPr="00971D3B" w:rsidRDefault="009C4CA8" w:rsidP="00971D3B">
            <w:pPr>
              <w:rPr>
                <w:szCs w:val="24"/>
              </w:rPr>
            </w:pPr>
          </w:p>
          <w:p w:rsidR="009C4CA8" w:rsidRPr="00971D3B" w:rsidRDefault="009C4CA8" w:rsidP="00971D3B">
            <w:pPr>
              <w:rPr>
                <w:szCs w:val="24"/>
              </w:rPr>
            </w:pPr>
            <w:r w:rsidRPr="00971D3B">
              <w:rPr>
                <w:szCs w:val="24"/>
              </w:rPr>
              <w:t>→ Creates an automatically focused text box that modifies $pie</w:t>
            </w:r>
          </w:p>
          <w:p w:rsidR="009C4CA8" w:rsidRPr="00971D3B" w:rsidRDefault="009C4CA8" w:rsidP="00971D3B">
            <w:pPr>
              <w:rPr>
                <w:szCs w:val="24"/>
              </w:rPr>
            </w:pPr>
            <w:r w:rsidRPr="00971D3B">
              <w:rPr>
                <w:szCs w:val="24"/>
              </w:rPr>
              <w:t>What's your favorite pie? &lt;&lt;textbox "$pie" "Blueberry" autofocus&gt;&gt;</w:t>
            </w:r>
          </w:p>
          <w:p w:rsidR="009C4CA8" w:rsidRPr="00971D3B" w:rsidRDefault="009C4CA8" w:rsidP="00971D3B">
            <w:pPr>
              <w:rPr>
                <w:szCs w:val="24"/>
              </w:rPr>
            </w:pPr>
          </w:p>
          <w:p w:rsidR="009C4CA8" w:rsidRPr="00971D3B" w:rsidRDefault="009C4CA8" w:rsidP="00971D3B">
            <w:pPr>
              <w:rPr>
                <w:szCs w:val="24"/>
              </w:rPr>
            </w:pPr>
            <w:r w:rsidRPr="00971D3B">
              <w:rPr>
                <w:szCs w:val="24"/>
              </w:rPr>
              <w:t>→ Creates a text box that modifies $pie and forwards to the "Cakes" passage</w:t>
            </w:r>
          </w:p>
          <w:p w:rsidR="009C4CA8" w:rsidRPr="00971D3B" w:rsidRDefault="009C4CA8" w:rsidP="00971D3B">
            <w:pPr>
              <w:rPr>
                <w:szCs w:val="24"/>
              </w:rPr>
            </w:pPr>
            <w:r w:rsidRPr="00971D3B">
              <w:rPr>
                <w:szCs w:val="24"/>
              </w:rPr>
              <w:t>What's your favorite pie? &lt;&lt;textbox "$pie" "Blueberry" "Cakes"&gt;&gt;</w:t>
            </w:r>
          </w:p>
          <w:p w:rsidR="009C4CA8" w:rsidRPr="00971D3B" w:rsidRDefault="009C4CA8" w:rsidP="00971D3B">
            <w:pPr>
              <w:rPr>
                <w:szCs w:val="24"/>
              </w:rPr>
            </w:pPr>
          </w:p>
          <w:p w:rsidR="009C4CA8" w:rsidRPr="00971D3B" w:rsidRDefault="009C4CA8" w:rsidP="00971D3B">
            <w:pPr>
              <w:rPr>
                <w:szCs w:val="24"/>
              </w:rPr>
            </w:pPr>
            <w:r w:rsidRPr="00971D3B">
              <w:rPr>
                <w:szCs w:val="24"/>
              </w:rPr>
              <w:t>→ Creates an automatically focused text box that modifies $pie and forwards to the "Cakes" passage</w:t>
            </w:r>
          </w:p>
          <w:p w:rsidR="009C4CA8" w:rsidRPr="00971D3B" w:rsidRDefault="009C4CA8" w:rsidP="00971D3B">
            <w:pPr>
              <w:rPr>
                <w:szCs w:val="24"/>
              </w:rPr>
            </w:pPr>
            <w:r w:rsidRPr="00971D3B">
              <w:rPr>
                <w:szCs w:val="24"/>
              </w:rPr>
              <w:t>What's your favorite pie? &lt;&lt;textbox "$pie" "Blueberry" "Cakes" autofocus&gt;&gt;</w:t>
            </w:r>
          </w:p>
          <w:p w:rsidR="009C4CA8" w:rsidRDefault="009C4CA8" w:rsidP="003C38DB">
            <w:pPr>
              <w:rPr>
                <w:szCs w:val="24"/>
              </w:rPr>
            </w:pPr>
          </w:p>
          <w:p w:rsidR="009C4CA8" w:rsidRPr="00892051" w:rsidRDefault="009C4CA8" w:rsidP="003C38DB">
            <w:pPr>
              <w:rPr>
                <w:sz w:val="20"/>
              </w:rPr>
            </w:pPr>
            <w:hyperlink r:id="rId107" w:anchor="macros-macro-textbox" w:history="1">
              <w:r w:rsidRPr="00892051">
                <w:rPr>
                  <w:rStyle w:val="Hyperlink"/>
                  <w:sz w:val="20"/>
                </w:rPr>
                <w:t>http://www.motoslave.net/sugarcube/2/docs/#macros-macro-</w:t>
              </w:r>
              <w:r w:rsidRPr="00892051">
                <w:rPr>
                  <w:rStyle w:val="Hyperlink"/>
                  <w:b/>
                  <w:sz w:val="20"/>
                </w:rPr>
                <w:t>textbox</w:t>
              </w:r>
            </w:hyperlink>
          </w:p>
        </w:tc>
      </w:tr>
      <w:tr w:rsidR="009C4CA8" w:rsidRPr="00084AEC" w:rsidTr="00CB4033">
        <w:trPr>
          <w:cantSplit/>
        </w:trPr>
        <w:tc>
          <w:tcPr>
            <w:tcW w:w="2710" w:type="dxa"/>
            <w:shd w:val="pct15" w:color="auto" w:fill="auto"/>
          </w:tcPr>
          <w:p w:rsidR="009C4CA8" w:rsidRPr="00F26EE9" w:rsidRDefault="009C4CA8" w:rsidP="00F47588">
            <w:pPr>
              <w:rPr>
                <w:b/>
              </w:rPr>
            </w:pPr>
            <w:r w:rsidRPr="00F26EE9">
              <w:rPr>
                <w:b/>
              </w:rPr>
              <w:t>Links Macros</w:t>
            </w:r>
          </w:p>
        </w:tc>
        <w:tc>
          <w:tcPr>
            <w:tcW w:w="6716" w:type="dxa"/>
            <w:shd w:val="pct15" w:color="auto" w:fill="auto"/>
          </w:tcPr>
          <w:p w:rsidR="009C4CA8" w:rsidRPr="009C01E3" w:rsidRDefault="009C4CA8" w:rsidP="00BA38DD">
            <w:pPr>
              <w:rPr>
                <w:color w:val="0000FF"/>
                <w:sz w:val="20"/>
                <w:u w:val="single"/>
              </w:rPr>
            </w:pPr>
            <w:hyperlink r:id="rId108" w:anchor="macros-links" w:history="1">
              <w:r w:rsidRPr="009C01E3">
                <w:rPr>
                  <w:color w:val="0000FF"/>
                  <w:sz w:val="20"/>
                  <w:u w:val="single"/>
                </w:rPr>
                <w:t>https://www.motoslave.net/sugarcube/2/docs/#macros-links</w:t>
              </w:r>
            </w:hyperlink>
          </w:p>
        </w:tc>
      </w:tr>
      <w:tr w:rsidR="009C4CA8" w:rsidRPr="00145F1C" w:rsidTr="00CB4033">
        <w:trPr>
          <w:cantSplit/>
        </w:trPr>
        <w:tc>
          <w:tcPr>
            <w:tcW w:w="2710" w:type="dxa"/>
          </w:tcPr>
          <w:p w:rsidR="009C4CA8" w:rsidRPr="00436BFE" w:rsidRDefault="009C4CA8" w:rsidP="00436BFE">
            <w:pPr>
              <w:rPr>
                <w:b/>
              </w:rPr>
            </w:pPr>
            <w:r w:rsidRPr="00436BFE">
              <w:rPr>
                <w:b/>
              </w:rPr>
              <w:t>&lt;&lt;actions&gt;&gt;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36BFE">
              <w:rPr>
                <w:b/>
              </w:rPr>
              <w:t>&lt;&lt;choice&gt;&gt;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36BFE">
              <w:rPr>
                <w:b/>
              </w:rPr>
              <w:t>&lt;&lt;return&gt;&gt;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36BFE">
              <w:rPr>
                <w:b/>
              </w:rPr>
              <w:t>&lt;&lt;back&gt;&gt;</w:t>
            </w:r>
          </w:p>
        </w:tc>
        <w:tc>
          <w:tcPr>
            <w:tcW w:w="6716" w:type="dxa"/>
          </w:tcPr>
          <w:p w:rsidR="009C4CA8" w:rsidRPr="009D545E" w:rsidRDefault="009C4CA8" w:rsidP="00F47588">
            <w:pPr>
              <w:rPr>
                <w:szCs w:val="24"/>
              </w:rPr>
            </w:pPr>
          </w:p>
        </w:tc>
      </w:tr>
      <w:tr w:rsidR="009C4CA8" w:rsidRPr="00084AEC" w:rsidTr="00CB4033">
        <w:trPr>
          <w:cantSplit/>
        </w:trPr>
        <w:tc>
          <w:tcPr>
            <w:tcW w:w="2710" w:type="dxa"/>
            <w:shd w:val="pct15" w:color="auto" w:fill="auto"/>
          </w:tcPr>
          <w:p w:rsidR="009C4CA8" w:rsidRPr="00726474" w:rsidRDefault="009C4CA8" w:rsidP="00F47588">
            <w:pPr>
              <w:rPr>
                <w:b/>
              </w:rPr>
            </w:pPr>
            <w:r w:rsidRPr="00726474">
              <w:rPr>
                <w:b/>
              </w:rPr>
              <w:t>DOM Macros</w:t>
            </w:r>
          </w:p>
        </w:tc>
        <w:tc>
          <w:tcPr>
            <w:tcW w:w="6716" w:type="dxa"/>
            <w:shd w:val="pct15" w:color="auto" w:fill="auto"/>
          </w:tcPr>
          <w:p w:rsidR="009C4CA8" w:rsidRPr="009C01E3" w:rsidRDefault="009C4CA8" w:rsidP="00BA38DD">
            <w:pPr>
              <w:rPr>
                <w:color w:val="0000FF"/>
                <w:sz w:val="20"/>
                <w:u w:val="single"/>
              </w:rPr>
            </w:pPr>
            <w:hyperlink r:id="rId109" w:anchor="macros-dom" w:history="1">
              <w:r w:rsidRPr="009C01E3">
                <w:rPr>
                  <w:color w:val="0000FF"/>
                  <w:sz w:val="20"/>
                  <w:u w:val="single"/>
                </w:rPr>
                <w:t>https://www.motoslave.net/sugarcube/2/docs/#macros-dom</w:t>
              </w:r>
            </w:hyperlink>
          </w:p>
        </w:tc>
      </w:tr>
      <w:tr w:rsidR="009C4CA8" w:rsidRPr="00145F1C" w:rsidTr="00CB4033">
        <w:trPr>
          <w:cantSplit/>
        </w:trPr>
        <w:tc>
          <w:tcPr>
            <w:tcW w:w="2710" w:type="dxa"/>
          </w:tcPr>
          <w:p w:rsidR="009C4CA8" w:rsidRPr="004F4BDF" w:rsidRDefault="009C4CA8" w:rsidP="004F4BDF">
            <w:pPr>
              <w:rPr>
                <w:b/>
              </w:rPr>
            </w:pPr>
            <w:r w:rsidRPr="004F4BDF">
              <w:rPr>
                <w:b/>
              </w:rPr>
              <w:t>&lt;&lt;addclass&gt;&gt;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&lt;&lt;append&gt;&gt;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&lt;&lt;copy&gt;&gt;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&lt;&lt;prepend&gt;&gt;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&lt;&lt;remove&gt;&gt;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&lt;&lt;removeclass&gt;&gt;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&lt;&lt;replace&gt;&gt;</w:t>
            </w:r>
          </w:p>
        </w:tc>
        <w:tc>
          <w:tcPr>
            <w:tcW w:w="6716" w:type="dxa"/>
          </w:tcPr>
          <w:p w:rsidR="009C4CA8" w:rsidRPr="009D545E" w:rsidRDefault="009C4CA8" w:rsidP="00F47588">
            <w:pPr>
              <w:rPr>
                <w:szCs w:val="24"/>
              </w:rPr>
            </w:pPr>
          </w:p>
        </w:tc>
      </w:tr>
      <w:tr w:rsidR="009C4CA8" w:rsidRPr="00145F1C" w:rsidTr="00CB4033">
        <w:trPr>
          <w:cantSplit/>
        </w:trPr>
        <w:tc>
          <w:tcPr>
            <w:tcW w:w="2710" w:type="dxa"/>
          </w:tcPr>
          <w:p w:rsidR="009C4CA8" w:rsidRDefault="009C4CA8" w:rsidP="00F47588">
            <w:r w:rsidRPr="004F4BDF">
              <w:rPr>
                <w:b/>
              </w:rPr>
              <w:t>&lt;&lt;toggleclass&gt;&gt;</w:t>
            </w:r>
          </w:p>
        </w:tc>
        <w:tc>
          <w:tcPr>
            <w:tcW w:w="6716" w:type="dxa"/>
          </w:tcPr>
          <w:p w:rsidR="009C4CA8" w:rsidRPr="009D545E" w:rsidRDefault="009C4CA8" w:rsidP="00F47588">
            <w:pPr>
              <w:rPr>
                <w:szCs w:val="24"/>
              </w:rPr>
            </w:pPr>
          </w:p>
        </w:tc>
      </w:tr>
      <w:tr w:rsidR="009C4CA8" w:rsidRPr="00084AEC" w:rsidTr="00CB4033">
        <w:trPr>
          <w:cantSplit/>
        </w:trPr>
        <w:tc>
          <w:tcPr>
            <w:tcW w:w="2710" w:type="dxa"/>
            <w:shd w:val="pct15" w:color="auto" w:fill="auto"/>
          </w:tcPr>
          <w:p w:rsidR="009C4CA8" w:rsidRPr="0015137E" w:rsidRDefault="009C4CA8" w:rsidP="00BA38DD">
            <w:pPr>
              <w:rPr>
                <w:b/>
              </w:rPr>
            </w:pPr>
            <w:r w:rsidRPr="0015137E">
              <w:rPr>
                <w:b/>
              </w:rPr>
              <w:t>Audio Macros</w:t>
            </w:r>
          </w:p>
        </w:tc>
        <w:tc>
          <w:tcPr>
            <w:tcW w:w="6716" w:type="dxa"/>
            <w:shd w:val="pct15" w:color="auto" w:fill="auto"/>
          </w:tcPr>
          <w:p w:rsidR="009C4CA8" w:rsidRPr="005B71C7" w:rsidRDefault="009C4CA8" w:rsidP="00BA38DD">
            <w:pPr>
              <w:rPr>
                <w:color w:val="0000FF"/>
                <w:sz w:val="20"/>
                <w:szCs w:val="24"/>
                <w:u w:val="single"/>
              </w:rPr>
            </w:pPr>
            <w:hyperlink r:id="rId110" w:anchor="macros-audio" w:history="1">
              <w:r w:rsidRPr="006D4367">
                <w:rPr>
                  <w:rStyle w:val="Hyperlink"/>
                  <w:sz w:val="20"/>
                </w:rPr>
                <w:t>https://www.motoslave.net/sugarcube/2/docs/#macros-audio</w:t>
              </w:r>
            </w:hyperlink>
          </w:p>
        </w:tc>
      </w:tr>
      <w:tr w:rsidR="009C4CA8" w:rsidRPr="00145F1C" w:rsidTr="00CB4033">
        <w:trPr>
          <w:cantSplit/>
        </w:trPr>
        <w:tc>
          <w:tcPr>
            <w:tcW w:w="2710" w:type="dxa"/>
          </w:tcPr>
          <w:p w:rsidR="009C4CA8" w:rsidRPr="00246E46" w:rsidRDefault="009C4CA8" w:rsidP="00246E46">
            <w:pPr>
              <w:rPr>
                <w:b/>
              </w:rPr>
            </w:pPr>
            <w:r w:rsidRPr="00246E46">
              <w:rPr>
                <w:b/>
              </w:rPr>
              <w:t>&lt;&lt;audio&gt;&gt;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&lt;&lt;cacheaudio&gt;&gt;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&lt;&lt;createaudiogroup&gt;&gt;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&lt;&lt;createplaylist&gt;&gt;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&lt;&lt;masteraudio&gt;&gt;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&lt;&lt;playlist&gt;&gt;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&lt;&lt;removeaudiogroup&gt;&gt;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&lt;&lt;removeplaylist&gt;&gt;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246E46">
              <w:rPr>
                <w:b/>
              </w:rPr>
              <w:t>&lt;&lt;waitforaudio&gt;&gt;</w:t>
            </w:r>
          </w:p>
        </w:tc>
        <w:tc>
          <w:tcPr>
            <w:tcW w:w="6716" w:type="dxa"/>
          </w:tcPr>
          <w:p w:rsidR="009C4CA8" w:rsidRPr="009D545E" w:rsidRDefault="009C4CA8" w:rsidP="00BA38DD">
            <w:pPr>
              <w:rPr>
                <w:szCs w:val="24"/>
              </w:rPr>
            </w:pPr>
          </w:p>
        </w:tc>
      </w:tr>
      <w:tr w:rsidR="009C4CA8" w:rsidRPr="00084AEC" w:rsidTr="00CB4033">
        <w:trPr>
          <w:cantSplit/>
        </w:trPr>
        <w:tc>
          <w:tcPr>
            <w:tcW w:w="2710" w:type="dxa"/>
            <w:shd w:val="pct15" w:color="auto" w:fill="auto"/>
          </w:tcPr>
          <w:p w:rsidR="009C4CA8" w:rsidRPr="0015137E" w:rsidRDefault="009C4CA8" w:rsidP="00BA38DD">
            <w:pPr>
              <w:rPr>
                <w:b/>
              </w:rPr>
            </w:pPr>
            <w:r w:rsidRPr="0015137E">
              <w:rPr>
                <w:b/>
              </w:rPr>
              <w:t>Miscellaneous Macros</w:t>
            </w:r>
          </w:p>
        </w:tc>
        <w:tc>
          <w:tcPr>
            <w:tcW w:w="6716" w:type="dxa"/>
            <w:shd w:val="pct15" w:color="auto" w:fill="auto"/>
          </w:tcPr>
          <w:p w:rsidR="009C4CA8" w:rsidRPr="002F507F" w:rsidRDefault="009C4CA8" w:rsidP="00BA38DD">
            <w:pPr>
              <w:rPr>
                <w:color w:val="0000FF"/>
                <w:sz w:val="20"/>
                <w:szCs w:val="24"/>
                <w:u w:val="single"/>
              </w:rPr>
            </w:pPr>
            <w:hyperlink r:id="rId111" w:anchor="macros-miscellaneous" w:history="1">
              <w:r w:rsidRPr="002F507F">
                <w:rPr>
                  <w:rStyle w:val="Hyperlink"/>
                  <w:sz w:val="20"/>
                </w:rPr>
                <w:t>https://www.motoslave.net/sugarcube/2/docs/#macros-miscellaneous</w:t>
              </w:r>
            </w:hyperlink>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done</w:t>
            </w:r>
            <w:r w:rsidRPr="00F92728">
              <w:rPr>
                <w:szCs w:val="24"/>
              </w:rPr>
              <w: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goto</w:t>
            </w:r>
            <w:r w:rsidRPr="00F92728">
              <w:rPr>
                <w:szCs w:val="24"/>
              </w:rPr>
              <w:t>&gt;&gt;</w:t>
            </w:r>
          </w:p>
        </w:tc>
        <w:tc>
          <w:tcPr>
            <w:tcW w:w="6716" w:type="dxa"/>
          </w:tcPr>
          <w:p w:rsidR="009C4CA8" w:rsidRPr="00F532D0" w:rsidRDefault="009C4CA8" w:rsidP="00F532D0">
            <w:pPr>
              <w:rPr>
                <w:szCs w:val="24"/>
              </w:rPr>
            </w:pPr>
            <w:r w:rsidRPr="00F532D0">
              <w:rPr>
                <w:szCs w:val="24"/>
              </w:rPr>
              <w:t>&lt;&lt;goto passageName&gt;&gt;</w:t>
            </w:r>
          </w:p>
          <w:p w:rsidR="009C4CA8" w:rsidRPr="00F532D0" w:rsidRDefault="009C4CA8" w:rsidP="00F532D0">
            <w:pPr>
              <w:rPr>
                <w:szCs w:val="24"/>
              </w:rPr>
            </w:pPr>
            <w:r w:rsidRPr="00F532D0">
              <w:rPr>
                <w:szCs w:val="24"/>
              </w:rPr>
              <w:t>&lt;&lt;goto linkMarkup&gt;&gt;</w:t>
            </w:r>
          </w:p>
          <w:p w:rsidR="009C4CA8" w:rsidRDefault="009C4CA8" w:rsidP="00BA38DD">
            <w:pPr>
              <w:rPr>
                <w:szCs w:val="24"/>
              </w:rPr>
            </w:pPr>
          </w:p>
          <w:p w:rsidR="009C4CA8" w:rsidRPr="00620E55" w:rsidRDefault="009C4CA8" w:rsidP="00620E55">
            <w:pPr>
              <w:rPr>
                <w:szCs w:val="24"/>
              </w:rPr>
            </w:pPr>
            <w:r w:rsidRPr="00620E55">
              <w:rPr>
                <w:b/>
                <w:szCs w:val="24"/>
              </w:rPr>
              <w:t>passageName</w:t>
            </w:r>
            <w:r w:rsidRPr="00620E55">
              <w:rPr>
                <w:szCs w:val="24"/>
              </w:rPr>
              <w:t>: The name of the passage to go to.</w:t>
            </w:r>
          </w:p>
          <w:p w:rsidR="009C4CA8" w:rsidRPr="00620E55" w:rsidRDefault="009C4CA8" w:rsidP="00620E55">
            <w:pPr>
              <w:rPr>
                <w:szCs w:val="24"/>
              </w:rPr>
            </w:pPr>
            <w:r w:rsidRPr="00620E55">
              <w:rPr>
                <w:szCs w:val="24"/>
              </w:rPr>
              <w:t>Link markup form</w:t>
            </w:r>
          </w:p>
          <w:p w:rsidR="009C4CA8" w:rsidRPr="00620E55" w:rsidRDefault="009C4CA8" w:rsidP="00620E55">
            <w:pPr>
              <w:rPr>
                <w:szCs w:val="24"/>
              </w:rPr>
            </w:pPr>
            <w:r w:rsidRPr="00620E55">
              <w:rPr>
                <w:b/>
                <w:szCs w:val="24"/>
              </w:rPr>
              <w:t>linkMarkup</w:t>
            </w:r>
            <w:r w:rsidRPr="00620E55">
              <w:rPr>
                <w:szCs w:val="24"/>
              </w:rPr>
              <w:t>: The link markup to use (regular syntax only, no setters).</w:t>
            </w:r>
          </w:p>
          <w:p w:rsidR="009C4CA8" w:rsidRDefault="009C4CA8" w:rsidP="00BA38DD">
            <w:pPr>
              <w:rPr>
                <w:szCs w:val="24"/>
              </w:rPr>
            </w:pPr>
          </w:p>
          <w:p w:rsidR="009C4CA8" w:rsidRPr="00956647" w:rsidRDefault="009C4CA8" w:rsidP="00956647">
            <w:pPr>
              <w:rPr>
                <w:szCs w:val="24"/>
              </w:rPr>
            </w:pPr>
            <w:r w:rsidRPr="00956647">
              <w:rPr>
                <w:szCs w:val="24"/>
              </w:rPr>
              <w:t>→ Passage name form</w:t>
            </w:r>
          </w:p>
          <w:p w:rsidR="009C4CA8" w:rsidRPr="00956647" w:rsidRDefault="009C4CA8" w:rsidP="00956647">
            <w:pPr>
              <w:rPr>
                <w:szCs w:val="24"/>
              </w:rPr>
            </w:pPr>
            <w:r w:rsidRPr="00956647">
              <w:rPr>
                <w:szCs w:val="24"/>
              </w:rPr>
              <w:t>&lt;&lt;goto "Somewhere over yonder"&gt;&gt;</w:t>
            </w:r>
          </w:p>
          <w:p w:rsidR="009C4CA8" w:rsidRPr="00956647" w:rsidRDefault="009C4CA8" w:rsidP="00956647">
            <w:pPr>
              <w:rPr>
                <w:szCs w:val="24"/>
              </w:rPr>
            </w:pPr>
            <w:r w:rsidRPr="00956647">
              <w:rPr>
                <w:szCs w:val="24"/>
              </w:rPr>
              <w:t>&lt;&lt;goto $selectedPassage&gt;&gt;</w:t>
            </w:r>
          </w:p>
          <w:p w:rsidR="009C4CA8" w:rsidRPr="00956647" w:rsidRDefault="009C4CA8" w:rsidP="00956647">
            <w:pPr>
              <w:rPr>
                <w:szCs w:val="24"/>
              </w:rPr>
            </w:pPr>
          </w:p>
          <w:p w:rsidR="009C4CA8" w:rsidRPr="00956647" w:rsidRDefault="009C4CA8" w:rsidP="00956647">
            <w:pPr>
              <w:rPr>
                <w:szCs w:val="24"/>
              </w:rPr>
            </w:pPr>
            <w:r w:rsidRPr="00956647">
              <w:rPr>
                <w:szCs w:val="24"/>
              </w:rPr>
              <w:t>→ Link markup form</w:t>
            </w:r>
          </w:p>
          <w:p w:rsidR="009C4CA8" w:rsidRPr="00956647" w:rsidRDefault="009C4CA8" w:rsidP="00956647">
            <w:pPr>
              <w:rPr>
                <w:szCs w:val="24"/>
              </w:rPr>
            </w:pPr>
            <w:r w:rsidRPr="00956647">
              <w:rPr>
                <w:szCs w:val="24"/>
              </w:rPr>
              <w:t>&lt;&lt;goto [[Somewhere over yonder]]&gt;&gt;</w:t>
            </w:r>
          </w:p>
          <w:p w:rsidR="009C4CA8" w:rsidRPr="00956647" w:rsidRDefault="009C4CA8" w:rsidP="00956647">
            <w:pPr>
              <w:rPr>
                <w:szCs w:val="24"/>
              </w:rPr>
            </w:pPr>
            <w:r w:rsidRPr="00956647">
              <w:rPr>
                <w:szCs w:val="24"/>
              </w:rPr>
              <w:t>&lt;&lt;goto [[$selectedPassage]]&gt;&gt;</w:t>
            </w:r>
          </w:p>
          <w:p w:rsidR="009C4CA8" w:rsidRDefault="009C4CA8" w:rsidP="00BA38DD">
            <w:pPr>
              <w:rPr>
                <w:szCs w:val="24"/>
              </w:rPr>
            </w:pPr>
          </w:p>
          <w:p w:rsidR="009C4CA8" w:rsidRPr="00F532D0" w:rsidRDefault="009C4CA8" w:rsidP="00BA38DD">
            <w:pPr>
              <w:rPr>
                <w:sz w:val="20"/>
              </w:rPr>
            </w:pPr>
            <w:hyperlink r:id="rId112" w:anchor="macros-macro-goto" w:history="1">
              <w:r w:rsidRPr="00F532D0">
                <w:rPr>
                  <w:rStyle w:val="Hyperlink"/>
                  <w:sz w:val="20"/>
                </w:rPr>
                <w:t>http://www.motoslave.net/sugarcube/2/docs/#macros-</w:t>
              </w:r>
              <w:r w:rsidRPr="00F532D0">
                <w:rPr>
                  <w:rStyle w:val="Hyperlink"/>
                  <w:b/>
                  <w:sz w:val="20"/>
                </w:rPr>
                <w:t>macro-goto</w:t>
              </w:r>
            </w:hyperlink>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repeat</w:t>
            </w:r>
            <w:r w:rsidRPr="00F92728">
              <w:rPr>
                <w:szCs w:val="24"/>
              </w:rPr>
              <w: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stop</w:t>
            </w:r>
            <w:r w:rsidRPr="00F92728">
              <w:rPr>
                <w:szCs w:val="24"/>
              </w:rPr>
              <w: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timed</w:t>
            </w:r>
            <w:r w:rsidRPr="00F92728">
              <w:rPr>
                <w:szCs w:val="24"/>
              </w:rPr>
              <w:t>&gt;&gt;</w:t>
            </w:r>
          </w:p>
        </w:tc>
        <w:tc>
          <w:tcPr>
            <w:tcW w:w="6716" w:type="dxa"/>
          </w:tcPr>
          <w:p w:rsidR="009C4CA8" w:rsidRPr="009D545E" w:rsidRDefault="009C4CA8" w:rsidP="00BA38DD">
            <w:pPr>
              <w:rPr>
                <w:szCs w:val="24"/>
              </w:rPr>
            </w:pPr>
          </w:p>
        </w:tc>
      </w:tr>
      <w:tr w:rsidR="009C4CA8" w:rsidRPr="00145F1C" w:rsidTr="00CB4033">
        <w:trPr>
          <w:cantSplit/>
        </w:trPr>
        <w:tc>
          <w:tcPr>
            <w:tcW w:w="2710" w:type="dxa"/>
          </w:tcPr>
          <w:p w:rsidR="009C4CA8" w:rsidRDefault="009C4CA8" w:rsidP="00BA38DD">
            <w:r w:rsidRPr="00F92728">
              <w:rPr>
                <w:szCs w:val="24"/>
              </w:rPr>
              <w:t>&lt;&lt;</w:t>
            </w:r>
            <w:r w:rsidRPr="00F92728">
              <w:rPr>
                <w:b/>
                <w:szCs w:val="24"/>
              </w:rPr>
              <w:t>widget</w:t>
            </w:r>
            <w:r w:rsidRPr="00F92728">
              <w:rPr>
                <w:szCs w:val="24"/>
              </w:rPr>
              <w:t>&gt;&gt;</w:t>
            </w:r>
          </w:p>
        </w:tc>
        <w:tc>
          <w:tcPr>
            <w:tcW w:w="6716" w:type="dxa"/>
          </w:tcPr>
          <w:p w:rsidR="009C4CA8" w:rsidRPr="009D545E" w:rsidRDefault="009C4CA8" w:rsidP="00BA38DD">
            <w:pPr>
              <w:rPr>
                <w:szCs w:val="24"/>
              </w:rPr>
            </w:pPr>
          </w:p>
        </w:tc>
      </w:tr>
    </w:tbl>
    <w:p w:rsidR="009C4CA8" w:rsidRDefault="009C4CA8" w:rsidP="00F92728">
      <w:pPr>
        <w:rPr>
          <w:szCs w:val="24"/>
        </w:rPr>
      </w:pPr>
    </w:p>
    <w:p w:rsidR="009C4CA8" w:rsidRDefault="009C4CA8"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9C4CA8" w:rsidRPr="00084AEC" w:rsidTr="00A63155">
        <w:trPr>
          <w:cantSplit/>
        </w:trPr>
        <w:tc>
          <w:tcPr>
            <w:tcW w:w="9426" w:type="dxa"/>
            <w:gridSpan w:val="3"/>
            <w:shd w:val="pct15" w:color="auto" w:fill="auto"/>
          </w:tcPr>
          <w:p w:rsidR="009C4CA8" w:rsidRPr="000E38B2" w:rsidRDefault="009C4CA8" w:rsidP="000E38B2">
            <w:pPr>
              <w:rPr>
                <w:szCs w:val="24"/>
              </w:rPr>
            </w:pPr>
            <w:r w:rsidRPr="00181E5A">
              <w:rPr>
                <w:b/>
                <w:highlight w:val="yellow"/>
              </w:rPr>
              <w:t>Deprecated Macros</w:t>
            </w:r>
            <w:r>
              <w:rPr>
                <w:b/>
              </w:rPr>
              <w:t xml:space="preserve"> –</w:t>
            </w:r>
            <w:r>
              <w:rPr>
                <w:szCs w:val="24"/>
              </w:rPr>
              <w:t>These macros currently work but should be replaced</w:t>
            </w:r>
          </w:p>
        </w:tc>
      </w:tr>
      <w:tr w:rsidR="009C4CA8" w:rsidRPr="00A70A3D" w:rsidTr="00A70A3D">
        <w:trPr>
          <w:cantSplit/>
        </w:trPr>
        <w:tc>
          <w:tcPr>
            <w:tcW w:w="1984" w:type="dxa"/>
            <w:shd w:val="pct15" w:color="auto" w:fill="auto"/>
          </w:tcPr>
          <w:p w:rsidR="009C4CA8" w:rsidRPr="00A70A3D" w:rsidRDefault="009C4CA8" w:rsidP="000E38B2">
            <w:pPr>
              <w:rPr>
                <w:b/>
              </w:rPr>
            </w:pPr>
            <w:r w:rsidRPr="00A70A3D">
              <w:rPr>
                <w:b/>
              </w:rPr>
              <w:t>Old</w:t>
            </w:r>
          </w:p>
        </w:tc>
        <w:tc>
          <w:tcPr>
            <w:tcW w:w="1701" w:type="dxa"/>
            <w:shd w:val="pct15" w:color="auto" w:fill="auto"/>
          </w:tcPr>
          <w:p w:rsidR="009C4CA8" w:rsidRPr="00A70A3D" w:rsidRDefault="009C4CA8" w:rsidP="000E38B2">
            <w:pPr>
              <w:rPr>
                <w:b/>
                <w:szCs w:val="24"/>
              </w:rPr>
            </w:pPr>
            <w:r w:rsidRPr="00A70A3D">
              <w:rPr>
                <w:b/>
                <w:szCs w:val="24"/>
              </w:rPr>
              <w:t>Replaced by</w:t>
            </w:r>
            <w:r>
              <w:rPr>
                <w:b/>
                <w:szCs w:val="24"/>
              </w:rPr>
              <w:t>:</w:t>
            </w:r>
          </w:p>
        </w:tc>
        <w:tc>
          <w:tcPr>
            <w:tcW w:w="5741" w:type="dxa"/>
            <w:shd w:val="pct15" w:color="auto" w:fill="auto"/>
          </w:tcPr>
          <w:p w:rsidR="009C4CA8" w:rsidRPr="00A70A3D" w:rsidRDefault="009C4CA8" w:rsidP="000E38B2">
            <w:pPr>
              <w:rPr>
                <w:b/>
                <w:szCs w:val="24"/>
              </w:rPr>
            </w:pPr>
            <w:r>
              <w:rPr>
                <w:b/>
                <w:szCs w:val="24"/>
              </w:rPr>
              <w:t>Link</w:t>
            </w:r>
          </w:p>
        </w:tc>
      </w:tr>
      <w:tr w:rsidR="009C4CA8" w:rsidRPr="00145F1C" w:rsidTr="00A70A3D">
        <w:trPr>
          <w:cantSplit/>
        </w:trPr>
        <w:tc>
          <w:tcPr>
            <w:tcW w:w="1984" w:type="dxa"/>
          </w:tcPr>
          <w:p w:rsidR="009C4CA8" w:rsidRPr="00C10F7B" w:rsidRDefault="009C4CA8" w:rsidP="000E38B2">
            <w:pPr>
              <w:rPr>
                <w:b/>
              </w:rPr>
            </w:pPr>
            <w:r w:rsidRPr="00C10F7B">
              <w:rPr>
                <w:b/>
              </w:rPr>
              <w:t>&lt;&lt;</w:t>
            </w:r>
            <w:r>
              <w:rPr>
                <w:b/>
              </w:rPr>
              <w:t>display</w:t>
            </w:r>
            <w:r w:rsidRPr="00C10F7B">
              <w:rPr>
                <w:b/>
              </w:rPr>
              <w:t>&gt;&gt;</w:t>
            </w:r>
          </w:p>
        </w:tc>
        <w:tc>
          <w:tcPr>
            <w:tcW w:w="1701" w:type="dxa"/>
          </w:tcPr>
          <w:p w:rsidR="009C4CA8" w:rsidRPr="009D545E" w:rsidRDefault="009C4CA8" w:rsidP="000E38B2">
            <w:pPr>
              <w:rPr>
                <w:szCs w:val="24"/>
              </w:rPr>
            </w:pPr>
            <w:r>
              <w:rPr>
                <w:szCs w:val="24"/>
              </w:rPr>
              <w:t>&lt;&lt;</w:t>
            </w:r>
            <w:r w:rsidRPr="008B24E3">
              <w:rPr>
                <w:b/>
                <w:szCs w:val="24"/>
              </w:rPr>
              <w:t>include</w:t>
            </w:r>
            <w:r>
              <w:rPr>
                <w:szCs w:val="24"/>
              </w:rPr>
              <w:t>&gt;&gt;</w:t>
            </w:r>
          </w:p>
        </w:tc>
        <w:tc>
          <w:tcPr>
            <w:tcW w:w="5741" w:type="dxa"/>
          </w:tcPr>
          <w:p w:rsidR="009C4CA8" w:rsidRPr="008B24E3" w:rsidRDefault="009C4CA8" w:rsidP="000E38B2">
            <w:pPr>
              <w:rPr>
                <w:sz w:val="18"/>
                <w:szCs w:val="18"/>
              </w:rPr>
            </w:pPr>
            <w:hyperlink r:id="rId113" w:anchor="macros-macro-display" w:history="1">
              <w:r w:rsidRPr="008B24E3">
                <w:rPr>
                  <w:rStyle w:val="Hyperlink"/>
                  <w:sz w:val="18"/>
                  <w:szCs w:val="18"/>
                </w:rPr>
                <w:t>https://www.motoslave.net/sugarcube/2/docs/#macros-macro-display</w:t>
              </w:r>
            </w:hyperlink>
          </w:p>
        </w:tc>
      </w:tr>
      <w:tr w:rsidR="009C4CA8" w:rsidRPr="00145F1C" w:rsidTr="00A70A3D">
        <w:trPr>
          <w:cantSplit/>
        </w:trPr>
        <w:tc>
          <w:tcPr>
            <w:tcW w:w="1984" w:type="dxa"/>
          </w:tcPr>
          <w:p w:rsidR="009C4CA8" w:rsidRPr="00834F13" w:rsidRDefault="009C4CA8" w:rsidP="000E38B2">
            <w:pPr>
              <w:rPr>
                <w:b/>
              </w:rPr>
            </w:pPr>
            <w:r w:rsidRPr="00834F13">
              <w:rPr>
                <w:b/>
              </w:rPr>
              <w:t>&lt;&lt;forget&gt;&gt;</w:t>
            </w:r>
          </w:p>
        </w:tc>
        <w:tc>
          <w:tcPr>
            <w:tcW w:w="1701" w:type="dxa"/>
          </w:tcPr>
          <w:p w:rsidR="009C4CA8" w:rsidRPr="00834F13" w:rsidRDefault="009C4CA8" w:rsidP="000E38B2">
            <w:pPr>
              <w:rPr>
                <w:szCs w:val="24"/>
              </w:rPr>
            </w:pPr>
            <w:bookmarkStart w:id="236" w:name="_Hlk92277112"/>
            <w:r w:rsidRPr="000B26E3">
              <w:rPr>
                <w:b/>
                <w:szCs w:val="24"/>
              </w:rPr>
              <w:t>forget</w:t>
            </w:r>
            <w:r w:rsidRPr="00834F13">
              <w:rPr>
                <w:szCs w:val="24"/>
              </w:rPr>
              <w:t>()</w:t>
            </w:r>
            <w:bookmarkEnd w:id="236"/>
          </w:p>
        </w:tc>
        <w:tc>
          <w:tcPr>
            <w:tcW w:w="5741" w:type="dxa"/>
          </w:tcPr>
          <w:p w:rsidR="009C4CA8" w:rsidRPr="000B26E3" w:rsidRDefault="009C4CA8" w:rsidP="000E38B2">
            <w:pPr>
              <w:rPr>
                <w:sz w:val="18"/>
                <w:szCs w:val="18"/>
              </w:rPr>
            </w:pPr>
            <w:hyperlink r:id="rId114" w:anchor="functions-function-forget" w:history="1">
              <w:r w:rsidRPr="00436D6D">
                <w:rPr>
                  <w:rStyle w:val="Hyperlink"/>
                  <w:sz w:val="18"/>
                  <w:szCs w:val="18"/>
                </w:rPr>
                <w:t>https://www.motoslave.net/sugarcube/2/docs/#functions-function-forget</w:t>
              </w:r>
            </w:hyperlink>
          </w:p>
        </w:tc>
      </w:tr>
      <w:tr w:rsidR="009C4CA8" w:rsidRPr="00145F1C" w:rsidTr="00933D57">
        <w:trPr>
          <w:cantSplit/>
        </w:trPr>
        <w:tc>
          <w:tcPr>
            <w:tcW w:w="1984" w:type="dxa"/>
          </w:tcPr>
          <w:p w:rsidR="009C4CA8" w:rsidRPr="00834F13" w:rsidRDefault="009C4CA8" w:rsidP="000E38B2">
            <w:pPr>
              <w:rPr>
                <w:b/>
              </w:rPr>
            </w:pPr>
          </w:p>
        </w:tc>
        <w:tc>
          <w:tcPr>
            <w:tcW w:w="7442" w:type="dxa"/>
            <w:gridSpan w:val="2"/>
          </w:tcPr>
          <w:p w:rsidR="009C4CA8" w:rsidRPr="00145F1C" w:rsidRDefault="009C4CA8"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9C4CA8" w:rsidRPr="00145F1C" w:rsidRDefault="009C4CA8" w:rsidP="000E64B6">
            <w:pPr>
              <w:rPr>
                <w:szCs w:val="24"/>
                <w:lang w:eastAsia="en-AU"/>
              </w:rPr>
            </w:pPr>
            <w:r w:rsidRPr="00145F1C">
              <w:rPr>
                <w:szCs w:val="24"/>
                <w:lang w:eastAsia="en-AU"/>
              </w:rPr>
              <w:t xml:space="preserve">&lt;&lt; forget </w:t>
            </w:r>
            <w:bookmarkStart w:id="237" w:name="_Hlk23921059"/>
            <w:r w:rsidRPr="00145F1C">
              <w:rPr>
                <w:szCs w:val="24"/>
                <w:lang w:eastAsia="en-AU"/>
              </w:rPr>
              <w:t>$variable</w:t>
            </w:r>
            <w:bookmarkEnd w:id="237"/>
            <w:r w:rsidRPr="00145F1C">
              <w:rPr>
                <w:szCs w:val="24"/>
                <w:lang w:eastAsia="en-AU"/>
              </w:rPr>
              <w:t xml:space="preserve"> =numerical expression&gt;&gt;</w:t>
            </w:r>
          </w:p>
          <w:p w:rsidR="009C4CA8" w:rsidRDefault="009C4CA8"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9C4CA8" w:rsidRPr="00145F1C" w:rsidTr="00A70A3D">
        <w:trPr>
          <w:cantSplit/>
        </w:trPr>
        <w:tc>
          <w:tcPr>
            <w:tcW w:w="1984" w:type="dxa"/>
          </w:tcPr>
          <w:p w:rsidR="009C4CA8" w:rsidRPr="00432974" w:rsidRDefault="009C4CA8" w:rsidP="000E38B2">
            <w:pPr>
              <w:rPr>
                <w:b/>
              </w:rPr>
            </w:pPr>
            <w:r w:rsidRPr="00432974">
              <w:rPr>
                <w:b/>
              </w:rPr>
              <w:t>&lt;&lt;remember&gt;&gt;</w:t>
            </w:r>
          </w:p>
        </w:tc>
        <w:tc>
          <w:tcPr>
            <w:tcW w:w="1701" w:type="dxa"/>
          </w:tcPr>
          <w:p w:rsidR="009C4CA8" w:rsidRDefault="009C4CA8" w:rsidP="000E38B2">
            <w:pPr>
              <w:rPr>
                <w:szCs w:val="24"/>
              </w:rPr>
            </w:pPr>
            <w:bookmarkStart w:id="238" w:name="_Hlk92277145"/>
            <w:r w:rsidRPr="000B26E3">
              <w:rPr>
                <w:b/>
                <w:szCs w:val="24"/>
              </w:rPr>
              <w:t>memorize</w:t>
            </w:r>
            <w:r w:rsidRPr="00432974">
              <w:rPr>
                <w:szCs w:val="24"/>
              </w:rPr>
              <w:t>()</w:t>
            </w:r>
            <w:bookmarkEnd w:id="238"/>
            <w:r>
              <w:rPr>
                <w:szCs w:val="24"/>
              </w:rPr>
              <w:t xml:space="preserve"> or</w:t>
            </w:r>
          </w:p>
          <w:p w:rsidR="009C4CA8" w:rsidRPr="00432974" w:rsidRDefault="009C4CA8" w:rsidP="000E38B2">
            <w:pPr>
              <w:rPr>
                <w:szCs w:val="24"/>
              </w:rPr>
            </w:pPr>
            <w:bookmarkStart w:id="239" w:name="_Hlk92277174"/>
            <w:r w:rsidRPr="000B26E3">
              <w:rPr>
                <w:b/>
                <w:szCs w:val="24"/>
              </w:rPr>
              <w:t>recall</w:t>
            </w:r>
            <w:r w:rsidRPr="00432974">
              <w:rPr>
                <w:szCs w:val="24"/>
              </w:rPr>
              <w:t>()</w:t>
            </w:r>
            <w:bookmarkEnd w:id="239"/>
          </w:p>
        </w:tc>
        <w:tc>
          <w:tcPr>
            <w:tcW w:w="5741" w:type="dxa"/>
          </w:tcPr>
          <w:p w:rsidR="009C4CA8" w:rsidRDefault="009C4CA8" w:rsidP="000E38B2">
            <w:pPr>
              <w:rPr>
                <w:sz w:val="18"/>
                <w:szCs w:val="18"/>
              </w:rPr>
            </w:pPr>
            <w:hyperlink r:id="rId115" w:anchor="functions-function-memorize" w:history="1">
              <w:r w:rsidRPr="00752BA2">
                <w:rPr>
                  <w:rStyle w:val="Hyperlink"/>
                  <w:sz w:val="18"/>
                  <w:szCs w:val="18"/>
                </w:rPr>
                <w:t>https://www.motoslave.net/sugarcube/2/docs/#functions-function-memorize</w:t>
              </w:r>
            </w:hyperlink>
          </w:p>
          <w:p w:rsidR="009C4CA8" w:rsidRPr="00436D6D" w:rsidRDefault="009C4CA8" w:rsidP="000E38B2">
            <w:pPr>
              <w:rPr>
                <w:sz w:val="18"/>
                <w:szCs w:val="18"/>
              </w:rPr>
            </w:pPr>
            <w:hyperlink r:id="rId116" w:anchor="functions-function-recall" w:history="1">
              <w:r w:rsidRPr="00752BA2">
                <w:rPr>
                  <w:rStyle w:val="Hyperlink"/>
                  <w:sz w:val="18"/>
                  <w:szCs w:val="18"/>
                </w:rPr>
                <w:t>https://www.motoslave.net/sugarcube/2/docs/#functions-function-recall</w:t>
              </w:r>
            </w:hyperlink>
          </w:p>
        </w:tc>
      </w:tr>
      <w:tr w:rsidR="009C4CA8" w:rsidRPr="00145F1C" w:rsidTr="00933D57">
        <w:trPr>
          <w:cantSplit/>
        </w:trPr>
        <w:tc>
          <w:tcPr>
            <w:tcW w:w="1984" w:type="dxa"/>
          </w:tcPr>
          <w:p w:rsidR="009C4CA8" w:rsidRPr="00432974" w:rsidRDefault="009C4CA8" w:rsidP="000E38B2">
            <w:pPr>
              <w:rPr>
                <w:b/>
              </w:rPr>
            </w:pPr>
          </w:p>
        </w:tc>
        <w:tc>
          <w:tcPr>
            <w:tcW w:w="7442" w:type="dxa"/>
            <w:gridSpan w:val="2"/>
          </w:tcPr>
          <w:p w:rsidR="009C4CA8" w:rsidRPr="00145F1C" w:rsidRDefault="009C4CA8" w:rsidP="006D7D2C">
            <w:pPr>
              <w:rPr>
                <w:szCs w:val="24"/>
                <w:lang w:eastAsia="en-AU"/>
              </w:rPr>
            </w:pPr>
            <w:bookmarkStart w:id="240"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9C4CA8" w:rsidRPr="00145F1C" w:rsidRDefault="009C4CA8" w:rsidP="006D7D2C">
            <w:pPr>
              <w:rPr>
                <w:szCs w:val="24"/>
                <w:lang w:eastAsia="en-AU"/>
              </w:rPr>
            </w:pPr>
            <w:r w:rsidRPr="00145F1C">
              <w:rPr>
                <w:szCs w:val="24"/>
                <w:lang w:eastAsia="en-AU"/>
              </w:rPr>
              <w:t xml:space="preserve">&lt;&lt;remember </w:t>
            </w:r>
            <w:bookmarkStart w:id="241" w:name="_Hlk23921176"/>
            <w:r w:rsidRPr="00145F1C">
              <w:rPr>
                <w:szCs w:val="24"/>
                <w:lang w:eastAsia="en-AU"/>
              </w:rPr>
              <w:t>$variable</w:t>
            </w:r>
            <w:bookmarkEnd w:id="241"/>
            <w:r w:rsidRPr="00145F1C">
              <w:rPr>
                <w:szCs w:val="24"/>
                <w:lang w:eastAsia="en-AU"/>
              </w:rPr>
              <w:t xml:space="preserve"> =numerical expression&gt;&gt;</w:t>
            </w:r>
          </w:p>
          <w:p w:rsidR="009C4CA8" w:rsidRDefault="009C4CA8"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240"/>
          </w:p>
        </w:tc>
      </w:tr>
      <w:tr w:rsidR="009C4CA8" w:rsidRPr="00145F1C" w:rsidTr="00A70A3D">
        <w:trPr>
          <w:cantSplit/>
        </w:trPr>
        <w:tc>
          <w:tcPr>
            <w:tcW w:w="1984" w:type="dxa"/>
          </w:tcPr>
          <w:p w:rsidR="009C4CA8" w:rsidRPr="00432974" w:rsidRDefault="009C4CA8" w:rsidP="000E38B2">
            <w:pPr>
              <w:rPr>
                <w:b/>
              </w:rPr>
            </w:pPr>
            <w:r>
              <w:rPr>
                <w:b/>
              </w:rPr>
              <w:t>&lt;&lt;click&gt;&gt;</w:t>
            </w:r>
          </w:p>
        </w:tc>
        <w:tc>
          <w:tcPr>
            <w:tcW w:w="1701" w:type="dxa"/>
          </w:tcPr>
          <w:p w:rsidR="009C4CA8" w:rsidRPr="000B26E3" w:rsidRDefault="009C4CA8" w:rsidP="000E38B2">
            <w:pPr>
              <w:rPr>
                <w:b/>
                <w:szCs w:val="24"/>
              </w:rPr>
            </w:pPr>
          </w:p>
        </w:tc>
        <w:tc>
          <w:tcPr>
            <w:tcW w:w="5741" w:type="dxa"/>
          </w:tcPr>
          <w:p w:rsidR="009C4CA8" w:rsidRDefault="009C4CA8" w:rsidP="000E38B2"/>
        </w:tc>
      </w:tr>
      <w:tr w:rsidR="009C4CA8" w:rsidRPr="00145F1C" w:rsidTr="00A70A3D">
        <w:trPr>
          <w:cantSplit/>
        </w:trPr>
        <w:tc>
          <w:tcPr>
            <w:tcW w:w="1984" w:type="dxa"/>
          </w:tcPr>
          <w:p w:rsidR="009C4CA8" w:rsidRPr="004F47D6" w:rsidRDefault="009C4CA8" w:rsidP="000E38B2">
            <w:pPr>
              <w:rPr>
                <w:b/>
              </w:rPr>
            </w:pPr>
            <w:r w:rsidRPr="004F47D6">
              <w:rPr>
                <w:b/>
              </w:rPr>
              <w:t>&lt;&lt;setplaylist&gt;&gt;</w:t>
            </w:r>
          </w:p>
        </w:tc>
        <w:tc>
          <w:tcPr>
            <w:tcW w:w="1701" w:type="dxa"/>
          </w:tcPr>
          <w:p w:rsidR="009C4CA8" w:rsidRPr="000B26E3" w:rsidRDefault="009C4CA8" w:rsidP="000E38B2">
            <w:pPr>
              <w:rPr>
                <w:b/>
                <w:szCs w:val="24"/>
              </w:rPr>
            </w:pPr>
          </w:p>
        </w:tc>
        <w:tc>
          <w:tcPr>
            <w:tcW w:w="5741" w:type="dxa"/>
          </w:tcPr>
          <w:p w:rsidR="009C4CA8" w:rsidRDefault="009C4CA8" w:rsidP="000E38B2"/>
        </w:tc>
      </w:tr>
    </w:tbl>
    <w:p w:rsidR="009C4CA8" w:rsidRDefault="009C4CA8" w:rsidP="00BB6577">
      <w:pPr>
        <w:rPr>
          <w:szCs w:val="24"/>
        </w:rPr>
      </w:pPr>
    </w:p>
    <w:p w:rsidR="009C4CA8" w:rsidRDefault="009C4CA8"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9C4CA8" w:rsidRPr="005532BF" w:rsidTr="0078756E">
        <w:trPr>
          <w:cantSplit/>
        </w:trPr>
        <w:tc>
          <w:tcPr>
            <w:tcW w:w="9426" w:type="dxa"/>
            <w:gridSpan w:val="2"/>
            <w:shd w:val="pct15" w:color="auto" w:fill="auto"/>
          </w:tcPr>
          <w:p w:rsidR="009C4CA8" w:rsidRPr="005532BF" w:rsidRDefault="009C4CA8" w:rsidP="009B63B5">
            <w:pPr>
              <w:keepNext/>
              <w:rPr>
                <w:b/>
                <w:szCs w:val="24"/>
              </w:rPr>
            </w:pPr>
            <w:bookmarkStart w:id="242" w:name="_Hlk92514152"/>
            <w:r w:rsidRPr="0078756E">
              <w:rPr>
                <w:b/>
                <w:szCs w:val="24"/>
                <w:highlight w:val="yellow"/>
              </w:rPr>
              <w:t>Twine 1 macros that have been dropped or replaced</w:t>
            </w:r>
          </w:p>
        </w:tc>
      </w:tr>
      <w:tr w:rsidR="009C4CA8" w:rsidRPr="005532BF" w:rsidTr="005532BF">
        <w:trPr>
          <w:cantSplit/>
        </w:trPr>
        <w:tc>
          <w:tcPr>
            <w:tcW w:w="3359" w:type="dxa"/>
            <w:shd w:val="pct15" w:color="auto" w:fill="auto"/>
          </w:tcPr>
          <w:p w:rsidR="009C4CA8" w:rsidRPr="005532BF" w:rsidRDefault="009C4CA8" w:rsidP="0078756E">
            <w:pPr>
              <w:keepNext/>
              <w:rPr>
                <w:b/>
              </w:rPr>
            </w:pPr>
            <w:r w:rsidRPr="005532BF">
              <w:rPr>
                <w:b/>
              </w:rPr>
              <w:t>Twine 1 macros</w:t>
            </w:r>
          </w:p>
        </w:tc>
        <w:tc>
          <w:tcPr>
            <w:tcW w:w="6067" w:type="dxa"/>
            <w:shd w:val="pct15" w:color="auto" w:fill="auto"/>
          </w:tcPr>
          <w:p w:rsidR="009C4CA8" w:rsidRPr="005532BF" w:rsidRDefault="009C4CA8" w:rsidP="0078756E">
            <w:pPr>
              <w:keepNext/>
              <w:rPr>
                <w:b/>
                <w:szCs w:val="24"/>
              </w:rPr>
            </w:pPr>
            <w:r>
              <w:rPr>
                <w:b/>
                <w:szCs w:val="24"/>
              </w:rPr>
              <w:t>Relationship to Twine 2-SugarCube macros</w:t>
            </w:r>
          </w:p>
        </w:tc>
      </w:tr>
      <w:tr w:rsidR="009C4CA8" w:rsidRPr="00145F1C" w:rsidTr="005A17B6">
        <w:trPr>
          <w:cantSplit/>
        </w:trPr>
        <w:tc>
          <w:tcPr>
            <w:tcW w:w="3359" w:type="dxa"/>
          </w:tcPr>
          <w:p w:rsidR="009C4CA8" w:rsidRPr="00145F1C" w:rsidRDefault="009C4CA8"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9C4CA8" w:rsidRPr="00145F1C" w:rsidRDefault="009C4CA8" w:rsidP="005A17B6">
            <w:pPr>
              <w:rPr>
                <w:szCs w:val="24"/>
              </w:rPr>
            </w:pPr>
            <w:bookmarkStart w:id="243" w:name="_Hlk92228394"/>
            <w:r>
              <w:rPr>
                <w:szCs w:val="24"/>
              </w:rPr>
              <w:t xml:space="preserve">Replaced by  </w:t>
            </w:r>
            <w:bookmarkEnd w:id="243"/>
            <w:r>
              <w:rPr>
                <w:szCs w:val="24"/>
              </w:rPr>
              <w:t>&lt;&lt;</w:t>
            </w:r>
            <w:r w:rsidRPr="007C1068">
              <w:rPr>
                <w:b/>
                <w:szCs w:val="24"/>
              </w:rPr>
              <w:t>include</w:t>
            </w:r>
            <w:r>
              <w:rPr>
                <w:szCs w:val="24"/>
              </w:rPr>
              <w:t>&gt;&gt;</w:t>
            </w:r>
          </w:p>
        </w:tc>
      </w:tr>
      <w:tr w:rsidR="009C4CA8" w:rsidRPr="00145F1C" w:rsidTr="005A17B6">
        <w:trPr>
          <w:cantSplit/>
        </w:trPr>
        <w:tc>
          <w:tcPr>
            <w:tcW w:w="3359" w:type="dxa"/>
          </w:tcPr>
          <w:p w:rsidR="009C4CA8" w:rsidRPr="00145F1C" w:rsidRDefault="009C4CA8" w:rsidP="005A17B6">
            <w:pPr>
              <w:rPr>
                <w:szCs w:val="24"/>
                <w:lang w:eastAsia="en-AU"/>
              </w:rPr>
            </w:pPr>
            <w:bookmarkStart w:id="244" w:name="_Hlk92277134"/>
            <w:bookmarkEnd w:id="242"/>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9C4CA8" w:rsidRPr="00145F1C" w:rsidRDefault="009C4CA8"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tr w:rsidR="009C4CA8" w:rsidRPr="00145F1C" w:rsidTr="005A17B6">
        <w:trPr>
          <w:cantSplit/>
        </w:trPr>
        <w:tc>
          <w:tcPr>
            <w:tcW w:w="3359" w:type="dxa"/>
          </w:tcPr>
          <w:p w:rsidR="009C4CA8" w:rsidRPr="00145F1C" w:rsidRDefault="009C4CA8" w:rsidP="005A17B6">
            <w:pPr>
              <w:rPr>
                <w:szCs w:val="24"/>
                <w:lang w:eastAsia="en-AU"/>
              </w:rPr>
            </w:pPr>
            <w:bookmarkStart w:id="245" w:name="_Hlk95569150"/>
            <w:bookmarkEnd w:id="244"/>
            <w:r w:rsidRPr="00145F1C">
              <w:rPr>
                <w:szCs w:val="24"/>
                <w:lang w:eastAsia="en-AU"/>
              </w:rPr>
              <w:t>&lt;&lt;</w:t>
            </w:r>
            <w:r w:rsidRPr="00AD38A7">
              <w:rPr>
                <w:b/>
                <w:szCs w:val="24"/>
                <w:lang w:eastAsia="en-AU"/>
              </w:rPr>
              <w:t>$variable</w:t>
            </w:r>
            <w:r w:rsidRPr="00145F1C">
              <w:rPr>
                <w:szCs w:val="24"/>
                <w:lang w:eastAsia="en-AU"/>
              </w:rPr>
              <w:t>&gt;&gt;</w:t>
            </w:r>
            <w:bookmarkEnd w:id="245"/>
          </w:p>
        </w:tc>
        <w:tc>
          <w:tcPr>
            <w:tcW w:w="6067" w:type="dxa"/>
          </w:tcPr>
          <w:p w:rsidR="009C4CA8" w:rsidRPr="00145F1C" w:rsidRDefault="009C4CA8" w:rsidP="005A17B6">
            <w:pPr>
              <w:rPr>
                <w:szCs w:val="24"/>
              </w:rPr>
            </w:pPr>
            <w:r>
              <w:rPr>
                <w:szCs w:val="24"/>
              </w:rPr>
              <w:t xml:space="preserve">Replaced by the naked variable:  </w:t>
            </w:r>
            <w:r w:rsidRPr="005136E8">
              <w:rPr>
                <w:b/>
                <w:szCs w:val="24"/>
              </w:rPr>
              <w:t>$variable</w:t>
            </w:r>
          </w:p>
        </w:tc>
      </w:tr>
      <w:tr w:rsidR="009C4CA8" w:rsidRPr="00145F1C" w:rsidTr="005A17B6">
        <w:trPr>
          <w:cantSplit/>
        </w:trPr>
        <w:tc>
          <w:tcPr>
            <w:tcW w:w="3359" w:type="dxa"/>
          </w:tcPr>
          <w:p w:rsidR="009C4CA8" w:rsidRPr="00145F1C" w:rsidRDefault="009C4CA8"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9C4CA8" w:rsidRPr="00145F1C" w:rsidRDefault="009C4CA8" w:rsidP="005A17B6">
            <w:pPr>
              <w:rPr>
                <w:szCs w:val="24"/>
              </w:rPr>
            </w:pPr>
            <w:r>
              <w:rPr>
                <w:szCs w:val="24"/>
              </w:rPr>
              <w:t>Replaced by the &lt;&lt;</w:t>
            </w:r>
            <w:r w:rsidRPr="005136E8">
              <w:rPr>
                <w:b/>
                <w:szCs w:val="24"/>
              </w:rPr>
              <w:t>include</w:t>
            </w:r>
            <w:r>
              <w:rPr>
                <w:szCs w:val="24"/>
              </w:rPr>
              <w:t>&gt;&gt; variable.</w:t>
            </w:r>
          </w:p>
        </w:tc>
      </w:tr>
      <w:tr w:rsidR="009C4CA8" w:rsidRPr="00145F1C" w:rsidTr="005A17B6">
        <w:trPr>
          <w:cantSplit/>
        </w:trPr>
        <w:tc>
          <w:tcPr>
            <w:tcW w:w="3359" w:type="dxa"/>
          </w:tcPr>
          <w:p w:rsidR="009C4CA8" w:rsidRPr="00145F1C" w:rsidRDefault="009C4CA8"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9C4CA8" w:rsidRPr="004F7EA5" w:rsidRDefault="009C4CA8" w:rsidP="005A17B6">
            <w:pPr>
              <w:rPr>
                <w:szCs w:val="24"/>
              </w:rPr>
            </w:pPr>
            <w:bookmarkStart w:id="246" w:name="_Hlk92228469"/>
            <w:r>
              <w:rPr>
                <w:szCs w:val="24"/>
              </w:rPr>
              <w:t xml:space="preserve">Replaced by </w:t>
            </w:r>
            <w:bookmarkEnd w:id="246"/>
            <w:r w:rsidRPr="004F7EA5">
              <w:rPr>
                <w:szCs w:val="24"/>
              </w:rPr>
              <w:t>&lt;&lt;</w:t>
            </w:r>
            <w:r w:rsidRPr="00366517">
              <w:rPr>
                <w:b/>
                <w:szCs w:val="24"/>
              </w:rPr>
              <w:t>radiobutton</w:t>
            </w:r>
            <w:r w:rsidRPr="004F7EA5">
              <w:rPr>
                <w:szCs w:val="24"/>
              </w:rPr>
              <w:t>&gt;&gt;</w:t>
            </w:r>
          </w:p>
        </w:tc>
      </w:tr>
      <w:tr w:rsidR="009C4CA8" w:rsidRPr="00145F1C" w:rsidTr="005A17B6">
        <w:trPr>
          <w:cantSplit/>
        </w:trPr>
        <w:tc>
          <w:tcPr>
            <w:tcW w:w="3359" w:type="dxa"/>
          </w:tcPr>
          <w:p w:rsidR="009C4CA8" w:rsidRPr="00145F1C" w:rsidRDefault="009C4CA8"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9C4CA8" w:rsidRPr="00145F1C" w:rsidRDefault="009C4CA8"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9C4CA8" w:rsidRPr="00145F1C" w:rsidTr="005A17B6">
        <w:trPr>
          <w:cantSplit/>
        </w:trPr>
        <w:tc>
          <w:tcPr>
            <w:tcW w:w="3359" w:type="dxa"/>
          </w:tcPr>
          <w:p w:rsidR="009C4CA8" w:rsidRPr="00145F1C" w:rsidRDefault="009C4CA8"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9C4CA8" w:rsidRPr="00724177" w:rsidRDefault="009C4CA8"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9C4CA8" w:rsidRDefault="009C4CA8" w:rsidP="00BB6577">
      <w:pPr>
        <w:rPr>
          <w:szCs w:val="24"/>
        </w:rPr>
      </w:pPr>
    </w:p>
    <w:p w:rsidR="009C4CA8" w:rsidRDefault="009C4CA8" w:rsidP="00BB6577">
      <w:pPr>
        <w:rPr>
          <w:szCs w:val="24"/>
        </w:rPr>
      </w:pPr>
    </w:p>
    <w:p w:rsidR="009C4CA8" w:rsidRPr="009079B5" w:rsidRDefault="009C4CA8" w:rsidP="00440D7E">
      <w:pPr>
        <w:pStyle w:val="Heading1"/>
        <w:keepNext w:val="0"/>
        <w:spacing w:before="0" w:after="0"/>
        <w:rPr>
          <w:sz w:val="24"/>
          <w:szCs w:val="24"/>
          <w:u w:val="single"/>
        </w:rPr>
      </w:pPr>
      <w:bookmarkStart w:id="247" w:name="_Toc94224900"/>
      <w:bookmarkStart w:id="248" w:name="_Toc100048008"/>
      <w:bookmarkStart w:id="249" w:name="_Hlk92277470"/>
      <w:r>
        <w:rPr>
          <w:sz w:val="24"/>
          <w:szCs w:val="24"/>
          <w:u w:val="single"/>
        </w:rPr>
        <w:t xml:space="preserve">CUSTOM </w:t>
      </w:r>
      <w:r w:rsidRPr="009079B5">
        <w:rPr>
          <w:sz w:val="24"/>
          <w:szCs w:val="24"/>
          <w:u w:val="single"/>
        </w:rPr>
        <w:t>M</w:t>
      </w:r>
      <w:r>
        <w:rPr>
          <w:sz w:val="24"/>
          <w:szCs w:val="24"/>
          <w:u w:val="single"/>
        </w:rPr>
        <w:t>ACROS made for SugarCane</w:t>
      </w:r>
      <w:bookmarkEnd w:id="247"/>
      <w:bookmarkEnd w:id="248"/>
      <w:r>
        <w:rPr>
          <w:sz w:val="24"/>
          <w:szCs w:val="24"/>
          <w:u w:val="single"/>
        </w:rPr>
        <w:t xml:space="preserve"> </w:t>
      </w:r>
    </w:p>
    <w:p w:rsidR="009C4CA8" w:rsidRPr="0003677F" w:rsidRDefault="009C4CA8"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9C4CA8" w:rsidRPr="00084AEC" w:rsidTr="0087285F">
        <w:trPr>
          <w:cantSplit/>
        </w:trPr>
        <w:tc>
          <w:tcPr>
            <w:tcW w:w="2710" w:type="dxa"/>
            <w:shd w:val="pct15" w:color="auto" w:fill="auto"/>
          </w:tcPr>
          <w:p w:rsidR="009C4CA8" w:rsidRPr="00084AEC" w:rsidRDefault="009C4CA8" w:rsidP="0087285F">
            <w:pPr>
              <w:rPr>
                <w:b/>
              </w:rPr>
            </w:pPr>
            <w:r>
              <w:rPr>
                <w:b/>
              </w:rPr>
              <w:t>Custom</w:t>
            </w:r>
            <w:r w:rsidRPr="00084AEC">
              <w:rPr>
                <w:b/>
              </w:rPr>
              <w:t xml:space="preserve"> Macros</w:t>
            </w:r>
          </w:p>
        </w:tc>
        <w:tc>
          <w:tcPr>
            <w:tcW w:w="6716" w:type="dxa"/>
            <w:shd w:val="pct15" w:color="auto" w:fill="auto"/>
          </w:tcPr>
          <w:p w:rsidR="009C4CA8" w:rsidRPr="00DC295B" w:rsidRDefault="009C4CA8" w:rsidP="0087285F">
            <w:pPr>
              <w:rPr>
                <w:b/>
              </w:rPr>
            </w:pPr>
            <w:r w:rsidRPr="00DC295B">
              <w:rPr>
                <w:b/>
              </w:rPr>
              <w:t>Usage &amp; source</w:t>
            </w:r>
          </w:p>
        </w:tc>
      </w:tr>
      <w:tr w:rsidR="009C4CA8" w:rsidRPr="00145F1C" w:rsidTr="0087285F">
        <w:trPr>
          <w:cantSplit/>
        </w:trPr>
        <w:tc>
          <w:tcPr>
            <w:tcW w:w="2710" w:type="dxa"/>
          </w:tcPr>
          <w:p w:rsidR="009C4CA8" w:rsidRPr="00C10F7B" w:rsidRDefault="009C4CA8" w:rsidP="0087285F">
            <w:pPr>
              <w:rPr>
                <w:b/>
              </w:rPr>
            </w:pPr>
            <w:bookmarkStart w:id="250" w:name="_Hlk94224408"/>
            <w:bookmarkStart w:id="251" w:name="_Hlk94224421"/>
            <w:r w:rsidRPr="00C10F7B">
              <w:rPr>
                <w:b/>
              </w:rPr>
              <w:t>&lt;&lt;</w:t>
            </w:r>
            <w:r>
              <w:rPr>
                <w:b/>
              </w:rPr>
              <w:t>clearvariables</w:t>
            </w:r>
            <w:r w:rsidRPr="00C10F7B">
              <w:rPr>
                <w:b/>
              </w:rPr>
              <w:t>&gt;&gt;</w:t>
            </w:r>
            <w:bookmarkEnd w:id="250"/>
          </w:p>
        </w:tc>
        <w:tc>
          <w:tcPr>
            <w:tcW w:w="6716" w:type="dxa"/>
          </w:tcPr>
          <w:p w:rsidR="009C4CA8" w:rsidRPr="00BD58F8" w:rsidRDefault="009C4CA8" w:rsidP="0087285F">
            <w:pPr>
              <w:rPr>
                <w:sz w:val="20"/>
              </w:rPr>
            </w:pPr>
            <w:r>
              <w:rPr>
                <w:sz w:val="20"/>
              </w:rPr>
              <w:t xml:space="preserve">To clear </w:t>
            </w:r>
            <w:r w:rsidRPr="001847CC">
              <w:rPr>
                <w:b/>
                <w:i/>
                <w:sz w:val="20"/>
              </w:rPr>
              <w:t>all</w:t>
            </w:r>
            <w:r>
              <w:rPr>
                <w:sz w:val="20"/>
              </w:rPr>
              <w:t xml:space="preserve"> story (project) variables.  Made by Joey SP</w:t>
            </w:r>
          </w:p>
        </w:tc>
      </w:tr>
      <w:bookmarkEnd w:id="251"/>
      <w:tr w:rsidR="009C4CA8" w:rsidRPr="00145F1C" w:rsidTr="0087285F">
        <w:trPr>
          <w:cantSplit/>
        </w:trPr>
        <w:tc>
          <w:tcPr>
            <w:tcW w:w="2710" w:type="dxa"/>
          </w:tcPr>
          <w:p w:rsidR="009C4CA8" w:rsidRPr="00C10F7B" w:rsidRDefault="009C4CA8" w:rsidP="0087285F">
            <w:pPr>
              <w:rPr>
                <w:b/>
              </w:rPr>
            </w:pPr>
            <w:r w:rsidRPr="00C10F7B">
              <w:rPr>
                <w:b/>
              </w:rPr>
              <w:t>&lt;&lt;</w:t>
            </w:r>
            <w:r>
              <w:rPr>
                <w:b/>
              </w:rPr>
              <w:t>clearremember</w:t>
            </w:r>
            <w:r w:rsidRPr="00C10F7B">
              <w:rPr>
                <w:b/>
              </w:rPr>
              <w:t>&gt;&gt;</w:t>
            </w:r>
          </w:p>
        </w:tc>
        <w:tc>
          <w:tcPr>
            <w:tcW w:w="6716" w:type="dxa"/>
          </w:tcPr>
          <w:p w:rsidR="009C4CA8" w:rsidRPr="00BD58F8" w:rsidRDefault="009C4CA8"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9C4CA8" w:rsidRPr="00145F1C" w:rsidTr="0087285F">
        <w:trPr>
          <w:cantSplit/>
        </w:trPr>
        <w:tc>
          <w:tcPr>
            <w:tcW w:w="2710" w:type="dxa"/>
          </w:tcPr>
          <w:p w:rsidR="009C4CA8" w:rsidRPr="00C10F7B" w:rsidRDefault="009C4CA8" w:rsidP="0087285F">
            <w:pPr>
              <w:rPr>
                <w:b/>
              </w:rPr>
            </w:pPr>
            <w:r w:rsidRPr="00C10F7B">
              <w:rPr>
                <w:b/>
              </w:rPr>
              <w:t>&lt;&lt;</w:t>
            </w:r>
            <w:r>
              <w:rPr>
                <w:b/>
              </w:rPr>
              <w:t>clearmetadata</w:t>
            </w:r>
            <w:r w:rsidRPr="00C10F7B">
              <w:rPr>
                <w:b/>
              </w:rPr>
              <w:t>&gt;&gt;</w:t>
            </w:r>
          </w:p>
        </w:tc>
        <w:tc>
          <w:tcPr>
            <w:tcW w:w="6716" w:type="dxa"/>
          </w:tcPr>
          <w:p w:rsidR="009C4CA8" w:rsidRPr="00BD58F8" w:rsidRDefault="009C4CA8"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9C4CA8" w:rsidRDefault="009C4CA8" w:rsidP="00440D7E">
      <w:pPr>
        <w:rPr>
          <w:szCs w:val="24"/>
        </w:rPr>
      </w:pPr>
    </w:p>
    <w:p w:rsidR="009C4CA8" w:rsidRDefault="009C4CA8" w:rsidP="00440D7E">
      <w:pPr>
        <w:rPr>
          <w:szCs w:val="24"/>
        </w:rPr>
      </w:pPr>
    </w:p>
    <w:p w:rsidR="009C4CA8" w:rsidRPr="009079B5" w:rsidRDefault="009C4CA8" w:rsidP="008D1B7C">
      <w:pPr>
        <w:pStyle w:val="Heading1"/>
        <w:keepNext w:val="0"/>
        <w:spacing w:before="0" w:after="0"/>
        <w:rPr>
          <w:sz w:val="24"/>
          <w:szCs w:val="24"/>
          <w:u w:val="single"/>
        </w:rPr>
      </w:pPr>
      <w:bookmarkStart w:id="252" w:name="_Toc100048009"/>
      <w:r>
        <w:rPr>
          <w:sz w:val="24"/>
          <w:szCs w:val="24"/>
          <w:u w:val="single"/>
        </w:rPr>
        <w:t>Functions</w:t>
      </w:r>
      <w:bookmarkEnd w:id="252"/>
    </w:p>
    <w:p w:rsidR="009C4CA8" w:rsidRDefault="009C4CA8" w:rsidP="008D1B7C">
      <w:pPr>
        <w:rPr>
          <w:szCs w:val="24"/>
        </w:rPr>
      </w:pPr>
    </w:p>
    <w:p w:rsidR="009C4CA8" w:rsidRPr="00FE59BE" w:rsidRDefault="009C4CA8" w:rsidP="008D1B7C">
      <w:pPr>
        <w:rPr>
          <w:szCs w:val="24"/>
        </w:rPr>
      </w:pPr>
      <w:hyperlink r:id="rId117" w:anchor="functions" w:history="1">
        <w:r w:rsidRPr="00FE59BE">
          <w:rPr>
            <w:rStyle w:val="Hyperlink"/>
            <w:szCs w:val="24"/>
          </w:rPr>
          <w:t>https://www.motoslave.net/sugarcube/2/docs/#functions</w:t>
        </w:r>
      </w:hyperlink>
    </w:p>
    <w:p w:rsidR="009C4CA8" w:rsidRDefault="009C4CA8"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9C4CA8" w:rsidRPr="002566CD" w:rsidTr="00A62BD5">
        <w:trPr>
          <w:gridAfter w:val="1"/>
          <w:wAfter w:w="71" w:type="dxa"/>
          <w:cantSplit/>
          <w:tblHeader/>
        </w:trPr>
        <w:tc>
          <w:tcPr>
            <w:tcW w:w="2126" w:type="dxa"/>
            <w:shd w:val="pct15" w:color="auto" w:fill="auto"/>
          </w:tcPr>
          <w:p w:rsidR="009C4CA8" w:rsidRPr="00145F1C" w:rsidRDefault="009C4CA8" w:rsidP="004B7D25">
            <w:pPr>
              <w:keepNext/>
              <w:jc w:val="center"/>
              <w:rPr>
                <w:b/>
                <w:szCs w:val="24"/>
              </w:rPr>
            </w:pPr>
            <w:bookmarkStart w:id="253" w:name="_Hlk24066878"/>
            <w:bookmarkStart w:id="254" w:name="_Hlk92516014"/>
            <w:r w:rsidRPr="00145F1C">
              <w:rPr>
                <w:b/>
                <w:szCs w:val="24"/>
              </w:rPr>
              <w:t>Function</w:t>
            </w:r>
          </w:p>
        </w:tc>
        <w:tc>
          <w:tcPr>
            <w:tcW w:w="7229" w:type="dxa"/>
            <w:shd w:val="pct15" w:color="auto" w:fill="auto"/>
          </w:tcPr>
          <w:p w:rsidR="009C4CA8" w:rsidRPr="00145F1C" w:rsidRDefault="009C4CA8" w:rsidP="004B7D25">
            <w:pPr>
              <w:keepNext/>
              <w:jc w:val="center"/>
              <w:rPr>
                <w:b/>
                <w:szCs w:val="24"/>
              </w:rPr>
            </w:pPr>
            <w:r w:rsidRPr="00145F1C">
              <w:rPr>
                <w:b/>
                <w:szCs w:val="24"/>
              </w:rPr>
              <w:t>Advice</w:t>
            </w:r>
          </w:p>
        </w:tc>
      </w:tr>
      <w:tr w:rsidR="009C4CA8" w:rsidTr="00231CCA">
        <w:trPr>
          <w:gridAfter w:val="1"/>
          <w:wAfter w:w="71" w:type="dxa"/>
          <w:cantSplit/>
        </w:trPr>
        <w:tc>
          <w:tcPr>
            <w:tcW w:w="9355" w:type="dxa"/>
            <w:gridSpan w:val="2"/>
            <w:shd w:val="clear" w:color="auto" w:fill="FFFF00"/>
          </w:tcPr>
          <w:p w:rsidR="009C4CA8" w:rsidRPr="00145F1C" w:rsidRDefault="009C4CA8" w:rsidP="004B7D25">
            <w:pPr>
              <w:rPr>
                <w:szCs w:val="24"/>
              </w:rPr>
            </w:pPr>
            <w:r w:rsidRPr="00145F1C">
              <w:rPr>
                <w:szCs w:val="24"/>
              </w:rPr>
              <w:t>Any Javascript built-in function is available to Twine</w:t>
            </w:r>
          </w:p>
        </w:tc>
      </w:tr>
      <w:bookmarkEnd w:id="253"/>
      <w:bookmarkEnd w:id="254"/>
      <w:tr w:rsidR="009C4CA8" w:rsidTr="00231CCA">
        <w:trPr>
          <w:gridAfter w:val="1"/>
          <w:wAfter w:w="71" w:type="dxa"/>
          <w:cantSplit/>
        </w:trPr>
        <w:tc>
          <w:tcPr>
            <w:tcW w:w="2126" w:type="dxa"/>
          </w:tcPr>
          <w:p w:rsidR="009C4CA8" w:rsidRDefault="009C4CA8" w:rsidP="00986036">
            <w:r w:rsidRPr="00261632">
              <w:rPr>
                <w:b/>
                <w:szCs w:val="24"/>
              </w:rPr>
              <w:t>memorize()</w:t>
            </w:r>
          </w:p>
        </w:tc>
        <w:tc>
          <w:tcPr>
            <w:tcW w:w="7229" w:type="dxa"/>
          </w:tcPr>
          <w:p w:rsidR="009C4CA8" w:rsidRPr="00920BA5" w:rsidRDefault="009C4CA8" w:rsidP="00986036">
            <w:pPr>
              <w:rPr>
                <w:szCs w:val="24"/>
              </w:rPr>
            </w:pPr>
            <w:r w:rsidRPr="00920BA5">
              <w:rPr>
                <w:szCs w:val="24"/>
              </w:rPr>
              <w:t>memorize(key, value)</w:t>
            </w:r>
          </w:p>
          <w:p w:rsidR="009C4CA8" w:rsidRDefault="009C4CA8"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9C4CA8" w:rsidRDefault="009C4CA8" w:rsidP="00986036">
            <w:pPr>
              <w:rPr>
                <w:szCs w:val="24"/>
              </w:rPr>
            </w:pPr>
            <w:r>
              <w:rPr>
                <w:szCs w:val="24"/>
              </w:rPr>
              <w:t>Parameters:</w:t>
            </w:r>
          </w:p>
          <w:p w:rsidR="009C4CA8" w:rsidRPr="003145F5" w:rsidRDefault="009C4CA8" w:rsidP="00986036">
            <w:pPr>
              <w:numPr>
                <w:ilvl w:val="0"/>
                <w:numId w:val="25"/>
              </w:numPr>
              <w:rPr>
                <w:szCs w:val="24"/>
              </w:rPr>
            </w:pPr>
            <w:r w:rsidRPr="003145F5">
              <w:rPr>
                <w:szCs w:val="24"/>
              </w:rPr>
              <w:t>key: (string) The key that should be set.</w:t>
            </w:r>
          </w:p>
          <w:p w:rsidR="009C4CA8" w:rsidRPr="003145F5" w:rsidRDefault="009C4CA8" w:rsidP="00986036">
            <w:pPr>
              <w:numPr>
                <w:ilvl w:val="0"/>
                <w:numId w:val="25"/>
              </w:numPr>
              <w:rPr>
                <w:szCs w:val="24"/>
              </w:rPr>
            </w:pPr>
            <w:r w:rsidRPr="003145F5">
              <w:rPr>
                <w:szCs w:val="24"/>
              </w:rPr>
              <w:t>value: (any) The value to set.</w:t>
            </w:r>
          </w:p>
          <w:p w:rsidR="009C4CA8" w:rsidRDefault="009C4CA8" w:rsidP="00986036">
            <w:pPr>
              <w:rPr>
                <w:szCs w:val="24"/>
              </w:rPr>
            </w:pPr>
          </w:p>
          <w:p w:rsidR="009C4CA8" w:rsidRDefault="009C4CA8" w:rsidP="00986036">
            <w:pPr>
              <w:rPr>
                <w:szCs w:val="24"/>
              </w:rPr>
            </w:pPr>
            <w:r>
              <w:rPr>
                <w:szCs w:val="24"/>
              </w:rPr>
              <w:t>Examples:</w:t>
            </w:r>
          </w:p>
          <w:p w:rsidR="009C4CA8" w:rsidRPr="006810B6" w:rsidRDefault="009C4CA8" w:rsidP="00986036">
            <w:pPr>
              <w:rPr>
                <w:szCs w:val="24"/>
              </w:rPr>
            </w:pPr>
            <w:bookmarkStart w:id="255" w:name="_Hlk92802788"/>
            <w:r w:rsidRPr="006810B6">
              <w:rPr>
                <w:szCs w:val="24"/>
              </w:rPr>
              <w:t>&lt;&lt;run memorize('</w:t>
            </w:r>
            <w:bookmarkStart w:id="256" w:name="_Hlk92802614"/>
            <w:r w:rsidRPr="006810B6">
              <w:rPr>
                <w:szCs w:val="24"/>
              </w:rPr>
              <w:t>$TestVariable</w:t>
            </w:r>
            <w:bookmarkEnd w:id="256"/>
            <w:r w:rsidRPr="006810B6">
              <w:rPr>
                <w:szCs w:val="24"/>
              </w:rPr>
              <w:t>', 29)&gt;&gt;</w:t>
            </w:r>
            <w:bookmarkEnd w:id="255"/>
          </w:p>
          <w:p w:rsidR="009C4CA8" w:rsidRDefault="009C4CA8" w:rsidP="00986036">
            <w:pPr>
              <w:rPr>
                <w:szCs w:val="24"/>
              </w:rPr>
            </w:pPr>
            <w:r w:rsidRPr="006810B6">
              <w:rPr>
                <w:szCs w:val="24"/>
              </w:rPr>
              <w:t xml:space="preserve">&lt;&lt;run memorize('$TestVariable', </w:t>
            </w:r>
            <w:r>
              <w:rPr>
                <w:szCs w:val="24"/>
              </w:rPr>
              <w:t>‘horse’</w:t>
            </w:r>
            <w:r w:rsidRPr="006810B6">
              <w:rPr>
                <w:szCs w:val="24"/>
              </w:rPr>
              <w:t>)&gt;&gt;</w:t>
            </w:r>
          </w:p>
          <w:p w:rsidR="009C4CA8" w:rsidRDefault="009C4CA8" w:rsidP="00986036">
            <w:pPr>
              <w:rPr>
                <w:szCs w:val="24"/>
              </w:rPr>
            </w:pPr>
            <w:r w:rsidRPr="00AE26A6">
              <w:rPr>
                <w:szCs w:val="24"/>
              </w:rPr>
              <w:t>// Sets 'achievements', with the given value, in the metadata store.</w:t>
            </w:r>
          </w:p>
          <w:p w:rsidR="009C4CA8" w:rsidRPr="00AE26A6" w:rsidRDefault="009C4CA8" w:rsidP="00986036">
            <w:pPr>
              <w:rPr>
                <w:szCs w:val="24"/>
              </w:rPr>
            </w:pPr>
            <w:r w:rsidRPr="00AE26A6">
              <w:rPr>
                <w:szCs w:val="24"/>
              </w:rPr>
              <w:t>&lt;&lt;run memorize('achievements', { ateYellowSnow : true })&gt;&gt;</w:t>
            </w:r>
          </w:p>
          <w:p w:rsidR="009C4CA8" w:rsidRPr="00AE26A6" w:rsidRDefault="009C4CA8" w:rsidP="00986036">
            <w:pPr>
              <w:rPr>
                <w:szCs w:val="24"/>
              </w:rPr>
            </w:pPr>
            <w:r w:rsidRPr="00AE26A6">
              <w:rPr>
                <w:szCs w:val="24"/>
              </w:rPr>
              <w:t>// Sets 'ngplus', with the given value, in the metadata store.</w:t>
            </w:r>
          </w:p>
          <w:p w:rsidR="009C4CA8" w:rsidRPr="00AE26A6" w:rsidRDefault="009C4CA8" w:rsidP="00986036">
            <w:pPr>
              <w:rPr>
                <w:szCs w:val="24"/>
              </w:rPr>
            </w:pPr>
            <w:bookmarkStart w:id="257" w:name="_Hlk92796010"/>
            <w:r w:rsidRPr="00AE26A6">
              <w:rPr>
                <w:szCs w:val="24"/>
              </w:rPr>
              <w:t>&lt;&lt;run memorize('ngplus', true)&gt;&gt;</w:t>
            </w:r>
            <w:bookmarkEnd w:id="257"/>
          </w:p>
          <w:p w:rsidR="009C4CA8" w:rsidRPr="00920BA5" w:rsidRDefault="009C4CA8" w:rsidP="00986036">
            <w:pPr>
              <w:rPr>
                <w:sz w:val="20"/>
              </w:rPr>
            </w:pPr>
            <w:hyperlink r:id="rId118"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9C4CA8" w:rsidTr="00231CCA">
        <w:trPr>
          <w:gridAfter w:val="1"/>
          <w:wAfter w:w="71" w:type="dxa"/>
          <w:cantSplit/>
        </w:trPr>
        <w:tc>
          <w:tcPr>
            <w:tcW w:w="2126" w:type="dxa"/>
          </w:tcPr>
          <w:p w:rsidR="009C4CA8" w:rsidRDefault="009C4CA8" w:rsidP="00986036">
            <w:r w:rsidRPr="00261632">
              <w:rPr>
                <w:b/>
                <w:szCs w:val="24"/>
              </w:rPr>
              <w:t>recall()</w:t>
            </w:r>
          </w:p>
        </w:tc>
        <w:tc>
          <w:tcPr>
            <w:tcW w:w="7229" w:type="dxa"/>
          </w:tcPr>
          <w:p w:rsidR="009C4CA8" w:rsidRPr="00E6413A" w:rsidRDefault="009C4CA8" w:rsidP="00986036">
            <w:pPr>
              <w:rPr>
                <w:szCs w:val="24"/>
              </w:rPr>
            </w:pPr>
            <w:r w:rsidRPr="00E6413A">
              <w:rPr>
                <w:szCs w:val="24"/>
              </w:rPr>
              <w:t>recall(key [, defaultValue]) → any</w:t>
            </w:r>
          </w:p>
          <w:p w:rsidR="009C4CA8" w:rsidRDefault="009C4CA8" w:rsidP="00986036">
            <w:pPr>
              <w:rPr>
                <w:szCs w:val="24"/>
              </w:rPr>
            </w:pPr>
            <w:r w:rsidRPr="00E6413A">
              <w:rPr>
                <w:szCs w:val="24"/>
              </w:rPr>
              <w:t>Returns the value associated with the specified key from the story metadata store or, if no such key exists, the specified default value, if any.</w:t>
            </w:r>
          </w:p>
          <w:p w:rsidR="009C4CA8" w:rsidRDefault="009C4CA8" w:rsidP="00986036">
            <w:pPr>
              <w:rPr>
                <w:szCs w:val="24"/>
              </w:rPr>
            </w:pPr>
            <w:r>
              <w:rPr>
                <w:szCs w:val="24"/>
              </w:rPr>
              <w:t>Parameters:</w:t>
            </w:r>
          </w:p>
          <w:p w:rsidR="009C4CA8" w:rsidRPr="00B4445F" w:rsidRDefault="009C4CA8" w:rsidP="00986036">
            <w:pPr>
              <w:numPr>
                <w:ilvl w:val="0"/>
                <w:numId w:val="24"/>
              </w:numPr>
              <w:rPr>
                <w:szCs w:val="24"/>
              </w:rPr>
            </w:pPr>
            <w:r w:rsidRPr="00B4445F">
              <w:rPr>
                <w:szCs w:val="24"/>
              </w:rPr>
              <w:t>key: (string) The key whose value should be returned.</w:t>
            </w:r>
          </w:p>
          <w:p w:rsidR="009C4CA8" w:rsidRPr="00B4445F" w:rsidRDefault="009C4CA8" w:rsidP="00986036">
            <w:pPr>
              <w:numPr>
                <w:ilvl w:val="0"/>
                <w:numId w:val="24"/>
              </w:numPr>
              <w:rPr>
                <w:szCs w:val="24"/>
              </w:rPr>
            </w:pPr>
            <w:r w:rsidRPr="00B4445F">
              <w:rPr>
                <w:szCs w:val="24"/>
              </w:rPr>
              <w:t>defaultValue: (optional, any) The value to return if the key doesn't exist.</w:t>
            </w:r>
          </w:p>
          <w:p w:rsidR="009C4CA8" w:rsidRDefault="009C4CA8" w:rsidP="00986036">
            <w:pPr>
              <w:rPr>
                <w:szCs w:val="24"/>
              </w:rPr>
            </w:pPr>
            <w:r>
              <w:rPr>
                <w:szCs w:val="24"/>
              </w:rPr>
              <w:t>Examples:</w:t>
            </w:r>
          </w:p>
          <w:p w:rsidR="009C4CA8" w:rsidRPr="006810B6" w:rsidRDefault="009C4CA8" w:rsidP="00986036">
            <w:pPr>
              <w:rPr>
                <w:szCs w:val="24"/>
              </w:rPr>
            </w:pPr>
            <w:r w:rsidRPr="006810B6">
              <w:rPr>
                <w:szCs w:val="24"/>
              </w:rPr>
              <w:t>&lt;&lt;set $TestVariable to recall('$TestVariable ')&gt;&gt;</w:t>
            </w:r>
          </w:p>
          <w:p w:rsidR="009C4CA8" w:rsidRPr="00E6413A" w:rsidRDefault="009C4CA8" w:rsidP="00986036">
            <w:pPr>
              <w:rPr>
                <w:szCs w:val="24"/>
              </w:rPr>
            </w:pPr>
            <w:r w:rsidRPr="00E6413A">
              <w:rPr>
                <w:szCs w:val="24"/>
              </w:rPr>
              <w:t>// Set setup.achievements to the 'achievements' metadata or an empty generic object.</w:t>
            </w:r>
          </w:p>
          <w:p w:rsidR="009C4CA8" w:rsidRPr="00E6413A" w:rsidRDefault="009C4CA8" w:rsidP="00986036">
            <w:pPr>
              <w:rPr>
                <w:szCs w:val="24"/>
              </w:rPr>
            </w:pPr>
            <w:r w:rsidRPr="00E6413A">
              <w:rPr>
                <w:szCs w:val="24"/>
              </w:rPr>
              <w:t>&lt;&lt;set setup.achievements to recall('achievements', {})&gt;&gt;</w:t>
            </w:r>
          </w:p>
          <w:p w:rsidR="009C4CA8" w:rsidRPr="00E6413A" w:rsidRDefault="009C4CA8" w:rsidP="00986036">
            <w:pPr>
              <w:rPr>
                <w:szCs w:val="24"/>
              </w:rPr>
            </w:pPr>
            <w:r w:rsidRPr="00E6413A">
              <w:rPr>
                <w:szCs w:val="24"/>
              </w:rPr>
              <w:t>// Set setup.ngplus to the 'ngplus' metadata, with no default.</w:t>
            </w:r>
          </w:p>
          <w:p w:rsidR="009C4CA8" w:rsidRPr="00E6413A" w:rsidRDefault="009C4CA8" w:rsidP="00986036">
            <w:pPr>
              <w:rPr>
                <w:szCs w:val="24"/>
              </w:rPr>
            </w:pPr>
            <w:bookmarkStart w:id="258" w:name="_Hlk92796302"/>
            <w:r w:rsidRPr="00E6413A">
              <w:rPr>
                <w:szCs w:val="24"/>
              </w:rPr>
              <w:t>&lt;&lt;set setup.ngplus to recall('ngplus')&gt;&gt;</w:t>
            </w:r>
            <w:bookmarkEnd w:id="258"/>
          </w:p>
          <w:p w:rsidR="009C4CA8" w:rsidRPr="00C36A29" w:rsidRDefault="009C4CA8" w:rsidP="00986036">
            <w:pPr>
              <w:rPr>
                <w:sz w:val="20"/>
              </w:rPr>
            </w:pPr>
            <w:hyperlink r:id="rId119" w:anchor="functions-function-recall" w:history="1">
              <w:r w:rsidRPr="00C36A29">
                <w:rPr>
                  <w:rStyle w:val="Hyperlink"/>
                  <w:sz w:val="20"/>
                </w:rPr>
                <w:t>http://www.motoslave.net/sugarcube/2/docs/#functions-function-</w:t>
              </w:r>
              <w:r w:rsidRPr="00C36A29">
                <w:rPr>
                  <w:rStyle w:val="Hyperlink"/>
                  <w:b/>
                  <w:sz w:val="20"/>
                </w:rPr>
                <w:t>recall</w:t>
              </w:r>
            </w:hyperlink>
          </w:p>
        </w:tc>
      </w:tr>
      <w:tr w:rsidR="009C4CA8" w:rsidTr="006B0581">
        <w:trPr>
          <w:cantSplit/>
        </w:trPr>
        <w:tc>
          <w:tcPr>
            <w:tcW w:w="2126" w:type="dxa"/>
          </w:tcPr>
          <w:p w:rsidR="009C4CA8" w:rsidRDefault="009C4CA8" w:rsidP="006B0581">
            <w:r w:rsidRPr="00261632">
              <w:rPr>
                <w:b/>
                <w:szCs w:val="24"/>
              </w:rPr>
              <w:t>forget()</w:t>
            </w:r>
          </w:p>
        </w:tc>
        <w:tc>
          <w:tcPr>
            <w:tcW w:w="7300" w:type="dxa"/>
            <w:gridSpan w:val="2"/>
          </w:tcPr>
          <w:p w:rsidR="009C4CA8" w:rsidRPr="00C14009" w:rsidRDefault="009C4CA8" w:rsidP="006B0581">
            <w:pPr>
              <w:rPr>
                <w:szCs w:val="24"/>
              </w:rPr>
            </w:pPr>
            <w:r w:rsidRPr="00C14009">
              <w:rPr>
                <w:szCs w:val="24"/>
              </w:rPr>
              <w:t>forget(key)</w:t>
            </w:r>
          </w:p>
          <w:p w:rsidR="009C4CA8" w:rsidRPr="00C14009" w:rsidRDefault="009C4CA8" w:rsidP="006B0581">
            <w:pPr>
              <w:rPr>
                <w:szCs w:val="24"/>
              </w:rPr>
            </w:pPr>
            <w:r w:rsidRPr="00C14009">
              <w:rPr>
                <w:szCs w:val="24"/>
              </w:rPr>
              <w:t>Removes the specified key, and its associated value, from the story metadata store.</w:t>
            </w:r>
          </w:p>
          <w:p w:rsidR="009C4CA8" w:rsidRDefault="009C4CA8" w:rsidP="006B0581">
            <w:pPr>
              <w:rPr>
                <w:szCs w:val="24"/>
              </w:rPr>
            </w:pPr>
            <w:bookmarkStart w:id="259" w:name="_Hlk92803027"/>
            <w:r w:rsidRPr="00221887">
              <w:rPr>
                <w:szCs w:val="24"/>
              </w:rPr>
              <w:t>&lt;&lt;run forget('</w:t>
            </w:r>
            <w:r>
              <w:rPr>
                <w:szCs w:val="24"/>
              </w:rPr>
              <w:t>$TestVariable</w:t>
            </w:r>
            <w:r w:rsidRPr="00221887">
              <w:rPr>
                <w:szCs w:val="24"/>
              </w:rPr>
              <w:t>')&gt;&gt;</w:t>
            </w:r>
          </w:p>
          <w:p w:rsidR="009C4CA8" w:rsidRPr="00221887" w:rsidRDefault="009C4CA8" w:rsidP="006B0581">
            <w:pPr>
              <w:rPr>
                <w:szCs w:val="24"/>
              </w:rPr>
            </w:pPr>
            <w:r w:rsidRPr="00221887">
              <w:rPr>
                <w:szCs w:val="24"/>
              </w:rPr>
              <w:t>&lt;&lt;run forget('achievements')&gt;&gt;</w:t>
            </w:r>
            <w:bookmarkEnd w:id="259"/>
          </w:p>
          <w:p w:rsidR="009C4CA8" w:rsidRPr="00B363ED" w:rsidRDefault="009C4CA8" w:rsidP="006B0581">
            <w:pPr>
              <w:rPr>
                <w:sz w:val="20"/>
              </w:rPr>
            </w:pPr>
            <w:hyperlink r:id="rId120" w:anchor="functions-function-forget" w:history="1">
              <w:r w:rsidRPr="00B363ED">
                <w:rPr>
                  <w:rStyle w:val="Hyperlink"/>
                  <w:sz w:val="20"/>
                </w:rPr>
                <w:t>http://www.motoslave.net/sugarcube/2/docs/#functions-function-</w:t>
              </w:r>
              <w:r w:rsidRPr="00B363ED">
                <w:rPr>
                  <w:rStyle w:val="Hyperlink"/>
                  <w:b/>
                  <w:sz w:val="20"/>
                </w:rPr>
                <w:t>forget</w:t>
              </w:r>
            </w:hyperlink>
          </w:p>
        </w:tc>
      </w:tr>
      <w:tr w:rsidR="009C4CA8" w:rsidTr="00A62BD5">
        <w:trPr>
          <w:cantSplit/>
        </w:trPr>
        <w:tc>
          <w:tcPr>
            <w:tcW w:w="2126" w:type="dxa"/>
          </w:tcPr>
          <w:p w:rsidR="009C4CA8" w:rsidRPr="00261632" w:rsidRDefault="009C4CA8" w:rsidP="00C03BC8">
            <w:pPr>
              <w:rPr>
                <w:b/>
              </w:rPr>
            </w:pPr>
            <w:r w:rsidRPr="00261632">
              <w:rPr>
                <w:b/>
                <w:szCs w:val="24"/>
              </w:rPr>
              <w:t>clone()</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either()</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hasVisited()</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lastVisited()</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importScripts()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importStyles()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passage()</w:t>
            </w:r>
          </w:p>
        </w:tc>
        <w:tc>
          <w:tcPr>
            <w:tcW w:w="7300" w:type="dxa"/>
            <w:gridSpan w:val="2"/>
          </w:tcPr>
          <w:p w:rsidR="009C4CA8" w:rsidRPr="00FE2CE8" w:rsidRDefault="009C4CA8" w:rsidP="004B7D25">
            <w:pPr>
              <w:rPr>
                <w:sz w:val="20"/>
              </w:rPr>
            </w:pPr>
            <w:hyperlink r:id="rId121" w:anchor="functions-function-passage" w:history="1">
              <w:r w:rsidRPr="00FE2CE8">
                <w:rPr>
                  <w:rStyle w:val="Hyperlink"/>
                  <w:sz w:val="20"/>
                </w:rPr>
                <w:t>http://www.motoslave.net/sugarcube/2/docs/#functions-function-</w:t>
              </w:r>
              <w:r w:rsidRPr="00FE2CE8">
                <w:rPr>
                  <w:rStyle w:val="Hyperlink"/>
                  <w:b/>
                  <w:sz w:val="20"/>
                </w:rPr>
                <w:t>passage</w:t>
              </w:r>
            </w:hyperlink>
          </w:p>
        </w:tc>
      </w:tr>
      <w:tr w:rsidR="009C4CA8" w:rsidTr="00A62BD5">
        <w:trPr>
          <w:cantSplit/>
        </w:trPr>
        <w:tc>
          <w:tcPr>
            <w:tcW w:w="2126" w:type="dxa"/>
          </w:tcPr>
          <w:p w:rsidR="009C4CA8" w:rsidRDefault="009C4CA8" w:rsidP="004B7D25">
            <w:r w:rsidRPr="00261632">
              <w:rPr>
                <w:b/>
                <w:szCs w:val="24"/>
              </w:rPr>
              <w:t>previous()</w:t>
            </w:r>
          </w:p>
        </w:tc>
        <w:tc>
          <w:tcPr>
            <w:tcW w:w="7300" w:type="dxa"/>
            <w:gridSpan w:val="2"/>
          </w:tcPr>
          <w:p w:rsidR="009C4CA8" w:rsidRPr="0096548E" w:rsidRDefault="009C4CA8" w:rsidP="0096548E">
            <w:pPr>
              <w:rPr>
                <w:szCs w:val="24"/>
              </w:rPr>
            </w:pPr>
            <w:r w:rsidRPr="0096548E">
              <w:rPr>
                <w:szCs w:val="24"/>
              </w:rPr>
              <w:t>&lt;&lt;if previous() is "Café"&gt;&gt;…the most recent non-active passage is the Café passage…&lt;&lt;/if&gt;&gt;</w:t>
            </w:r>
          </w:p>
          <w:p w:rsidR="009C4CA8" w:rsidRPr="00666E5E" w:rsidRDefault="009C4CA8" w:rsidP="004B7D25">
            <w:pPr>
              <w:rPr>
                <w:sz w:val="20"/>
              </w:rPr>
            </w:pPr>
            <w:hyperlink r:id="rId122"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9C4CA8" w:rsidTr="00A62BD5">
        <w:trPr>
          <w:cantSplit/>
        </w:trPr>
        <w:tc>
          <w:tcPr>
            <w:tcW w:w="2126" w:type="dxa"/>
          </w:tcPr>
          <w:p w:rsidR="009C4CA8" w:rsidRDefault="009C4CA8" w:rsidP="004B7D25">
            <w:r w:rsidRPr="00261632">
              <w:rPr>
                <w:b/>
                <w:szCs w:val="24"/>
              </w:rPr>
              <w:t>random()</w:t>
            </w:r>
          </w:p>
        </w:tc>
        <w:tc>
          <w:tcPr>
            <w:tcW w:w="7300" w:type="dxa"/>
            <w:gridSpan w:val="2"/>
          </w:tcPr>
          <w:p w:rsidR="009C4CA8" w:rsidRPr="0037207D" w:rsidRDefault="009C4CA8" w:rsidP="004B7D25">
            <w:pPr>
              <w:rPr>
                <w:sz w:val="20"/>
              </w:rPr>
            </w:pPr>
            <w:hyperlink r:id="rId123" w:anchor="functions-function-random" w:history="1">
              <w:r w:rsidRPr="0037207D">
                <w:rPr>
                  <w:rStyle w:val="Hyperlink"/>
                  <w:sz w:val="20"/>
                </w:rPr>
                <w:t>http://www.motoslave.net/sugarcube/2/docs/#functions-function-</w:t>
              </w:r>
              <w:r w:rsidRPr="0037207D">
                <w:rPr>
                  <w:rStyle w:val="Hyperlink"/>
                  <w:b/>
                  <w:sz w:val="20"/>
                </w:rPr>
                <w:t>random</w:t>
              </w:r>
            </w:hyperlink>
          </w:p>
        </w:tc>
      </w:tr>
      <w:tr w:rsidR="009C4CA8" w:rsidTr="00A62BD5">
        <w:trPr>
          <w:cantSplit/>
        </w:trPr>
        <w:tc>
          <w:tcPr>
            <w:tcW w:w="2126" w:type="dxa"/>
          </w:tcPr>
          <w:p w:rsidR="009C4CA8" w:rsidRDefault="009C4CA8" w:rsidP="004B7D25">
            <w:r w:rsidRPr="00261632">
              <w:rPr>
                <w:b/>
                <w:szCs w:val="24"/>
              </w:rPr>
              <w:t>randomFloat()</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setPageElement()</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tags()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temporary()</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time()</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turns()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variables()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visited()</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Default="009C4CA8" w:rsidP="004B7D25">
            <w:r w:rsidRPr="00261632">
              <w:rPr>
                <w:b/>
                <w:szCs w:val="24"/>
              </w:rPr>
              <w:t>visitedTags()</w:t>
            </w:r>
          </w:p>
        </w:tc>
        <w:tc>
          <w:tcPr>
            <w:tcW w:w="7300" w:type="dxa"/>
            <w:gridSpan w:val="2"/>
          </w:tcPr>
          <w:p w:rsidR="009C4CA8" w:rsidRPr="00145F1C" w:rsidRDefault="009C4CA8" w:rsidP="004B7D25">
            <w:pPr>
              <w:rPr>
                <w:szCs w:val="24"/>
              </w:rPr>
            </w:pPr>
          </w:p>
        </w:tc>
      </w:tr>
      <w:tr w:rsidR="009C4CA8" w:rsidTr="00A62BD5">
        <w:trPr>
          <w:cantSplit/>
        </w:trPr>
        <w:tc>
          <w:tcPr>
            <w:tcW w:w="2126" w:type="dxa"/>
          </w:tcPr>
          <w:p w:rsidR="009C4CA8" w:rsidRPr="00261632" w:rsidRDefault="009C4CA8" w:rsidP="004B7D25">
            <w:pPr>
              <w:rPr>
                <w:b/>
                <w:szCs w:val="24"/>
              </w:rPr>
            </w:pPr>
          </w:p>
        </w:tc>
        <w:tc>
          <w:tcPr>
            <w:tcW w:w="7300" w:type="dxa"/>
            <w:gridSpan w:val="2"/>
          </w:tcPr>
          <w:p w:rsidR="009C4CA8" w:rsidRPr="00145F1C" w:rsidRDefault="009C4CA8" w:rsidP="004B7D25">
            <w:pPr>
              <w:rPr>
                <w:szCs w:val="24"/>
              </w:rPr>
            </w:pPr>
          </w:p>
        </w:tc>
      </w:tr>
    </w:tbl>
    <w:p w:rsidR="009C4CA8" w:rsidRDefault="009C4CA8"/>
    <w:p w:rsidR="009C4CA8" w:rsidRPr="00F4496C" w:rsidRDefault="009C4CA8">
      <w:pPr>
        <w:rPr>
          <w:b/>
        </w:rPr>
      </w:pPr>
      <w:r w:rsidRPr="00F4496C">
        <w:rPr>
          <w:b/>
        </w:rPr>
        <w:t>Issues with memorize(), recall() and forget():</w:t>
      </w:r>
    </w:p>
    <w:p w:rsidR="009C4CA8" w:rsidRDefault="009C4CA8"/>
    <w:p w:rsidR="009C4CA8" w:rsidRPr="00BE2408" w:rsidRDefault="009C4CA8" w:rsidP="00BE2408">
      <w:pPr>
        <w:rPr>
          <w:sz w:val="20"/>
        </w:rPr>
      </w:pPr>
      <w:hyperlink r:id="rId124"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9C4CA8" w:rsidRPr="00BE2408" w:rsidRDefault="009C4CA8" w:rsidP="00BE2408">
      <w:pPr>
        <w:rPr>
          <w:sz w:val="20"/>
        </w:rPr>
      </w:pPr>
      <w:hyperlink r:id="rId125"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9C4CA8" w:rsidRPr="00D43B4D" w:rsidRDefault="009C4CA8">
      <w:pPr>
        <w:rPr>
          <w:sz w:val="20"/>
        </w:rPr>
      </w:pPr>
      <w:hyperlink r:id="rId126"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9C4CA8" w:rsidRDefault="009C4CA8"/>
    <w:p w:rsidR="009C4CA8" w:rsidRDefault="009C4CA8"/>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9C4CA8" w:rsidRPr="002566CD" w:rsidTr="00CB4033">
        <w:trPr>
          <w:cantSplit/>
          <w:tblHeader/>
        </w:trPr>
        <w:tc>
          <w:tcPr>
            <w:tcW w:w="2189" w:type="dxa"/>
            <w:shd w:val="pct15" w:color="auto" w:fill="auto"/>
          </w:tcPr>
          <w:p w:rsidR="009C4CA8" w:rsidRPr="00145F1C" w:rsidRDefault="009C4CA8"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9C4CA8" w:rsidRPr="00145F1C" w:rsidRDefault="009C4CA8" w:rsidP="00CB4033">
            <w:pPr>
              <w:keepNext/>
              <w:jc w:val="center"/>
              <w:rPr>
                <w:b/>
                <w:szCs w:val="24"/>
              </w:rPr>
            </w:pPr>
            <w:r w:rsidRPr="00145F1C">
              <w:rPr>
                <w:b/>
                <w:szCs w:val="24"/>
              </w:rPr>
              <w:t>Advice</w:t>
            </w:r>
          </w:p>
        </w:tc>
      </w:tr>
      <w:tr w:rsidR="009C4CA8" w:rsidTr="00CB4033">
        <w:trPr>
          <w:cantSplit/>
        </w:trPr>
        <w:tc>
          <w:tcPr>
            <w:tcW w:w="9426" w:type="dxa"/>
            <w:gridSpan w:val="2"/>
            <w:shd w:val="clear" w:color="auto" w:fill="FFFF00"/>
          </w:tcPr>
          <w:p w:rsidR="009C4CA8" w:rsidRPr="00145F1C" w:rsidRDefault="009C4CA8" w:rsidP="00CB4033">
            <w:pPr>
              <w:rPr>
                <w:szCs w:val="24"/>
              </w:rPr>
            </w:pPr>
            <w:r w:rsidRPr="00145F1C">
              <w:rPr>
                <w:szCs w:val="24"/>
              </w:rPr>
              <w:t>Any Javascript built-in function is available to Twine</w:t>
            </w:r>
          </w:p>
        </w:tc>
      </w:tr>
      <w:tr w:rsidR="009C4CA8" w:rsidTr="00CB4033">
        <w:trPr>
          <w:cantSplit/>
        </w:trPr>
        <w:tc>
          <w:tcPr>
            <w:tcW w:w="2189" w:type="dxa"/>
          </w:tcPr>
          <w:p w:rsidR="009C4CA8" w:rsidRPr="00145F1C" w:rsidRDefault="009C4CA8" w:rsidP="00CB4033">
            <w:pPr>
              <w:rPr>
                <w:szCs w:val="24"/>
              </w:rPr>
            </w:pPr>
            <w:r>
              <w:rPr>
                <w:szCs w:val="24"/>
              </w:rPr>
              <w:t>confirm("String")</w:t>
            </w:r>
          </w:p>
        </w:tc>
        <w:tc>
          <w:tcPr>
            <w:tcW w:w="7237" w:type="dxa"/>
          </w:tcPr>
          <w:p w:rsidR="009C4CA8" w:rsidRPr="00145F1C" w:rsidRDefault="009C4CA8" w:rsidP="00CB4033">
            <w:pPr>
              <w:rPr>
                <w:szCs w:val="24"/>
              </w:rPr>
            </w:pPr>
            <w:bookmarkStart w:id="260" w:name="_Hlk92516183"/>
            <w:r>
              <w:rPr>
                <w:szCs w:val="24"/>
              </w:rPr>
              <w:t xml:space="preserve">Used inside a &lt;&lt;set&gt;&gt; macro.  </w:t>
            </w:r>
            <w:bookmarkEnd w:id="260"/>
            <w:r w:rsidRPr="00145F1C">
              <w:rPr>
                <w:szCs w:val="24"/>
              </w:rPr>
              <w:t>Displays an OK/Cancel dialog box.  If you click Yes, the function's value is true. Otherwise, it is false. The provided string is the question shown to the player.</w:t>
            </w:r>
          </w:p>
          <w:p w:rsidR="009C4CA8" w:rsidRPr="00145F1C" w:rsidRDefault="009C4CA8" w:rsidP="00CB4033">
            <w:pPr>
              <w:rPr>
                <w:szCs w:val="24"/>
              </w:rPr>
            </w:pPr>
            <w:hyperlink r:id="rId127"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9C4CA8" w:rsidTr="00CB4033">
        <w:trPr>
          <w:cantSplit/>
        </w:trPr>
        <w:tc>
          <w:tcPr>
            <w:tcW w:w="2189" w:type="dxa"/>
          </w:tcPr>
          <w:p w:rsidR="009C4CA8" w:rsidRPr="00145F1C" w:rsidRDefault="009C4CA8" w:rsidP="00CB4033">
            <w:pPr>
              <w:rPr>
                <w:szCs w:val="24"/>
              </w:rPr>
            </w:pPr>
            <w:r w:rsidRPr="00145F1C">
              <w:rPr>
                <w:szCs w:val="24"/>
              </w:rPr>
              <w:t>alert("message")</w:t>
            </w:r>
          </w:p>
        </w:tc>
        <w:tc>
          <w:tcPr>
            <w:tcW w:w="7237" w:type="dxa"/>
          </w:tcPr>
          <w:p w:rsidR="009C4CA8" w:rsidRPr="00145F1C" w:rsidRDefault="009C4CA8"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9C4CA8" w:rsidRPr="00145F1C" w:rsidRDefault="009C4CA8" w:rsidP="00CB4033">
            <w:pPr>
              <w:rPr>
                <w:szCs w:val="24"/>
              </w:rPr>
            </w:pPr>
            <w:hyperlink r:id="rId128"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9C4CA8" w:rsidTr="00CB4033">
        <w:trPr>
          <w:cantSplit/>
        </w:trPr>
        <w:tc>
          <w:tcPr>
            <w:tcW w:w="2189" w:type="dxa"/>
          </w:tcPr>
          <w:p w:rsidR="009C4CA8" w:rsidRPr="00145F1C" w:rsidRDefault="009C4CA8" w:rsidP="00CB4033">
            <w:pPr>
              <w:rPr>
                <w:szCs w:val="24"/>
              </w:rPr>
            </w:pPr>
            <w:r>
              <w:rPr>
                <w:szCs w:val="24"/>
              </w:rPr>
              <w:t>open("url")</w:t>
            </w:r>
          </w:p>
        </w:tc>
        <w:tc>
          <w:tcPr>
            <w:tcW w:w="7237" w:type="dxa"/>
          </w:tcPr>
          <w:p w:rsidR="009C4CA8" w:rsidRPr="00145F1C" w:rsidRDefault="009C4CA8"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9C4CA8" w:rsidRPr="00145F1C" w:rsidRDefault="009C4CA8" w:rsidP="00CB4033">
            <w:pPr>
              <w:rPr>
                <w:szCs w:val="24"/>
              </w:rPr>
            </w:pPr>
            <w:hyperlink r:id="rId129"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9C4CA8" w:rsidRDefault="009C4CA8" w:rsidP="00B541BB">
      <w:pPr>
        <w:rPr>
          <w:szCs w:val="24"/>
        </w:rPr>
      </w:pPr>
    </w:p>
    <w:bookmarkEnd w:id="249"/>
    <w:p w:rsidR="009C4CA8" w:rsidRDefault="009C4CA8"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9C4CA8" w:rsidRPr="005532BF" w:rsidTr="00CB4033">
        <w:trPr>
          <w:cantSplit/>
        </w:trPr>
        <w:tc>
          <w:tcPr>
            <w:tcW w:w="9426" w:type="dxa"/>
            <w:gridSpan w:val="2"/>
            <w:shd w:val="pct15" w:color="auto" w:fill="auto"/>
          </w:tcPr>
          <w:p w:rsidR="009C4CA8" w:rsidRPr="005532BF" w:rsidRDefault="009C4CA8"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9C4CA8" w:rsidRPr="005532BF" w:rsidTr="004866AD">
        <w:trPr>
          <w:cantSplit/>
        </w:trPr>
        <w:tc>
          <w:tcPr>
            <w:tcW w:w="3359" w:type="dxa"/>
            <w:shd w:val="pct15" w:color="auto" w:fill="auto"/>
          </w:tcPr>
          <w:p w:rsidR="009C4CA8" w:rsidRPr="005532BF" w:rsidRDefault="009C4CA8" w:rsidP="00CB4033">
            <w:pPr>
              <w:keepNext/>
              <w:rPr>
                <w:b/>
              </w:rPr>
            </w:pPr>
            <w:r w:rsidRPr="005532BF">
              <w:rPr>
                <w:b/>
              </w:rPr>
              <w:t xml:space="preserve">Twine 1 </w:t>
            </w:r>
            <w:r>
              <w:rPr>
                <w:b/>
              </w:rPr>
              <w:t>function</w:t>
            </w:r>
          </w:p>
        </w:tc>
        <w:tc>
          <w:tcPr>
            <w:tcW w:w="6067" w:type="dxa"/>
            <w:shd w:val="pct15" w:color="auto" w:fill="auto"/>
          </w:tcPr>
          <w:p w:rsidR="009C4CA8" w:rsidRPr="005532BF" w:rsidRDefault="009C4CA8" w:rsidP="00CB4033">
            <w:pPr>
              <w:keepNext/>
              <w:rPr>
                <w:b/>
                <w:szCs w:val="24"/>
              </w:rPr>
            </w:pPr>
            <w:r>
              <w:rPr>
                <w:b/>
                <w:szCs w:val="24"/>
              </w:rPr>
              <w:t>Relationship to Twine 2-SugarCube functions</w:t>
            </w:r>
          </w:p>
        </w:tc>
      </w:tr>
      <w:tr w:rsidR="009C4CA8" w:rsidRPr="00145F1C" w:rsidTr="004866AD">
        <w:trPr>
          <w:cantSplit/>
        </w:trPr>
        <w:tc>
          <w:tcPr>
            <w:tcW w:w="3359" w:type="dxa"/>
            <w:tcBorders>
              <w:bottom w:val="nil"/>
            </w:tcBorders>
          </w:tcPr>
          <w:p w:rsidR="009C4CA8" w:rsidRPr="00FF0F65" w:rsidRDefault="009C4CA8" w:rsidP="00CB4033">
            <w:pPr>
              <w:rPr>
                <w:b/>
                <w:szCs w:val="24"/>
              </w:rPr>
            </w:pPr>
            <w:r w:rsidRPr="00FF0F65">
              <w:rPr>
                <w:b/>
                <w:szCs w:val="24"/>
              </w:rPr>
              <w:t>parameters()</w:t>
            </w:r>
          </w:p>
        </w:tc>
        <w:tc>
          <w:tcPr>
            <w:tcW w:w="6067" w:type="dxa"/>
            <w:tcBorders>
              <w:bottom w:val="nil"/>
            </w:tcBorders>
          </w:tcPr>
          <w:p w:rsidR="009C4CA8" w:rsidRPr="00145F1C" w:rsidRDefault="009C4CA8" w:rsidP="00CB4033">
            <w:pPr>
              <w:rPr>
                <w:szCs w:val="24"/>
              </w:rPr>
            </w:pPr>
          </w:p>
        </w:tc>
      </w:tr>
      <w:tr w:rsidR="009C4CA8" w:rsidRPr="00145F1C" w:rsidTr="004866AD">
        <w:trPr>
          <w:cantSplit/>
        </w:trPr>
        <w:tc>
          <w:tcPr>
            <w:tcW w:w="9426" w:type="dxa"/>
            <w:gridSpan w:val="2"/>
            <w:tcBorders>
              <w:top w:val="nil"/>
            </w:tcBorders>
          </w:tcPr>
          <w:p w:rsidR="009C4CA8" w:rsidRPr="00145F1C" w:rsidRDefault="009C4CA8" w:rsidP="00CB4033">
            <w:pPr>
              <w:rPr>
                <w:szCs w:val="24"/>
              </w:rPr>
            </w:pPr>
            <w:hyperlink r:id="rId130"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9C4CA8" w:rsidRPr="00145F1C" w:rsidTr="00CB4033">
        <w:trPr>
          <w:cantSplit/>
        </w:trPr>
        <w:tc>
          <w:tcPr>
            <w:tcW w:w="3359" w:type="dxa"/>
          </w:tcPr>
          <w:p w:rsidR="009C4CA8" w:rsidRPr="00FF0F65" w:rsidRDefault="009C4CA8" w:rsidP="00CB4033">
            <w:pPr>
              <w:rPr>
                <w:b/>
                <w:szCs w:val="24"/>
              </w:rPr>
            </w:pPr>
            <w:r>
              <w:rPr>
                <w:b/>
                <w:szCs w:val="24"/>
              </w:rPr>
              <w:t>prompt()</w:t>
            </w:r>
          </w:p>
        </w:tc>
        <w:tc>
          <w:tcPr>
            <w:tcW w:w="6067" w:type="dxa"/>
          </w:tcPr>
          <w:p w:rsidR="009C4CA8" w:rsidRPr="00145F1C" w:rsidRDefault="009C4CA8" w:rsidP="00CB4033">
            <w:pPr>
              <w:rPr>
                <w:szCs w:val="24"/>
              </w:rPr>
            </w:pPr>
            <w:r>
              <w:rPr>
                <w:szCs w:val="24"/>
              </w:rPr>
              <w:t>Replaced by &lt;&lt;textbox&gt;&gt; macro.</w:t>
            </w:r>
          </w:p>
        </w:tc>
      </w:tr>
    </w:tbl>
    <w:p w:rsidR="009C4CA8" w:rsidRDefault="009C4CA8" w:rsidP="00B541BB">
      <w:pPr>
        <w:rPr>
          <w:szCs w:val="24"/>
        </w:rPr>
      </w:pPr>
    </w:p>
    <w:p w:rsidR="009C4CA8" w:rsidRDefault="009C4CA8" w:rsidP="00B541BB">
      <w:pPr>
        <w:rPr>
          <w:szCs w:val="24"/>
        </w:rPr>
      </w:pPr>
    </w:p>
    <w:p w:rsidR="009C4CA8" w:rsidRPr="009079B5" w:rsidRDefault="009C4CA8" w:rsidP="007040B8">
      <w:pPr>
        <w:pStyle w:val="Heading1"/>
        <w:keepNext w:val="0"/>
        <w:spacing w:before="0" w:after="0"/>
        <w:rPr>
          <w:sz w:val="24"/>
          <w:szCs w:val="24"/>
          <w:u w:val="single"/>
        </w:rPr>
      </w:pPr>
      <w:bookmarkStart w:id="261" w:name="_Toc100048010"/>
      <w:r>
        <w:rPr>
          <w:sz w:val="24"/>
          <w:szCs w:val="24"/>
          <w:u w:val="single"/>
        </w:rPr>
        <w:t>Methods</w:t>
      </w:r>
      <w:bookmarkEnd w:id="261"/>
    </w:p>
    <w:p w:rsidR="009C4CA8" w:rsidRDefault="009C4CA8" w:rsidP="00BB6577">
      <w:pPr>
        <w:rPr>
          <w:szCs w:val="24"/>
        </w:rPr>
      </w:pPr>
    </w:p>
    <w:p w:rsidR="009C4CA8" w:rsidRPr="007040B8" w:rsidRDefault="009C4CA8" w:rsidP="00BB6577">
      <w:pPr>
        <w:rPr>
          <w:szCs w:val="24"/>
        </w:rPr>
      </w:pPr>
      <w:hyperlink r:id="rId131" w:anchor="methods" w:history="1">
        <w:r w:rsidRPr="007040B8">
          <w:rPr>
            <w:rStyle w:val="Hyperlink"/>
            <w:szCs w:val="24"/>
          </w:rPr>
          <w:t>https://www.motoslave.net/sugarcube/2/docs/#</w:t>
        </w:r>
        <w:r w:rsidRPr="007040B8">
          <w:rPr>
            <w:rStyle w:val="Hyperlink"/>
            <w:b/>
            <w:szCs w:val="24"/>
          </w:rPr>
          <w:t>methods</w:t>
        </w:r>
      </w:hyperlink>
    </w:p>
    <w:p w:rsidR="009C4CA8" w:rsidRDefault="009C4CA8" w:rsidP="00BB6577">
      <w:pPr>
        <w:rPr>
          <w:szCs w:val="24"/>
        </w:rPr>
      </w:pPr>
    </w:p>
    <w:p w:rsidR="009C4CA8" w:rsidRDefault="009C4CA8" w:rsidP="00BB6577">
      <w:pPr>
        <w:rPr>
          <w:szCs w:val="24"/>
        </w:rPr>
      </w:pPr>
    </w:p>
    <w:p w:rsidR="009C4CA8" w:rsidRPr="0050464B" w:rsidRDefault="009C4CA8" w:rsidP="0050464B">
      <w:pPr>
        <w:pStyle w:val="Heading1"/>
        <w:keepNext w:val="0"/>
        <w:spacing w:before="0" w:after="0"/>
        <w:rPr>
          <w:sz w:val="24"/>
          <w:szCs w:val="24"/>
          <w:u w:val="single"/>
        </w:rPr>
      </w:pPr>
      <w:bookmarkStart w:id="262" w:name="_Toc100048011"/>
      <w:bookmarkStart w:id="263" w:name="_Hlk92575982"/>
      <w:r w:rsidRPr="0050464B">
        <w:rPr>
          <w:sz w:val="24"/>
          <w:szCs w:val="24"/>
          <w:u w:val="single"/>
        </w:rPr>
        <w:t>Expressions</w:t>
      </w:r>
      <w:bookmarkEnd w:id="262"/>
    </w:p>
    <w:p w:rsidR="009C4CA8" w:rsidRDefault="009C4CA8" w:rsidP="00BB6577">
      <w:pPr>
        <w:rPr>
          <w:szCs w:val="24"/>
        </w:rPr>
      </w:pPr>
    </w:p>
    <w:bookmarkEnd w:id="263"/>
    <w:p w:rsidR="009C4CA8" w:rsidRPr="00910F1E" w:rsidRDefault="009C4CA8" w:rsidP="00910F1E">
      <w:pPr>
        <w:rPr>
          <w:szCs w:val="24"/>
        </w:rPr>
      </w:pPr>
      <w:r>
        <w:rPr>
          <w:szCs w:val="24"/>
        </w:rPr>
        <w:fldChar w:fldCharType="begin"/>
      </w:r>
      <w:r>
        <w:rPr>
          <w:szCs w:val="24"/>
        </w:rPr>
        <w:instrText xml:space="preserve"> HYPERLINK "http://www.motoslave.net/sugarcube/2/docs/#twinescript-expressions" </w:instrText>
      </w:r>
      <w:r w:rsidRPr="00155434">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9C4CA8" w:rsidRDefault="009C4CA8" w:rsidP="00BB6577">
      <w:pPr>
        <w:rPr>
          <w:szCs w:val="24"/>
        </w:rPr>
      </w:pPr>
    </w:p>
    <w:p w:rsidR="009C4CA8" w:rsidRPr="0050464B" w:rsidRDefault="009C4CA8"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9C4CA8" w:rsidRDefault="009C4CA8" w:rsidP="00BB6577">
      <w:pPr>
        <w:rPr>
          <w:szCs w:val="24"/>
        </w:rPr>
      </w:pPr>
    </w:p>
    <w:p w:rsidR="009C4CA8" w:rsidRDefault="009C4CA8" w:rsidP="00BB6577">
      <w:pPr>
        <w:rPr>
          <w:szCs w:val="24"/>
        </w:rPr>
      </w:pPr>
    </w:p>
    <w:p w:rsidR="009C4CA8" w:rsidRPr="00E15115" w:rsidRDefault="009C4CA8" w:rsidP="00F441F3">
      <w:pPr>
        <w:pStyle w:val="Heading1"/>
        <w:keepNext w:val="0"/>
        <w:spacing w:before="0" w:after="0"/>
        <w:rPr>
          <w:sz w:val="24"/>
          <w:szCs w:val="24"/>
          <w:u w:val="single"/>
        </w:rPr>
      </w:pPr>
      <w:bookmarkStart w:id="264" w:name="_Toc100048012"/>
      <w:bookmarkStart w:id="265" w:name="_Hlk23921294"/>
      <w:bookmarkStart w:id="266"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64"/>
    </w:p>
    <w:p w:rsidR="009C4CA8" w:rsidRDefault="009C4CA8" w:rsidP="00F75513">
      <w:pPr>
        <w:rPr>
          <w:szCs w:val="24"/>
        </w:rPr>
      </w:pPr>
    </w:p>
    <w:p w:rsidR="009C4CA8" w:rsidRDefault="009C4CA8" w:rsidP="00F75513">
      <w:pPr>
        <w:rPr>
          <w:szCs w:val="24"/>
        </w:rPr>
      </w:pPr>
      <w:bookmarkStart w:id="267" w:name="_Hlk92525062"/>
      <w:bookmarkEnd w:id="265"/>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9C4CA8" w:rsidRDefault="009C4CA8" w:rsidP="00F75513">
      <w:pPr>
        <w:rPr>
          <w:szCs w:val="24"/>
        </w:rPr>
      </w:pPr>
      <w:bookmarkStart w:id="268" w:name="_Hlk92525180"/>
      <w:bookmarkEnd w:id="26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9C4CA8" w:rsidRPr="00E335F6" w:rsidTr="00505654">
        <w:trPr>
          <w:cantSplit/>
          <w:tblHeader/>
        </w:trPr>
        <w:tc>
          <w:tcPr>
            <w:tcW w:w="603" w:type="pct"/>
            <w:shd w:val="pct15" w:color="auto" w:fill="FFFFFF"/>
            <w:tcMar>
              <w:top w:w="36" w:type="dxa"/>
              <w:left w:w="84" w:type="dxa"/>
              <w:bottom w:w="36" w:type="dxa"/>
              <w:right w:w="84" w:type="dxa"/>
            </w:tcMar>
            <w:vAlign w:val="center"/>
          </w:tcPr>
          <w:p w:rsidR="009C4CA8" w:rsidRPr="007C23C3" w:rsidRDefault="009C4CA8" w:rsidP="00C1655B">
            <w:pPr>
              <w:rPr>
                <w:b/>
                <w:szCs w:val="24"/>
              </w:rPr>
            </w:pPr>
            <w:bookmarkStart w:id="269" w:name="_Hlk94096586"/>
            <w:bookmarkEnd w:id="266"/>
            <w:r w:rsidRPr="007C23C3">
              <w:rPr>
                <w:b/>
                <w:szCs w:val="24"/>
              </w:rPr>
              <w:t>Operator</w:t>
            </w:r>
          </w:p>
        </w:tc>
        <w:tc>
          <w:tcPr>
            <w:tcW w:w="2488" w:type="pct"/>
            <w:shd w:val="pct15" w:color="auto" w:fill="FFFFFF"/>
            <w:tcMar>
              <w:top w:w="36" w:type="dxa"/>
              <w:left w:w="84" w:type="dxa"/>
              <w:bottom w:w="36" w:type="dxa"/>
              <w:right w:w="84" w:type="dxa"/>
            </w:tcMar>
            <w:vAlign w:val="center"/>
          </w:tcPr>
          <w:p w:rsidR="009C4CA8" w:rsidRPr="007C23C3" w:rsidRDefault="009C4CA8"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9C4CA8" w:rsidRPr="007C23C3" w:rsidRDefault="009C4CA8" w:rsidP="00C1655B">
            <w:pPr>
              <w:rPr>
                <w:b/>
                <w:szCs w:val="24"/>
              </w:rPr>
            </w:pPr>
            <w:r w:rsidRPr="007C23C3">
              <w:rPr>
                <w:b/>
                <w:szCs w:val="24"/>
              </w:rPr>
              <w:t>Example</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68"/>
      <w:bookmarkEnd w:id="269"/>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9C4CA8" w:rsidRPr="00FF41B5" w:rsidTr="00505654">
        <w:trPr>
          <w:cantSplit/>
        </w:trPr>
        <w:tc>
          <w:tcPr>
            <w:tcW w:w="603" w:type="pct"/>
            <w:shd w:val="clear" w:color="auto" w:fill="FFFFFF"/>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bookmarkStart w:id="270" w:name="_Hlk95703575"/>
            <w:r>
              <w:rPr>
                <w:rStyle w:val="HTMLCode"/>
                <w:rFonts w:ascii="Consolas" w:hAnsi="Consolas"/>
                <w:color w:val="111111"/>
                <w:bdr w:val="none" w:sz="0" w:space="0" w:color="auto" w:frame="1"/>
              </w:rPr>
              <w:t>&lt;&lt;if $friend is "Sue" or $friend is "Dan"&gt;&gt;</w:t>
            </w:r>
            <w:bookmarkEnd w:id="270"/>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9C4CA8" w:rsidRPr="00FF41B5" w:rsidTr="00505654">
        <w:trPr>
          <w:cantSplit/>
        </w:trPr>
        <w:tc>
          <w:tcPr>
            <w:tcW w:w="603" w:type="pct"/>
            <w:shd w:val="clear" w:color="auto" w:fill="F8F8F8"/>
            <w:tcMar>
              <w:top w:w="36" w:type="dxa"/>
              <w:left w:w="84" w:type="dxa"/>
              <w:bottom w:w="36" w:type="dxa"/>
              <w:right w:w="84" w:type="dxa"/>
            </w:tcMar>
            <w:vAlign w:val="center"/>
          </w:tcPr>
          <w:p w:rsidR="009C4CA8" w:rsidRPr="003A6B6F" w:rsidRDefault="009C4CA8" w:rsidP="00C1655B">
            <w:pPr>
              <w:jc w:val="center"/>
              <w:rPr>
                <w:b/>
                <w:bCs/>
                <w:color w:val="111111"/>
                <w:szCs w:val="24"/>
              </w:rPr>
            </w:pPr>
            <w:bookmarkStart w:id="271"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71"/>
          </w:p>
        </w:tc>
        <w:tc>
          <w:tcPr>
            <w:tcW w:w="2488" w:type="pct"/>
            <w:shd w:val="clear" w:color="auto" w:fill="F8F8F8"/>
            <w:tcMar>
              <w:top w:w="36" w:type="dxa"/>
              <w:left w:w="84" w:type="dxa"/>
              <w:bottom w:w="36" w:type="dxa"/>
              <w:right w:w="84" w:type="dxa"/>
            </w:tcMar>
            <w:vAlign w:val="center"/>
          </w:tcPr>
          <w:p w:rsidR="009C4CA8" w:rsidRPr="003A6B6F" w:rsidRDefault="009C4CA8"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9C4CA8" w:rsidRDefault="009C4CA8"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9C4CA8" w:rsidRDefault="009C4CA8" w:rsidP="00E95807">
      <w:pPr>
        <w:rPr>
          <w:szCs w:val="24"/>
        </w:rPr>
      </w:pPr>
    </w:p>
    <w:p w:rsidR="009C4CA8" w:rsidRPr="00D26B8B" w:rsidRDefault="009C4CA8"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9C4CA8" w:rsidRDefault="009C4CA8" w:rsidP="00E95807">
      <w:pPr>
        <w:rPr>
          <w:szCs w:val="24"/>
        </w:rPr>
      </w:pPr>
    </w:p>
    <w:p w:rsidR="009C4CA8" w:rsidRDefault="009C4CA8" w:rsidP="00E95807">
      <w:pPr>
        <w:rPr>
          <w:szCs w:val="24"/>
        </w:rPr>
      </w:pPr>
    </w:p>
    <w:p w:rsidR="009C4CA8" w:rsidRPr="00E15115" w:rsidRDefault="009C4CA8" w:rsidP="00CD463B">
      <w:pPr>
        <w:pStyle w:val="Heading1"/>
        <w:keepNext w:val="0"/>
        <w:spacing w:before="0" w:after="0"/>
        <w:rPr>
          <w:sz w:val="24"/>
          <w:szCs w:val="24"/>
          <w:u w:val="single"/>
        </w:rPr>
      </w:pPr>
      <w:bookmarkStart w:id="272" w:name="_Toc100048013"/>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72"/>
    </w:p>
    <w:p w:rsidR="009C4CA8" w:rsidRDefault="009C4CA8" w:rsidP="00CD463B">
      <w:pPr>
        <w:rPr>
          <w:szCs w:val="24"/>
        </w:rPr>
      </w:pPr>
    </w:p>
    <w:p w:rsidR="009C4CA8" w:rsidRDefault="009C4CA8"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9C4CA8" w:rsidRDefault="009C4CA8"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9C4CA8" w:rsidRPr="00E335F6" w:rsidTr="00472975">
        <w:trPr>
          <w:cantSplit/>
          <w:tblHeader/>
        </w:trPr>
        <w:tc>
          <w:tcPr>
            <w:tcW w:w="603" w:type="pct"/>
            <w:shd w:val="pct15" w:color="auto" w:fill="FFFFFF"/>
            <w:tcMar>
              <w:top w:w="36" w:type="dxa"/>
              <w:left w:w="84" w:type="dxa"/>
              <w:bottom w:w="36" w:type="dxa"/>
              <w:right w:w="84" w:type="dxa"/>
            </w:tcMar>
            <w:vAlign w:val="center"/>
          </w:tcPr>
          <w:p w:rsidR="009C4CA8" w:rsidRPr="007C23C3" w:rsidRDefault="009C4CA8"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9C4CA8" w:rsidRPr="007C23C3" w:rsidRDefault="009C4CA8"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9C4CA8" w:rsidRPr="007C23C3" w:rsidRDefault="009C4CA8" w:rsidP="00472975">
            <w:pPr>
              <w:rPr>
                <w:b/>
                <w:szCs w:val="24"/>
              </w:rPr>
            </w:pPr>
            <w:r w:rsidRPr="007C23C3">
              <w:rPr>
                <w:b/>
                <w:szCs w:val="24"/>
              </w:rPr>
              <w:t>Example</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9C4CA8" w:rsidRPr="00FF41B5" w:rsidTr="00472975">
        <w:trPr>
          <w:cantSplit/>
        </w:trPr>
        <w:tc>
          <w:tcPr>
            <w:tcW w:w="603" w:type="pct"/>
            <w:shd w:val="clear" w:color="auto" w:fill="F8F8F8"/>
            <w:tcMar>
              <w:top w:w="36" w:type="dxa"/>
              <w:left w:w="84" w:type="dxa"/>
              <w:bottom w:w="36" w:type="dxa"/>
              <w:right w:w="84" w:type="dxa"/>
            </w:tcMar>
            <w:vAlign w:val="center"/>
          </w:tcPr>
          <w:p w:rsidR="009C4CA8" w:rsidRPr="004F1020" w:rsidRDefault="009C4CA8"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9C4CA8" w:rsidRPr="0081165A" w:rsidRDefault="009C4CA8"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9C4CA8" w:rsidRDefault="009C4CA8"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9C4CA8" w:rsidRPr="00D733D8" w:rsidRDefault="009C4CA8" w:rsidP="00E95807">
      <w:pPr>
        <w:rPr>
          <w:szCs w:val="24"/>
        </w:rPr>
      </w:pPr>
    </w:p>
    <w:p w:rsidR="009C4CA8" w:rsidRDefault="009C4CA8" w:rsidP="00E95807">
      <w:pPr>
        <w:rPr>
          <w:szCs w:val="24"/>
        </w:rPr>
      </w:pPr>
    </w:p>
    <w:p w:rsidR="009C4CA8" w:rsidRPr="00E15115" w:rsidRDefault="009C4CA8" w:rsidP="00910F1E">
      <w:pPr>
        <w:pStyle w:val="Heading1"/>
        <w:keepNext w:val="0"/>
        <w:spacing w:before="0" w:after="0"/>
        <w:rPr>
          <w:sz w:val="24"/>
          <w:szCs w:val="24"/>
          <w:u w:val="single"/>
        </w:rPr>
      </w:pPr>
      <w:bookmarkStart w:id="273" w:name="_Hlk92525532"/>
      <w:bookmarkStart w:id="274" w:name="_Toc100048014"/>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73"/>
      <w:bookmarkEnd w:id="274"/>
    </w:p>
    <w:p w:rsidR="009C4CA8" w:rsidRDefault="009C4CA8" w:rsidP="00910F1E">
      <w:pPr>
        <w:rPr>
          <w:szCs w:val="24"/>
        </w:rPr>
      </w:pPr>
    </w:p>
    <w:p w:rsidR="009C4CA8" w:rsidRDefault="009C4CA8"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9C4CA8" w:rsidRDefault="009C4CA8"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9C4CA8" w:rsidRPr="00E335F6" w:rsidTr="001D1E1A">
        <w:trPr>
          <w:cantSplit/>
        </w:trPr>
        <w:tc>
          <w:tcPr>
            <w:tcW w:w="5000" w:type="pct"/>
            <w:gridSpan w:val="4"/>
            <w:shd w:val="pct15" w:color="auto" w:fill="FFFFFF"/>
            <w:tcMar>
              <w:top w:w="36" w:type="dxa"/>
              <w:left w:w="84" w:type="dxa"/>
              <w:bottom w:w="36" w:type="dxa"/>
              <w:right w:w="84" w:type="dxa"/>
            </w:tcMar>
            <w:vAlign w:val="center"/>
          </w:tcPr>
          <w:p w:rsidR="009C4CA8" w:rsidRPr="007C23C3" w:rsidRDefault="009C4CA8" w:rsidP="001D1E1A">
            <w:pPr>
              <w:keepNext/>
              <w:rPr>
                <w:b/>
                <w:szCs w:val="24"/>
              </w:rPr>
            </w:pPr>
            <w:bookmarkStart w:id="275" w:name="_Hlk92525246"/>
            <w:r>
              <w:rPr>
                <w:b/>
                <w:szCs w:val="24"/>
              </w:rPr>
              <w:t>TwineScript</w:t>
            </w:r>
          </w:p>
        </w:tc>
      </w:tr>
      <w:tr w:rsidR="009C4CA8" w:rsidRPr="00E335F6" w:rsidTr="001D1E1A">
        <w:trPr>
          <w:cantSplit/>
        </w:trPr>
        <w:tc>
          <w:tcPr>
            <w:tcW w:w="603" w:type="pct"/>
            <w:gridSpan w:val="2"/>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Example</w:t>
            </w:r>
          </w:p>
        </w:tc>
      </w:tr>
      <w:bookmarkEnd w:id="275"/>
      <w:tr w:rsidR="009C4CA8" w:rsidRPr="00FF41B5" w:rsidTr="00283B57">
        <w:trPr>
          <w:cantSplit/>
        </w:trPr>
        <w:tc>
          <w:tcPr>
            <w:tcW w:w="603" w:type="pct"/>
            <w:gridSpan w:val="2"/>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9C4CA8"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9C4CA8" w:rsidRPr="00283B57" w:rsidRDefault="009C4CA8" w:rsidP="001D1E1A">
            <w:pPr>
              <w:keepNext/>
              <w:rPr>
                <w:b/>
                <w:szCs w:val="24"/>
              </w:rPr>
            </w:pPr>
            <w:r w:rsidRPr="00283B57">
              <w:rPr>
                <w:b/>
                <w:szCs w:val="24"/>
              </w:rPr>
              <w:t>JavaScript assignment operators:</w:t>
            </w:r>
            <w:r w:rsidRPr="00EE275E">
              <w:rPr>
                <w:i/>
                <w:szCs w:val="24"/>
              </w:rPr>
              <w:t xml:space="preserve">  (not an exhaustive list) </w:t>
            </w:r>
          </w:p>
        </w:tc>
      </w:tr>
      <w:tr w:rsidR="009C4CA8" w:rsidRPr="00E335F6" w:rsidTr="00283B57">
        <w:trPr>
          <w:cantSplit/>
          <w:tblHeader/>
        </w:trPr>
        <w:tc>
          <w:tcPr>
            <w:tcW w:w="600" w:type="pct"/>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9C4CA8" w:rsidRPr="007C23C3" w:rsidRDefault="009C4CA8" w:rsidP="001D1E1A">
            <w:pPr>
              <w:keepNext/>
              <w:rPr>
                <w:b/>
                <w:szCs w:val="24"/>
              </w:rPr>
            </w:pPr>
            <w:r w:rsidRPr="007C23C3">
              <w:rPr>
                <w:b/>
                <w:szCs w:val="24"/>
              </w:rPr>
              <w:t>Example</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9C4CA8" w:rsidRPr="00FF41B5" w:rsidTr="00283B57">
        <w:trPr>
          <w:cantSplit/>
        </w:trPr>
        <w:tc>
          <w:tcPr>
            <w:tcW w:w="600" w:type="pct"/>
            <w:shd w:val="clear" w:color="auto" w:fill="F8F8F8"/>
            <w:tcMar>
              <w:top w:w="36" w:type="dxa"/>
              <w:left w:w="84" w:type="dxa"/>
              <w:bottom w:w="36" w:type="dxa"/>
              <w:right w:w="84" w:type="dxa"/>
            </w:tcMar>
            <w:vAlign w:val="center"/>
          </w:tcPr>
          <w:p w:rsidR="009C4CA8" w:rsidRPr="00DD6C7E" w:rsidRDefault="009C4CA8"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C4CA8" w:rsidRPr="00DD6C7E" w:rsidRDefault="009C4CA8"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9C4CA8" w:rsidRPr="001A7A30" w:rsidRDefault="009C4CA8"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9C4CA8" w:rsidRDefault="009C4CA8" w:rsidP="00E95807">
      <w:pPr>
        <w:rPr>
          <w:szCs w:val="24"/>
        </w:rPr>
      </w:pPr>
    </w:p>
    <w:p w:rsidR="009C4CA8" w:rsidRDefault="009C4CA8" w:rsidP="00E95807">
      <w:pPr>
        <w:rPr>
          <w:szCs w:val="24"/>
        </w:rPr>
      </w:pPr>
    </w:p>
    <w:p w:rsidR="009C4CA8" w:rsidRPr="006917B9" w:rsidRDefault="009C4CA8" w:rsidP="00175C65">
      <w:pPr>
        <w:pStyle w:val="Heading1"/>
        <w:keepNext w:val="0"/>
        <w:spacing w:before="0" w:after="0"/>
        <w:rPr>
          <w:sz w:val="24"/>
          <w:szCs w:val="24"/>
          <w:u w:val="single"/>
        </w:rPr>
      </w:pPr>
      <w:bookmarkStart w:id="276" w:name="_Toc100048015"/>
      <w:r>
        <w:rPr>
          <w:sz w:val="24"/>
          <w:szCs w:val="24"/>
          <w:u w:val="single"/>
        </w:rPr>
        <w:t>Transferring data between Twine projects</w:t>
      </w:r>
      <w:bookmarkEnd w:id="276"/>
    </w:p>
    <w:p w:rsidR="009C4CA8" w:rsidRDefault="009C4CA8" w:rsidP="00E95807">
      <w:pPr>
        <w:rPr>
          <w:szCs w:val="24"/>
        </w:rPr>
      </w:pPr>
    </w:p>
    <w:p w:rsidR="009C4CA8" w:rsidRPr="00FA6AA4" w:rsidRDefault="009C4CA8" w:rsidP="00E95807">
      <w:pPr>
        <w:rPr>
          <w:szCs w:val="24"/>
        </w:rPr>
      </w:pPr>
      <w:hyperlink r:id="rId132" w:history="1">
        <w:r w:rsidRPr="00FA6AA4">
          <w:rPr>
            <w:rStyle w:val="Hyperlink"/>
            <w:szCs w:val="24"/>
          </w:rPr>
          <w:t>http://twinery.org/questions/1102/how-to-transfer-variables-from-one-twine-story-to-another</w:t>
        </w:r>
      </w:hyperlink>
    </w:p>
    <w:p w:rsidR="009C4CA8" w:rsidRDefault="009C4CA8" w:rsidP="00E95807">
      <w:pPr>
        <w:rPr>
          <w:szCs w:val="24"/>
        </w:rPr>
      </w:pPr>
    </w:p>
    <w:p w:rsidR="009C4CA8" w:rsidRDefault="009C4CA8" w:rsidP="00E95807">
      <w:pPr>
        <w:rPr>
          <w:szCs w:val="24"/>
        </w:rPr>
      </w:pPr>
    </w:p>
    <w:p w:rsidR="009C4CA8" w:rsidRPr="006917B9" w:rsidRDefault="009C4CA8" w:rsidP="001F59BE">
      <w:pPr>
        <w:pStyle w:val="Heading1"/>
        <w:keepNext w:val="0"/>
        <w:spacing w:before="0" w:after="0"/>
        <w:rPr>
          <w:sz w:val="24"/>
          <w:szCs w:val="24"/>
          <w:u w:val="single"/>
        </w:rPr>
      </w:pPr>
      <w:bookmarkStart w:id="277" w:name="_Toc100048016"/>
      <w:bookmarkStart w:id="278" w:name="_Hlk93458149"/>
      <w:r w:rsidRPr="006917B9">
        <w:rPr>
          <w:sz w:val="24"/>
          <w:szCs w:val="24"/>
          <w:u w:val="single"/>
        </w:rPr>
        <w:t>SugarCube documentation – (on the SugarCube site)</w:t>
      </w:r>
      <w:bookmarkEnd w:id="277"/>
    </w:p>
    <w:bookmarkEnd w:id="278"/>
    <w:p w:rsidR="009C4CA8" w:rsidRDefault="009C4CA8" w:rsidP="001F59BE">
      <w:pPr>
        <w:rPr>
          <w:szCs w:val="24"/>
        </w:rPr>
      </w:pPr>
      <w:r>
        <w:rPr>
          <w:szCs w:val="24"/>
        </w:rPr>
        <w:t>(very detailed)</w:t>
      </w:r>
    </w:p>
    <w:p w:rsidR="009C4CA8" w:rsidRDefault="009C4CA8" w:rsidP="001F59BE">
      <w:pPr>
        <w:rPr>
          <w:szCs w:val="24"/>
        </w:rPr>
      </w:pPr>
    </w:p>
    <w:p w:rsidR="009C4CA8" w:rsidRDefault="009C4CA8" w:rsidP="001F59BE">
      <w:pPr>
        <w:rPr>
          <w:szCs w:val="24"/>
        </w:rPr>
      </w:pPr>
      <w:hyperlink r:id="rId133" w:history="1">
        <w:r w:rsidRPr="006917B9">
          <w:rPr>
            <w:rStyle w:val="Hyperlink"/>
            <w:szCs w:val="24"/>
          </w:rPr>
          <w:t>https://www.motoslave.net/sugarcube/2/docs/</w:t>
        </w:r>
      </w:hyperlink>
      <w:r>
        <w:rPr>
          <w:szCs w:val="24"/>
        </w:rPr>
        <w:t xml:space="preserve"> ….(home page)</w:t>
      </w:r>
    </w:p>
    <w:p w:rsidR="009C4CA8" w:rsidRDefault="009C4CA8" w:rsidP="001F59BE">
      <w:pPr>
        <w:rPr>
          <w:szCs w:val="24"/>
        </w:rPr>
      </w:pPr>
    </w:p>
    <w:p w:rsidR="009C4CA8" w:rsidRPr="004E237C" w:rsidRDefault="009C4CA8" w:rsidP="001F59BE">
      <w:pPr>
        <w:rPr>
          <w:szCs w:val="24"/>
        </w:rPr>
      </w:pPr>
      <w:hyperlink r:id="rId134" w:anchor="introduction" w:history="1">
        <w:r w:rsidRPr="004E237C">
          <w:rPr>
            <w:rStyle w:val="Hyperlink"/>
            <w:szCs w:val="24"/>
          </w:rPr>
          <w:t>https://www.motoslave.net/sugarcube/2/docs/#</w:t>
        </w:r>
        <w:r w:rsidRPr="004E237C">
          <w:rPr>
            <w:rStyle w:val="Hyperlink"/>
            <w:b/>
            <w:szCs w:val="24"/>
          </w:rPr>
          <w:t>introduction</w:t>
        </w:r>
      </w:hyperlink>
    </w:p>
    <w:p w:rsidR="009C4CA8" w:rsidRDefault="009C4CA8" w:rsidP="001F59BE">
      <w:pPr>
        <w:rPr>
          <w:szCs w:val="24"/>
        </w:rPr>
      </w:pPr>
    </w:p>
    <w:p w:rsidR="009C4CA8" w:rsidRPr="00DF3861" w:rsidRDefault="009C4CA8" w:rsidP="001F59BE">
      <w:pPr>
        <w:rPr>
          <w:szCs w:val="24"/>
        </w:rPr>
      </w:pPr>
      <w:hyperlink r:id="rId135"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9C4CA8" w:rsidRDefault="009C4CA8" w:rsidP="001F59BE">
      <w:pPr>
        <w:rPr>
          <w:szCs w:val="24"/>
        </w:rPr>
      </w:pPr>
    </w:p>
    <w:p w:rsidR="009C4CA8" w:rsidRDefault="009C4CA8" w:rsidP="001F59BE">
      <w:pPr>
        <w:rPr>
          <w:szCs w:val="24"/>
        </w:rPr>
      </w:pPr>
      <w:hyperlink r:id="rId136"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9C4CA8" w:rsidRDefault="009C4CA8" w:rsidP="001F59BE">
      <w:pPr>
        <w:rPr>
          <w:szCs w:val="24"/>
        </w:rPr>
      </w:pPr>
    </w:p>
    <w:p w:rsidR="009C4CA8" w:rsidRPr="00B02C84" w:rsidRDefault="009C4CA8" w:rsidP="001F59BE">
      <w:pPr>
        <w:rPr>
          <w:szCs w:val="24"/>
        </w:rPr>
      </w:pPr>
      <w:hyperlink r:id="rId137" w:anchor="macros" w:history="1">
        <w:r w:rsidRPr="008211EF">
          <w:rPr>
            <w:rStyle w:val="Hyperlink"/>
            <w:szCs w:val="24"/>
          </w:rPr>
          <w:t>https://www.motoslave.net/sugarcube/2/docs/#</w:t>
        </w:r>
        <w:r w:rsidRPr="008211EF">
          <w:rPr>
            <w:rStyle w:val="Hyperlink"/>
            <w:b/>
            <w:szCs w:val="24"/>
          </w:rPr>
          <w:t>macros</w:t>
        </w:r>
      </w:hyperlink>
    </w:p>
    <w:p w:rsidR="009C4CA8" w:rsidRDefault="009C4CA8" w:rsidP="001F59BE">
      <w:pPr>
        <w:rPr>
          <w:szCs w:val="24"/>
        </w:rPr>
      </w:pPr>
    </w:p>
    <w:p w:rsidR="009C4CA8" w:rsidRPr="004B769A" w:rsidRDefault="009C4CA8" w:rsidP="001F59BE">
      <w:pPr>
        <w:rPr>
          <w:szCs w:val="24"/>
        </w:rPr>
      </w:pPr>
      <w:hyperlink r:id="rId138" w:anchor="functions" w:history="1">
        <w:r w:rsidRPr="004B769A">
          <w:rPr>
            <w:rStyle w:val="Hyperlink"/>
            <w:szCs w:val="24"/>
          </w:rPr>
          <w:t>https://www.motoslave.net/sugarcube/2/docs/#</w:t>
        </w:r>
        <w:r w:rsidRPr="004B769A">
          <w:rPr>
            <w:rStyle w:val="Hyperlink"/>
            <w:b/>
            <w:szCs w:val="24"/>
          </w:rPr>
          <w:t>functions</w:t>
        </w:r>
      </w:hyperlink>
    </w:p>
    <w:p w:rsidR="009C4CA8" w:rsidRDefault="009C4CA8" w:rsidP="001F59BE">
      <w:pPr>
        <w:rPr>
          <w:szCs w:val="24"/>
        </w:rPr>
      </w:pPr>
    </w:p>
    <w:p w:rsidR="009C4CA8" w:rsidRPr="000F48B0" w:rsidRDefault="009C4CA8" w:rsidP="001F59BE">
      <w:pPr>
        <w:rPr>
          <w:szCs w:val="24"/>
        </w:rPr>
      </w:pPr>
      <w:hyperlink r:id="rId139" w:anchor="methods" w:history="1">
        <w:r w:rsidRPr="000F48B0">
          <w:rPr>
            <w:rStyle w:val="Hyperlink"/>
            <w:szCs w:val="24"/>
          </w:rPr>
          <w:t>https://www.motoslave.net/sugarcube/2/docs/#</w:t>
        </w:r>
        <w:r w:rsidRPr="000F48B0">
          <w:rPr>
            <w:rStyle w:val="Hyperlink"/>
            <w:b/>
            <w:szCs w:val="24"/>
          </w:rPr>
          <w:t>methods</w:t>
        </w:r>
      </w:hyperlink>
    </w:p>
    <w:p w:rsidR="009C4CA8" w:rsidRDefault="009C4CA8" w:rsidP="001F59BE">
      <w:pPr>
        <w:rPr>
          <w:szCs w:val="24"/>
        </w:rPr>
      </w:pPr>
    </w:p>
    <w:p w:rsidR="009C4CA8" w:rsidRDefault="009C4CA8" w:rsidP="001F59BE">
      <w:pPr>
        <w:rPr>
          <w:szCs w:val="24"/>
        </w:rPr>
      </w:pPr>
      <w:hyperlink r:id="rId140"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9C4CA8" w:rsidRDefault="009C4CA8" w:rsidP="001F59BE">
      <w:pPr>
        <w:rPr>
          <w:szCs w:val="24"/>
        </w:rPr>
      </w:pPr>
    </w:p>
    <w:p w:rsidR="009C4CA8" w:rsidRPr="00877048" w:rsidRDefault="009C4CA8" w:rsidP="001F59BE">
      <w:pPr>
        <w:rPr>
          <w:szCs w:val="24"/>
        </w:rPr>
      </w:pPr>
      <w:hyperlink r:id="rId141" w:anchor="css" w:history="1">
        <w:r w:rsidRPr="00877048">
          <w:rPr>
            <w:rStyle w:val="Hyperlink"/>
            <w:szCs w:val="24"/>
          </w:rPr>
          <w:t>https://www.motoslave.net/sugarcube/2/docs/#</w:t>
        </w:r>
        <w:r w:rsidRPr="00877048">
          <w:rPr>
            <w:rStyle w:val="Hyperlink"/>
            <w:b/>
            <w:szCs w:val="24"/>
          </w:rPr>
          <w:t>css</w:t>
        </w:r>
      </w:hyperlink>
    </w:p>
    <w:p w:rsidR="009C4CA8" w:rsidRDefault="009C4CA8" w:rsidP="001F59BE">
      <w:pPr>
        <w:rPr>
          <w:szCs w:val="24"/>
        </w:rPr>
      </w:pPr>
    </w:p>
    <w:p w:rsidR="009C4CA8" w:rsidRPr="00AA5273" w:rsidRDefault="009C4CA8" w:rsidP="001F59BE">
      <w:pPr>
        <w:rPr>
          <w:szCs w:val="24"/>
        </w:rPr>
      </w:pPr>
      <w:hyperlink r:id="rId142" w:anchor="html" w:history="1">
        <w:r w:rsidRPr="00AA5273">
          <w:rPr>
            <w:rStyle w:val="Hyperlink"/>
            <w:szCs w:val="24"/>
          </w:rPr>
          <w:t>https://www.motoslave.net/sugarcube/2/docs/#</w:t>
        </w:r>
        <w:r w:rsidRPr="00AA5273">
          <w:rPr>
            <w:rStyle w:val="Hyperlink"/>
            <w:b/>
            <w:szCs w:val="24"/>
          </w:rPr>
          <w:t>html</w:t>
        </w:r>
      </w:hyperlink>
    </w:p>
    <w:p w:rsidR="009C4CA8" w:rsidRDefault="009C4CA8" w:rsidP="001F59BE">
      <w:pPr>
        <w:rPr>
          <w:szCs w:val="24"/>
        </w:rPr>
      </w:pPr>
    </w:p>
    <w:p w:rsidR="009C4CA8" w:rsidRPr="00A01367" w:rsidRDefault="009C4CA8" w:rsidP="001F59BE">
      <w:pPr>
        <w:rPr>
          <w:szCs w:val="24"/>
        </w:rPr>
      </w:pPr>
      <w:hyperlink r:id="rId143" w:anchor="events" w:history="1">
        <w:r w:rsidRPr="00A01367">
          <w:rPr>
            <w:rStyle w:val="Hyperlink"/>
            <w:szCs w:val="24"/>
          </w:rPr>
          <w:t>https://www.motoslave.net/sugarcube/2/docs/#</w:t>
        </w:r>
        <w:r w:rsidRPr="00A01367">
          <w:rPr>
            <w:rStyle w:val="Hyperlink"/>
            <w:b/>
            <w:szCs w:val="24"/>
          </w:rPr>
          <w:t>events</w:t>
        </w:r>
      </w:hyperlink>
    </w:p>
    <w:p w:rsidR="009C4CA8" w:rsidRDefault="009C4CA8" w:rsidP="001F59BE">
      <w:pPr>
        <w:rPr>
          <w:szCs w:val="24"/>
        </w:rPr>
      </w:pPr>
    </w:p>
    <w:p w:rsidR="009C4CA8" w:rsidRPr="002479EE" w:rsidRDefault="009C4CA8" w:rsidP="001F59BE">
      <w:pPr>
        <w:rPr>
          <w:szCs w:val="24"/>
        </w:rPr>
      </w:pPr>
      <w:hyperlink r:id="rId144" w:anchor="config-api" w:history="1">
        <w:r w:rsidRPr="002479EE">
          <w:rPr>
            <w:rStyle w:val="Hyperlink"/>
            <w:szCs w:val="24"/>
          </w:rPr>
          <w:t>https://www.motoslave.net/sugarcube/2/docs/#</w:t>
        </w:r>
        <w:r w:rsidRPr="002479EE">
          <w:rPr>
            <w:rStyle w:val="Hyperlink"/>
            <w:b/>
            <w:szCs w:val="24"/>
          </w:rPr>
          <w:t>config-api</w:t>
        </w:r>
      </w:hyperlink>
    </w:p>
    <w:p w:rsidR="009C4CA8" w:rsidRDefault="009C4CA8" w:rsidP="001F59BE">
      <w:pPr>
        <w:rPr>
          <w:szCs w:val="24"/>
        </w:rPr>
      </w:pPr>
    </w:p>
    <w:p w:rsidR="009C4CA8" w:rsidRPr="007B0D8D" w:rsidRDefault="009C4CA8" w:rsidP="001F59BE">
      <w:pPr>
        <w:rPr>
          <w:szCs w:val="24"/>
        </w:rPr>
      </w:pPr>
      <w:hyperlink r:id="rId145" w:anchor="dialog-api" w:history="1">
        <w:r w:rsidRPr="007B0D8D">
          <w:rPr>
            <w:rStyle w:val="Hyperlink"/>
            <w:szCs w:val="24"/>
          </w:rPr>
          <w:t>https://www.motoslave.net/sugarcube/2/docs/#</w:t>
        </w:r>
        <w:bookmarkStart w:id="279" w:name="_Hlk92118726"/>
        <w:r w:rsidRPr="007B0D8D">
          <w:rPr>
            <w:rStyle w:val="Hyperlink"/>
            <w:b/>
            <w:szCs w:val="24"/>
          </w:rPr>
          <w:t>dialog-api</w:t>
        </w:r>
        <w:bookmarkEnd w:id="279"/>
      </w:hyperlink>
    </w:p>
    <w:p w:rsidR="009C4CA8" w:rsidRDefault="009C4CA8" w:rsidP="001F59BE">
      <w:pPr>
        <w:rPr>
          <w:szCs w:val="24"/>
        </w:rPr>
      </w:pPr>
    </w:p>
    <w:p w:rsidR="009C4CA8" w:rsidRPr="000F124F" w:rsidRDefault="009C4CA8" w:rsidP="001F59BE">
      <w:pPr>
        <w:rPr>
          <w:szCs w:val="24"/>
        </w:rPr>
      </w:pPr>
      <w:hyperlink r:id="rId146" w:anchor="engine-api" w:history="1">
        <w:r w:rsidRPr="000F124F">
          <w:rPr>
            <w:rStyle w:val="Hyperlink"/>
            <w:szCs w:val="24"/>
          </w:rPr>
          <w:t>https://www.motoslave.net/sugarcube/2/docs/#</w:t>
        </w:r>
        <w:r w:rsidRPr="000F124F">
          <w:rPr>
            <w:rStyle w:val="Hyperlink"/>
            <w:b/>
            <w:szCs w:val="24"/>
          </w:rPr>
          <w:t>engine-api</w:t>
        </w:r>
      </w:hyperlink>
    </w:p>
    <w:p w:rsidR="009C4CA8" w:rsidRDefault="009C4CA8" w:rsidP="001F59BE">
      <w:pPr>
        <w:rPr>
          <w:szCs w:val="24"/>
        </w:rPr>
      </w:pPr>
    </w:p>
    <w:p w:rsidR="009C4CA8" w:rsidRPr="00E9571A" w:rsidRDefault="009C4CA8" w:rsidP="001F59BE">
      <w:pPr>
        <w:rPr>
          <w:szCs w:val="24"/>
        </w:rPr>
      </w:pPr>
      <w:hyperlink r:id="rId147" w:anchor="fullscreen-api" w:history="1">
        <w:r w:rsidRPr="00E9571A">
          <w:rPr>
            <w:rStyle w:val="Hyperlink"/>
            <w:szCs w:val="24"/>
          </w:rPr>
          <w:t>https://www.motoslave.net/sugarcube/2/docs/#</w:t>
        </w:r>
        <w:r w:rsidRPr="00E9571A">
          <w:rPr>
            <w:rStyle w:val="Hyperlink"/>
            <w:b/>
            <w:szCs w:val="24"/>
          </w:rPr>
          <w:t>fullscreen-api</w:t>
        </w:r>
      </w:hyperlink>
    </w:p>
    <w:p w:rsidR="009C4CA8" w:rsidRDefault="009C4CA8" w:rsidP="001F59BE">
      <w:pPr>
        <w:rPr>
          <w:szCs w:val="24"/>
        </w:rPr>
      </w:pPr>
    </w:p>
    <w:p w:rsidR="009C4CA8" w:rsidRPr="002C7236" w:rsidRDefault="009C4CA8" w:rsidP="001F59BE">
      <w:pPr>
        <w:rPr>
          <w:szCs w:val="24"/>
        </w:rPr>
      </w:pPr>
      <w:hyperlink r:id="rId148" w:anchor="loadscreen-api" w:history="1">
        <w:r w:rsidRPr="009B547E">
          <w:rPr>
            <w:rStyle w:val="Hyperlink"/>
            <w:szCs w:val="24"/>
          </w:rPr>
          <w:t>https://www.motoslave.net/sugarcube/2/docs/#</w:t>
        </w:r>
        <w:r w:rsidRPr="009B547E">
          <w:rPr>
            <w:rStyle w:val="Hyperlink"/>
            <w:b/>
            <w:szCs w:val="24"/>
          </w:rPr>
          <w:t>loadscreen-api</w:t>
        </w:r>
      </w:hyperlink>
    </w:p>
    <w:p w:rsidR="009C4CA8" w:rsidRDefault="009C4CA8" w:rsidP="001F59BE">
      <w:pPr>
        <w:rPr>
          <w:szCs w:val="24"/>
        </w:rPr>
      </w:pPr>
    </w:p>
    <w:p w:rsidR="009C4CA8" w:rsidRPr="00E537FF" w:rsidRDefault="009C4CA8" w:rsidP="001F59BE">
      <w:pPr>
        <w:rPr>
          <w:szCs w:val="24"/>
        </w:rPr>
      </w:pPr>
      <w:hyperlink r:id="rId149" w:anchor="macro-api" w:history="1">
        <w:r w:rsidRPr="00E537FF">
          <w:rPr>
            <w:rStyle w:val="Hyperlink"/>
            <w:szCs w:val="24"/>
          </w:rPr>
          <w:t>https://www.motoslave.net/sugarcube/2/docs/#</w:t>
        </w:r>
        <w:r w:rsidRPr="00E537FF">
          <w:rPr>
            <w:rStyle w:val="Hyperlink"/>
            <w:b/>
            <w:szCs w:val="24"/>
          </w:rPr>
          <w:t>macro-api</w:t>
        </w:r>
      </w:hyperlink>
    </w:p>
    <w:p w:rsidR="009C4CA8" w:rsidRDefault="009C4CA8" w:rsidP="001F59BE">
      <w:pPr>
        <w:rPr>
          <w:szCs w:val="24"/>
        </w:rPr>
      </w:pPr>
    </w:p>
    <w:p w:rsidR="009C4CA8" w:rsidRPr="008B5FA5" w:rsidRDefault="009C4CA8" w:rsidP="001F59BE">
      <w:pPr>
        <w:rPr>
          <w:szCs w:val="24"/>
        </w:rPr>
      </w:pPr>
      <w:hyperlink r:id="rId150" w:anchor="macrocontext-api" w:history="1">
        <w:r w:rsidRPr="008B5FA5">
          <w:rPr>
            <w:rStyle w:val="Hyperlink"/>
            <w:szCs w:val="24"/>
          </w:rPr>
          <w:t>https://www.motoslave.net/sugarcube/2/docs/#</w:t>
        </w:r>
        <w:r w:rsidRPr="008B5FA5">
          <w:rPr>
            <w:rStyle w:val="Hyperlink"/>
            <w:b/>
            <w:szCs w:val="24"/>
          </w:rPr>
          <w:t>macrocontext-api</w:t>
        </w:r>
      </w:hyperlink>
    </w:p>
    <w:p w:rsidR="009C4CA8" w:rsidRDefault="009C4CA8" w:rsidP="001F59BE">
      <w:pPr>
        <w:rPr>
          <w:szCs w:val="24"/>
        </w:rPr>
      </w:pPr>
    </w:p>
    <w:p w:rsidR="009C4CA8" w:rsidRPr="007D5196" w:rsidRDefault="009C4CA8" w:rsidP="001F59BE">
      <w:pPr>
        <w:rPr>
          <w:szCs w:val="24"/>
        </w:rPr>
      </w:pPr>
      <w:hyperlink r:id="rId151" w:anchor="passage-api" w:history="1">
        <w:r w:rsidRPr="007D5196">
          <w:rPr>
            <w:rStyle w:val="Hyperlink"/>
            <w:szCs w:val="24"/>
          </w:rPr>
          <w:t>https://www.motoslave.net/sugarcube/2/docs/#</w:t>
        </w:r>
        <w:r w:rsidRPr="007D5196">
          <w:rPr>
            <w:rStyle w:val="Hyperlink"/>
            <w:b/>
            <w:szCs w:val="24"/>
          </w:rPr>
          <w:t>passage-api</w:t>
        </w:r>
      </w:hyperlink>
    </w:p>
    <w:p w:rsidR="009C4CA8" w:rsidRDefault="009C4CA8" w:rsidP="001F59BE">
      <w:pPr>
        <w:rPr>
          <w:szCs w:val="24"/>
        </w:rPr>
      </w:pPr>
    </w:p>
    <w:p w:rsidR="009C4CA8" w:rsidRPr="000228B7" w:rsidRDefault="009C4CA8" w:rsidP="001F59BE">
      <w:pPr>
        <w:rPr>
          <w:szCs w:val="24"/>
        </w:rPr>
      </w:pPr>
      <w:hyperlink r:id="rId152" w:anchor="save-api" w:history="1">
        <w:r w:rsidRPr="000228B7">
          <w:rPr>
            <w:rStyle w:val="Hyperlink"/>
            <w:szCs w:val="24"/>
          </w:rPr>
          <w:t>https://www.motoslave.net/sugarcube/2/docs/#</w:t>
        </w:r>
        <w:r w:rsidRPr="000228B7">
          <w:rPr>
            <w:rStyle w:val="Hyperlink"/>
            <w:b/>
            <w:szCs w:val="24"/>
          </w:rPr>
          <w:t>save-api</w:t>
        </w:r>
      </w:hyperlink>
    </w:p>
    <w:p w:rsidR="009C4CA8" w:rsidRDefault="009C4CA8" w:rsidP="001F59BE">
      <w:pPr>
        <w:rPr>
          <w:szCs w:val="24"/>
        </w:rPr>
      </w:pPr>
    </w:p>
    <w:p w:rsidR="009C4CA8" w:rsidRPr="0086679F" w:rsidRDefault="009C4CA8" w:rsidP="001F59BE">
      <w:pPr>
        <w:rPr>
          <w:szCs w:val="24"/>
        </w:rPr>
      </w:pPr>
      <w:hyperlink r:id="rId153" w:anchor="setting-api" w:history="1">
        <w:r w:rsidRPr="0086679F">
          <w:rPr>
            <w:rStyle w:val="Hyperlink"/>
            <w:szCs w:val="24"/>
          </w:rPr>
          <w:t>https://www.motoslave.net/sugarcube/2/docs/#</w:t>
        </w:r>
        <w:r w:rsidRPr="0086679F">
          <w:rPr>
            <w:rStyle w:val="Hyperlink"/>
            <w:b/>
            <w:szCs w:val="24"/>
          </w:rPr>
          <w:t>setting-api</w:t>
        </w:r>
      </w:hyperlink>
    </w:p>
    <w:p w:rsidR="009C4CA8" w:rsidRDefault="009C4CA8" w:rsidP="001F59BE">
      <w:pPr>
        <w:rPr>
          <w:szCs w:val="24"/>
        </w:rPr>
      </w:pPr>
    </w:p>
    <w:p w:rsidR="009C4CA8" w:rsidRPr="003512E3" w:rsidRDefault="009C4CA8" w:rsidP="001F59BE">
      <w:pPr>
        <w:rPr>
          <w:szCs w:val="24"/>
        </w:rPr>
      </w:pPr>
      <w:hyperlink r:id="rId154" w:anchor="simpleaudio-api" w:history="1">
        <w:r w:rsidRPr="003512E3">
          <w:rPr>
            <w:rStyle w:val="Hyperlink"/>
            <w:szCs w:val="24"/>
          </w:rPr>
          <w:t>https://www.motoslave.net/sugarcube/2/docs/#</w:t>
        </w:r>
        <w:r w:rsidRPr="003512E3">
          <w:rPr>
            <w:rStyle w:val="Hyperlink"/>
            <w:b/>
            <w:szCs w:val="24"/>
          </w:rPr>
          <w:t>simpleaudio-api</w:t>
        </w:r>
      </w:hyperlink>
    </w:p>
    <w:p w:rsidR="009C4CA8" w:rsidRDefault="009C4CA8" w:rsidP="001F59BE">
      <w:pPr>
        <w:rPr>
          <w:szCs w:val="24"/>
        </w:rPr>
      </w:pPr>
    </w:p>
    <w:p w:rsidR="009C4CA8" w:rsidRPr="003512E3" w:rsidRDefault="009C4CA8" w:rsidP="001F59BE">
      <w:pPr>
        <w:rPr>
          <w:szCs w:val="24"/>
        </w:rPr>
      </w:pPr>
      <w:hyperlink r:id="rId155" w:anchor="audiotrack-api" w:history="1">
        <w:r w:rsidRPr="003512E3">
          <w:rPr>
            <w:rStyle w:val="Hyperlink"/>
            <w:szCs w:val="24"/>
          </w:rPr>
          <w:t>https://www.motoslave.net/sugarcube/2/docs/#</w:t>
        </w:r>
        <w:r w:rsidRPr="003512E3">
          <w:rPr>
            <w:rStyle w:val="Hyperlink"/>
            <w:b/>
            <w:szCs w:val="24"/>
          </w:rPr>
          <w:t>audiotrack-api</w:t>
        </w:r>
      </w:hyperlink>
    </w:p>
    <w:p w:rsidR="009C4CA8" w:rsidRDefault="009C4CA8" w:rsidP="001F59BE">
      <w:pPr>
        <w:rPr>
          <w:szCs w:val="24"/>
        </w:rPr>
      </w:pPr>
    </w:p>
    <w:p w:rsidR="009C4CA8" w:rsidRPr="00EB5209" w:rsidRDefault="009C4CA8" w:rsidP="001F59BE">
      <w:pPr>
        <w:rPr>
          <w:szCs w:val="24"/>
        </w:rPr>
      </w:pPr>
      <w:hyperlink r:id="rId156" w:anchor="audiorunner-api" w:history="1">
        <w:r w:rsidRPr="00EB5209">
          <w:rPr>
            <w:rStyle w:val="Hyperlink"/>
            <w:szCs w:val="24"/>
          </w:rPr>
          <w:t>https://www.motoslave.net/sugarcube/2/docs/#</w:t>
        </w:r>
        <w:r w:rsidRPr="00EB5209">
          <w:rPr>
            <w:rStyle w:val="Hyperlink"/>
            <w:b/>
            <w:szCs w:val="24"/>
          </w:rPr>
          <w:t>audiorunner-api</w:t>
        </w:r>
      </w:hyperlink>
    </w:p>
    <w:p w:rsidR="009C4CA8" w:rsidRDefault="009C4CA8" w:rsidP="001F59BE">
      <w:pPr>
        <w:rPr>
          <w:szCs w:val="24"/>
        </w:rPr>
      </w:pPr>
    </w:p>
    <w:p w:rsidR="009C4CA8" w:rsidRPr="00FD7CAB" w:rsidRDefault="009C4CA8" w:rsidP="001F59BE">
      <w:pPr>
        <w:rPr>
          <w:szCs w:val="24"/>
        </w:rPr>
      </w:pPr>
      <w:hyperlink r:id="rId157" w:anchor="audiolist-api" w:history="1">
        <w:r w:rsidRPr="00FD7CAB">
          <w:rPr>
            <w:rStyle w:val="Hyperlink"/>
            <w:szCs w:val="24"/>
          </w:rPr>
          <w:t>https://www.motoslave.net/sugarcube/2/docs/#</w:t>
        </w:r>
        <w:r w:rsidRPr="00FD7CAB">
          <w:rPr>
            <w:rStyle w:val="Hyperlink"/>
            <w:b/>
            <w:szCs w:val="24"/>
          </w:rPr>
          <w:t>audiolist-api</w:t>
        </w:r>
      </w:hyperlink>
    </w:p>
    <w:p w:rsidR="009C4CA8" w:rsidRDefault="009C4CA8" w:rsidP="001F59BE">
      <w:pPr>
        <w:rPr>
          <w:szCs w:val="24"/>
        </w:rPr>
      </w:pPr>
    </w:p>
    <w:p w:rsidR="009C4CA8" w:rsidRPr="00CE133B" w:rsidRDefault="009C4CA8" w:rsidP="001F59BE">
      <w:pPr>
        <w:rPr>
          <w:szCs w:val="24"/>
        </w:rPr>
      </w:pPr>
      <w:hyperlink r:id="rId158" w:anchor="state-api" w:history="1">
        <w:r w:rsidRPr="00CE133B">
          <w:rPr>
            <w:rStyle w:val="Hyperlink"/>
            <w:szCs w:val="24"/>
          </w:rPr>
          <w:t>https://www.motoslave.net/sugarcube/2/docs/#</w:t>
        </w:r>
        <w:r w:rsidRPr="00CE133B">
          <w:rPr>
            <w:rStyle w:val="Hyperlink"/>
            <w:b/>
            <w:szCs w:val="24"/>
          </w:rPr>
          <w:t>state-api</w:t>
        </w:r>
      </w:hyperlink>
    </w:p>
    <w:p w:rsidR="009C4CA8" w:rsidRDefault="009C4CA8" w:rsidP="001F59BE">
      <w:pPr>
        <w:rPr>
          <w:szCs w:val="24"/>
        </w:rPr>
      </w:pPr>
    </w:p>
    <w:p w:rsidR="009C4CA8" w:rsidRPr="006355F2" w:rsidRDefault="009C4CA8" w:rsidP="001F59BE">
      <w:pPr>
        <w:rPr>
          <w:szCs w:val="24"/>
        </w:rPr>
      </w:pPr>
      <w:hyperlink r:id="rId159" w:anchor="story-api" w:history="1">
        <w:r w:rsidRPr="006355F2">
          <w:rPr>
            <w:rStyle w:val="Hyperlink"/>
            <w:szCs w:val="24"/>
          </w:rPr>
          <w:t>https://www.motoslave.net/sugarcube/2/docs/#</w:t>
        </w:r>
        <w:r w:rsidRPr="006355F2">
          <w:rPr>
            <w:rStyle w:val="Hyperlink"/>
            <w:b/>
            <w:szCs w:val="24"/>
          </w:rPr>
          <w:t>story-api</w:t>
        </w:r>
      </w:hyperlink>
    </w:p>
    <w:p w:rsidR="009C4CA8" w:rsidRDefault="009C4CA8" w:rsidP="001F59BE">
      <w:pPr>
        <w:rPr>
          <w:szCs w:val="24"/>
        </w:rPr>
      </w:pPr>
    </w:p>
    <w:p w:rsidR="009C4CA8" w:rsidRPr="00285330" w:rsidRDefault="009C4CA8" w:rsidP="001F59BE">
      <w:pPr>
        <w:rPr>
          <w:szCs w:val="24"/>
        </w:rPr>
      </w:pPr>
      <w:hyperlink r:id="rId160" w:anchor="template-api" w:history="1">
        <w:r w:rsidRPr="00285330">
          <w:rPr>
            <w:rStyle w:val="Hyperlink"/>
            <w:szCs w:val="24"/>
          </w:rPr>
          <w:t>https://www.motoslave.net/sugarcube/2/docs/#</w:t>
        </w:r>
        <w:r w:rsidRPr="00285330">
          <w:rPr>
            <w:rStyle w:val="Hyperlink"/>
            <w:b/>
            <w:szCs w:val="24"/>
          </w:rPr>
          <w:t>template-api</w:t>
        </w:r>
      </w:hyperlink>
    </w:p>
    <w:p w:rsidR="009C4CA8" w:rsidRDefault="009C4CA8" w:rsidP="001F59BE">
      <w:pPr>
        <w:rPr>
          <w:szCs w:val="24"/>
        </w:rPr>
      </w:pPr>
    </w:p>
    <w:p w:rsidR="009C4CA8" w:rsidRPr="00CC7365" w:rsidRDefault="009C4CA8" w:rsidP="001F59BE">
      <w:pPr>
        <w:rPr>
          <w:szCs w:val="24"/>
        </w:rPr>
      </w:pPr>
      <w:hyperlink r:id="rId161" w:anchor="ui-api" w:history="1">
        <w:r w:rsidRPr="00CC7365">
          <w:rPr>
            <w:rStyle w:val="Hyperlink"/>
            <w:szCs w:val="24"/>
          </w:rPr>
          <w:t>https://www.motoslave.net/sugarcube/2/docs/#</w:t>
        </w:r>
        <w:r w:rsidRPr="00CC7365">
          <w:rPr>
            <w:rStyle w:val="Hyperlink"/>
            <w:b/>
            <w:szCs w:val="24"/>
          </w:rPr>
          <w:t>ui-api</w:t>
        </w:r>
      </w:hyperlink>
    </w:p>
    <w:p w:rsidR="009C4CA8" w:rsidRDefault="009C4CA8" w:rsidP="001F59BE">
      <w:pPr>
        <w:rPr>
          <w:szCs w:val="24"/>
        </w:rPr>
      </w:pPr>
    </w:p>
    <w:p w:rsidR="009C4CA8" w:rsidRPr="00CC7365" w:rsidRDefault="009C4CA8" w:rsidP="001F59BE">
      <w:pPr>
        <w:rPr>
          <w:szCs w:val="24"/>
        </w:rPr>
      </w:pPr>
      <w:hyperlink r:id="rId162" w:anchor="uibar-api" w:history="1">
        <w:r w:rsidRPr="00190329">
          <w:rPr>
            <w:rStyle w:val="Hyperlink"/>
            <w:szCs w:val="24"/>
          </w:rPr>
          <w:t>https://www.motoslave.net/sugarcube/2/docs/#</w:t>
        </w:r>
        <w:r w:rsidRPr="00190329">
          <w:rPr>
            <w:rStyle w:val="Hyperlink"/>
            <w:b/>
            <w:szCs w:val="24"/>
          </w:rPr>
          <w:t>uibar-api</w:t>
        </w:r>
      </w:hyperlink>
    </w:p>
    <w:p w:rsidR="009C4CA8" w:rsidRDefault="009C4CA8" w:rsidP="001F59BE">
      <w:pPr>
        <w:rPr>
          <w:szCs w:val="24"/>
        </w:rPr>
      </w:pPr>
    </w:p>
    <w:p w:rsidR="009C4CA8" w:rsidRPr="00A25B9D" w:rsidRDefault="009C4CA8" w:rsidP="001F59BE">
      <w:pPr>
        <w:rPr>
          <w:szCs w:val="24"/>
        </w:rPr>
      </w:pPr>
      <w:hyperlink r:id="rId163"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9C4CA8" w:rsidRDefault="009C4CA8" w:rsidP="001F59BE">
      <w:pPr>
        <w:rPr>
          <w:szCs w:val="24"/>
        </w:rPr>
      </w:pPr>
    </w:p>
    <w:p w:rsidR="009C4CA8" w:rsidRPr="001E6A7A" w:rsidRDefault="009C4CA8" w:rsidP="001F59BE">
      <w:pPr>
        <w:rPr>
          <w:szCs w:val="24"/>
        </w:rPr>
      </w:pPr>
      <w:hyperlink r:id="rId164" w:anchor="guide-tips" w:history="1">
        <w:r w:rsidRPr="001E6A7A">
          <w:rPr>
            <w:rStyle w:val="Hyperlink"/>
            <w:szCs w:val="24"/>
          </w:rPr>
          <w:t>https://www.motoslave.net/sugarcube/2/docs/#</w:t>
        </w:r>
        <w:r w:rsidRPr="001E6A7A">
          <w:rPr>
            <w:rStyle w:val="Hyperlink"/>
            <w:b/>
            <w:szCs w:val="24"/>
          </w:rPr>
          <w:t>guide-tips</w:t>
        </w:r>
      </w:hyperlink>
    </w:p>
    <w:p w:rsidR="009C4CA8" w:rsidRDefault="009C4CA8" w:rsidP="001F59BE">
      <w:pPr>
        <w:rPr>
          <w:szCs w:val="24"/>
        </w:rPr>
      </w:pPr>
    </w:p>
    <w:p w:rsidR="009C4CA8" w:rsidRPr="004B441F" w:rsidRDefault="009C4CA8" w:rsidP="001F59BE">
      <w:pPr>
        <w:rPr>
          <w:szCs w:val="24"/>
        </w:rPr>
      </w:pPr>
      <w:hyperlink r:id="rId165" w:anchor="guide-media-passages" w:history="1">
        <w:r w:rsidRPr="004B441F">
          <w:rPr>
            <w:rStyle w:val="Hyperlink"/>
            <w:szCs w:val="24"/>
          </w:rPr>
          <w:t>https://www.motoslave.net/sugarcube/2/docs/#</w:t>
        </w:r>
        <w:r w:rsidRPr="004B441F">
          <w:rPr>
            <w:rStyle w:val="Hyperlink"/>
            <w:b/>
            <w:szCs w:val="24"/>
          </w:rPr>
          <w:t>guide-media-passages</w:t>
        </w:r>
      </w:hyperlink>
    </w:p>
    <w:p w:rsidR="009C4CA8" w:rsidRDefault="009C4CA8" w:rsidP="001F59BE">
      <w:pPr>
        <w:rPr>
          <w:szCs w:val="24"/>
        </w:rPr>
      </w:pPr>
    </w:p>
    <w:p w:rsidR="009C4CA8" w:rsidRPr="00B32412" w:rsidRDefault="009C4CA8" w:rsidP="001F59BE">
      <w:pPr>
        <w:rPr>
          <w:szCs w:val="24"/>
        </w:rPr>
      </w:pPr>
      <w:hyperlink r:id="rId166" w:anchor="guide-test-mode" w:history="1">
        <w:r w:rsidRPr="00B32412">
          <w:rPr>
            <w:rStyle w:val="Hyperlink"/>
            <w:szCs w:val="24"/>
          </w:rPr>
          <w:t>https://www.motoslave.net/sugarcube/2/docs/#</w:t>
        </w:r>
        <w:r w:rsidRPr="00B32412">
          <w:rPr>
            <w:rStyle w:val="Hyperlink"/>
            <w:b/>
            <w:szCs w:val="24"/>
          </w:rPr>
          <w:t>guide-test-mode</w:t>
        </w:r>
      </w:hyperlink>
    </w:p>
    <w:p w:rsidR="009C4CA8" w:rsidRDefault="009C4CA8" w:rsidP="001F59BE">
      <w:pPr>
        <w:rPr>
          <w:szCs w:val="24"/>
        </w:rPr>
      </w:pPr>
    </w:p>
    <w:p w:rsidR="009C4CA8" w:rsidRPr="009956CB" w:rsidRDefault="009C4CA8" w:rsidP="001F59BE">
      <w:pPr>
        <w:rPr>
          <w:szCs w:val="24"/>
        </w:rPr>
      </w:pPr>
      <w:hyperlink r:id="rId167" w:anchor="guide-typescript" w:history="1">
        <w:r w:rsidRPr="009956CB">
          <w:rPr>
            <w:rStyle w:val="Hyperlink"/>
            <w:szCs w:val="24"/>
          </w:rPr>
          <w:t>https://www.motoslave.net/sugarcube/2/docs/#</w:t>
        </w:r>
        <w:r w:rsidRPr="009956CB">
          <w:rPr>
            <w:rStyle w:val="Hyperlink"/>
            <w:b/>
            <w:szCs w:val="24"/>
          </w:rPr>
          <w:t>guide-typescript</w:t>
        </w:r>
      </w:hyperlink>
    </w:p>
    <w:p w:rsidR="009C4CA8" w:rsidRDefault="009C4CA8" w:rsidP="001F59BE">
      <w:pPr>
        <w:rPr>
          <w:szCs w:val="24"/>
        </w:rPr>
      </w:pPr>
    </w:p>
    <w:p w:rsidR="009C4CA8" w:rsidRPr="009D555D" w:rsidRDefault="009C4CA8" w:rsidP="001F59BE">
      <w:pPr>
        <w:rPr>
          <w:szCs w:val="24"/>
        </w:rPr>
      </w:pPr>
      <w:hyperlink r:id="rId168" w:anchor="guide-installation" w:history="1">
        <w:r w:rsidRPr="009D555D">
          <w:rPr>
            <w:rStyle w:val="Hyperlink"/>
            <w:szCs w:val="24"/>
          </w:rPr>
          <w:t>https://www.motoslave.net/sugarcube/2/docs/#</w:t>
        </w:r>
        <w:r w:rsidRPr="009D555D">
          <w:rPr>
            <w:rStyle w:val="Hyperlink"/>
            <w:b/>
            <w:szCs w:val="24"/>
          </w:rPr>
          <w:t>guide-installation</w:t>
        </w:r>
      </w:hyperlink>
    </w:p>
    <w:p w:rsidR="009C4CA8" w:rsidRDefault="009C4CA8" w:rsidP="001F59BE">
      <w:pPr>
        <w:rPr>
          <w:szCs w:val="24"/>
        </w:rPr>
      </w:pPr>
    </w:p>
    <w:p w:rsidR="009C4CA8" w:rsidRPr="00F2531F" w:rsidRDefault="009C4CA8" w:rsidP="001F59BE">
      <w:pPr>
        <w:rPr>
          <w:szCs w:val="24"/>
        </w:rPr>
      </w:pPr>
      <w:hyperlink r:id="rId169" w:anchor="guide-code-updates" w:history="1">
        <w:r w:rsidRPr="00F2531F">
          <w:rPr>
            <w:rStyle w:val="Hyperlink"/>
            <w:szCs w:val="24"/>
          </w:rPr>
          <w:t>https://www.motoslave.net/sugarcube/2/docs/#</w:t>
        </w:r>
        <w:r w:rsidRPr="00F2531F">
          <w:rPr>
            <w:rStyle w:val="Hyperlink"/>
            <w:b/>
            <w:szCs w:val="24"/>
          </w:rPr>
          <w:t>guide-code-updates</w:t>
        </w:r>
      </w:hyperlink>
    </w:p>
    <w:p w:rsidR="009C4CA8" w:rsidRDefault="009C4CA8" w:rsidP="001F59BE">
      <w:pPr>
        <w:rPr>
          <w:szCs w:val="24"/>
        </w:rPr>
      </w:pPr>
    </w:p>
    <w:p w:rsidR="009C4CA8" w:rsidRDefault="009C4CA8" w:rsidP="001F59BE">
      <w:pPr>
        <w:rPr>
          <w:szCs w:val="24"/>
        </w:rPr>
      </w:pPr>
    </w:p>
    <w:p w:rsidR="009C4CA8" w:rsidRPr="00796EA7" w:rsidRDefault="009C4CA8" w:rsidP="00796EA7">
      <w:pPr>
        <w:pStyle w:val="Heading1"/>
        <w:keepNext w:val="0"/>
        <w:spacing w:before="0" w:after="0"/>
        <w:rPr>
          <w:sz w:val="24"/>
          <w:szCs w:val="24"/>
          <w:u w:val="single"/>
        </w:rPr>
      </w:pPr>
      <w:bookmarkStart w:id="280" w:name="_Toc100048017"/>
      <w:r w:rsidRPr="00796EA7">
        <w:rPr>
          <w:sz w:val="24"/>
          <w:szCs w:val="24"/>
          <w:u w:val="single"/>
        </w:rPr>
        <w:t>Twine 2 advice from the Twine Cookbook</w:t>
      </w:r>
      <w:bookmarkEnd w:id="280"/>
    </w:p>
    <w:bookmarkEnd w:id="223"/>
    <w:p w:rsidR="009C4CA8" w:rsidRDefault="009C4CA8" w:rsidP="001379E8">
      <w:pPr>
        <w:rPr>
          <w:szCs w:val="24"/>
        </w:rPr>
      </w:pPr>
    </w:p>
    <w:p w:rsidR="009C4CA8" w:rsidRDefault="009C4CA8" w:rsidP="001379E8">
      <w:pPr>
        <w:rPr>
          <w:szCs w:val="24"/>
        </w:rPr>
      </w:pPr>
      <w:hyperlink r:id="rId170"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9C4CA8" w:rsidRDefault="009C4CA8" w:rsidP="001379E8">
      <w:pPr>
        <w:rPr>
          <w:szCs w:val="24"/>
        </w:rPr>
      </w:pPr>
    </w:p>
    <w:p w:rsidR="009C4CA8" w:rsidRPr="003C160F" w:rsidRDefault="009C4CA8" w:rsidP="001379E8">
      <w:pPr>
        <w:rPr>
          <w:szCs w:val="24"/>
        </w:rPr>
      </w:pPr>
      <w:hyperlink r:id="rId171"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9C4CA8" w:rsidRDefault="009C4CA8" w:rsidP="001379E8">
      <w:pPr>
        <w:rPr>
          <w:szCs w:val="24"/>
        </w:rPr>
      </w:pPr>
    </w:p>
    <w:p w:rsidR="009C4CA8" w:rsidRPr="00071E6C" w:rsidRDefault="009C4CA8" w:rsidP="001379E8">
      <w:pPr>
        <w:rPr>
          <w:szCs w:val="24"/>
        </w:rPr>
      </w:pPr>
      <w:hyperlink r:id="rId172"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9C4CA8" w:rsidRDefault="009C4CA8" w:rsidP="001379E8">
      <w:pPr>
        <w:rPr>
          <w:szCs w:val="24"/>
        </w:rPr>
      </w:pPr>
    </w:p>
    <w:p w:rsidR="009C4CA8" w:rsidRPr="007C0AC3" w:rsidRDefault="009C4CA8" w:rsidP="001379E8">
      <w:pPr>
        <w:rPr>
          <w:szCs w:val="24"/>
        </w:rPr>
      </w:pPr>
      <w:hyperlink r:id="rId173"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81" w:name="_Hlk92098686"/>
      <w:r>
        <w:rPr>
          <w:szCs w:val="24"/>
        </w:rPr>
        <w:t xml:space="preserve">    (especially the IFID identifier)</w:t>
      </w:r>
      <w:bookmarkEnd w:id="281"/>
    </w:p>
    <w:p w:rsidR="009C4CA8" w:rsidRDefault="009C4CA8" w:rsidP="001379E8">
      <w:pPr>
        <w:rPr>
          <w:szCs w:val="24"/>
        </w:rPr>
      </w:pPr>
    </w:p>
    <w:p w:rsidR="009C4CA8" w:rsidRPr="004F6E4F" w:rsidRDefault="009C4CA8" w:rsidP="001379E8">
      <w:pPr>
        <w:rPr>
          <w:szCs w:val="24"/>
        </w:rPr>
      </w:pPr>
      <w:hyperlink r:id="rId174" w:history="1">
        <w:r w:rsidRPr="00D8142F">
          <w:rPr>
            <w:rStyle w:val="Hyperlink"/>
            <w:szCs w:val="24"/>
          </w:rPr>
          <w:t>https://twinery.org/cookbook/terms/terms_passages.html</w:t>
        </w:r>
      </w:hyperlink>
      <w:r>
        <w:rPr>
          <w:szCs w:val="24"/>
        </w:rPr>
        <w:t xml:space="preserve">    (mainly about links)</w:t>
      </w:r>
    </w:p>
    <w:p w:rsidR="009C4CA8" w:rsidRDefault="009C4CA8" w:rsidP="001379E8">
      <w:pPr>
        <w:rPr>
          <w:szCs w:val="24"/>
        </w:rPr>
      </w:pPr>
    </w:p>
    <w:p w:rsidR="009C4CA8" w:rsidRPr="009B7136" w:rsidRDefault="009C4CA8" w:rsidP="001379E8">
      <w:pPr>
        <w:rPr>
          <w:szCs w:val="24"/>
        </w:rPr>
      </w:pPr>
      <w:hyperlink r:id="rId175"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9C4CA8" w:rsidRDefault="009C4CA8" w:rsidP="001379E8">
      <w:pPr>
        <w:rPr>
          <w:szCs w:val="24"/>
        </w:rPr>
      </w:pPr>
    </w:p>
    <w:p w:rsidR="009C4CA8" w:rsidRPr="00850ACE" w:rsidRDefault="009C4CA8" w:rsidP="001379E8">
      <w:pPr>
        <w:rPr>
          <w:szCs w:val="24"/>
        </w:rPr>
      </w:pPr>
      <w:hyperlink r:id="rId176"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9C4CA8" w:rsidRDefault="009C4CA8" w:rsidP="001379E8">
      <w:pPr>
        <w:rPr>
          <w:szCs w:val="24"/>
        </w:rPr>
      </w:pPr>
    </w:p>
    <w:p w:rsidR="009C4CA8" w:rsidRPr="00762FC0" w:rsidRDefault="009C4CA8" w:rsidP="002E4F6A">
      <w:pPr>
        <w:rPr>
          <w:szCs w:val="24"/>
        </w:rPr>
      </w:pPr>
      <w:hyperlink r:id="rId177"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9C4CA8" w:rsidRDefault="009C4CA8" w:rsidP="002E4F6A">
      <w:pPr>
        <w:rPr>
          <w:szCs w:val="24"/>
        </w:rPr>
      </w:pPr>
    </w:p>
    <w:p w:rsidR="009C4CA8" w:rsidRPr="003205ED" w:rsidRDefault="009C4CA8" w:rsidP="001379E8">
      <w:pPr>
        <w:rPr>
          <w:szCs w:val="24"/>
        </w:rPr>
      </w:pPr>
      <w:hyperlink r:id="rId178"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9C4CA8" w:rsidRDefault="009C4CA8" w:rsidP="001379E8">
      <w:pPr>
        <w:rPr>
          <w:szCs w:val="24"/>
        </w:rPr>
      </w:pPr>
    </w:p>
    <w:p w:rsidR="009C4CA8" w:rsidRPr="0040496C" w:rsidRDefault="009C4CA8" w:rsidP="001379E8">
      <w:pPr>
        <w:rPr>
          <w:szCs w:val="24"/>
        </w:rPr>
      </w:pPr>
      <w:hyperlink r:id="rId179"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9C4CA8" w:rsidRDefault="009C4CA8" w:rsidP="001379E8">
      <w:pPr>
        <w:rPr>
          <w:szCs w:val="24"/>
        </w:rPr>
      </w:pPr>
    </w:p>
    <w:p w:rsidR="009C4CA8" w:rsidRPr="003F2003" w:rsidRDefault="009C4CA8" w:rsidP="001379E8">
      <w:pPr>
        <w:rPr>
          <w:szCs w:val="24"/>
        </w:rPr>
      </w:pPr>
      <w:hyperlink r:id="rId180"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9C4CA8" w:rsidRDefault="009C4CA8" w:rsidP="001379E8">
      <w:pPr>
        <w:rPr>
          <w:szCs w:val="24"/>
        </w:rPr>
      </w:pPr>
    </w:p>
    <w:p w:rsidR="009C4CA8" w:rsidRPr="001B0B8F" w:rsidRDefault="009C4CA8" w:rsidP="001379E8">
      <w:pPr>
        <w:rPr>
          <w:szCs w:val="24"/>
        </w:rPr>
      </w:pPr>
      <w:hyperlink r:id="rId181"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9C4CA8" w:rsidRDefault="009C4CA8" w:rsidP="001379E8">
      <w:pPr>
        <w:rPr>
          <w:szCs w:val="24"/>
        </w:rPr>
      </w:pPr>
    </w:p>
    <w:p w:rsidR="009C4CA8" w:rsidRPr="00903101" w:rsidRDefault="009C4CA8" w:rsidP="001379E8">
      <w:pPr>
        <w:rPr>
          <w:szCs w:val="24"/>
        </w:rPr>
      </w:pPr>
      <w:hyperlink r:id="rId182"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9C4CA8" w:rsidRDefault="009C4CA8" w:rsidP="001379E8">
      <w:pPr>
        <w:rPr>
          <w:szCs w:val="24"/>
        </w:rPr>
      </w:pPr>
    </w:p>
    <w:p w:rsidR="009C4CA8" w:rsidRPr="008A6AE4" w:rsidRDefault="009C4CA8" w:rsidP="001379E8">
      <w:pPr>
        <w:rPr>
          <w:szCs w:val="24"/>
        </w:rPr>
      </w:pPr>
      <w:hyperlink r:id="rId183"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9C4CA8" w:rsidRDefault="009C4CA8" w:rsidP="001379E8">
      <w:pPr>
        <w:rPr>
          <w:szCs w:val="24"/>
        </w:rPr>
      </w:pPr>
    </w:p>
    <w:p w:rsidR="009C4CA8" w:rsidRPr="00CF3FE2" w:rsidRDefault="009C4CA8" w:rsidP="001379E8">
      <w:pPr>
        <w:rPr>
          <w:szCs w:val="24"/>
        </w:rPr>
      </w:pPr>
      <w:hyperlink r:id="rId184"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9C4CA8" w:rsidRDefault="009C4CA8" w:rsidP="001379E8">
      <w:pPr>
        <w:rPr>
          <w:szCs w:val="24"/>
        </w:rPr>
      </w:pPr>
    </w:p>
    <w:p w:rsidR="009C4CA8" w:rsidRPr="00CB5854" w:rsidRDefault="009C4CA8" w:rsidP="001379E8">
      <w:pPr>
        <w:rPr>
          <w:szCs w:val="24"/>
        </w:rPr>
      </w:pPr>
      <w:hyperlink r:id="rId185"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9C4CA8" w:rsidRDefault="009C4CA8" w:rsidP="001379E8">
      <w:pPr>
        <w:rPr>
          <w:szCs w:val="24"/>
        </w:rPr>
      </w:pPr>
    </w:p>
    <w:p w:rsidR="009C4CA8" w:rsidRPr="00211FD8" w:rsidRDefault="009C4CA8" w:rsidP="001379E8">
      <w:pPr>
        <w:rPr>
          <w:szCs w:val="24"/>
        </w:rPr>
      </w:pPr>
      <w:hyperlink r:id="rId186"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9C4CA8" w:rsidRDefault="009C4CA8" w:rsidP="001379E8">
      <w:pPr>
        <w:rPr>
          <w:szCs w:val="24"/>
        </w:rPr>
      </w:pPr>
    </w:p>
    <w:p w:rsidR="009C4CA8" w:rsidRPr="00A61FFB" w:rsidRDefault="009C4CA8" w:rsidP="001379E8">
      <w:pPr>
        <w:rPr>
          <w:szCs w:val="24"/>
        </w:rPr>
      </w:pPr>
      <w:hyperlink r:id="rId187"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82" w:name="_Hlk92104217"/>
      <w:r>
        <w:rPr>
          <w:szCs w:val="24"/>
        </w:rPr>
        <w:t xml:space="preserve">  (choosing story formats)</w:t>
      </w:r>
      <w:bookmarkEnd w:id="282"/>
    </w:p>
    <w:p w:rsidR="009C4CA8" w:rsidRDefault="009C4CA8" w:rsidP="001379E8">
      <w:pPr>
        <w:rPr>
          <w:szCs w:val="24"/>
        </w:rPr>
      </w:pPr>
    </w:p>
    <w:p w:rsidR="009C4CA8" w:rsidRPr="00184CCC" w:rsidRDefault="009C4CA8" w:rsidP="001379E8">
      <w:pPr>
        <w:rPr>
          <w:szCs w:val="24"/>
        </w:rPr>
      </w:pPr>
      <w:hyperlink r:id="rId188"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9C4CA8" w:rsidRDefault="009C4CA8" w:rsidP="001379E8">
      <w:pPr>
        <w:rPr>
          <w:szCs w:val="24"/>
        </w:rPr>
      </w:pPr>
    </w:p>
    <w:p w:rsidR="009C4CA8" w:rsidRPr="00DC610E" w:rsidRDefault="009C4CA8" w:rsidP="001379E8">
      <w:pPr>
        <w:rPr>
          <w:szCs w:val="24"/>
        </w:rPr>
      </w:pPr>
      <w:hyperlink r:id="rId189"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9C4CA8" w:rsidRDefault="009C4CA8" w:rsidP="001379E8">
      <w:pPr>
        <w:rPr>
          <w:szCs w:val="24"/>
        </w:rPr>
      </w:pPr>
    </w:p>
    <w:p w:rsidR="009C4CA8" w:rsidRPr="00A656C3" w:rsidRDefault="009C4CA8" w:rsidP="001379E8">
      <w:pPr>
        <w:rPr>
          <w:szCs w:val="24"/>
        </w:rPr>
      </w:pPr>
      <w:hyperlink r:id="rId190"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9C4CA8" w:rsidRDefault="009C4CA8" w:rsidP="001379E8">
      <w:pPr>
        <w:rPr>
          <w:szCs w:val="24"/>
        </w:rPr>
      </w:pPr>
    </w:p>
    <w:p w:rsidR="009C4CA8" w:rsidRPr="004A657C" w:rsidRDefault="009C4CA8" w:rsidP="001379E8">
      <w:pPr>
        <w:rPr>
          <w:szCs w:val="24"/>
        </w:rPr>
      </w:pPr>
      <w:hyperlink r:id="rId191"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9C4CA8" w:rsidRDefault="009C4CA8" w:rsidP="001379E8">
      <w:pPr>
        <w:rPr>
          <w:szCs w:val="24"/>
        </w:rPr>
      </w:pPr>
    </w:p>
    <w:p w:rsidR="009C4CA8" w:rsidRPr="002769FF" w:rsidRDefault="009C4CA8" w:rsidP="001379E8">
      <w:pPr>
        <w:rPr>
          <w:szCs w:val="24"/>
        </w:rPr>
      </w:pPr>
      <w:hyperlink r:id="rId192"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9C4CA8" w:rsidRDefault="009C4CA8" w:rsidP="001379E8">
      <w:pPr>
        <w:rPr>
          <w:szCs w:val="24"/>
        </w:rPr>
      </w:pPr>
    </w:p>
    <w:p w:rsidR="009C4CA8" w:rsidRPr="0059491A" w:rsidRDefault="009C4CA8" w:rsidP="001379E8">
      <w:pPr>
        <w:rPr>
          <w:szCs w:val="24"/>
        </w:rPr>
      </w:pPr>
      <w:hyperlink r:id="rId193"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9C4CA8" w:rsidRDefault="009C4CA8" w:rsidP="001379E8">
      <w:pPr>
        <w:rPr>
          <w:szCs w:val="24"/>
        </w:rPr>
      </w:pPr>
    </w:p>
    <w:p w:rsidR="009C4CA8" w:rsidRPr="008D369F" w:rsidRDefault="009C4CA8" w:rsidP="001379E8">
      <w:pPr>
        <w:rPr>
          <w:szCs w:val="24"/>
        </w:rPr>
      </w:pPr>
      <w:hyperlink r:id="rId194"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83" w:name="_Hlk92105108"/>
      <w:r>
        <w:rPr>
          <w:szCs w:val="24"/>
        </w:rPr>
        <w:t xml:space="preserve"> …….(SugarCube CSS)</w:t>
      </w:r>
      <w:bookmarkEnd w:id="283"/>
    </w:p>
    <w:p w:rsidR="009C4CA8" w:rsidRDefault="009C4CA8" w:rsidP="001379E8">
      <w:pPr>
        <w:rPr>
          <w:szCs w:val="24"/>
        </w:rPr>
      </w:pPr>
    </w:p>
    <w:p w:rsidR="009C4CA8" w:rsidRPr="00E4510C" w:rsidRDefault="009C4CA8" w:rsidP="001379E8">
      <w:pPr>
        <w:rPr>
          <w:szCs w:val="24"/>
        </w:rPr>
      </w:pPr>
      <w:hyperlink r:id="rId195"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9C4CA8" w:rsidRDefault="009C4CA8" w:rsidP="001379E8">
      <w:pPr>
        <w:rPr>
          <w:szCs w:val="24"/>
        </w:rPr>
      </w:pPr>
    </w:p>
    <w:p w:rsidR="009C4CA8" w:rsidRPr="00E83849" w:rsidRDefault="009C4CA8" w:rsidP="001379E8">
      <w:pPr>
        <w:rPr>
          <w:szCs w:val="24"/>
        </w:rPr>
      </w:pPr>
      <w:hyperlink r:id="rId196"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9C4CA8" w:rsidRDefault="009C4CA8" w:rsidP="001379E8">
      <w:pPr>
        <w:rPr>
          <w:szCs w:val="24"/>
        </w:rPr>
      </w:pPr>
    </w:p>
    <w:p w:rsidR="009C4CA8" w:rsidRPr="00FA3573" w:rsidRDefault="009C4CA8" w:rsidP="001379E8">
      <w:pPr>
        <w:rPr>
          <w:szCs w:val="24"/>
        </w:rPr>
      </w:pPr>
      <w:hyperlink r:id="rId197" w:history="1">
        <w:r w:rsidRPr="00FA3573">
          <w:rPr>
            <w:rStyle w:val="Hyperlink"/>
            <w:szCs w:val="24"/>
          </w:rPr>
          <w:t>https://www.motoslave.net/sugarcube/2/</w:t>
        </w:r>
      </w:hyperlink>
      <w:r>
        <w:rPr>
          <w:szCs w:val="24"/>
        </w:rPr>
        <w:t xml:space="preserve"> …….(go to the Add-Ons section)</w:t>
      </w:r>
    </w:p>
    <w:p w:rsidR="009C4CA8" w:rsidRDefault="009C4CA8" w:rsidP="001379E8">
      <w:pPr>
        <w:rPr>
          <w:szCs w:val="24"/>
        </w:rPr>
      </w:pPr>
    </w:p>
    <w:bookmarkStart w:id="284" w:name="_Hlk92183364"/>
    <w:p w:rsidR="009C4CA8" w:rsidRPr="001A6B0B" w:rsidRDefault="009C4CA8"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84"/>
    <w:p w:rsidR="009C4CA8" w:rsidRDefault="009C4CA8" w:rsidP="001379E8">
      <w:pPr>
        <w:rPr>
          <w:szCs w:val="24"/>
        </w:rPr>
      </w:pPr>
    </w:p>
    <w:p w:rsidR="009C4CA8" w:rsidRPr="00721A59" w:rsidRDefault="009C4CA8" w:rsidP="001379E8">
      <w:pPr>
        <w:rPr>
          <w:szCs w:val="24"/>
        </w:rPr>
      </w:pPr>
      <w:hyperlink r:id="rId198" w:anchor="macro-api" w:history="1">
        <w:r w:rsidRPr="00721A59">
          <w:rPr>
            <w:rStyle w:val="Hyperlink"/>
            <w:szCs w:val="24"/>
          </w:rPr>
          <w:t>https://www.motoslave.net/sugarcube/2/docs/#</w:t>
        </w:r>
        <w:r w:rsidRPr="00721A59">
          <w:rPr>
            <w:rStyle w:val="Hyperlink"/>
            <w:b/>
            <w:szCs w:val="24"/>
          </w:rPr>
          <w:t>macro-api</w:t>
        </w:r>
      </w:hyperlink>
    </w:p>
    <w:p w:rsidR="009C4CA8" w:rsidRDefault="009C4CA8" w:rsidP="001379E8">
      <w:pPr>
        <w:rPr>
          <w:szCs w:val="24"/>
        </w:rPr>
      </w:pPr>
    </w:p>
    <w:p w:rsidR="009C4CA8" w:rsidRPr="00C43385" w:rsidRDefault="009C4CA8" w:rsidP="001379E8">
      <w:pPr>
        <w:rPr>
          <w:szCs w:val="24"/>
        </w:rPr>
      </w:pPr>
      <w:hyperlink r:id="rId199"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9C4CA8" w:rsidRDefault="009C4CA8" w:rsidP="001379E8">
      <w:pPr>
        <w:rPr>
          <w:szCs w:val="24"/>
        </w:rPr>
      </w:pPr>
    </w:p>
    <w:p w:rsidR="009C4CA8" w:rsidRPr="00F03984" w:rsidRDefault="009C4CA8" w:rsidP="001379E8">
      <w:pPr>
        <w:rPr>
          <w:szCs w:val="24"/>
        </w:rPr>
      </w:pPr>
      <w:hyperlink r:id="rId200"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9C4CA8" w:rsidRDefault="009C4CA8" w:rsidP="001379E8">
      <w:pPr>
        <w:rPr>
          <w:szCs w:val="24"/>
        </w:rPr>
      </w:pPr>
    </w:p>
    <w:p w:rsidR="009C4CA8" w:rsidRPr="00C350D5" w:rsidRDefault="009C4CA8" w:rsidP="001379E8">
      <w:pPr>
        <w:rPr>
          <w:szCs w:val="24"/>
        </w:rPr>
      </w:pPr>
      <w:hyperlink r:id="rId201"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9C4CA8" w:rsidRDefault="009C4CA8" w:rsidP="001379E8">
      <w:pPr>
        <w:rPr>
          <w:szCs w:val="24"/>
        </w:rPr>
      </w:pPr>
    </w:p>
    <w:p w:rsidR="009C4CA8" w:rsidRPr="00B44085" w:rsidRDefault="009C4CA8" w:rsidP="001379E8">
      <w:pPr>
        <w:rPr>
          <w:szCs w:val="24"/>
        </w:rPr>
      </w:pPr>
      <w:hyperlink r:id="rId202"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9C4CA8" w:rsidRDefault="009C4CA8" w:rsidP="001379E8">
      <w:pPr>
        <w:rPr>
          <w:szCs w:val="24"/>
        </w:rPr>
      </w:pPr>
    </w:p>
    <w:p w:rsidR="009C4CA8" w:rsidRPr="007A696B" w:rsidRDefault="009C4CA8" w:rsidP="001379E8">
      <w:pPr>
        <w:rPr>
          <w:szCs w:val="24"/>
        </w:rPr>
      </w:pPr>
      <w:hyperlink r:id="rId203"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9C4CA8" w:rsidRDefault="009C4CA8" w:rsidP="001379E8">
      <w:pPr>
        <w:rPr>
          <w:szCs w:val="24"/>
        </w:rPr>
      </w:pPr>
    </w:p>
    <w:p w:rsidR="009C4CA8" w:rsidRPr="00135E58" w:rsidRDefault="009C4CA8" w:rsidP="001379E8">
      <w:pPr>
        <w:rPr>
          <w:szCs w:val="24"/>
        </w:rPr>
      </w:pPr>
      <w:hyperlink r:id="rId204"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9C4CA8" w:rsidRDefault="009C4CA8" w:rsidP="001379E8">
      <w:pPr>
        <w:rPr>
          <w:szCs w:val="24"/>
        </w:rPr>
      </w:pPr>
    </w:p>
    <w:p w:rsidR="009C4CA8" w:rsidRPr="000A0E30" w:rsidRDefault="009C4CA8" w:rsidP="001379E8">
      <w:pPr>
        <w:rPr>
          <w:szCs w:val="24"/>
        </w:rPr>
      </w:pPr>
      <w:hyperlink r:id="rId205"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9C4CA8" w:rsidRDefault="009C4CA8" w:rsidP="001379E8">
      <w:pPr>
        <w:rPr>
          <w:szCs w:val="24"/>
        </w:rPr>
      </w:pPr>
    </w:p>
    <w:p w:rsidR="009C4CA8" w:rsidRPr="00D45E45" w:rsidRDefault="009C4CA8" w:rsidP="001379E8">
      <w:pPr>
        <w:rPr>
          <w:szCs w:val="24"/>
        </w:rPr>
      </w:pPr>
      <w:hyperlink r:id="rId206"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9C4CA8" w:rsidRDefault="009C4CA8" w:rsidP="001379E8">
      <w:pPr>
        <w:rPr>
          <w:szCs w:val="24"/>
        </w:rPr>
      </w:pPr>
    </w:p>
    <w:p w:rsidR="009C4CA8" w:rsidRPr="00D02402" w:rsidRDefault="009C4CA8" w:rsidP="001379E8">
      <w:pPr>
        <w:rPr>
          <w:szCs w:val="24"/>
        </w:rPr>
      </w:pPr>
      <w:hyperlink r:id="rId207"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9C4CA8" w:rsidRDefault="009C4CA8" w:rsidP="001379E8">
      <w:pPr>
        <w:rPr>
          <w:szCs w:val="24"/>
        </w:rPr>
      </w:pPr>
    </w:p>
    <w:p w:rsidR="009C4CA8" w:rsidRPr="00C87284" w:rsidRDefault="009C4CA8" w:rsidP="001379E8">
      <w:pPr>
        <w:rPr>
          <w:szCs w:val="24"/>
        </w:rPr>
      </w:pPr>
      <w:hyperlink r:id="rId208"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9C4CA8" w:rsidRDefault="009C4CA8" w:rsidP="001379E8">
      <w:pPr>
        <w:rPr>
          <w:szCs w:val="24"/>
        </w:rPr>
      </w:pPr>
    </w:p>
    <w:p w:rsidR="009C4CA8" w:rsidRPr="00B66105" w:rsidRDefault="009C4CA8" w:rsidP="001379E8">
      <w:pPr>
        <w:rPr>
          <w:szCs w:val="24"/>
        </w:rPr>
      </w:pPr>
      <w:hyperlink r:id="rId209"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9C4CA8" w:rsidRDefault="009C4CA8" w:rsidP="001379E8">
      <w:pPr>
        <w:rPr>
          <w:szCs w:val="24"/>
        </w:rPr>
      </w:pPr>
    </w:p>
    <w:p w:rsidR="009C4CA8" w:rsidRPr="00EF7DC6" w:rsidRDefault="009C4CA8" w:rsidP="001379E8">
      <w:pPr>
        <w:rPr>
          <w:szCs w:val="24"/>
        </w:rPr>
      </w:pPr>
      <w:hyperlink r:id="rId210"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9C4CA8" w:rsidRDefault="009C4CA8" w:rsidP="001379E8">
      <w:pPr>
        <w:rPr>
          <w:szCs w:val="24"/>
        </w:rPr>
      </w:pPr>
    </w:p>
    <w:p w:rsidR="009C4CA8" w:rsidRPr="00942AD3" w:rsidRDefault="009C4CA8" w:rsidP="001379E8">
      <w:pPr>
        <w:rPr>
          <w:szCs w:val="24"/>
        </w:rPr>
      </w:pPr>
      <w:hyperlink r:id="rId211"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9C4CA8" w:rsidRDefault="009C4CA8" w:rsidP="001379E8">
      <w:pPr>
        <w:rPr>
          <w:szCs w:val="24"/>
        </w:rPr>
      </w:pPr>
    </w:p>
    <w:p w:rsidR="009C4CA8" w:rsidRPr="007366FD" w:rsidRDefault="009C4CA8" w:rsidP="001379E8">
      <w:pPr>
        <w:rPr>
          <w:szCs w:val="24"/>
        </w:rPr>
      </w:pPr>
      <w:hyperlink r:id="rId212"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9C4CA8" w:rsidRDefault="009C4CA8" w:rsidP="001379E8">
      <w:pPr>
        <w:rPr>
          <w:szCs w:val="24"/>
        </w:rPr>
      </w:pPr>
    </w:p>
    <w:p w:rsidR="009C4CA8" w:rsidRPr="004B1F70" w:rsidRDefault="009C4CA8" w:rsidP="001379E8">
      <w:pPr>
        <w:rPr>
          <w:szCs w:val="24"/>
        </w:rPr>
      </w:pPr>
      <w:hyperlink r:id="rId213"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9C4CA8" w:rsidRDefault="009C4CA8" w:rsidP="001379E8">
      <w:pPr>
        <w:rPr>
          <w:szCs w:val="24"/>
        </w:rPr>
      </w:pPr>
    </w:p>
    <w:p w:rsidR="009C4CA8" w:rsidRPr="00132912" w:rsidRDefault="009C4CA8" w:rsidP="001379E8">
      <w:pPr>
        <w:rPr>
          <w:szCs w:val="24"/>
        </w:rPr>
      </w:pPr>
      <w:hyperlink r:id="rId214"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9C4CA8" w:rsidRDefault="009C4CA8" w:rsidP="001379E8">
      <w:pPr>
        <w:rPr>
          <w:szCs w:val="24"/>
        </w:rPr>
      </w:pPr>
    </w:p>
    <w:p w:rsidR="009C4CA8" w:rsidRPr="00073076" w:rsidRDefault="009C4CA8" w:rsidP="001379E8">
      <w:pPr>
        <w:rPr>
          <w:szCs w:val="24"/>
        </w:rPr>
      </w:pPr>
      <w:hyperlink r:id="rId215"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9C4CA8" w:rsidRDefault="009C4CA8" w:rsidP="001379E8">
      <w:pPr>
        <w:rPr>
          <w:szCs w:val="24"/>
        </w:rPr>
      </w:pPr>
    </w:p>
    <w:p w:rsidR="009C4CA8" w:rsidRPr="00073076" w:rsidRDefault="009C4CA8" w:rsidP="001379E8">
      <w:pPr>
        <w:rPr>
          <w:szCs w:val="24"/>
        </w:rPr>
      </w:pPr>
      <w:hyperlink r:id="rId216"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9C4CA8" w:rsidRDefault="009C4CA8" w:rsidP="001379E8">
      <w:pPr>
        <w:rPr>
          <w:szCs w:val="24"/>
        </w:rPr>
      </w:pPr>
    </w:p>
    <w:bookmarkStart w:id="285" w:name="_Hlk92122514"/>
    <w:p w:rsidR="009C4CA8" w:rsidRPr="0083724A" w:rsidRDefault="009C4CA8"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9C4CA8" w:rsidRDefault="009C4CA8" w:rsidP="001379E8">
      <w:pPr>
        <w:rPr>
          <w:szCs w:val="24"/>
        </w:rPr>
      </w:pPr>
    </w:p>
    <w:p w:rsidR="009C4CA8" w:rsidRPr="006F65C5" w:rsidRDefault="009C4CA8" w:rsidP="001379E8">
      <w:pPr>
        <w:rPr>
          <w:szCs w:val="24"/>
        </w:rPr>
      </w:pPr>
      <w:hyperlink r:id="rId217" w:anchor="special-names" w:history="1">
        <w:r w:rsidRPr="006F65C5">
          <w:rPr>
            <w:rStyle w:val="Hyperlink"/>
            <w:szCs w:val="24"/>
          </w:rPr>
          <w:t>https://www.motoslave.net/sugarcube/2/docs/#</w:t>
        </w:r>
        <w:r w:rsidRPr="006F65C5">
          <w:rPr>
            <w:rStyle w:val="Hyperlink"/>
            <w:b/>
            <w:szCs w:val="24"/>
          </w:rPr>
          <w:t>special-names</w:t>
        </w:r>
      </w:hyperlink>
    </w:p>
    <w:bookmarkEnd w:id="285"/>
    <w:p w:rsidR="009C4CA8" w:rsidRDefault="009C4CA8" w:rsidP="001379E8">
      <w:pPr>
        <w:rPr>
          <w:szCs w:val="24"/>
        </w:rPr>
      </w:pPr>
    </w:p>
    <w:p w:rsidR="009C4CA8" w:rsidRPr="005F6041" w:rsidRDefault="009C4CA8" w:rsidP="001379E8">
      <w:pPr>
        <w:rPr>
          <w:szCs w:val="24"/>
        </w:rPr>
      </w:pPr>
      <w:hyperlink r:id="rId218"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9C4CA8" w:rsidRDefault="009C4CA8" w:rsidP="001379E8">
      <w:pPr>
        <w:rPr>
          <w:szCs w:val="24"/>
        </w:rPr>
      </w:pPr>
    </w:p>
    <w:p w:rsidR="009C4CA8" w:rsidRPr="00001EEF" w:rsidRDefault="009C4CA8" w:rsidP="001379E8">
      <w:pPr>
        <w:rPr>
          <w:szCs w:val="24"/>
        </w:rPr>
      </w:pPr>
      <w:hyperlink r:id="rId219"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9C4CA8" w:rsidRDefault="009C4CA8" w:rsidP="001379E8">
      <w:pPr>
        <w:rPr>
          <w:szCs w:val="24"/>
        </w:rPr>
      </w:pPr>
    </w:p>
    <w:p w:rsidR="009C4CA8" w:rsidRPr="00DA2C05" w:rsidRDefault="009C4CA8" w:rsidP="001379E8">
      <w:pPr>
        <w:rPr>
          <w:szCs w:val="24"/>
        </w:rPr>
      </w:pPr>
      <w:hyperlink r:id="rId220"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9C4CA8" w:rsidRDefault="009C4CA8" w:rsidP="001379E8">
      <w:pPr>
        <w:rPr>
          <w:szCs w:val="24"/>
        </w:rPr>
      </w:pPr>
    </w:p>
    <w:p w:rsidR="009C4CA8" w:rsidRPr="000B1461" w:rsidRDefault="009C4CA8" w:rsidP="001379E8">
      <w:pPr>
        <w:rPr>
          <w:szCs w:val="24"/>
        </w:rPr>
      </w:pPr>
      <w:hyperlink r:id="rId221"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9C4CA8" w:rsidRDefault="009C4CA8" w:rsidP="001379E8">
      <w:pPr>
        <w:rPr>
          <w:szCs w:val="24"/>
        </w:rPr>
      </w:pPr>
    </w:p>
    <w:p w:rsidR="009C4CA8" w:rsidRPr="003E25FA" w:rsidRDefault="009C4CA8" w:rsidP="001379E8">
      <w:pPr>
        <w:rPr>
          <w:szCs w:val="24"/>
        </w:rPr>
      </w:pPr>
      <w:hyperlink r:id="rId222"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9C4CA8" w:rsidRDefault="009C4CA8" w:rsidP="001379E8">
      <w:pPr>
        <w:rPr>
          <w:szCs w:val="24"/>
        </w:rPr>
      </w:pPr>
    </w:p>
    <w:p w:rsidR="009C4CA8" w:rsidRDefault="009C4CA8" w:rsidP="001379E8">
      <w:pPr>
        <w:rPr>
          <w:szCs w:val="24"/>
        </w:rPr>
      </w:pPr>
      <w:hyperlink r:id="rId223"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86" w:name="_Hlk92114779"/>
      <w:r>
        <w:rPr>
          <w:szCs w:val="24"/>
        </w:rPr>
        <w:t>.....Modularity</w:t>
      </w:r>
      <w:bookmarkEnd w:id="286"/>
      <w:r>
        <w:rPr>
          <w:szCs w:val="24"/>
        </w:rPr>
        <w:t>, widgets, and &lt;&lt;include&gt;&gt; (like &lt;&lt;display&gt;&gt;)</w:t>
      </w:r>
    </w:p>
    <w:p w:rsidR="009C4CA8" w:rsidRDefault="009C4CA8" w:rsidP="001379E8">
      <w:pPr>
        <w:rPr>
          <w:szCs w:val="24"/>
        </w:rPr>
      </w:pPr>
    </w:p>
    <w:p w:rsidR="009C4CA8" w:rsidRPr="0077366B" w:rsidRDefault="009C4CA8" w:rsidP="001379E8">
      <w:pPr>
        <w:rPr>
          <w:szCs w:val="24"/>
        </w:rPr>
      </w:pPr>
      <w:hyperlink r:id="rId224"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9C4CA8" w:rsidRDefault="009C4CA8" w:rsidP="001379E8">
      <w:pPr>
        <w:rPr>
          <w:szCs w:val="24"/>
        </w:rPr>
      </w:pPr>
    </w:p>
    <w:p w:rsidR="009C4CA8" w:rsidRPr="007B7F45" w:rsidRDefault="009C4CA8" w:rsidP="001379E8">
      <w:pPr>
        <w:rPr>
          <w:szCs w:val="24"/>
        </w:rPr>
      </w:pPr>
      <w:hyperlink r:id="rId225"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9C4CA8" w:rsidRDefault="009C4CA8" w:rsidP="001379E8">
      <w:pPr>
        <w:rPr>
          <w:szCs w:val="24"/>
        </w:rPr>
      </w:pPr>
    </w:p>
    <w:p w:rsidR="009C4CA8" w:rsidRPr="00F53C7D" w:rsidRDefault="009C4CA8" w:rsidP="001379E8">
      <w:pPr>
        <w:rPr>
          <w:szCs w:val="24"/>
        </w:rPr>
      </w:pPr>
      <w:hyperlink r:id="rId226"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87" w:name="_Hlk92115286"/>
      <w:r>
        <w:rPr>
          <w:szCs w:val="24"/>
        </w:rPr>
        <w:t>.....(like &lt;&lt;display&gt;&gt;</w:t>
      </w:r>
      <w:bookmarkEnd w:id="287"/>
      <w:r>
        <w:rPr>
          <w:szCs w:val="24"/>
        </w:rPr>
        <w:t>)</w:t>
      </w:r>
    </w:p>
    <w:p w:rsidR="009C4CA8" w:rsidRDefault="009C4CA8" w:rsidP="001379E8">
      <w:pPr>
        <w:rPr>
          <w:szCs w:val="24"/>
        </w:rPr>
      </w:pPr>
    </w:p>
    <w:p w:rsidR="009C4CA8" w:rsidRPr="00AD40B8" w:rsidRDefault="009C4CA8" w:rsidP="001379E8">
      <w:pPr>
        <w:rPr>
          <w:szCs w:val="24"/>
        </w:rPr>
      </w:pPr>
      <w:hyperlink r:id="rId227" w:anchor="macros-macro-include" w:history="1">
        <w:r w:rsidRPr="00AD40B8">
          <w:rPr>
            <w:rStyle w:val="Hyperlink"/>
            <w:szCs w:val="24"/>
          </w:rPr>
          <w:t>http://www.motoslave.net/sugarcube/2/docs/#macros-macro-</w:t>
        </w:r>
        <w:r w:rsidRPr="00AD40B8">
          <w:rPr>
            <w:rStyle w:val="Hyperlink"/>
            <w:b/>
            <w:szCs w:val="24"/>
          </w:rPr>
          <w:t>include</w:t>
        </w:r>
      </w:hyperlink>
    </w:p>
    <w:p w:rsidR="009C4CA8" w:rsidRDefault="009C4CA8" w:rsidP="001379E8">
      <w:pPr>
        <w:rPr>
          <w:szCs w:val="24"/>
        </w:rPr>
      </w:pPr>
    </w:p>
    <w:p w:rsidR="009C4CA8" w:rsidRPr="00D3583E" w:rsidRDefault="009C4CA8" w:rsidP="001379E8">
      <w:pPr>
        <w:rPr>
          <w:szCs w:val="24"/>
        </w:rPr>
      </w:pPr>
      <w:hyperlink r:id="rId228"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9C4CA8" w:rsidRDefault="009C4CA8" w:rsidP="001379E8">
      <w:pPr>
        <w:rPr>
          <w:szCs w:val="24"/>
        </w:rPr>
      </w:pPr>
    </w:p>
    <w:p w:rsidR="009C4CA8" w:rsidRPr="00ED6196" w:rsidRDefault="009C4CA8" w:rsidP="001379E8">
      <w:pPr>
        <w:rPr>
          <w:szCs w:val="24"/>
        </w:rPr>
      </w:pPr>
      <w:hyperlink r:id="rId229"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9C4CA8" w:rsidRDefault="009C4CA8" w:rsidP="001379E8">
      <w:pPr>
        <w:rPr>
          <w:szCs w:val="24"/>
        </w:rPr>
      </w:pPr>
    </w:p>
    <w:p w:rsidR="009C4CA8" w:rsidRPr="004A7BF1" w:rsidRDefault="009C4CA8" w:rsidP="001379E8">
      <w:pPr>
        <w:rPr>
          <w:szCs w:val="24"/>
        </w:rPr>
      </w:pPr>
      <w:hyperlink r:id="rId230"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9C4CA8" w:rsidRDefault="009C4CA8" w:rsidP="001379E8">
      <w:pPr>
        <w:rPr>
          <w:szCs w:val="24"/>
        </w:rPr>
      </w:pPr>
    </w:p>
    <w:p w:rsidR="009C4CA8" w:rsidRPr="00BD0EAA" w:rsidRDefault="009C4CA8" w:rsidP="001379E8">
      <w:pPr>
        <w:rPr>
          <w:szCs w:val="24"/>
        </w:rPr>
      </w:pPr>
      <w:hyperlink r:id="rId231"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9C4CA8" w:rsidRDefault="009C4CA8" w:rsidP="001379E8">
      <w:pPr>
        <w:rPr>
          <w:szCs w:val="24"/>
        </w:rPr>
      </w:pPr>
    </w:p>
    <w:p w:rsidR="009C4CA8" w:rsidRPr="00AD5C1A" w:rsidRDefault="009C4CA8" w:rsidP="001379E8">
      <w:pPr>
        <w:rPr>
          <w:szCs w:val="24"/>
        </w:rPr>
      </w:pPr>
      <w:hyperlink r:id="rId232"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9C4CA8" w:rsidRDefault="009C4CA8" w:rsidP="001379E8">
      <w:pPr>
        <w:rPr>
          <w:szCs w:val="24"/>
        </w:rPr>
      </w:pPr>
    </w:p>
    <w:p w:rsidR="009C4CA8" w:rsidRPr="00490BDA" w:rsidRDefault="009C4CA8" w:rsidP="001379E8">
      <w:pPr>
        <w:rPr>
          <w:szCs w:val="24"/>
        </w:rPr>
      </w:pPr>
      <w:hyperlink r:id="rId233"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9C4CA8" w:rsidRDefault="009C4CA8" w:rsidP="001379E8">
      <w:pPr>
        <w:rPr>
          <w:szCs w:val="24"/>
        </w:rPr>
      </w:pPr>
    </w:p>
    <w:p w:rsidR="009C4CA8" w:rsidRDefault="009C4CA8" w:rsidP="001379E8">
      <w:pPr>
        <w:rPr>
          <w:szCs w:val="24"/>
        </w:rPr>
      </w:pPr>
      <w:hyperlink r:id="rId234" w:history="1">
        <w:r w:rsidRPr="00A4193B">
          <w:rPr>
            <w:rStyle w:val="Hyperlink"/>
            <w:szCs w:val="24"/>
          </w:rPr>
          <w:t>https://twinery.org/cookbook/settingandshowing/sugarcube/sugarcube_settingandshowing.html</w:t>
        </w:r>
      </w:hyperlink>
      <w:r>
        <w:rPr>
          <w:szCs w:val="24"/>
        </w:rPr>
        <w:t xml:space="preserve"> ….(setting and showing variables)</w:t>
      </w:r>
    </w:p>
    <w:p w:rsidR="009C4CA8" w:rsidRDefault="009C4CA8" w:rsidP="001379E8">
      <w:pPr>
        <w:rPr>
          <w:szCs w:val="24"/>
        </w:rPr>
      </w:pPr>
    </w:p>
    <w:p w:rsidR="009C4CA8" w:rsidRPr="005C2E93" w:rsidRDefault="009C4CA8" w:rsidP="001379E8">
      <w:pPr>
        <w:rPr>
          <w:szCs w:val="24"/>
        </w:rPr>
      </w:pPr>
      <w:hyperlink r:id="rId235"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9C4CA8" w:rsidRDefault="009C4CA8" w:rsidP="001379E8">
      <w:pPr>
        <w:rPr>
          <w:szCs w:val="24"/>
        </w:rPr>
      </w:pPr>
    </w:p>
    <w:p w:rsidR="009C4CA8" w:rsidRPr="00E57CD0" w:rsidRDefault="009C4CA8" w:rsidP="001379E8">
      <w:pPr>
        <w:rPr>
          <w:szCs w:val="24"/>
        </w:rPr>
      </w:pPr>
      <w:hyperlink r:id="rId236"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9C4CA8" w:rsidRDefault="009C4CA8" w:rsidP="001379E8">
      <w:pPr>
        <w:rPr>
          <w:szCs w:val="24"/>
        </w:rPr>
      </w:pPr>
    </w:p>
    <w:p w:rsidR="009C4CA8" w:rsidRPr="00CA39E4" w:rsidRDefault="009C4CA8" w:rsidP="001379E8">
      <w:pPr>
        <w:rPr>
          <w:szCs w:val="24"/>
        </w:rPr>
      </w:pPr>
      <w:hyperlink r:id="rId237"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9C4CA8" w:rsidRDefault="009C4CA8" w:rsidP="001379E8">
      <w:pPr>
        <w:rPr>
          <w:szCs w:val="24"/>
        </w:rPr>
      </w:pPr>
      <w:r>
        <w:rPr>
          <w:szCs w:val="24"/>
        </w:rPr>
        <w:t xml:space="preserve"> …(story and passage API for external date access)</w:t>
      </w:r>
    </w:p>
    <w:p w:rsidR="009C4CA8" w:rsidRDefault="009C4CA8" w:rsidP="001379E8">
      <w:pPr>
        <w:rPr>
          <w:szCs w:val="24"/>
        </w:rPr>
      </w:pPr>
    </w:p>
    <w:p w:rsidR="009C4CA8" w:rsidRPr="00E110D5" w:rsidRDefault="009C4CA8" w:rsidP="001379E8">
      <w:pPr>
        <w:rPr>
          <w:szCs w:val="24"/>
        </w:rPr>
      </w:pPr>
      <w:hyperlink r:id="rId238"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9C4CA8" w:rsidRDefault="009C4CA8" w:rsidP="001379E8">
      <w:pPr>
        <w:rPr>
          <w:szCs w:val="24"/>
        </w:rPr>
      </w:pPr>
    </w:p>
    <w:p w:rsidR="009C4CA8" w:rsidRPr="007413AA" w:rsidRDefault="009C4CA8" w:rsidP="001379E8">
      <w:pPr>
        <w:rPr>
          <w:szCs w:val="24"/>
        </w:rPr>
      </w:pPr>
      <w:hyperlink r:id="rId239" w:anchor="markup" w:history="1">
        <w:r w:rsidRPr="007413AA">
          <w:rPr>
            <w:rStyle w:val="Hyperlink"/>
            <w:szCs w:val="24"/>
          </w:rPr>
          <w:t>https://www.motoslave.net/sugarcube/2/docs/#</w:t>
        </w:r>
        <w:r w:rsidRPr="007413AA">
          <w:rPr>
            <w:rStyle w:val="Hyperlink"/>
            <w:b/>
            <w:szCs w:val="24"/>
          </w:rPr>
          <w:t>markup</w:t>
        </w:r>
      </w:hyperlink>
    </w:p>
    <w:p w:rsidR="009C4CA8" w:rsidRDefault="009C4CA8" w:rsidP="001379E8">
      <w:pPr>
        <w:rPr>
          <w:szCs w:val="24"/>
        </w:rPr>
      </w:pPr>
    </w:p>
    <w:p w:rsidR="009C4CA8" w:rsidRPr="00297551" w:rsidRDefault="009C4CA8" w:rsidP="001379E8">
      <w:pPr>
        <w:rPr>
          <w:szCs w:val="24"/>
        </w:rPr>
      </w:pPr>
      <w:hyperlink r:id="rId240"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9C4CA8" w:rsidRDefault="009C4CA8" w:rsidP="001379E8">
      <w:pPr>
        <w:rPr>
          <w:szCs w:val="24"/>
        </w:rPr>
      </w:pPr>
    </w:p>
    <w:p w:rsidR="009C4CA8" w:rsidRPr="0022071C" w:rsidRDefault="009C4CA8" w:rsidP="001379E8">
      <w:pPr>
        <w:rPr>
          <w:szCs w:val="24"/>
        </w:rPr>
      </w:pPr>
      <w:hyperlink r:id="rId241"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9C4CA8" w:rsidRDefault="009C4CA8" w:rsidP="001379E8">
      <w:pPr>
        <w:rPr>
          <w:szCs w:val="24"/>
        </w:rPr>
      </w:pPr>
    </w:p>
    <w:p w:rsidR="009C4CA8" w:rsidRPr="00D27F61" w:rsidRDefault="009C4CA8" w:rsidP="001379E8">
      <w:pPr>
        <w:rPr>
          <w:szCs w:val="24"/>
        </w:rPr>
      </w:pPr>
      <w:hyperlink r:id="rId242"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9C4CA8" w:rsidRDefault="009C4CA8" w:rsidP="001379E8">
      <w:pPr>
        <w:rPr>
          <w:szCs w:val="24"/>
        </w:rPr>
      </w:pPr>
    </w:p>
    <w:p w:rsidR="009C4CA8" w:rsidRPr="00280488" w:rsidRDefault="009C4CA8" w:rsidP="001379E8">
      <w:pPr>
        <w:rPr>
          <w:szCs w:val="24"/>
        </w:rPr>
      </w:pPr>
      <w:hyperlink r:id="rId243"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9C4CA8" w:rsidRDefault="009C4CA8" w:rsidP="001379E8">
      <w:pPr>
        <w:rPr>
          <w:szCs w:val="24"/>
        </w:rPr>
      </w:pPr>
    </w:p>
    <w:p w:rsidR="009C4CA8" w:rsidRPr="00745AB6" w:rsidRDefault="009C4CA8" w:rsidP="001379E8">
      <w:pPr>
        <w:rPr>
          <w:szCs w:val="24"/>
        </w:rPr>
      </w:pPr>
      <w:hyperlink r:id="rId244"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9C4CA8" w:rsidRDefault="009C4CA8" w:rsidP="001379E8">
      <w:pPr>
        <w:rPr>
          <w:szCs w:val="24"/>
        </w:rPr>
      </w:pPr>
    </w:p>
    <w:p w:rsidR="009C4CA8" w:rsidRPr="003B726A" w:rsidRDefault="009C4CA8" w:rsidP="001379E8">
      <w:pPr>
        <w:rPr>
          <w:szCs w:val="24"/>
        </w:rPr>
      </w:pPr>
      <w:hyperlink r:id="rId245"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9C4CA8" w:rsidRDefault="009C4CA8" w:rsidP="001379E8">
      <w:pPr>
        <w:rPr>
          <w:szCs w:val="24"/>
        </w:rPr>
      </w:pPr>
    </w:p>
    <w:p w:rsidR="009C4CA8" w:rsidRDefault="009C4CA8" w:rsidP="001379E8">
      <w:pPr>
        <w:rPr>
          <w:szCs w:val="24"/>
        </w:rPr>
      </w:pPr>
      <w:hyperlink r:id="rId246" w:anchor="downloads" w:history="1">
        <w:r w:rsidRPr="00C20EF8">
          <w:rPr>
            <w:rStyle w:val="Hyperlink"/>
            <w:szCs w:val="24"/>
          </w:rPr>
          <w:t>https://www.motoslave.net/sugarcube/2/#downloads</w:t>
        </w:r>
      </w:hyperlink>
      <w:r>
        <w:rPr>
          <w:szCs w:val="24"/>
        </w:rPr>
        <w:t xml:space="preserve"> …..(see Add-Ons)</w:t>
      </w:r>
    </w:p>
    <w:p w:rsidR="009C4CA8" w:rsidRDefault="009C4CA8" w:rsidP="001379E8">
      <w:pPr>
        <w:rPr>
          <w:szCs w:val="24"/>
        </w:rPr>
      </w:pPr>
    </w:p>
    <w:p w:rsidR="009C4CA8" w:rsidRDefault="009C4CA8" w:rsidP="001379E8">
      <w:pPr>
        <w:rPr>
          <w:szCs w:val="24"/>
        </w:rPr>
      </w:pPr>
    </w:p>
    <w:p w:rsidR="009C4CA8" w:rsidRPr="0019721B" w:rsidRDefault="009C4CA8" w:rsidP="006D27E3">
      <w:pPr>
        <w:pStyle w:val="Heading1"/>
        <w:keepNext w:val="0"/>
        <w:spacing w:before="0" w:after="0"/>
        <w:rPr>
          <w:sz w:val="24"/>
          <w:szCs w:val="24"/>
          <w:u w:val="single"/>
        </w:rPr>
      </w:pPr>
      <w:bookmarkStart w:id="288" w:name="_Hlk92347313"/>
      <w:bookmarkStart w:id="289" w:name="_Toc100048018"/>
      <w:r>
        <w:rPr>
          <w:sz w:val="24"/>
          <w:szCs w:val="24"/>
          <w:u w:val="single"/>
        </w:rPr>
        <w:t>Merging Twine 2 files</w:t>
      </w:r>
      <w:bookmarkEnd w:id="288"/>
      <w:bookmarkEnd w:id="289"/>
    </w:p>
    <w:p w:rsidR="009C4CA8" w:rsidRDefault="009C4CA8" w:rsidP="001379E8">
      <w:pPr>
        <w:rPr>
          <w:szCs w:val="24"/>
        </w:rPr>
      </w:pPr>
    </w:p>
    <w:p w:rsidR="009C4CA8" w:rsidRPr="0051084A" w:rsidRDefault="009C4CA8" w:rsidP="0051084A">
      <w:pPr>
        <w:rPr>
          <w:szCs w:val="24"/>
        </w:rPr>
      </w:pPr>
      <w:r w:rsidRPr="0051084A">
        <w:rPr>
          <w:szCs w:val="24"/>
        </w:rPr>
        <w:t xml:space="preserve">Twine 2 </w:t>
      </w:r>
      <w:r>
        <w:rPr>
          <w:szCs w:val="24"/>
        </w:rPr>
        <w:t>doesn’t have the Twine 1 StoryIncludes functionality</w:t>
      </w:r>
    </w:p>
    <w:p w:rsidR="009C4CA8" w:rsidRDefault="009C4CA8" w:rsidP="0051084A">
      <w:pPr>
        <w:rPr>
          <w:szCs w:val="24"/>
        </w:rPr>
      </w:pPr>
    </w:p>
    <w:p w:rsidR="009C4CA8" w:rsidRPr="00790F76" w:rsidRDefault="009C4CA8" w:rsidP="0051084A">
      <w:pPr>
        <w:rPr>
          <w:b/>
          <w:szCs w:val="24"/>
        </w:rPr>
      </w:pPr>
      <w:r w:rsidRPr="00790F76">
        <w:rPr>
          <w:b/>
          <w:szCs w:val="24"/>
        </w:rPr>
        <w:t>Work around</w:t>
      </w:r>
      <w:r>
        <w:rPr>
          <w:b/>
          <w:szCs w:val="24"/>
        </w:rPr>
        <w:t>:</w:t>
      </w:r>
    </w:p>
    <w:p w:rsidR="009C4CA8" w:rsidRDefault="009C4CA8" w:rsidP="0051084A">
      <w:pPr>
        <w:rPr>
          <w:szCs w:val="24"/>
        </w:rPr>
      </w:pPr>
    </w:p>
    <w:p w:rsidR="009C4CA8" w:rsidRDefault="009C4CA8"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9C4CA8" w:rsidRDefault="009C4CA8" w:rsidP="0051084A">
      <w:pPr>
        <w:rPr>
          <w:szCs w:val="24"/>
        </w:rPr>
      </w:pPr>
    </w:p>
    <w:p w:rsidR="009C4CA8" w:rsidRPr="007724B9" w:rsidRDefault="009C4CA8" w:rsidP="0051084A">
      <w:pPr>
        <w:rPr>
          <w:szCs w:val="24"/>
        </w:rPr>
      </w:pPr>
      <w:hyperlink r:id="rId247"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9C4CA8" w:rsidRPr="00C56406" w:rsidRDefault="009C4CA8" w:rsidP="0051084A">
      <w:pPr>
        <w:rPr>
          <w:szCs w:val="24"/>
        </w:rPr>
      </w:pPr>
      <w:hyperlink r:id="rId248"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9C4CA8" w:rsidRDefault="009C4CA8" w:rsidP="0051084A">
      <w:pPr>
        <w:rPr>
          <w:szCs w:val="24"/>
        </w:rPr>
      </w:pPr>
      <w:hyperlink r:id="rId249"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9C4CA8" w:rsidRDefault="009C4CA8" w:rsidP="0051084A">
      <w:pPr>
        <w:rPr>
          <w:szCs w:val="24"/>
        </w:rPr>
      </w:pPr>
    </w:p>
    <w:p w:rsidR="009C4CA8" w:rsidRDefault="009C4CA8" w:rsidP="0051084A">
      <w:pPr>
        <w:rPr>
          <w:szCs w:val="24"/>
        </w:rPr>
      </w:pPr>
      <w:r>
        <w:rPr>
          <w:szCs w:val="24"/>
        </w:rPr>
        <w:t>Multiple Twine 2 files can be merged using Grunt  and Entwine running together</w:t>
      </w:r>
    </w:p>
    <w:p w:rsidR="009C4CA8" w:rsidRPr="00995A9A" w:rsidRDefault="009C4CA8" w:rsidP="0051084A">
      <w:pPr>
        <w:rPr>
          <w:szCs w:val="24"/>
        </w:rPr>
      </w:pPr>
      <w:hyperlink r:id="rId250"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9C4CA8" w:rsidRDefault="009C4CA8" w:rsidP="0051084A">
      <w:pPr>
        <w:rPr>
          <w:szCs w:val="24"/>
        </w:rPr>
      </w:pPr>
    </w:p>
    <w:p w:rsidR="009C4CA8" w:rsidRDefault="009C4CA8" w:rsidP="0051084A">
      <w:pPr>
        <w:rPr>
          <w:szCs w:val="24"/>
        </w:rPr>
      </w:pPr>
      <w:r>
        <w:rPr>
          <w:szCs w:val="24"/>
        </w:rPr>
        <w:t xml:space="preserve">It might also be possible to do this with </w:t>
      </w:r>
      <w:bookmarkStart w:id="290" w:name="_Hlk92350114"/>
      <w:r w:rsidRPr="0051084A">
        <w:rPr>
          <w:szCs w:val="24"/>
        </w:rPr>
        <w:t>Extwee</w:t>
      </w:r>
      <w:r>
        <w:rPr>
          <w:szCs w:val="24"/>
        </w:rPr>
        <w:t xml:space="preserve"> </w:t>
      </w:r>
      <w:bookmarkEnd w:id="290"/>
      <w:r>
        <w:rPr>
          <w:szCs w:val="24"/>
        </w:rPr>
        <w:t>as well.</w:t>
      </w:r>
    </w:p>
    <w:p w:rsidR="009C4CA8" w:rsidRPr="00CB4733" w:rsidRDefault="009C4CA8" w:rsidP="0051084A">
      <w:pPr>
        <w:rPr>
          <w:szCs w:val="24"/>
        </w:rPr>
      </w:pPr>
      <w:hyperlink r:id="rId251" w:history="1">
        <w:r w:rsidRPr="00CB4733">
          <w:rPr>
            <w:rStyle w:val="Hyperlink"/>
            <w:szCs w:val="24"/>
          </w:rPr>
          <w:t>https://www.npmjs.com/package/extwee</w:t>
        </w:r>
      </w:hyperlink>
    </w:p>
    <w:p w:rsidR="009C4CA8" w:rsidRPr="00CB4733" w:rsidRDefault="009C4CA8" w:rsidP="0051084A">
      <w:pPr>
        <w:rPr>
          <w:szCs w:val="24"/>
        </w:rPr>
      </w:pPr>
      <w:hyperlink r:id="rId252" w:history="1">
        <w:r w:rsidRPr="00CB4733">
          <w:rPr>
            <w:rStyle w:val="Hyperlink"/>
            <w:szCs w:val="24"/>
          </w:rPr>
          <w:t>https://github.com/videlais/extwee</w:t>
        </w:r>
      </w:hyperlink>
    </w:p>
    <w:p w:rsidR="009C4CA8" w:rsidRDefault="009C4CA8" w:rsidP="0051084A">
      <w:pPr>
        <w:rPr>
          <w:szCs w:val="24"/>
        </w:rPr>
      </w:pPr>
    </w:p>
    <w:p w:rsidR="009C4CA8" w:rsidRPr="0051084A" w:rsidRDefault="009C4CA8" w:rsidP="0027406A">
      <w:pPr>
        <w:rPr>
          <w:szCs w:val="24"/>
        </w:rPr>
      </w:pPr>
      <w:r w:rsidRPr="0051084A">
        <w:rPr>
          <w:szCs w:val="24"/>
        </w:rPr>
        <w:t xml:space="preserve">There are various tools to make </w:t>
      </w:r>
      <w:bookmarkStart w:id="291" w:name="_Hlk92347585"/>
      <w:r>
        <w:rPr>
          <w:szCs w:val="24"/>
        </w:rPr>
        <w:t>command line interface</w:t>
      </w:r>
      <w:r w:rsidRPr="0051084A">
        <w:rPr>
          <w:szCs w:val="24"/>
        </w:rPr>
        <w:t xml:space="preserve"> </w:t>
      </w:r>
      <w:r>
        <w:rPr>
          <w:szCs w:val="24"/>
        </w:rPr>
        <w:t xml:space="preserve">(CLI) </w:t>
      </w:r>
      <w:r w:rsidRPr="0051084A">
        <w:rPr>
          <w:szCs w:val="24"/>
        </w:rPr>
        <w:t>compilers</w:t>
      </w:r>
      <w:bookmarkEnd w:id="291"/>
      <w:r w:rsidRPr="0051084A">
        <w:rPr>
          <w:szCs w:val="24"/>
        </w:rPr>
        <w:t xml:space="preserve"> nicer to work with—e.g.,</w:t>
      </w:r>
    </w:p>
    <w:p w:rsidR="009C4CA8" w:rsidRPr="0051084A" w:rsidRDefault="009C4CA8" w:rsidP="0027406A">
      <w:pPr>
        <w:rPr>
          <w:szCs w:val="24"/>
        </w:rPr>
      </w:pPr>
      <w:r w:rsidRPr="0051084A">
        <w:rPr>
          <w:szCs w:val="24"/>
        </w:rPr>
        <w:t>Visual Studio Code + Twee 3 Language Tools (T3LT) extension.</w:t>
      </w:r>
    </w:p>
    <w:p w:rsidR="009C4CA8" w:rsidRDefault="009C4CA8" w:rsidP="001379E8">
      <w:pPr>
        <w:rPr>
          <w:szCs w:val="24"/>
        </w:rPr>
      </w:pPr>
    </w:p>
    <w:p w:rsidR="009C4CA8" w:rsidRDefault="009C4CA8" w:rsidP="001379E8">
      <w:pPr>
        <w:rPr>
          <w:szCs w:val="24"/>
        </w:rPr>
      </w:pPr>
    </w:p>
    <w:p w:rsidR="009C4CA8" w:rsidRPr="0019721B" w:rsidRDefault="009C4CA8" w:rsidP="00F05D2B">
      <w:pPr>
        <w:pStyle w:val="Heading1"/>
        <w:keepNext w:val="0"/>
        <w:spacing w:before="0" w:after="0"/>
        <w:rPr>
          <w:sz w:val="24"/>
          <w:szCs w:val="24"/>
          <w:u w:val="single"/>
        </w:rPr>
      </w:pPr>
      <w:bookmarkStart w:id="292" w:name="_Toc100048019"/>
      <w:bookmarkStart w:id="293" w:name="_Hlk92247408"/>
      <w:r>
        <w:rPr>
          <w:sz w:val="24"/>
          <w:szCs w:val="24"/>
          <w:u w:val="single"/>
        </w:rPr>
        <w:t>Developer and resource curator contact details</w:t>
      </w:r>
      <w:bookmarkEnd w:id="292"/>
    </w:p>
    <w:p w:rsidR="009C4CA8" w:rsidRDefault="009C4CA8" w:rsidP="00F05D2B">
      <w:pPr>
        <w:rPr>
          <w:szCs w:val="24"/>
        </w:rPr>
      </w:pPr>
    </w:p>
    <w:bookmarkEnd w:id="293"/>
    <w:p w:rsidR="009C4CA8" w:rsidRPr="00C46FDB" w:rsidRDefault="009C4CA8" w:rsidP="00F05D2B">
      <w:pPr>
        <w:rPr>
          <w:b/>
          <w:szCs w:val="24"/>
        </w:rPr>
      </w:pPr>
      <w:r w:rsidRPr="00C46FDB">
        <w:rPr>
          <w:b/>
          <w:szCs w:val="24"/>
        </w:rPr>
        <w:t>Twine 2</w:t>
      </w:r>
    </w:p>
    <w:p w:rsidR="009C4CA8" w:rsidRPr="00C70D50" w:rsidRDefault="009C4CA8"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9C4CA8" w:rsidRDefault="009C4CA8" w:rsidP="001379E8">
      <w:pPr>
        <w:rPr>
          <w:szCs w:val="24"/>
        </w:rPr>
      </w:pPr>
    </w:p>
    <w:p w:rsidR="009C4CA8" w:rsidRPr="00FE5780" w:rsidRDefault="009C4CA8" w:rsidP="001379E8">
      <w:pPr>
        <w:rPr>
          <w:b/>
          <w:szCs w:val="24"/>
        </w:rPr>
      </w:pPr>
      <w:r w:rsidRPr="00FE5780">
        <w:rPr>
          <w:b/>
          <w:szCs w:val="24"/>
        </w:rPr>
        <w:t>SugarCube</w:t>
      </w:r>
    </w:p>
    <w:p w:rsidR="009C4CA8" w:rsidRDefault="009C4CA8" w:rsidP="001379E8">
      <w:pPr>
        <w:rPr>
          <w:szCs w:val="24"/>
        </w:rPr>
      </w:pPr>
      <w:r>
        <w:rPr>
          <w:szCs w:val="24"/>
        </w:rPr>
        <w:t xml:space="preserve">Thomas Edwards  </w:t>
      </w:r>
      <w:hyperlink r:id="rId253" w:history="1">
        <w:r w:rsidRPr="0053228C">
          <w:rPr>
            <w:rStyle w:val="Hyperlink"/>
            <w:szCs w:val="24"/>
          </w:rPr>
          <w:t>https://github.com/tmedwards</w:t>
        </w:r>
      </w:hyperlink>
      <w:r>
        <w:rPr>
          <w:szCs w:val="24"/>
        </w:rPr>
        <w:t xml:space="preserve">  /  Email:</w:t>
      </w:r>
      <w:bookmarkStart w:id="294" w:name="_Hlk92343092"/>
      <w:r>
        <w:rPr>
          <w:szCs w:val="24"/>
        </w:rPr>
        <w:t xml:space="preserve"> </w:t>
      </w:r>
      <w:hyperlink r:id="rId254" w:history="1">
        <w:r>
          <w:rPr>
            <w:color w:val="0000FF"/>
            <w:u w:val="single"/>
          </w:rPr>
          <w:t>tmedwards@motoslave.net</w:t>
        </w:r>
      </w:hyperlink>
      <w:r>
        <w:rPr>
          <w:szCs w:val="24"/>
        </w:rPr>
        <w:t xml:space="preserve">  /  </w:t>
      </w:r>
      <w:hyperlink r:id="rId255" w:history="1">
        <w:r w:rsidRPr="0071797B">
          <w:rPr>
            <w:rStyle w:val="Hyperlink"/>
            <w:szCs w:val="24"/>
          </w:rPr>
          <w:t>thomasmedwards@gmail.com</w:t>
        </w:r>
      </w:hyperlink>
      <w:bookmarkEnd w:id="294"/>
      <w:r>
        <w:rPr>
          <w:szCs w:val="24"/>
        </w:rPr>
        <w:t xml:space="preserve">  /  Guide: </w:t>
      </w:r>
      <w:hyperlink r:id="rId256" w:history="1">
        <w:r w:rsidRPr="00E810AA">
          <w:rPr>
            <w:rStyle w:val="Hyperlink"/>
            <w:szCs w:val="24"/>
          </w:rPr>
          <w:t>http://www.motoslave.net/sugarcube/2/</w:t>
        </w:r>
      </w:hyperlink>
    </w:p>
    <w:p w:rsidR="009C4CA8" w:rsidRDefault="009C4CA8" w:rsidP="00D310E4">
      <w:pPr>
        <w:rPr>
          <w:szCs w:val="24"/>
        </w:rPr>
      </w:pPr>
    </w:p>
    <w:p w:rsidR="009C4CA8" w:rsidRPr="00101DFC" w:rsidRDefault="009C4CA8" w:rsidP="001379E8">
      <w:pPr>
        <w:rPr>
          <w:b/>
          <w:szCs w:val="24"/>
        </w:rPr>
      </w:pPr>
      <w:r w:rsidRPr="00101DFC">
        <w:rPr>
          <w:b/>
          <w:szCs w:val="24"/>
        </w:rPr>
        <w:t>SugarCube Add-Ons</w:t>
      </w:r>
    </w:p>
    <w:p w:rsidR="009C4CA8" w:rsidRDefault="009C4CA8" w:rsidP="001379E8">
      <w:pPr>
        <w:rPr>
          <w:szCs w:val="24"/>
        </w:rPr>
      </w:pPr>
      <w:r>
        <w:rPr>
          <w:szCs w:val="24"/>
        </w:rPr>
        <w:t>??</w:t>
      </w:r>
    </w:p>
    <w:p w:rsidR="009C4CA8" w:rsidRDefault="009C4CA8" w:rsidP="001379E8">
      <w:pPr>
        <w:rPr>
          <w:szCs w:val="24"/>
        </w:rPr>
      </w:pPr>
    </w:p>
    <w:p w:rsidR="009C4CA8" w:rsidRPr="00CB4788" w:rsidRDefault="009C4CA8" w:rsidP="001379E8">
      <w:pPr>
        <w:rPr>
          <w:b/>
          <w:szCs w:val="24"/>
        </w:rPr>
      </w:pPr>
      <w:r w:rsidRPr="00CB4788">
        <w:rPr>
          <w:b/>
          <w:szCs w:val="24"/>
        </w:rPr>
        <w:t>Twine Resources</w:t>
      </w:r>
    </w:p>
    <w:p w:rsidR="009C4CA8" w:rsidRPr="00D86555" w:rsidRDefault="009C4CA8" w:rsidP="00CB4788">
      <w:pPr>
        <w:rPr>
          <w:szCs w:val="24"/>
        </w:rPr>
      </w:pPr>
      <w:r>
        <w:rPr>
          <w:szCs w:val="24"/>
        </w:rPr>
        <w:t xml:space="preserve">ChapelR   Email:  </w:t>
      </w:r>
      <w:hyperlink r:id="rId257" w:history="1">
        <w:r w:rsidRPr="00D86555">
          <w:rPr>
            <w:rStyle w:val="Hyperlink"/>
            <w:szCs w:val="24"/>
          </w:rPr>
          <w:t>twinelab.net@gmail.com</w:t>
        </w:r>
      </w:hyperlink>
    </w:p>
    <w:bookmarkStart w:id="295" w:name="_Hlk92351139"/>
    <w:p w:rsidR="009C4CA8" w:rsidRPr="00DC3F78" w:rsidRDefault="009C4CA8" w:rsidP="007B4C79">
      <w:pPr>
        <w:rPr>
          <w:szCs w:val="24"/>
        </w:rPr>
      </w:pPr>
      <w:r>
        <w:rPr>
          <w:szCs w:val="24"/>
        </w:rPr>
        <w:fldChar w:fldCharType="begin"/>
      </w:r>
      <w:r>
        <w:rPr>
          <w:szCs w:val="24"/>
        </w:rPr>
        <w:instrText xml:space="preserve"> HYPERLINK "https://twinelab.net/twine-resources" </w:instrText>
      </w:r>
      <w:r w:rsidRPr="00155434">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95"/>
    <w:p w:rsidR="009C4CA8" w:rsidRPr="0023433B" w:rsidRDefault="009C4CA8" w:rsidP="007B4C79">
      <w:pPr>
        <w:rPr>
          <w:szCs w:val="24"/>
        </w:rPr>
      </w:pPr>
      <w:r>
        <w:rPr>
          <w:szCs w:val="24"/>
        </w:rPr>
        <w:fldChar w:fldCharType="begin"/>
      </w:r>
      <w:r>
        <w:rPr>
          <w:szCs w:val="24"/>
        </w:rPr>
        <w:instrText xml:space="preserve"> HYPERLINK "https://github.com/ChapelR/twine-resources" </w:instrText>
      </w:r>
      <w:r w:rsidRPr="00155434">
        <w:rPr>
          <w:szCs w:val="24"/>
        </w:rPr>
      </w:r>
      <w:r>
        <w:rPr>
          <w:szCs w:val="24"/>
        </w:rPr>
        <w:fldChar w:fldCharType="separate"/>
      </w:r>
      <w:r w:rsidRPr="0023433B">
        <w:rPr>
          <w:rStyle w:val="Hyperlink"/>
          <w:szCs w:val="24"/>
        </w:rPr>
        <w:t>https://github.com/ChapelR/</w:t>
      </w:r>
      <w:bookmarkStart w:id="296" w:name="_Hlk92351095"/>
      <w:r w:rsidRPr="0023433B">
        <w:rPr>
          <w:rStyle w:val="Hyperlink"/>
          <w:szCs w:val="24"/>
        </w:rPr>
        <w:t>twine-</w:t>
      </w:r>
      <w:r w:rsidRPr="0023433B">
        <w:rPr>
          <w:rStyle w:val="Hyperlink"/>
          <w:b/>
          <w:szCs w:val="24"/>
        </w:rPr>
        <w:t>resource</w:t>
      </w:r>
      <w:bookmarkEnd w:id="296"/>
      <w:r w:rsidRPr="0023433B">
        <w:rPr>
          <w:rStyle w:val="Hyperlink"/>
          <w:szCs w:val="24"/>
        </w:rPr>
        <w:t>s</w:t>
      </w:r>
      <w:r>
        <w:rPr>
          <w:szCs w:val="24"/>
        </w:rPr>
        <w:fldChar w:fldCharType="end"/>
      </w:r>
      <w:r>
        <w:rPr>
          <w:szCs w:val="24"/>
        </w:rPr>
        <w:t xml:space="preserve">  (the Twine Resources repository)</w:t>
      </w:r>
    </w:p>
    <w:p w:rsidR="009C4CA8" w:rsidRDefault="009C4CA8" w:rsidP="001379E8">
      <w:pPr>
        <w:rPr>
          <w:szCs w:val="24"/>
        </w:rPr>
      </w:pPr>
    </w:p>
    <w:p w:rsidR="009C4CA8" w:rsidRPr="00006104" w:rsidRDefault="009C4CA8" w:rsidP="001379E8">
      <w:pPr>
        <w:rPr>
          <w:b/>
          <w:szCs w:val="24"/>
        </w:rPr>
      </w:pPr>
      <w:r w:rsidRPr="00006104">
        <w:rPr>
          <w:b/>
          <w:szCs w:val="24"/>
        </w:rPr>
        <w:t>RSTI Adviser</w:t>
      </w:r>
    </w:p>
    <w:p w:rsidR="009C4CA8" w:rsidRDefault="009C4CA8" w:rsidP="001379E8">
      <w:pPr>
        <w:rPr>
          <w:szCs w:val="24"/>
        </w:rPr>
      </w:pPr>
      <w:r>
        <w:rPr>
          <w:szCs w:val="24"/>
        </w:rPr>
        <w:t xml:space="preserve">Philip Sutton, Joey Sutton Preece, Daniel Sutton,  </w:t>
      </w:r>
    </w:p>
    <w:p w:rsidR="009C4CA8" w:rsidRDefault="009C4CA8" w:rsidP="001379E8">
      <w:pPr>
        <w:rPr>
          <w:szCs w:val="24"/>
        </w:rPr>
      </w:pPr>
      <w:r>
        <w:rPr>
          <w:szCs w:val="24"/>
        </w:rPr>
        <w:t>?? (Glenn Todd?, Carolyn Hicks?)</w:t>
      </w:r>
    </w:p>
    <w:p w:rsidR="009C4CA8" w:rsidRDefault="009C4CA8" w:rsidP="001379E8">
      <w:pPr>
        <w:rPr>
          <w:szCs w:val="24"/>
        </w:rPr>
      </w:pPr>
    </w:p>
    <w:p w:rsidR="009C4CA8" w:rsidRDefault="009C4CA8" w:rsidP="001379E8">
      <w:pPr>
        <w:rPr>
          <w:szCs w:val="24"/>
        </w:rPr>
      </w:pPr>
    </w:p>
    <w:p w:rsidR="009C4CA8" w:rsidRPr="0019721B" w:rsidRDefault="009C4CA8" w:rsidP="00CC1AC5">
      <w:pPr>
        <w:pStyle w:val="Heading1"/>
        <w:keepNext w:val="0"/>
        <w:spacing w:before="0" w:after="0"/>
        <w:rPr>
          <w:sz w:val="24"/>
          <w:szCs w:val="24"/>
          <w:u w:val="single"/>
        </w:rPr>
      </w:pPr>
      <w:bookmarkStart w:id="297" w:name="_Toc100048020"/>
      <w:r>
        <w:rPr>
          <w:sz w:val="24"/>
          <w:szCs w:val="24"/>
          <w:u w:val="single"/>
        </w:rPr>
        <w:t>Migrating Twine 1 stories/documents to Twine 2</w:t>
      </w:r>
      <w:bookmarkEnd w:id="297"/>
    </w:p>
    <w:p w:rsidR="009C4CA8" w:rsidRDefault="009C4CA8" w:rsidP="00CC1AC5">
      <w:pPr>
        <w:rPr>
          <w:szCs w:val="24"/>
        </w:rPr>
      </w:pPr>
    </w:p>
    <w:p w:rsidR="009C4CA8" w:rsidRDefault="009C4CA8" w:rsidP="001379E8">
      <w:pPr>
        <w:rPr>
          <w:szCs w:val="24"/>
        </w:rPr>
      </w:pPr>
      <w:hyperlink r:id="rId258"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9C4CA8" w:rsidRPr="004A70D2" w:rsidRDefault="009C4CA8" w:rsidP="001379E8">
      <w:pPr>
        <w:rPr>
          <w:szCs w:val="24"/>
        </w:rPr>
      </w:pPr>
    </w:p>
    <w:p w:rsidR="009C4CA8" w:rsidRDefault="009C4CA8"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9C4CA8" w:rsidRDefault="009C4CA8" w:rsidP="001379E8">
      <w:pPr>
        <w:rPr>
          <w:color w:val="000000"/>
          <w:szCs w:val="24"/>
        </w:rPr>
      </w:pPr>
    </w:p>
    <w:p w:rsidR="009C4CA8" w:rsidRDefault="009C4CA8" w:rsidP="001379E8">
      <w:pPr>
        <w:rPr>
          <w:color w:val="000000"/>
          <w:szCs w:val="24"/>
        </w:rPr>
      </w:pPr>
      <w:r w:rsidRPr="004A70D2">
        <w:rPr>
          <w:color w:val="000000"/>
          <w:szCs w:val="24"/>
          <w:shd w:val="clear" w:color="auto" w:fill="FFFFFF"/>
        </w:rPr>
        <w:t>The following lists the issues that need to be overcome and the steps to do so.</w:t>
      </w:r>
    </w:p>
    <w:p w:rsidR="009C4CA8" w:rsidRDefault="009C4CA8" w:rsidP="001379E8">
      <w:pPr>
        <w:rPr>
          <w:color w:val="000000"/>
          <w:szCs w:val="24"/>
        </w:rPr>
      </w:pPr>
    </w:p>
    <w:p w:rsidR="009C4CA8" w:rsidRDefault="009C4CA8"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9C4CA8" w:rsidRDefault="009C4CA8" w:rsidP="001379E8">
      <w:pPr>
        <w:rPr>
          <w:color w:val="000000"/>
          <w:szCs w:val="24"/>
        </w:rPr>
      </w:pPr>
    </w:p>
    <w:p w:rsidR="009C4CA8" w:rsidRDefault="009C4CA8"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9C4CA8" w:rsidRDefault="009C4CA8" w:rsidP="001379E8">
      <w:pPr>
        <w:rPr>
          <w:color w:val="000000"/>
          <w:szCs w:val="24"/>
        </w:rPr>
      </w:pPr>
    </w:p>
    <w:p w:rsidR="009C4CA8" w:rsidRPr="00B80721" w:rsidRDefault="009C4CA8"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59"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60" w:history="1">
        <w:r w:rsidRPr="00B80721">
          <w:rPr>
            <w:rStyle w:val="Hyperlink"/>
            <w:szCs w:val="24"/>
            <w:shd w:val="clear" w:color="auto" w:fill="FFFFFF"/>
          </w:rPr>
          <w:t>https://www.motoslave.net/sugarcube/1/</w:t>
        </w:r>
      </w:hyperlink>
    </w:p>
    <w:p w:rsidR="009C4CA8" w:rsidRDefault="009C4CA8" w:rsidP="001379E8">
      <w:pPr>
        <w:rPr>
          <w:color w:val="000000"/>
          <w:szCs w:val="24"/>
        </w:rPr>
      </w:pPr>
    </w:p>
    <w:p w:rsidR="009C4CA8" w:rsidRDefault="009C4CA8"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9C4CA8" w:rsidRDefault="009C4CA8"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9C4CA8" w:rsidRDefault="009C4CA8"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9C4CA8" w:rsidRDefault="009C4CA8"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9C4CA8" w:rsidRDefault="009C4CA8" w:rsidP="001379E8">
      <w:pPr>
        <w:rPr>
          <w:color w:val="000000"/>
          <w:szCs w:val="24"/>
        </w:rPr>
      </w:pPr>
    </w:p>
    <w:p w:rsidR="009C4CA8" w:rsidRPr="004F046C" w:rsidRDefault="009C4CA8"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61" w:history="1">
        <w:r w:rsidRPr="004F046C">
          <w:rPr>
            <w:rStyle w:val="Hyperlink"/>
            <w:szCs w:val="24"/>
          </w:rPr>
          <w:t>http://www.motoslave.net/sugarcube/download.php/extras/t1-compiled-to-t2-archive.zip</w:t>
        </w:r>
      </w:hyperlink>
    </w:p>
    <w:p w:rsidR="009C4CA8" w:rsidRDefault="009C4CA8" w:rsidP="001379E8">
      <w:pPr>
        <w:rPr>
          <w:color w:val="000000"/>
          <w:szCs w:val="24"/>
        </w:rPr>
      </w:pPr>
    </w:p>
    <w:p w:rsidR="009C4CA8" w:rsidRDefault="009C4CA8" w:rsidP="001379E8">
      <w:pPr>
        <w:rPr>
          <w:color w:val="000000"/>
          <w:szCs w:val="24"/>
        </w:rPr>
      </w:pPr>
      <w:r w:rsidRPr="004A70D2">
        <w:rPr>
          <w:color w:val="000000"/>
          <w:szCs w:val="24"/>
          <w:shd w:val="clear" w:color="auto" w:fill="FFFFFF"/>
        </w:rPr>
        <w:t>2b. Open the contained HTML file in your web-browser and follow the instructions.</w:t>
      </w:r>
    </w:p>
    <w:p w:rsidR="009C4CA8" w:rsidRDefault="009C4CA8" w:rsidP="001379E8">
      <w:pPr>
        <w:rPr>
          <w:color w:val="000000"/>
          <w:szCs w:val="24"/>
        </w:rPr>
      </w:pPr>
    </w:p>
    <w:p w:rsidR="009C4CA8" w:rsidRDefault="009C4CA8" w:rsidP="001379E8">
      <w:pPr>
        <w:rPr>
          <w:color w:val="000000"/>
          <w:szCs w:val="24"/>
        </w:rPr>
      </w:pPr>
      <w:r w:rsidRPr="004A70D2">
        <w:rPr>
          <w:b/>
          <w:bCs/>
          <w:color w:val="000000"/>
          <w:szCs w:val="24"/>
          <w:shd w:val="clear" w:color="auto" w:fill="FFFFFF"/>
        </w:rPr>
        <w:t>3. Importing generated Archive file.</w:t>
      </w:r>
    </w:p>
    <w:p w:rsidR="009C4CA8" w:rsidRDefault="009C4CA8" w:rsidP="001379E8">
      <w:pPr>
        <w:rPr>
          <w:color w:val="000000"/>
          <w:szCs w:val="24"/>
        </w:rPr>
      </w:pPr>
    </w:p>
    <w:p w:rsidR="009C4CA8" w:rsidRDefault="009C4CA8"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9C4CA8" w:rsidRDefault="009C4CA8" w:rsidP="001379E8">
      <w:pPr>
        <w:rPr>
          <w:color w:val="000000"/>
          <w:szCs w:val="24"/>
        </w:rPr>
      </w:pPr>
    </w:p>
    <w:p w:rsidR="009C4CA8" w:rsidRDefault="009C4CA8"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9C4CA8" w:rsidRDefault="009C4CA8"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9C4CA8" w:rsidRDefault="009C4CA8" w:rsidP="001379E8">
      <w:pPr>
        <w:rPr>
          <w:color w:val="000000"/>
          <w:szCs w:val="24"/>
        </w:rPr>
      </w:pPr>
    </w:p>
    <w:p w:rsidR="009C4CA8" w:rsidRPr="004A70D2" w:rsidRDefault="009C4CA8" w:rsidP="001379E8">
      <w:pPr>
        <w:rPr>
          <w:b/>
          <w:bCs/>
          <w:color w:val="000000"/>
          <w:szCs w:val="24"/>
          <w:shd w:val="clear" w:color="auto" w:fill="FFFFFF"/>
        </w:rPr>
      </w:pPr>
      <w:r w:rsidRPr="004A70D2">
        <w:rPr>
          <w:b/>
          <w:bCs/>
          <w:color w:val="000000"/>
          <w:szCs w:val="24"/>
          <w:shd w:val="clear" w:color="auto" w:fill="FFFFFF"/>
        </w:rPr>
        <w:t xml:space="preserve">5. Upgrading to  </w:t>
      </w:r>
      <w:hyperlink r:id="rId262" w:history="1">
        <w:r w:rsidRPr="004A70D2">
          <w:rPr>
            <w:rStyle w:val="Hyperlink"/>
            <w:b/>
            <w:bCs/>
            <w:szCs w:val="24"/>
            <w:shd w:val="clear" w:color="auto" w:fill="FFFFFF"/>
          </w:rPr>
          <w:t>SugarCube</w:t>
        </w:r>
      </w:hyperlink>
    </w:p>
    <w:p w:rsidR="009C4CA8" w:rsidRPr="004A70D2" w:rsidRDefault="009C4CA8"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9C4CA8" w:rsidRDefault="009C4CA8" w:rsidP="001379E8">
      <w:pPr>
        <w:rPr>
          <w:szCs w:val="24"/>
        </w:rPr>
      </w:pPr>
    </w:p>
    <w:p w:rsidR="009C4CA8" w:rsidRDefault="009C4CA8" w:rsidP="001379E8">
      <w:pPr>
        <w:rPr>
          <w:szCs w:val="24"/>
        </w:rPr>
      </w:pPr>
    </w:p>
    <w:p w:rsidR="009C4CA8" w:rsidRPr="0019721B" w:rsidRDefault="009C4CA8" w:rsidP="00413C2B">
      <w:pPr>
        <w:pStyle w:val="Heading1"/>
        <w:keepNext w:val="0"/>
        <w:spacing w:before="0" w:after="0"/>
        <w:rPr>
          <w:sz w:val="24"/>
          <w:szCs w:val="24"/>
          <w:u w:val="single"/>
        </w:rPr>
      </w:pPr>
      <w:bookmarkStart w:id="298" w:name="_Toc100048021"/>
      <w:bookmarkStart w:id="299" w:name="_Hlk92177796"/>
      <w:r>
        <w:rPr>
          <w:sz w:val="24"/>
          <w:szCs w:val="24"/>
          <w:u w:val="single"/>
        </w:rPr>
        <w:t>Useful things in Twine 1 that are NOT available in Twine 2/SugaCube</w:t>
      </w:r>
      <w:bookmarkEnd w:id="298"/>
    </w:p>
    <w:p w:rsidR="009C4CA8" w:rsidRDefault="009C4CA8" w:rsidP="00413C2B">
      <w:pPr>
        <w:rPr>
          <w:szCs w:val="24"/>
        </w:rPr>
      </w:pPr>
    </w:p>
    <w:p w:rsidR="009C4CA8" w:rsidRPr="006848AC" w:rsidRDefault="009C4CA8" w:rsidP="004262F0">
      <w:pPr>
        <w:outlineLvl w:val="1"/>
        <w:rPr>
          <w:b/>
          <w:szCs w:val="24"/>
        </w:rPr>
      </w:pPr>
      <w:bookmarkStart w:id="300" w:name="_Toc100048022"/>
      <w:r w:rsidRPr="006848AC">
        <w:rPr>
          <w:b/>
          <w:szCs w:val="24"/>
        </w:rPr>
        <w:t>Sending people links to specific passages in a Twine .html file</w:t>
      </w:r>
      <w:r>
        <w:rPr>
          <w:b/>
          <w:szCs w:val="24"/>
        </w:rPr>
        <w:br/>
      </w:r>
      <w:r w:rsidRPr="006848AC">
        <w:rPr>
          <w:b/>
          <w:szCs w:val="24"/>
        </w:rPr>
        <w:t>The hashbang method</w:t>
      </w:r>
      <w:bookmarkStart w:id="301" w:name="_Hlk92193007"/>
      <w:bookmarkEnd w:id="300"/>
    </w:p>
    <w:bookmarkEnd w:id="301"/>
    <w:p w:rsidR="009C4CA8" w:rsidRDefault="009C4CA8" w:rsidP="004262F0">
      <w:pPr>
        <w:rPr>
          <w:szCs w:val="24"/>
        </w:rPr>
      </w:pPr>
    </w:p>
    <w:p w:rsidR="009C4CA8" w:rsidRDefault="009C4CA8" w:rsidP="004262F0">
      <w:pPr>
        <w:rPr>
          <w:szCs w:val="24"/>
        </w:rPr>
      </w:pPr>
      <w:r>
        <w:rPr>
          <w:szCs w:val="24"/>
        </w:rPr>
        <w:t>Eg.</w:t>
      </w:r>
    </w:p>
    <w:p w:rsidR="009C4CA8" w:rsidRPr="00B82030" w:rsidRDefault="009C4CA8" w:rsidP="004262F0">
      <w:pPr>
        <w:rPr>
          <w:szCs w:val="24"/>
        </w:rPr>
      </w:pPr>
      <w:r w:rsidRPr="00B82030">
        <w:rPr>
          <w:szCs w:val="24"/>
        </w:rPr>
        <w:t>https://climate-rescue-global.org/#!Output_Report</w:t>
      </w:r>
    </w:p>
    <w:p w:rsidR="009C4CA8" w:rsidRDefault="009C4CA8" w:rsidP="004262F0">
      <w:pPr>
        <w:rPr>
          <w:szCs w:val="24"/>
        </w:rPr>
      </w:pPr>
    </w:p>
    <w:p w:rsidR="009C4CA8" w:rsidRDefault="009C4CA8" w:rsidP="004262F0">
      <w:pPr>
        <w:rPr>
          <w:szCs w:val="24"/>
        </w:rPr>
      </w:pPr>
      <w:r>
        <w:rPr>
          <w:szCs w:val="24"/>
        </w:rPr>
        <w:t>HiEv has created a custom replacement:</w:t>
      </w:r>
    </w:p>
    <w:p w:rsidR="009C4CA8" w:rsidRPr="00A317F4" w:rsidRDefault="009C4CA8" w:rsidP="004262F0">
      <w:pPr>
        <w:rPr>
          <w:sz w:val="20"/>
        </w:rPr>
      </w:pPr>
      <w:hyperlink r:id="rId263"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9C4CA8" w:rsidRDefault="009C4CA8" w:rsidP="001379E8">
      <w:pPr>
        <w:rPr>
          <w:szCs w:val="24"/>
        </w:rPr>
      </w:pPr>
    </w:p>
    <w:p w:rsidR="009C4CA8" w:rsidRPr="006848AC" w:rsidRDefault="009C4CA8" w:rsidP="00A66F34">
      <w:pPr>
        <w:outlineLvl w:val="1"/>
        <w:rPr>
          <w:b/>
          <w:szCs w:val="24"/>
        </w:rPr>
      </w:pPr>
      <w:bookmarkStart w:id="302" w:name="_Toc100048023"/>
      <w:bookmarkStart w:id="303" w:name="_Hlk92193121"/>
      <w:r>
        <w:rPr>
          <w:b/>
          <w:szCs w:val="24"/>
        </w:rPr>
        <w:t xml:space="preserve">Special passage: </w:t>
      </w:r>
      <w:bookmarkStart w:id="304" w:name="_Hlk92347210"/>
      <w:r>
        <w:rPr>
          <w:b/>
          <w:szCs w:val="24"/>
        </w:rPr>
        <w:t>StoryIncludes</w:t>
      </w:r>
      <w:bookmarkEnd w:id="304"/>
      <w:bookmarkEnd w:id="302"/>
    </w:p>
    <w:bookmarkEnd w:id="303"/>
    <w:p w:rsidR="009C4CA8" w:rsidRDefault="009C4CA8" w:rsidP="001379E8">
      <w:pPr>
        <w:rPr>
          <w:szCs w:val="24"/>
        </w:rPr>
      </w:pPr>
    </w:p>
    <w:p w:rsidR="009C4CA8" w:rsidRDefault="009C4CA8"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9C4CA8" w:rsidRDefault="009C4CA8" w:rsidP="001379E8">
      <w:pPr>
        <w:rPr>
          <w:szCs w:val="24"/>
        </w:rPr>
      </w:pPr>
    </w:p>
    <w:p w:rsidR="009C4CA8" w:rsidRPr="006848AC" w:rsidRDefault="009C4CA8" w:rsidP="00D3301F">
      <w:pPr>
        <w:outlineLvl w:val="1"/>
        <w:rPr>
          <w:b/>
          <w:szCs w:val="24"/>
        </w:rPr>
      </w:pPr>
      <w:bookmarkStart w:id="305" w:name="_Toc100048024"/>
      <w:r>
        <w:rPr>
          <w:b/>
          <w:szCs w:val="24"/>
        </w:rPr>
        <w:t>Special tags: Twine.private</w:t>
      </w:r>
      <w:bookmarkEnd w:id="305"/>
    </w:p>
    <w:p w:rsidR="009C4CA8" w:rsidRDefault="009C4CA8" w:rsidP="001379E8">
      <w:pPr>
        <w:rPr>
          <w:szCs w:val="24"/>
        </w:rPr>
      </w:pPr>
    </w:p>
    <w:p w:rsidR="009C4CA8" w:rsidRDefault="009C4CA8" w:rsidP="001379E8">
      <w:pPr>
        <w:rPr>
          <w:szCs w:val="24"/>
        </w:rPr>
      </w:pPr>
      <w:r>
        <w:rPr>
          <w:szCs w:val="24"/>
        </w:rPr>
        <w:t>Passages with this tag would not be incorporated into the Twine html output file.  Passages with the Twine.private tag can be stripped using Tweego.</w:t>
      </w:r>
    </w:p>
    <w:p w:rsidR="009C4CA8" w:rsidRDefault="009C4CA8" w:rsidP="001379E8">
      <w:pPr>
        <w:rPr>
          <w:szCs w:val="24"/>
        </w:rPr>
      </w:pPr>
    </w:p>
    <w:p w:rsidR="009C4CA8" w:rsidRDefault="009C4CA8" w:rsidP="001379E8">
      <w:pPr>
        <w:rPr>
          <w:szCs w:val="24"/>
        </w:rPr>
      </w:pPr>
    </w:p>
    <w:p w:rsidR="009C4CA8" w:rsidRPr="007E7084" w:rsidRDefault="009C4CA8" w:rsidP="007E7084">
      <w:pPr>
        <w:pStyle w:val="Heading1"/>
        <w:keepNext w:val="0"/>
        <w:spacing w:before="0" w:after="0"/>
        <w:rPr>
          <w:sz w:val="24"/>
          <w:szCs w:val="24"/>
          <w:u w:val="single"/>
        </w:rPr>
      </w:pPr>
      <w:bookmarkStart w:id="306" w:name="_Toc100048025"/>
      <w:bookmarkEnd w:id="299"/>
      <w:r w:rsidRPr="007E7084">
        <w:rPr>
          <w:sz w:val="24"/>
          <w:szCs w:val="24"/>
          <w:u w:val="single"/>
        </w:rPr>
        <w:t>Related tools</w:t>
      </w:r>
      <w:bookmarkEnd w:id="306"/>
    </w:p>
    <w:p w:rsidR="009C4CA8" w:rsidRDefault="009C4CA8" w:rsidP="002E7206">
      <w:pPr>
        <w:rPr>
          <w:szCs w:val="24"/>
        </w:rPr>
      </w:pPr>
    </w:p>
    <w:p w:rsidR="009C4CA8" w:rsidRPr="00E0407F" w:rsidRDefault="009C4CA8" w:rsidP="002E7206">
      <w:pPr>
        <w:rPr>
          <w:szCs w:val="24"/>
        </w:rPr>
      </w:pPr>
      <w:hyperlink r:id="rId264" w:history="1">
        <w:r w:rsidRPr="00E0407F">
          <w:rPr>
            <w:rStyle w:val="Hyperlink"/>
            <w:szCs w:val="24"/>
          </w:rPr>
          <w:t>https://www.christytuckerlearning.com/tools-for-building-branching-scenarios/</w:t>
        </w:r>
      </w:hyperlink>
    </w:p>
    <w:p w:rsidR="009C4CA8" w:rsidRPr="007A7DF9" w:rsidRDefault="009C4CA8" w:rsidP="002E7206">
      <w:pPr>
        <w:rPr>
          <w:szCs w:val="24"/>
        </w:rPr>
      </w:pPr>
      <w:hyperlink r:id="rId265" w:history="1">
        <w:r w:rsidRPr="007A7DF9">
          <w:rPr>
            <w:rStyle w:val="Hyperlink"/>
            <w:szCs w:val="24"/>
          </w:rPr>
          <w:t>https://articulate.com/360/storyline</w:t>
        </w:r>
      </w:hyperlink>
    </w:p>
    <w:p w:rsidR="009C4CA8" w:rsidRPr="00B742DA" w:rsidRDefault="009C4CA8" w:rsidP="002E7206">
      <w:pPr>
        <w:rPr>
          <w:szCs w:val="24"/>
        </w:rPr>
      </w:pPr>
      <w:hyperlink r:id="rId266" w:history="1">
        <w:r w:rsidRPr="00B742DA">
          <w:rPr>
            <w:rStyle w:val="Hyperlink"/>
            <w:szCs w:val="24"/>
          </w:rPr>
          <w:t>https://miro.com</w:t>
        </w:r>
      </w:hyperlink>
    </w:p>
    <w:p w:rsidR="009C4CA8" w:rsidRPr="007F7E48" w:rsidRDefault="009C4CA8" w:rsidP="002E7206">
      <w:pPr>
        <w:rPr>
          <w:szCs w:val="24"/>
        </w:rPr>
      </w:pPr>
      <w:hyperlink r:id="rId267"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9C4CA8" w:rsidRDefault="009C4CA8" w:rsidP="002E7206">
      <w:pPr>
        <w:rPr>
          <w:szCs w:val="24"/>
        </w:rPr>
      </w:pPr>
    </w:p>
    <w:p w:rsidR="009C4CA8" w:rsidRDefault="009C4CA8" w:rsidP="002E7206">
      <w:pPr>
        <w:rPr>
          <w:szCs w:val="24"/>
        </w:rPr>
      </w:pPr>
    </w:p>
    <w:p w:rsidR="009C4CA8" w:rsidRPr="0019721B" w:rsidRDefault="009C4CA8" w:rsidP="00314A32">
      <w:pPr>
        <w:pStyle w:val="Heading1"/>
        <w:keepNext w:val="0"/>
        <w:spacing w:before="0" w:after="0"/>
        <w:rPr>
          <w:sz w:val="24"/>
          <w:szCs w:val="24"/>
          <w:u w:val="single"/>
        </w:rPr>
      </w:pPr>
      <w:bookmarkStart w:id="307" w:name="_Toc94370533"/>
      <w:bookmarkStart w:id="308" w:name="_Toc100048026"/>
      <w:bookmarkStart w:id="309" w:name="_Hlk97731543"/>
      <w:bookmarkStart w:id="310" w:name="_Hlk92192807"/>
      <w:r>
        <w:rPr>
          <w:sz w:val="24"/>
          <w:szCs w:val="24"/>
          <w:u w:val="single"/>
        </w:rPr>
        <w:t>(</w:t>
      </w:r>
      <w:bookmarkStart w:id="311" w:name="_Hlk94370577"/>
      <w:r>
        <w:rPr>
          <w:sz w:val="24"/>
          <w:szCs w:val="24"/>
          <w:u w:val="single"/>
        </w:rPr>
        <w:t>the rest in the old Twine 1</w:t>
      </w:r>
      <w:bookmarkEnd w:id="311"/>
      <w:r>
        <w:rPr>
          <w:sz w:val="24"/>
          <w:szCs w:val="24"/>
          <w:u w:val="single"/>
        </w:rPr>
        <w:t xml:space="preserve"> help file??)</w:t>
      </w:r>
      <w:bookmarkEnd w:id="307"/>
      <w:bookmarkEnd w:id="308"/>
    </w:p>
    <w:bookmarkEnd w:id="309"/>
    <w:p w:rsidR="009C4CA8" w:rsidRDefault="009C4CA8" w:rsidP="00314A32">
      <w:pPr>
        <w:rPr>
          <w:szCs w:val="24"/>
        </w:rPr>
      </w:pPr>
    </w:p>
    <w:bookmarkEnd w:id="310"/>
    <w:p w:rsidR="009C4CA8" w:rsidRDefault="009C4CA8" w:rsidP="00314A32">
      <w:pPr>
        <w:rPr>
          <w:szCs w:val="24"/>
        </w:rPr>
      </w:pPr>
      <w:r>
        <w:rPr>
          <w:szCs w:val="24"/>
        </w:rPr>
        <w:t>The Twine 1 help file might be a useful guide to content types to build up in this help file (adapted of course to suit the latest Twine 2 with the latest SugarCube format.</w:t>
      </w:r>
    </w:p>
    <w:p w:rsidR="009C4CA8" w:rsidRDefault="009C4CA8" w:rsidP="00314A32">
      <w:pPr>
        <w:rPr>
          <w:szCs w:val="24"/>
        </w:rPr>
      </w:pPr>
    </w:p>
    <w:p w:rsidR="009C4CA8" w:rsidRDefault="009C4CA8" w:rsidP="002E7206">
      <w:pPr>
        <w:rPr>
          <w:szCs w:val="24"/>
        </w:rPr>
      </w:pPr>
    </w:p>
    <w:p w:rsidR="009C4CA8" w:rsidRPr="0019721B" w:rsidRDefault="009C4CA8" w:rsidP="00610BF1">
      <w:pPr>
        <w:pStyle w:val="Heading1"/>
        <w:keepNext w:val="0"/>
        <w:spacing w:before="0" w:after="0"/>
        <w:rPr>
          <w:sz w:val="24"/>
          <w:szCs w:val="24"/>
          <w:u w:val="single"/>
        </w:rPr>
      </w:pPr>
      <w:bookmarkStart w:id="312" w:name="_Toc100048027"/>
      <w:r>
        <w:rPr>
          <w:sz w:val="24"/>
          <w:szCs w:val="24"/>
          <w:u w:val="single"/>
        </w:rPr>
        <w:t>Joey’s backup method</w:t>
      </w:r>
      <w:bookmarkEnd w:id="312"/>
    </w:p>
    <w:p w:rsidR="009C4CA8" w:rsidRDefault="009C4CA8" w:rsidP="002E7206">
      <w:pPr>
        <w:rPr>
          <w:szCs w:val="24"/>
        </w:rPr>
      </w:pPr>
    </w:p>
    <w:p w:rsidR="009C4CA8" w:rsidRDefault="009C4CA8" w:rsidP="002E7206">
      <w:pPr>
        <w:rPr>
          <w:szCs w:val="24"/>
        </w:rPr>
      </w:pPr>
    </w:p>
    <w:p w:rsidR="009C4CA8" w:rsidRDefault="009C4CA8" w:rsidP="002E7206">
      <w:pPr>
        <w:rPr>
          <w:szCs w:val="24"/>
        </w:rPr>
      </w:pPr>
    </w:p>
    <w:sectPr w:rsidR="009C4CA8"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C99"/>
    <w:rsid w:val="00004E25"/>
    <w:rsid w:val="00005606"/>
    <w:rsid w:val="00006104"/>
    <w:rsid w:val="00006304"/>
    <w:rsid w:val="00007C2B"/>
    <w:rsid w:val="00010047"/>
    <w:rsid w:val="00010543"/>
    <w:rsid w:val="00010682"/>
    <w:rsid w:val="00010928"/>
    <w:rsid w:val="0001193C"/>
    <w:rsid w:val="000128D8"/>
    <w:rsid w:val="00013E4D"/>
    <w:rsid w:val="00013E62"/>
    <w:rsid w:val="00015A32"/>
    <w:rsid w:val="00015D23"/>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27FA0"/>
    <w:rsid w:val="0003083C"/>
    <w:rsid w:val="00030937"/>
    <w:rsid w:val="00030BC4"/>
    <w:rsid w:val="0003108B"/>
    <w:rsid w:val="00031AAE"/>
    <w:rsid w:val="00031C2E"/>
    <w:rsid w:val="00033AE6"/>
    <w:rsid w:val="0003462F"/>
    <w:rsid w:val="00034C4E"/>
    <w:rsid w:val="0003677F"/>
    <w:rsid w:val="00036CAD"/>
    <w:rsid w:val="000405ED"/>
    <w:rsid w:val="00041A50"/>
    <w:rsid w:val="00041DA1"/>
    <w:rsid w:val="00041F47"/>
    <w:rsid w:val="000422A8"/>
    <w:rsid w:val="00042FE9"/>
    <w:rsid w:val="0004417E"/>
    <w:rsid w:val="000442DF"/>
    <w:rsid w:val="000446C7"/>
    <w:rsid w:val="000456AF"/>
    <w:rsid w:val="000461FF"/>
    <w:rsid w:val="000467DB"/>
    <w:rsid w:val="000503F9"/>
    <w:rsid w:val="00050F0B"/>
    <w:rsid w:val="0005220A"/>
    <w:rsid w:val="000523A1"/>
    <w:rsid w:val="000527EB"/>
    <w:rsid w:val="000527F6"/>
    <w:rsid w:val="00053E97"/>
    <w:rsid w:val="00053FC5"/>
    <w:rsid w:val="000549C7"/>
    <w:rsid w:val="00055D57"/>
    <w:rsid w:val="000565F5"/>
    <w:rsid w:val="00056E87"/>
    <w:rsid w:val="000608A8"/>
    <w:rsid w:val="00060FBE"/>
    <w:rsid w:val="00061BD9"/>
    <w:rsid w:val="00062FA2"/>
    <w:rsid w:val="0006363F"/>
    <w:rsid w:val="00063BEE"/>
    <w:rsid w:val="00063F91"/>
    <w:rsid w:val="0006623A"/>
    <w:rsid w:val="000663EB"/>
    <w:rsid w:val="00070172"/>
    <w:rsid w:val="0007056A"/>
    <w:rsid w:val="00070E87"/>
    <w:rsid w:val="00070F9C"/>
    <w:rsid w:val="000719BB"/>
    <w:rsid w:val="00071E6C"/>
    <w:rsid w:val="00073076"/>
    <w:rsid w:val="00073B77"/>
    <w:rsid w:val="00073F20"/>
    <w:rsid w:val="0007475F"/>
    <w:rsid w:val="000751C5"/>
    <w:rsid w:val="00075A32"/>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86CFA"/>
    <w:rsid w:val="000906DF"/>
    <w:rsid w:val="00090B6C"/>
    <w:rsid w:val="000928FE"/>
    <w:rsid w:val="00092B96"/>
    <w:rsid w:val="00092E5E"/>
    <w:rsid w:val="00093148"/>
    <w:rsid w:val="00093C01"/>
    <w:rsid w:val="0009425B"/>
    <w:rsid w:val="0009479A"/>
    <w:rsid w:val="000950D8"/>
    <w:rsid w:val="00095B4B"/>
    <w:rsid w:val="00095D5A"/>
    <w:rsid w:val="00096E60"/>
    <w:rsid w:val="000978B2"/>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4C8"/>
    <w:rsid w:val="000B26E3"/>
    <w:rsid w:val="000B2B22"/>
    <w:rsid w:val="000B2EB0"/>
    <w:rsid w:val="000B3038"/>
    <w:rsid w:val="000B33FF"/>
    <w:rsid w:val="000B429E"/>
    <w:rsid w:val="000B465B"/>
    <w:rsid w:val="000B4828"/>
    <w:rsid w:val="000B53F5"/>
    <w:rsid w:val="000B585B"/>
    <w:rsid w:val="000B62D0"/>
    <w:rsid w:val="000B77AC"/>
    <w:rsid w:val="000B78C8"/>
    <w:rsid w:val="000B7C75"/>
    <w:rsid w:val="000C0A9A"/>
    <w:rsid w:val="000C1DF5"/>
    <w:rsid w:val="000C2470"/>
    <w:rsid w:val="000C261C"/>
    <w:rsid w:val="000C27C3"/>
    <w:rsid w:val="000C310C"/>
    <w:rsid w:val="000C3805"/>
    <w:rsid w:val="000C4093"/>
    <w:rsid w:val="000C487F"/>
    <w:rsid w:val="000C64DF"/>
    <w:rsid w:val="000C6B29"/>
    <w:rsid w:val="000C7286"/>
    <w:rsid w:val="000C7597"/>
    <w:rsid w:val="000C76F6"/>
    <w:rsid w:val="000C7C3E"/>
    <w:rsid w:val="000D0275"/>
    <w:rsid w:val="000D173C"/>
    <w:rsid w:val="000D17A1"/>
    <w:rsid w:val="000D1D26"/>
    <w:rsid w:val="000D271D"/>
    <w:rsid w:val="000D460E"/>
    <w:rsid w:val="000D59F3"/>
    <w:rsid w:val="000D5CD6"/>
    <w:rsid w:val="000D5E5E"/>
    <w:rsid w:val="000D68F7"/>
    <w:rsid w:val="000D7D84"/>
    <w:rsid w:val="000E0197"/>
    <w:rsid w:val="000E0656"/>
    <w:rsid w:val="000E0FFF"/>
    <w:rsid w:val="000E1560"/>
    <w:rsid w:val="000E1748"/>
    <w:rsid w:val="000E2494"/>
    <w:rsid w:val="000E31CB"/>
    <w:rsid w:val="000E3768"/>
    <w:rsid w:val="000E38B2"/>
    <w:rsid w:val="000E4EE5"/>
    <w:rsid w:val="000E6412"/>
    <w:rsid w:val="000E64B6"/>
    <w:rsid w:val="000E671F"/>
    <w:rsid w:val="000E6A4D"/>
    <w:rsid w:val="000E7A12"/>
    <w:rsid w:val="000E7C93"/>
    <w:rsid w:val="000F0019"/>
    <w:rsid w:val="000F124F"/>
    <w:rsid w:val="000F13D1"/>
    <w:rsid w:val="000F1776"/>
    <w:rsid w:val="000F216E"/>
    <w:rsid w:val="000F23EA"/>
    <w:rsid w:val="000F2571"/>
    <w:rsid w:val="000F30FB"/>
    <w:rsid w:val="000F48B0"/>
    <w:rsid w:val="000F52E6"/>
    <w:rsid w:val="000F549F"/>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63A"/>
    <w:rsid w:val="00112941"/>
    <w:rsid w:val="00114AFE"/>
    <w:rsid w:val="001150FE"/>
    <w:rsid w:val="001165F6"/>
    <w:rsid w:val="001166F7"/>
    <w:rsid w:val="00116842"/>
    <w:rsid w:val="001173AD"/>
    <w:rsid w:val="0011773B"/>
    <w:rsid w:val="00117800"/>
    <w:rsid w:val="00117EC4"/>
    <w:rsid w:val="00117FC1"/>
    <w:rsid w:val="0012143C"/>
    <w:rsid w:val="0012276D"/>
    <w:rsid w:val="00122ED1"/>
    <w:rsid w:val="001240DD"/>
    <w:rsid w:val="001242E8"/>
    <w:rsid w:val="00124611"/>
    <w:rsid w:val="00125127"/>
    <w:rsid w:val="00126BD7"/>
    <w:rsid w:val="00126FC7"/>
    <w:rsid w:val="00127F4B"/>
    <w:rsid w:val="001310B2"/>
    <w:rsid w:val="00132912"/>
    <w:rsid w:val="001331E9"/>
    <w:rsid w:val="001335C3"/>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69F"/>
    <w:rsid w:val="00150750"/>
    <w:rsid w:val="0015137E"/>
    <w:rsid w:val="00151DD1"/>
    <w:rsid w:val="00152CC6"/>
    <w:rsid w:val="00153B61"/>
    <w:rsid w:val="00153BC9"/>
    <w:rsid w:val="00154633"/>
    <w:rsid w:val="00154DA2"/>
    <w:rsid w:val="001550E1"/>
    <w:rsid w:val="00155434"/>
    <w:rsid w:val="0015569C"/>
    <w:rsid w:val="00155E2D"/>
    <w:rsid w:val="0015623B"/>
    <w:rsid w:val="00156E1D"/>
    <w:rsid w:val="00160B34"/>
    <w:rsid w:val="00161588"/>
    <w:rsid w:val="00161687"/>
    <w:rsid w:val="00162660"/>
    <w:rsid w:val="00162F23"/>
    <w:rsid w:val="00162FEC"/>
    <w:rsid w:val="00164256"/>
    <w:rsid w:val="00164954"/>
    <w:rsid w:val="001651C3"/>
    <w:rsid w:val="001664A0"/>
    <w:rsid w:val="0016769A"/>
    <w:rsid w:val="00167C79"/>
    <w:rsid w:val="0017021D"/>
    <w:rsid w:val="00170914"/>
    <w:rsid w:val="00170B8F"/>
    <w:rsid w:val="0017162E"/>
    <w:rsid w:val="001718E9"/>
    <w:rsid w:val="00172027"/>
    <w:rsid w:val="00172E70"/>
    <w:rsid w:val="00172EFF"/>
    <w:rsid w:val="001735F9"/>
    <w:rsid w:val="001737CE"/>
    <w:rsid w:val="00174BAE"/>
    <w:rsid w:val="00175113"/>
    <w:rsid w:val="00175C65"/>
    <w:rsid w:val="0017754C"/>
    <w:rsid w:val="00180677"/>
    <w:rsid w:val="0018107B"/>
    <w:rsid w:val="00181E5A"/>
    <w:rsid w:val="0018200E"/>
    <w:rsid w:val="00182CFC"/>
    <w:rsid w:val="00183540"/>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3A2D"/>
    <w:rsid w:val="00194CF2"/>
    <w:rsid w:val="0019604C"/>
    <w:rsid w:val="0019721B"/>
    <w:rsid w:val="001976E2"/>
    <w:rsid w:val="001A2178"/>
    <w:rsid w:val="001A2A4D"/>
    <w:rsid w:val="001A3149"/>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06CC"/>
    <w:rsid w:val="001C13A7"/>
    <w:rsid w:val="001C2C78"/>
    <w:rsid w:val="001C2E0B"/>
    <w:rsid w:val="001C336C"/>
    <w:rsid w:val="001C391D"/>
    <w:rsid w:val="001C4BC0"/>
    <w:rsid w:val="001C5BFB"/>
    <w:rsid w:val="001C6234"/>
    <w:rsid w:val="001C6793"/>
    <w:rsid w:val="001D00DD"/>
    <w:rsid w:val="001D1052"/>
    <w:rsid w:val="001D1E1A"/>
    <w:rsid w:val="001D2EAA"/>
    <w:rsid w:val="001D4C83"/>
    <w:rsid w:val="001D553C"/>
    <w:rsid w:val="001D5957"/>
    <w:rsid w:val="001D603D"/>
    <w:rsid w:val="001D6B15"/>
    <w:rsid w:val="001D771C"/>
    <w:rsid w:val="001D7985"/>
    <w:rsid w:val="001E1202"/>
    <w:rsid w:val="001E1AA5"/>
    <w:rsid w:val="001E36DD"/>
    <w:rsid w:val="001E3C8D"/>
    <w:rsid w:val="001E56B7"/>
    <w:rsid w:val="001E5F32"/>
    <w:rsid w:val="001E6533"/>
    <w:rsid w:val="001E6A7A"/>
    <w:rsid w:val="001E74EB"/>
    <w:rsid w:val="001E7B8F"/>
    <w:rsid w:val="001F036E"/>
    <w:rsid w:val="001F06EE"/>
    <w:rsid w:val="001F194A"/>
    <w:rsid w:val="001F2162"/>
    <w:rsid w:val="001F2EBE"/>
    <w:rsid w:val="001F380A"/>
    <w:rsid w:val="001F38AA"/>
    <w:rsid w:val="001F4BEF"/>
    <w:rsid w:val="001F4DF4"/>
    <w:rsid w:val="001F564A"/>
    <w:rsid w:val="001F59BE"/>
    <w:rsid w:val="001F6667"/>
    <w:rsid w:val="001F7BAB"/>
    <w:rsid w:val="002005BB"/>
    <w:rsid w:val="0020074B"/>
    <w:rsid w:val="00202B3B"/>
    <w:rsid w:val="002032A2"/>
    <w:rsid w:val="00203DA7"/>
    <w:rsid w:val="00205FB2"/>
    <w:rsid w:val="002064E5"/>
    <w:rsid w:val="00206B2D"/>
    <w:rsid w:val="00207448"/>
    <w:rsid w:val="00207F67"/>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115"/>
    <w:rsid w:val="0022557C"/>
    <w:rsid w:val="00225C54"/>
    <w:rsid w:val="00225EC4"/>
    <w:rsid w:val="00226B7A"/>
    <w:rsid w:val="00227A9C"/>
    <w:rsid w:val="00227B37"/>
    <w:rsid w:val="00231AB1"/>
    <w:rsid w:val="00231CCA"/>
    <w:rsid w:val="00232622"/>
    <w:rsid w:val="0023290B"/>
    <w:rsid w:val="00232992"/>
    <w:rsid w:val="00232B81"/>
    <w:rsid w:val="00232E01"/>
    <w:rsid w:val="00233999"/>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98B"/>
    <w:rsid w:val="00254A2B"/>
    <w:rsid w:val="0025505F"/>
    <w:rsid w:val="0025536E"/>
    <w:rsid w:val="0025581B"/>
    <w:rsid w:val="00256431"/>
    <w:rsid w:val="002566CD"/>
    <w:rsid w:val="00256AE6"/>
    <w:rsid w:val="00257480"/>
    <w:rsid w:val="00257C5B"/>
    <w:rsid w:val="002604F8"/>
    <w:rsid w:val="00261059"/>
    <w:rsid w:val="00261632"/>
    <w:rsid w:val="00262870"/>
    <w:rsid w:val="00263301"/>
    <w:rsid w:val="002636F1"/>
    <w:rsid w:val="00263DAA"/>
    <w:rsid w:val="00264964"/>
    <w:rsid w:val="00264F88"/>
    <w:rsid w:val="00265544"/>
    <w:rsid w:val="00265723"/>
    <w:rsid w:val="00265C43"/>
    <w:rsid w:val="00265DFD"/>
    <w:rsid w:val="002665B1"/>
    <w:rsid w:val="002666E4"/>
    <w:rsid w:val="00267202"/>
    <w:rsid w:val="00270254"/>
    <w:rsid w:val="0027037C"/>
    <w:rsid w:val="00270C6F"/>
    <w:rsid w:val="00270D32"/>
    <w:rsid w:val="00270F38"/>
    <w:rsid w:val="00271297"/>
    <w:rsid w:val="002725FB"/>
    <w:rsid w:val="002729D6"/>
    <w:rsid w:val="00272A57"/>
    <w:rsid w:val="002733A3"/>
    <w:rsid w:val="002734C1"/>
    <w:rsid w:val="00273F3B"/>
    <w:rsid w:val="0027406A"/>
    <w:rsid w:val="00274C65"/>
    <w:rsid w:val="002752AB"/>
    <w:rsid w:val="002759E8"/>
    <w:rsid w:val="002761EC"/>
    <w:rsid w:val="0027687C"/>
    <w:rsid w:val="002769FF"/>
    <w:rsid w:val="00276E2D"/>
    <w:rsid w:val="00276FD9"/>
    <w:rsid w:val="002774DE"/>
    <w:rsid w:val="00280488"/>
    <w:rsid w:val="00281450"/>
    <w:rsid w:val="00281C34"/>
    <w:rsid w:val="00282562"/>
    <w:rsid w:val="0028389E"/>
    <w:rsid w:val="00283B57"/>
    <w:rsid w:val="00283EF1"/>
    <w:rsid w:val="00284737"/>
    <w:rsid w:val="00284BB6"/>
    <w:rsid w:val="00285330"/>
    <w:rsid w:val="00287158"/>
    <w:rsid w:val="0028753F"/>
    <w:rsid w:val="00291B7B"/>
    <w:rsid w:val="002944CE"/>
    <w:rsid w:val="00294F72"/>
    <w:rsid w:val="002951E3"/>
    <w:rsid w:val="00297551"/>
    <w:rsid w:val="00297AD6"/>
    <w:rsid w:val="00297FD1"/>
    <w:rsid w:val="002A0600"/>
    <w:rsid w:val="002A178F"/>
    <w:rsid w:val="002A210F"/>
    <w:rsid w:val="002A2C7F"/>
    <w:rsid w:val="002A2D7E"/>
    <w:rsid w:val="002A3035"/>
    <w:rsid w:val="002A3A6B"/>
    <w:rsid w:val="002A4C34"/>
    <w:rsid w:val="002A509C"/>
    <w:rsid w:val="002A5A89"/>
    <w:rsid w:val="002A5CA8"/>
    <w:rsid w:val="002A5DDA"/>
    <w:rsid w:val="002A610D"/>
    <w:rsid w:val="002A6E40"/>
    <w:rsid w:val="002B0C5C"/>
    <w:rsid w:val="002B1B81"/>
    <w:rsid w:val="002B24ED"/>
    <w:rsid w:val="002B2A5C"/>
    <w:rsid w:val="002B2B91"/>
    <w:rsid w:val="002B5402"/>
    <w:rsid w:val="002B54AB"/>
    <w:rsid w:val="002B59F4"/>
    <w:rsid w:val="002B5B04"/>
    <w:rsid w:val="002B5E1D"/>
    <w:rsid w:val="002B6659"/>
    <w:rsid w:val="002B6858"/>
    <w:rsid w:val="002B7A87"/>
    <w:rsid w:val="002C1BF5"/>
    <w:rsid w:val="002C213A"/>
    <w:rsid w:val="002C27A7"/>
    <w:rsid w:val="002C33AC"/>
    <w:rsid w:val="002C401C"/>
    <w:rsid w:val="002C4A01"/>
    <w:rsid w:val="002C4D88"/>
    <w:rsid w:val="002C5638"/>
    <w:rsid w:val="002C5F34"/>
    <w:rsid w:val="002C632D"/>
    <w:rsid w:val="002C6A8E"/>
    <w:rsid w:val="002C6FFD"/>
    <w:rsid w:val="002C7236"/>
    <w:rsid w:val="002C754E"/>
    <w:rsid w:val="002C7678"/>
    <w:rsid w:val="002C7D3A"/>
    <w:rsid w:val="002D0486"/>
    <w:rsid w:val="002D06A2"/>
    <w:rsid w:val="002D1227"/>
    <w:rsid w:val="002D1DD5"/>
    <w:rsid w:val="002D2521"/>
    <w:rsid w:val="002D2655"/>
    <w:rsid w:val="002D2CD3"/>
    <w:rsid w:val="002D2D38"/>
    <w:rsid w:val="002D2F66"/>
    <w:rsid w:val="002D39D1"/>
    <w:rsid w:val="002D3F56"/>
    <w:rsid w:val="002D4130"/>
    <w:rsid w:val="002D6387"/>
    <w:rsid w:val="002D651D"/>
    <w:rsid w:val="002D670B"/>
    <w:rsid w:val="002D6C01"/>
    <w:rsid w:val="002E08E5"/>
    <w:rsid w:val="002E0F4F"/>
    <w:rsid w:val="002E194D"/>
    <w:rsid w:val="002E1B51"/>
    <w:rsid w:val="002E215C"/>
    <w:rsid w:val="002E240F"/>
    <w:rsid w:val="002E260F"/>
    <w:rsid w:val="002E2BFE"/>
    <w:rsid w:val="002E39CB"/>
    <w:rsid w:val="002E3B45"/>
    <w:rsid w:val="002E3DE4"/>
    <w:rsid w:val="002E4F6A"/>
    <w:rsid w:val="002E581E"/>
    <w:rsid w:val="002E6598"/>
    <w:rsid w:val="002E7206"/>
    <w:rsid w:val="002E7B32"/>
    <w:rsid w:val="002E7F83"/>
    <w:rsid w:val="002F0962"/>
    <w:rsid w:val="002F0BC0"/>
    <w:rsid w:val="002F2815"/>
    <w:rsid w:val="002F2832"/>
    <w:rsid w:val="002F2AA2"/>
    <w:rsid w:val="002F507F"/>
    <w:rsid w:val="002F535F"/>
    <w:rsid w:val="002F6296"/>
    <w:rsid w:val="002F6485"/>
    <w:rsid w:val="002F790B"/>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4964"/>
    <w:rsid w:val="00324CA9"/>
    <w:rsid w:val="00325E1A"/>
    <w:rsid w:val="00325F08"/>
    <w:rsid w:val="003267DE"/>
    <w:rsid w:val="003275A1"/>
    <w:rsid w:val="00327C7B"/>
    <w:rsid w:val="00330D02"/>
    <w:rsid w:val="003320E7"/>
    <w:rsid w:val="0033298C"/>
    <w:rsid w:val="00332B98"/>
    <w:rsid w:val="00332CFF"/>
    <w:rsid w:val="0033386B"/>
    <w:rsid w:val="003338F1"/>
    <w:rsid w:val="00333E62"/>
    <w:rsid w:val="00334DC4"/>
    <w:rsid w:val="00337255"/>
    <w:rsid w:val="00337890"/>
    <w:rsid w:val="0034198E"/>
    <w:rsid w:val="00342AD1"/>
    <w:rsid w:val="00343A8B"/>
    <w:rsid w:val="00343BC4"/>
    <w:rsid w:val="00344A5A"/>
    <w:rsid w:val="003461C6"/>
    <w:rsid w:val="003461EE"/>
    <w:rsid w:val="00350DA4"/>
    <w:rsid w:val="003512E3"/>
    <w:rsid w:val="0035180B"/>
    <w:rsid w:val="003518F6"/>
    <w:rsid w:val="00352037"/>
    <w:rsid w:val="00353441"/>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92C"/>
    <w:rsid w:val="00370B01"/>
    <w:rsid w:val="00370D67"/>
    <w:rsid w:val="00370DFE"/>
    <w:rsid w:val="003712C2"/>
    <w:rsid w:val="0037207D"/>
    <w:rsid w:val="003726F1"/>
    <w:rsid w:val="00372D2D"/>
    <w:rsid w:val="00374422"/>
    <w:rsid w:val="00375B20"/>
    <w:rsid w:val="00376799"/>
    <w:rsid w:val="0037721B"/>
    <w:rsid w:val="00377DEA"/>
    <w:rsid w:val="003806D8"/>
    <w:rsid w:val="0038208C"/>
    <w:rsid w:val="00382ACE"/>
    <w:rsid w:val="00384AF2"/>
    <w:rsid w:val="00385020"/>
    <w:rsid w:val="00385CA6"/>
    <w:rsid w:val="0038679F"/>
    <w:rsid w:val="003877F2"/>
    <w:rsid w:val="00387C67"/>
    <w:rsid w:val="00387E9D"/>
    <w:rsid w:val="00387F6C"/>
    <w:rsid w:val="003917F1"/>
    <w:rsid w:val="00391A12"/>
    <w:rsid w:val="003920C6"/>
    <w:rsid w:val="00395474"/>
    <w:rsid w:val="00395540"/>
    <w:rsid w:val="00395E44"/>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0AAA"/>
    <w:rsid w:val="003C0F63"/>
    <w:rsid w:val="003C1184"/>
    <w:rsid w:val="003C160F"/>
    <w:rsid w:val="003C1F53"/>
    <w:rsid w:val="003C249C"/>
    <w:rsid w:val="003C373E"/>
    <w:rsid w:val="003C38DB"/>
    <w:rsid w:val="003C594D"/>
    <w:rsid w:val="003C5CCB"/>
    <w:rsid w:val="003C5D4B"/>
    <w:rsid w:val="003C6551"/>
    <w:rsid w:val="003C6FD5"/>
    <w:rsid w:val="003C7E8C"/>
    <w:rsid w:val="003D0B39"/>
    <w:rsid w:val="003D1893"/>
    <w:rsid w:val="003D1E2A"/>
    <w:rsid w:val="003D1FCD"/>
    <w:rsid w:val="003D28C3"/>
    <w:rsid w:val="003D2A1E"/>
    <w:rsid w:val="003D342A"/>
    <w:rsid w:val="003D3B67"/>
    <w:rsid w:val="003D3CC9"/>
    <w:rsid w:val="003D3F1F"/>
    <w:rsid w:val="003D5A3F"/>
    <w:rsid w:val="003D6C52"/>
    <w:rsid w:val="003E102D"/>
    <w:rsid w:val="003E153A"/>
    <w:rsid w:val="003E25FA"/>
    <w:rsid w:val="003E2950"/>
    <w:rsid w:val="003E2A84"/>
    <w:rsid w:val="003E4210"/>
    <w:rsid w:val="003E59EF"/>
    <w:rsid w:val="003E665D"/>
    <w:rsid w:val="003E7AC8"/>
    <w:rsid w:val="003E7F65"/>
    <w:rsid w:val="003F1E0C"/>
    <w:rsid w:val="003F2003"/>
    <w:rsid w:val="003F206C"/>
    <w:rsid w:val="003F55C2"/>
    <w:rsid w:val="003F7454"/>
    <w:rsid w:val="003F762C"/>
    <w:rsid w:val="004004AC"/>
    <w:rsid w:val="00401352"/>
    <w:rsid w:val="00402215"/>
    <w:rsid w:val="00402308"/>
    <w:rsid w:val="0040379A"/>
    <w:rsid w:val="004048AA"/>
    <w:rsid w:val="0040496C"/>
    <w:rsid w:val="00404AFE"/>
    <w:rsid w:val="004063A2"/>
    <w:rsid w:val="00406555"/>
    <w:rsid w:val="00406F02"/>
    <w:rsid w:val="00410321"/>
    <w:rsid w:val="004104D2"/>
    <w:rsid w:val="00410EE5"/>
    <w:rsid w:val="00412136"/>
    <w:rsid w:val="00413193"/>
    <w:rsid w:val="00413642"/>
    <w:rsid w:val="00413725"/>
    <w:rsid w:val="00413C2B"/>
    <w:rsid w:val="0041672F"/>
    <w:rsid w:val="00416C21"/>
    <w:rsid w:val="00416DD9"/>
    <w:rsid w:val="00417057"/>
    <w:rsid w:val="0042108F"/>
    <w:rsid w:val="00423826"/>
    <w:rsid w:val="00424460"/>
    <w:rsid w:val="004247B9"/>
    <w:rsid w:val="00425D73"/>
    <w:rsid w:val="004261BF"/>
    <w:rsid w:val="004262F0"/>
    <w:rsid w:val="00426482"/>
    <w:rsid w:val="004302F8"/>
    <w:rsid w:val="0043145E"/>
    <w:rsid w:val="00431FD0"/>
    <w:rsid w:val="00432974"/>
    <w:rsid w:val="00432D8B"/>
    <w:rsid w:val="00432F08"/>
    <w:rsid w:val="004336B8"/>
    <w:rsid w:val="00433784"/>
    <w:rsid w:val="004340C5"/>
    <w:rsid w:val="00434153"/>
    <w:rsid w:val="00434609"/>
    <w:rsid w:val="0043465F"/>
    <w:rsid w:val="0043628C"/>
    <w:rsid w:val="0043661C"/>
    <w:rsid w:val="00436BFE"/>
    <w:rsid w:val="00436D6D"/>
    <w:rsid w:val="00436DD3"/>
    <w:rsid w:val="004373BB"/>
    <w:rsid w:val="00440906"/>
    <w:rsid w:val="00440D7E"/>
    <w:rsid w:val="00441A3B"/>
    <w:rsid w:val="004428CE"/>
    <w:rsid w:val="0044336F"/>
    <w:rsid w:val="00446A31"/>
    <w:rsid w:val="00446C9B"/>
    <w:rsid w:val="00447AC3"/>
    <w:rsid w:val="0045037B"/>
    <w:rsid w:val="00450FAE"/>
    <w:rsid w:val="004527C8"/>
    <w:rsid w:val="004527FE"/>
    <w:rsid w:val="00452982"/>
    <w:rsid w:val="004546EA"/>
    <w:rsid w:val="00454D01"/>
    <w:rsid w:val="00455736"/>
    <w:rsid w:val="00456824"/>
    <w:rsid w:val="0046006E"/>
    <w:rsid w:val="00460DF3"/>
    <w:rsid w:val="004612A9"/>
    <w:rsid w:val="00462324"/>
    <w:rsid w:val="004624A5"/>
    <w:rsid w:val="004628CD"/>
    <w:rsid w:val="00462BC8"/>
    <w:rsid w:val="00463235"/>
    <w:rsid w:val="00464264"/>
    <w:rsid w:val="0046434F"/>
    <w:rsid w:val="00464CAC"/>
    <w:rsid w:val="004654DB"/>
    <w:rsid w:val="00465919"/>
    <w:rsid w:val="00466221"/>
    <w:rsid w:val="004668AD"/>
    <w:rsid w:val="004668F8"/>
    <w:rsid w:val="00466C3B"/>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1A37"/>
    <w:rsid w:val="00482C95"/>
    <w:rsid w:val="00483CEB"/>
    <w:rsid w:val="00484918"/>
    <w:rsid w:val="00485CFF"/>
    <w:rsid w:val="004863FF"/>
    <w:rsid w:val="004866AD"/>
    <w:rsid w:val="00487953"/>
    <w:rsid w:val="00490A03"/>
    <w:rsid w:val="00490BDA"/>
    <w:rsid w:val="00490E8B"/>
    <w:rsid w:val="00491C36"/>
    <w:rsid w:val="004923AA"/>
    <w:rsid w:val="0049344C"/>
    <w:rsid w:val="0049349E"/>
    <w:rsid w:val="00493C13"/>
    <w:rsid w:val="00495057"/>
    <w:rsid w:val="00495927"/>
    <w:rsid w:val="00495C9D"/>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9D"/>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BA"/>
    <w:rsid w:val="004C59F2"/>
    <w:rsid w:val="004C65EB"/>
    <w:rsid w:val="004C6825"/>
    <w:rsid w:val="004C7BE2"/>
    <w:rsid w:val="004D0BF8"/>
    <w:rsid w:val="004D13B4"/>
    <w:rsid w:val="004D15BA"/>
    <w:rsid w:val="004D160B"/>
    <w:rsid w:val="004D2DD5"/>
    <w:rsid w:val="004D45D7"/>
    <w:rsid w:val="004D5450"/>
    <w:rsid w:val="004D5A60"/>
    <w:rsid w:val="004D7A5C"/>
    <w:rsid w:val="004E1ED8"/>
    <w:rsid w:val="004E237C"/>
    <w:rsid w:val="004E29A3"/>
    <w:rsid w:val="004E2D2B"/>
    <w:rsid w:val="004E353F"/>
    <w:rsid w:val="004E36B6"/>
    <w:rsid w:val="004E4215"/>
    <w:rsid w:val="004E57E2"/>
    <w:rsid w:val="004E57E9"/>
    <w:rsid w:val="004E725D"/>
    <w:rsid w:val="004F0253"/>
    <w:rsid w:val="004F02BF"/>
    <w:rsid w:val="004F046C"/>
    <w:rsid w:val="004F0809"/>
    <w:rsid w:val="004F1020"/>
    <w:rsid w:val="004F12E7"/>
    <w:rsid w:val="004F1A84"/>
    <w:rsid w:val="004F1B79"/>
    <w:rsid w:val="004F4346"/>
    <w:rsid w:val="004F450A"/>
    <w:rsid w:val="004F47D6"/>
    <w:rsid w:val="004F4BDF"/>
    <w:rsid w:val="004F5BA0"/>
    <w:rsid w:val="004F627F"/>
    <w:rsid w:val="004F641C"/>
    <w:rsid w:val="004F65AA"/>
    <w:rsid w:val="004F6BA6"/>
    <w:rsid w:val="004F6E4F"/>
    <w:rsid w:val="004F7EA5"/>
    <w:rsid w:val="004F7EAC"/>
    <w:rsid w:val="00500380"/>
    <w:rsid w:val="005017A5"/>
    <w:rsid w:val="00501CAF"/>
    <w:rsid w:val="00502C70"/>
    <w:rsid w:val="00502CE9"/>
    <w:rsid w:val="005036FB"/>
    <w:rsid w:val="0050464B"/>
    <w:rsid w:val="00504A9F"/>
    <w:rsid w:val="00504DF0"/>
    <w:rsid w:val="005053C3"/>
    <w:rsid w:val="00505654"/>
    <w:rsid w:val="00505BE0"/>
    <w:rsid w:val="0050636F"/>
    <w:rsid w:val="00506A51"/>
    <w:rsid w:val="00507CBD"/>
    <w:rsid w:val="0051084A"/>
    <w:rsid w:val="00510AC6"/>
    <w:rsid w:val="0051149D"/>
    <w:rsid w:val="00512085"/>
    <w:rsid w:val="00512239"/>
    <w:rsid w:val="005127F5"/>
    <w:rsid w:val="005131B3"/>
    <w:rsid w:val="005136E8"/>
    <w:rsid w:val="00513C8B"/>
    <w:rsid w:val="005156F4"/>
    <w:rsid w:val="00515A59"/>
    <w:rsid w:val="00516E91"/>
    <w:rsid w:val="00517620"/>
    <w:rsid w:val="00517BB5"/>
    <w:rsid w:val="00520978"/>
    <w:rsid w:val="00520A11"/>
    <w:rsid w:val="00520B5F"/>
    <w:rsid w:val="00520B8A"/>
    <w:rsid w:val="00522201"/>
    <w:rsid w:val="005229B5"/>
    <w:rsid w:val="00522C1E"/>
    <w:rsid w:val="00523336"/>
    <w:rsid w:val="00523870"/>
    <w:rsid w:val="005242BE"/>
    <w:rsid w:val="00524E82"/>
    <w:rsid w:val="00525101"/>
    <w:rsid w:val="00525B6F"/>
    <w:rsid w:val="00526B7E"/>
    <w:rsid w:val="00526E1B"/>
    <w:rsid w:val="00527631"/>
    <w:rsid w:val="005306A2"/>
    <w:rsid w:val="0053228C"/>
    <w:rsid w:val="00532DBD"/>
    <w:rsid w:val="00533284"/>
    <w:rsid w:val="005351C2"/>
    <w:rsid w:val="00537656"/>
    <w:rsid w:val="00540251"/>
    <w:rsid w:val="0054215B"/>
    <w:rsid w:val="0054277C"/>
    <w:rsid w:val="00543133"/>
    <w:rsid w:val="00543F2C"/>
    <w:rsid w:val="00546F7F"/>
    <w:rsid w:val="0054710E"/>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30F"/>
    <w:rsid w:val="00565B52"/>
    <w:rsid w:val="00566EF8"/>
    <w:rsid w:val="0056789D"/>
    <w:rsid w:val="0057034A"/>
    <w:rsid w:val="00570DEE"/>
    <w:rsid w:val="00572484"/>
    <w:rsid w:val="00572638"/>
    <w:rsid w:val="00573C03"/>
    <w:rsid w:val="00573C44"/>
    <w:rsid w:val="00573F69"/>
    <w:rsid w:val="00574493"/>
    <w:rsid w:val="005752D4"/>
    <w:rsid w:val="00576AF2"/>
    <w:rsid w:val="00576E1C"/>
    <w:rsid w:val="00577434"/>
    <w:rsid w:val="0057772B"/>
    <w:rsid w:val="00577A6F"/>
    <w:rsid w:val="00580302"/>
    <w:rsid w:val="005818C4"/>
    <w:rsid w:val="00581921"/>
    <w:rsid w:val="00584128"/>
    <w:rsid w:val="00586092"/>
    <w:rsid w:val="00587360"/>
    <w:rsid w:val="00591F88"/>
    <w:rsid w:val="005921FF"/>
    <w:rsid w:val="00592A95"/>
    <w:rsid w:val="005930FD"/>
    <w:rsid w:val="0059491A"/>
    <w:rsid w:val="0059572C"/>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B7A70"/>
    <w:rsid w:val="005C09A1"/>
    <w:rsid w:val="005C1256"/>
    <w:rsid w:val="005C19B6"/>
    <w:rsid w:val="005C1BDC"/>
    <w:rsid w:val="005C2CB5"/>
    <w:rsid w:val="005C2E93"/>
    <w:rsid w:val="005C324B"/>
    <w:rsid w:val="005C42EB"/>
    <w:rsid w:val="005C46A2"/>
    <w:rsid w:val="005C582A"/>
    <w:rsid w:val="005C5B02"/>
    <w:rsid w:val="005C66FF"/>
    <w:rsid w:val="005C6C23"/>
    <w:rsid w:val="005D004B"/>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8CC"/>
    <w:rsid w:val="005F0A7C"/>
    <w:rsid w:val="005F0C00"/>
    <w:rsid w:val="005F0C7A"/>
    <w:rsid w:val="005F1159"/>
    <w:rsid w:val="005F2F75"/>
    <w:rsid w:val="005F349B"/>
    <w:rsid w:val="005F35BD"/>
    <w:rsid w:val="005F37D7"/>
    <w:rsid w:val="005F415A"/>
    <w:rsid w:val="005F43EA"/>
    <w:rsid w:val="005F4F59"/>
    <w:rsid w:val="005F56A7"/>
    <w:rsid w:val="005F6041"/>
    <w:rsid w:val="005F67DB"/>
    <w:rsid w:val="005F6BD4"/>
    <w:rsid w:val="005F6BF6"/>
    <w:rsid w:val="006003C1"/>
    <w:rsid w:val="00600D98"/>
    <w:rsid w:val="00603629"/>
    <w:rsid w:val="00603C9E"/>
    <w:rsid w:val="00604F60"/>
    <w:rsid w:val="00605FBC"/>
    <w:rsid w:val="006066FB"/>
    <w:rsid w:val="00606933"/>
    <w:rsid w:val="00606A02"/>
    <w:rsid w:val="00610BF1"/>
    <w:rsid w:val="0061287B"/>
    <w:rsid w:val="0061391F"/>
    <w:rsid w:val="00613A89"/>
    <w:rsid w:val="00613C69"/>
    <w:rsid w:val="006158E5"/>
    <w:rsid w:val="00616348"/>
    <w:rsid w:val="0061758B"/>
    <w:rsid w:val="0061794C"/>
    <w:rsid w:val="0062063A"/>
    <w:rsid w:val="00620E55"/>
    <w:rsid w:val="006210ED"/>
    <w:rsid w:val="006214BE"/>
    <w:rsid w:val="006224B3"/>
    <w:rsid w:val="00623739"/>
    <w:rsid w:val="006238E9"/>
    <w:rsid w:val="00625B0D"/>
    <w:rsid w:val="0062649E"/>
    <w:rsid w:val="0062658C"/>
    <w:rsid w:val="00626CE0"/>
    <w:rsid w:val="006271DF"/>
    <w:rsid w:val="00627415"/>
    <w:rsid w:val="00627D9F"/>
    <w:rsid w:val="00630645"/>
    <w:rsid w:val="0063089A"/>
    <w:rsid w:val="00631452"/>
    <w:rsid w:val="0063179D"/>
    <w:rsid w:val="00632884"/>
    <w:rsid w:val="00633B9E"/>
    <w:rsid w:val="00634C45"/>
    <w:rsid w:val="006355F2"/>
    <w:rsid w:val="00636194"/>
    <w:rsid w:val="00636BD7"/>
    <w:rsid w:val="00636EC2"/>
    <w:rsid w:val="0063790F"/>
    <w:rsid w:val="006406CC"/>
    <w:rsid w:val="006419A4"/>
    <w:rsid w:val="00641E62"/>
    <w:rsid w:val="00642040"/>
    <w:rsid w:val="006427CD"/>
    <w:rsid w:val="006430B4"/>
    <w:rsid w:val="00643182"/>
    <w:rsid w:val="006451FB"/>
    <w:rsid w:val="00645203"/>
    <w:rsid w:val="00647407"/>
    <w:rsid w:val="006501E0"/>
    <w:rsid w:val="00651E34"/>
    <w:rsid w:val="00651F2F"/>
    <w:rsid w:val="0065429B"/>
    <w:rsid w:val="00654329"/>
    <w:rsid w:val="00654C83"/>
    <w:rsid w:val="006550BB"/>
    <w:rsid w:val="006551C3"/>
    <w:rsid w:val="006565A3"/>
    <w:rsid w:val="00662D17"/>
    <w:rsid w:val="00663927"/>
    <w:rsid w:val="006665F4"/>
    <w:rsid w:val="00666E5E"/>
    <w:rsid w:val="0066757C"/>
    <w:rsid w:val="00667CDC"/>
    <w:rsid w:val="00670A1B"/>
    <w:rsid w:val="00670B9C"/>
    <w:rsid w:val="00670FEA"/>
    <w:rsid w:val="006711A3"/>
    <w:rsid w:val="0067212B"/>
    <w:rsid w:val="006728F2"/>
    <w:rsid w:val="00672994"/>
    <w:rsid w:val="00672B0E"/>
    <w:rsid w:val="00672BFC"/>
    <w:rsid w:val="00673161"/>
    <w:rsid w:val="006746CB"/>
    <w:rsid w:val="006750FC"/>
    <w:rsid w:val="00675347"/>
    <w:rsid w:val="006756BE"/>
    <w:rsid w:val="00675FDA"/>
    <w:rsid w:val="00676D0C"/>
    <w:rsid w:val="006774D9"/>
    <w:rsid w:val="00680000"/>
    <w:rsid w:val="00680676"/>
    <w:rsid w:val="006810B6"/>
    <w:rsid w:val="006817BB"/>
    <w:rsid w:val="0068195F"/>
    <w:rsid w:val="006848AC"/>
    <w:rsid w:val="00685346"/>
    <w:rsid w:val="00690AAC"/>
    <w:rsid w:val="0069125D"/>
    <w:rsid w:val="006917B9"/>
    <w:rsid w:val="00691D1D"/>
    <w:rsid w:val="00692D1C"/>
    <w:rsid w:val="00693BAE"/>
    <w:rsid w:val="00693F28"/>
    <w:rsid w:val="00695522"/>
    <w:rsid w:val="00695BFC"/>
    <w:rsid w:val="00695C2A"/>
    <w:rsid w:val="0069658D"/>
    <w:rsid w:val="00697AA5"/>
    <w:rsid w:val="006A126B"/>
    <w:rsid w:val="006A1EA2"/>
    <w:rsid w:val="006A2DA6"/>
    <w:rsid w:val="006A3718"/>
    <w:rsid w:val="006A48C3"/>
    <w:rsid w:val="006A51EE"/>
    <w:rsid w:val="006A5CE7"/>
    <w:rsid w:val="006A5FE9"/>
    <w:rsid w:val="006A6CEB"/>
    <w:rsid w:val="006A6D79"/>
    <w:rsid w:val="006A781F"/>
    <w:rsid w:val="006A7C02"/>
    <w:rsid w:val="006A7F91"/>
    <w:rsid w:val="006B0581"/>
    <w:rsid w:val="006B064C"/>
    <w:rsid w:val="006B0C94"/>
    <w:rsid w:val="006B1EF5"/>
    <w:rsid w:val="006B29A6"/>
    <w:rsid w:val="006B3215"/>
    <w:rsid w:val="006B4B2D"/>
    <w:rsid w:val="006B54F3"/>
    <w:rsid w:val="006B6407"/>
    <w:rsid w:val="006B7D4B"/>
    <w:rsid w:val="006B7EBF"/>
    <w:rsid w:val="006C03E6"/>
    <w:rsid w:val="006C0896"/>
    <w:rsid w:val="006C0C5D"/>
    <w:rsid w:val="006C19A6"/>
    <w:rsid w:val="006C1ED9"/>
    <w:rsid w:val="006C2F4B"/>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62A0"/>
    <w:rsid w:val="006D761D"/>
    <w:rsid w:val="006D7683"/>
    <w:rsid w:val="006D7998"/>
    <w:rsid w:val="006D7D2C"/>
    <w:rsid w:val="006E0147"/>
    <w:rsid w:val="006E034A"/>
    <w:rsid w:val="006E0E0D"/>
    <w:rsid w:val="006E2C83"/>
    <w:rsid w:val="006E4CB5"/>
    <w:rsid w:val="006E5EB9"/>
    <w:rsid w:val="006E6C9C"/>
    <w:rsid w:val="006E7D44"/>
    <w:rsid w:val="006E7FD5"/>
    <w:rsid w:val="006F1277"/>
    <w:rsid w:val="006F1573"/>
    <w:rsid w:val="006F35CB"/>
    <w:rsid w:val="006F3CEF"/>
    <w:rsid w:val="006F427D"/>
    <w:rsid w:val="006F528C"/>
    <w:rsid w:val="006F65C5"/>
    <w:rsid w:val="006F759D"/>
    <w:rsid w:val="006F7C56"/>
    <w:rsid w:val="0070095E"/>
    <w:rsid w:val="00700DE9"/>
    <w:rsid w:val="007021C2"/>
    <w:rsid w:val="00702D36"/>
    <w:rsid w:val="007040B8"/>
    <w:rsid w:val="007048A5"/>
    <w:rsid w:val="00704F39"/>
    <w:rsid w:val="00705E08"/>
    <w:rsid w:val="0070685C"/>
    <w:rsid w:val="007076A5"/>
    <w:rsid w:val="0071049E"/>
    <w:rsid w:val="0071052A"/>
    <w:rsid w:val="00711097"/>
    <w:rsid w:val="00711425"/>
    <w:rsid w:val="00713223"/>
    <w:rsid w:val="00713382"/>
    <w:rsid w:val="0071473E"/>
    <w:rsid w:val="00714CA8"/>
    <w:rsid w:val="00714CAF"/>
    <w:rsid w:val="00714D2B"/>
    <w:rsid w:val="00715208"/>
    <w:rsid w:val="0071607F"/>
    <w:rsid w:val="00716616"/>
    <w:rsid w:val="007168AA"/>
    <w:rsid w:val="0071797B"/>
    <w:rsid w:val="00720A79"/>
    <w:rsid w:val="00721A59"/>
    <w:rsid w:val="0072236E"/>
    <w:rsid w:val="00723B1A"/>
    <w:rsid w:val="00723EE4"/>
    <w:rsid w:val="00724015"/>
    <w:rsid w:val="00724177"/>
    <w:rsid w:val="0072569E"/>
    <w:rsid w:val="00726474"/>
    <w:rsid w:val="00726C0D"/>
    <w:rsid w:val="00727314"/>
    <w:rsid w:val="0072733A"/>
    <w:rsid w:val="007273EC"/>
    <w:rsid w:val="0072756A"/>
    <w:rsid w:val="007304DE"/>
    <w:rsid w:val="007309A5"/>
    <w:rsid w:val="00730A66"/>
    <w:rsid w:val="007310FC"/>
    <w:rsid w:val="00731244"/>
    <w:rsid w:val="0073251C"/>
    <w:rsid w:val="007325F7"/>
    <w:rsid w:val="0073297E"/>
    <w:rsid w:val="00732EE5"/>
    <w:rsid w:val="00734132"/>
    <w:rsid w:val="007344FA"/>
    <w:rsid w:val="00734ED9"/>
    <w:rsid w:val="007366FD"/>
    <w:rsid w:val="00737BA6"/>
    <w:rsid w:val="00740045"/>
    <w:rsid w:val="007413AA"/>
    <w:rsid w:val="00741978"/>
    <w:rsid w:val="00741D49"/>
    <w:rsid w:val="00742200"/>
    <w:rsid w:val="007430A4"/>
    <w:rsid w:val="007443F4"/>
    <w:rsid w:val="00744A98"/>
    <w:rsid w:val="00744ABA"/>
    <w:rsid w:val="00745AB6"/>
    <w:rsid w:val="0074666D"/>
    <w:rsid w:val="00747D64"/>
    <w:rsid w:val="00750784"/>
    <w:rsid w:val="00750D05"/>
    <w:rsid w:val="007514E9"/>
    <w:rsid w:val="00752BA2"/>
    <w:rsid w:val="00754B80"/>
    <w:rsid w:val="00754C04"/>
    <w:rsid w:val="00754D8E"/>
    <w:rsid w:val="007563A1"/>
    <w:rsid w:val="00756C83"/>
    <w:rsid w:val="00757570"/>
    <w:rsid w:val="00757FBA"/>
    <w:rsid w:val="00762483"/>
    <w:rsid w:val="007629E0"/>
    <w:rsid w:val="00762FC0"/>
    <w:rsid w:val="00765434"/>
    <w:rsid w:val="007654A3"/>
    <w:rsid w:val="00765F00"/>
    <w:rsid w:val="00770408"/>
    <w:rsid w:val="00771725"/>
    <w:rsid w:val="00771C0B"/>
    <w:rsid w:val="00771CF6"/>
    <w:rsid w:val="007724B9"/>
    <w:rsid w:val="00772672"/>
    <w:rsid w:val="0077299C"/>
    <w:rsid w:val="00773269"/>
    <w:rsid w:val="0077366B"/>
    <w:rsid w:val="00773979"/>
    <w:rsid w:val="00774129"/>
    <w:rsid w:val="00774E20"/>
    <w:rsid w:val="00774EB5"/>
    <w:rsid w:val="00776C40"/>
    <w:rsid w:val="00777031"/>
    <w:rsid w:val="00780883"/>
    <w:rsid w:val="00781258"/>
    <w:rsid w:val="0078164E"/>
    <w:rsid w:val="00781E4E"/>
    <w:rsid w:val="00781EB6"/>
    <w:rsid w:val="00782BD4"/>
    <w:rsid w:val="00782FDA"/>
    <w:rsid w:val="0078420B"/>
    <w:rsid w:val="0078538C"/>
    <w:rsid w:val="00785D15"/>
    <w:rsid w:val="00785D70"/>
    <w:rsid w:val="0078676E"/>
    <w:rsid w:val="007870FA"/>
    <w:rsid w:val="0078756E"/>
    <w:rsid w:val="00787780"/>
    <w:rsid w:val="00787A3E"/>
    <w:rsid w:val="00790110"/>
    <w:rsid w:val="007906A9"/>
    <w:rsid w:val="007909D5"/>
    <w:rsid w:val="00790D4B"/>
    <w:rsid w:val="00790F76"/>
    <w:rsid w:val="00790FC8"/>
    <w:rsid w:val="00791062"/>
    <w:rsid w:val="00791A46"/>
    <w:rsid w:val="007927A3"/>
    <w:rsid w:val="007932C6"/>
    <w:rsid w:val="007940A9"/>
    <w:rsid w:val="00795EC2"/>
    <w:rsid w:val="00796EA7"/>
    <w:rsid w:val="007A12C7"/>
    <w:rsid w:val="007A164F"/>
    <w:rsid w:val="007A1CA2"/>
    <w:rsid w:val="007A1ECF"/>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38CA"/>
    <w:rsid w:val="007B4C79"/>
    <w:rsid w:val="007B6C6B"/>
    <w:rsid w:val="007B7C72"/>
    <w:rsid w:val="007B7F45"/>
    <w:rsid w:val="007C0057"/>
    <w:rsid w:val="007C09C4"/>
    <w:rsid w:val="007C0AC3"/>
    <w:rsid w:val="007C1054"/>
    <w:rsid w:val="007C1068"/>
    <w:rsid w:val="007C13B2"/>
    <w:rsid w:val="007C1AFC"/>
    <w:rsid w:val="007C1D0A"/>
    <w:rsid w:val="007C23C3"/>
    <w:rsid w:val="007C2B93"/>
    <w:rsid w:val="007C3305"/>
    <w:rsid w:val="007C44C2"/>
    <w:rsid w:val="007C5BF7"/>
    <w:rsid w:val="007C6051"/>
    <w:rsid w:val="007C61FB"/>
    <w:rsid w:val="007C75BC"/>
    <w:rsid w:val="007C76CC"/>
    <w:rsid w:val="007C7768"/>
    <w:rsid w:val="007C79CA"/>
    <w:rsid w:val="007D03A9"/>
    <w:rsid w:val="007D074A"/>
    <w:rsid w:val="007D1A8A"/>
    <w:rsid w:val="007D1C62"/>
    <w:rsid w:val="007D2041"/>
    <w:rsid w:val="007D2ACA"/>
    <w:rsid w:val="007D31F4"/>
    <w:rsid w:val="007D5196"/>
    <w:rsid w:val="007D5D0F"/>
    <w:rsid w:val="007D62B8"/>
    <w:rsid w:val="007D6544"/>
    <w:rsid w:val="007D7374"/>
    <w:rsid w:val="007D7569"/>
    <w:rsid w:val="007D7D17"/>
    <w:rsid w:val="007E0947"/>
    <w:rsid w:val="007E1347"/>
    <w:rsid w:val="007E14D0"/>
    <w:rsid w:val="007E1600"/>
    <w:rsid w:val="007E1896"/>
    <w:rsid w:val="007E195F"/>
    <w:rsid w:val="007E21D8"/>
    <w:rsid w:val="007E2281"/>
    <w:rsid w:val="007E2AEB"/>
    <w:rsid w:val="007E2D91"/>
    <w:rsid w:val="007E3727"/>
    <w:rsid w:val="007E5283"/>
    <w:rsid w:val="007E5918"/>
    <w:rsid w:val="007E7084"/>
    <w:rsid w:val="007E71CA"/>
    <w:rsid w:val="007E7B42"/>
    <w:rsid w:val="007F000F"/>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200"/>
    <w:rsid w:val="0080391B"/>
    <w:rsid w:val="00803A87"/>
    <w:rsid w:val="008040E4"/>
    <w:rsid w:val="008050FA"/>
    <w:rsid w:val="00805143"/>
    <w:rsid w:val="008059B0"/>
    <w:rsid w:val="00806DAC"/>
    <w:rsid w:val="00807D43"/>
    <w:rsid w:val="0081165A"/>
    <w:rsid w:val="00812023"/>
    <w:rsid w:val="00812090"/>
    <w:rsid w:val="00812979"/>
    <w:rsid w:val="0081325C"/>
    <w:rsid w:val="00813DE4"/>
    <w:rsid w:val="00814C75"/>
    <w:rsid w:val="0081505D"/>
    <w:rsid w:val="008157BE"/>
    <w:rsid w:val="008163BB"/>
    <w:rsid w:val="00817462"/>
    <w:rsid w:val="00817CAC"/>
    <w:rsid w:val="00820A4B"/>
    <w:rsid w:val="008210F1"/>
    <w:rsid w:val="008211EF"/>
    <w:rsid w:val="00821FA5"/>
    <w:rsid w:val="008231FA"/>
    <w:rsid w:val="00823343"/>
    <w:rsid w:val="008233AE"/>
    <w:rsid w:val="00823C1D"/>
    <w:rsid w:val="00824173"/>
    <w:rsid w:val="00824CE3"/>
    <w:rsid w:val="008250BA"/>
    <w:rsid w:val="008255C6"/>
    <w:rsid w:val="00825BCB"/>
    <w:rsid w:val="00826635"/>
    <w:rsid w:val="008269B8"/>
    <w:rsid w:val="00830045"/>
    <w:rsid w:val="00830B00"/>
    <w:rsid w:val="00830CDE"/>
    <w:rsid w:val="00830D10"/>
    <w:rsid w:val="00832638"/>
    <w:rsid w:val="0083279B"/>
    <w:rsid w:val="008335D5"/>
    <w:rsid w:val="00833D5C"/>
    <w:rsid w:val="00833E02"/>
    <w:rsid w:val="008342EF"/>
    <w:rsid w:val="0083480A"/>
    <w:rsid w:val="00834DB4"/>
    <w:rsid w:val="00834E9A"/>
    <w:rsid w:val="00834F13"/>
    <w:rsid w:val="00834FE8"/>
    <w:rsid w:val="0083724A"/>
    <w:rsid w:val="0084176E"/>
    <w:rsid w:val="00842338"/>
    <w:rsid w:val="00842EDB"/>
    <w:rsid w:val="00845270"/>
    <w:rsid w:val="008455C7"/>
    <w:rsid w:val="00847123"/>
    <w:rsid w:val="00850871"/>
    <w:rsid w:val="00850ACE"/>
    <w:rsid w:val="00850C54"/>
    <w:rsid w:val="00851A45"/>
    <w:rsid w:val="008520DB"/>
    <w:rsid w:val="00853C15"/>
    <w:rsid w:val="00854D5E"/>
    <w:rsid w:val="00856E39"/>
    <w:rsid w:val="00860550"/>
    <w:rsid w:val="008605D9"/>
    <w:rsid w:val="00860AA5"/>
    <w:rsid w:val="00861BCE"/>
    <w:rsid w:val="00861CC5"/>
    <w:rsid w:val="008627C8"/>
    <w:rsid w:val="00862D86"/>
    <w:rsid w:val="00862F99"/>
    <w:rsid w:val="0086337F"/>
    <w:rsid w:val="0086383C"/>
    <w:rsid w:val="008648B8"/>
    <w:rsid w:val="0086679F"/>
    <w:rsid w:val="00866AC1"/>
    <w:rsid w:val="00866E50"/>
    <w:rsid w:val="00867021"/>
    <w:rsid w:val="00870530"/>
    <w:rsid w:val="008711FE"/>
    <w:rsid w:val="008714C3"/>
    <w:rsid w:val="008714EB"/>
    <w:rsid w:val="0087285F"/>
    <w:rsid w:val="008731CD"/>
    <w:rsid w:val="00873A7F"/>
    <w:rsid w:val="00874A93"/>
    <w:rsid w:val="00875AEA"/>
    <w:rsid w:val="00876C3C"/>
    <w:rsid w:val="00877048"/>
    <w:rsid w:val="00880444"/>
    <w:rsid w:val="008817AE"/>
    <w:rsid w:val="00882BE6"/>
    <w:rsid w:val="00882D5C"/>
    <w:rsid w:val="008839FF"/>
    <w:rsid w:val="0088554B"/>
    <w:rsid w:val="00886723"/>
    <w:rsid w:val="00887873"/>
    <w:rsid w:val="0089050D"/>
    <w:rsid w:val="008919A4"/>
    <w:rsid w:val="00892051"/>
    <w:rsid w:val="00893CA8"/>
    <w:rsid w:val="008947E5"/>
    <w:rsid w:val="00895CE5"/>
    <w:rsid w:val="00895F6B"/>
    <w:rsid w:val="00896C83"/>
    <w:rsid w:val="008A0D6C"/>
    <w:rsid w:val="008A1C53"/>
    <w:rsid w:val="008A1CA7"/>
    <w:rsid w:val="008A2ADD"/>
    <w:rsid w:val="008A2C48"/>
    <w:rsid w:val="008A35A3"/>
    <w:rsid w:val="008A3C20"/>
    <w:rsid w:val="008A4397"/>
    <w:rsid w:val="008A4971"/>
    <w:rsid w:val="008A503F"/>
    <w:rsid w:val="008A5A56"/>
    <w:rsid w:val="008A6690"/>
    <w:rsid w:val="008A68DA"/>
    <w:rsid w:val="008A6AE4"/>
    <w:rsid w:val="008A7849"/>
    <w:rsid w:val="008B02B0"/>
    <w:rsid w:val="008B037A"/>
    <w:rsid w:val="008B0DE9"/>
    <w:rsid w:val="008B17C7"/>
    <w:rsid w:val="008B182E"/>
    <w:rsid w:val="008B19DE"/>
    <w:rsid w:val="008B1B18"/>
    <w:rsid w:val="008B1BD9"/>
    <w:rsid w:val="008B24E3"/>
    <w:rsid w:val="008B2A7B"/>
    <w:rsid w:val="008B362E"/>
    <w:rsid w:val="008B5721"/>
    <w:rsid w:val="008B5FA5"/>
    <w:rsid w:val="008B5FC3"/>
    <w:rsid w:val="008B6014"/>
    <w:rsid w:val="008B633B"/>
    <w:rsid w:val="008B682B"/>
    <w:rsid w:val="008B72C6"/>
    <w:rsid w:val="008B7658"/>
    <w:rsid w:val="008C0AAD"/>
    <w:rsid w:val="008C248F"/>
    <w:rsid w:val="008C26E9"/>
    <w:rsid w:val="008C31E3"/>
    <w:rsid w:val="008C3C4C"/>
    <w:rsid w:val="008C3E5D"/>
    <w:rsid w:val="008C42D6"/>
    <w:rsid w:val="008C57FB"/>
    <w:rsid w:val="008C5BCC"/>
    <w:rsid w:val="008C5F60"/>
    <w:rsid w:val="008C5FAD"/>
    <w:rsid w:val="008C6D5C"/>
    <w:rsid w:val="008C7B87"/>
    <w:rsid w:val="008C7CE0"/>
    <w:rsid w:val="008D04B3"/>
    <w:rsid w:val="008D098B"/>
    <w:rsid w:val="008D1B7C"/>
    <w:rsid w:val="008D1E7D"/>
    <w:rsid w:val="008D1FCF"/>
    <w:rsid w:val="008D27A4"/>
    <w:rsid w:val="008D308E"/>
    <w:rsid w:val="008D369F"/>
    <w:rsid w:val="008D3FCE"/>
    <w:rsid w:val="008D5650"/>
    <w:rsid w:val="008D63E8"/>
    <w:rsid w:val="008D6914"/>
    <w:rsid w:val="008D79A3"/>
    <w:rsid w:val="008E04ED"/>
    <w:rsid w:val="008E06C5"/>
    <w:rsid w:val="008E06F8"/>
    <w:rsid w:val="008E070D"/>
    <w:rsid w:val="008E0952"/>
    <w:rsid w:val="008E0A21"/>
    <w:rsid w:val="008E1C26"/>
    <w:rsid w:val="008E210C"/>
    <w:rsid w:val="008E24F2"/>
    <w:rsid w:val="008E3179"/>
    <w:rsid w:val="008E4109"/>
    <w:rsid w:val="008E41EC"/>
    <w:rsid w:val="008E581C"/>
    <w:rsid w:val="008E6414"/>
    <w:rsid w:val="008E6EA9"/>
    <w:rsid w:val="008F0179"/>
    <w:rsid w:val="008F06A5"/>
    <w:rsid w:val="008F091F"/>
    <w:rsid w:val="008F2550"/>
    <w:rsid w:val="008F25BD"/>
    <w:rsid w:val="008F26E8"/>
    <w:rsid w:val="008F2E19"/>
    <w:rsid w:val="008F44DD"/>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0FE1"/>
    <w:rsid w:val="0091126D"/>
    <w:rsid w:val="009130E8"/>
    <w:rsid w:val="009131F5"/>
    <w:rsid w:val="0091441A"/>
    <w:rsid w:val="00914576"/>
    <w:rsid w:val="00914C74"/>
    <w:rsid w:val="009150E2"/>
    <w:rsid w:val="009157C2"/>
    <w:rsid w:val="009166DF"/>
    <w:rsid w:val="00916D6E"/>
    <w:rsid w:val="00916FE4"/>
    <w:rsid w:val="0091793A"/>
    <w:rsid w:val="00920555"/>
    <w:rsid w:val="00920BA5"/>
    <w:rsid w:val="00920BF7"/>
    <w:rsid w:val="00921BA3"/>
    <w:rsid w:val="00921F8B"/>
    <w:rsid w:val="009223AE"/>
    <w:rsid w:val="00922782"/>
    <w:rsid w:val="00923650"/>
    <w:rsid w:val="00924838"/>
    <w:rsid w:val="009248CF"/>
    <w:rsid w:val="00925CC0"/>
    <w:rsid w:val="009279D0"/>
    <w:rsid w:val="0093097E"/>
    <w:rsid w:val="00931BF3"/>
    <w:rsid w:val="00932E70"/>
    <w:rsid w:val="00932EB1"/>
    <w:rsid w:val="00933778"/>
    <w:rsid w:val="00933D57"/>
    <w:rsid w:val="0093537E"/>
    <w:rsid w:val="0093571D"/>
    <w:rsid w:val="0093620F"/>
    <w:rsid w:val="00936F75"/>
    <w:rsid w:val="0093719E"/>
    <w:rsid w:val="00937A0E"/>
    <w:rsid w:val="00937E5C"/>
    <w:rsid w:val="009401ED"/>
    <w:rsid w:val="00941B35"/>
    <w:rsid w:val="00941D78"/>
    <w:rsid w:val="0094246D"/>
    <w:rsid w:val="00942AD3"/>
    <w:rsid w:val="00944A07"/>
    <w:rsid w:val="00945612"/>
    <w:rsid w:val="0094585B"/>
    <w:rsid w:val="009461F2"/>
    <w:rsid w:val="009465DC"/>
    <w:rsid w:val="009467E3"/>
    <w:rsid w:val="00946984"/>
    <w:rsid w:val="00947777"/>
    <w:rsid w:val="00947B5D"/>
    <w:rsid w:val="0095107C"/>
    <w:rsid w:val="009514C3"/>
    <w:rsid w:val="009527E3"/>
    <w:rsid w:val="00952A1B"/>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2EA3"/>
    <w:rsid w:val="00972F79"/>
    <w:rsid w:val="00973C5E"/>
    <w:rsid w:val="00974501"/>
    <w:rsid w:val="009758FA"/>
    <w:rsid w:val="00976FE0"/>
    <w:rsid w:val="00980C50"/>
    <w:rsid w:val="00982700"/>
    <w:rsid w:val="0098398C"/>
    <w:rsid w:val="00984FE3"/>
    <w:rsid w:val="00986036"/>
    <w:rsid w:val="009869EF"/>
    <w:rsid w:val="00986A6F"/>
    <w:rsid w:val="00986FD2"/>
    <w:rsid w:val="00990ECB"/>
    <w:rsid w:val="00991826"/>
    <w:rsid w:val="00993589"/>
    <w:rsid w:val="009937B0"/>
    <w:rsid w:val="009956CB"/>
    <w:rsid w:val="009957E7"/>
    <w:rsid w:val="00995A9A"/>
    <w:rsid w:val="00997ACC"/>
    <w:rsid w:val="00997F9C"/>
    <w:rsid w:val="009A03C6"/>
    <w:rsid w:val="009A0DB8"/>
    <w:rsid w:val="009A2F71"/>
    <w:rsid w:val="009A555A"/>
    <w:rsid w:val="009A7364"/>
    <w:rsid w:val="009A74BB"/>
    <w:rsid w:val="009A7862"/>
    <w:rsid w:val="009A79FF"/>
    <w:rsid w:val="009B1F0A"/>
    <w:rsid w:val="009B3569"/>
    <w:rsid w:val="009B4055"/>
    <w:rsid w:val="009B4084"/>
    <w:rsid w:val="009B4E37"/>
    <w:rsid w:val="009B50A2"/>
    <w:rsid w:val="009B547E"/>
    <w:rsid w:val="009B5672"/>
    <w:rsid w:val="009B5BDE"/>
    <w:rsid w:val="009B62A8"/>
    <w:rsid w:val="009B63B5"/>
    <w:rsid w:val="009B70FC"/>
    <w:rsid w:val="009B7136"/>
    <w:rsid w:val="009B7533"/>
    <w:rsid w:val="009B7B23"/>
    <w:rsid w:val="009C01E3"/>
    <w:rsid w:val="009C0931"/>
    <w:rsid w:val="009C0974"/>
    <w:rsid w:val="009C0E34"/>
    <w:rsid w:val="009C146F"/>
    <w:rsid w:val="009C14C6"/>
    <w:rsid w:val="009C1B17"/>
    <w:rsid w:val="009C378E"/>
    <w:rsid w:val="009C3B8C"/>
    <w:rsid w:val="009C4923"/>
    <w:rsid w:val="009C4CA8"/>
    <w:rsid w:val="009C4EBC"/>
    <w:rsid w:val="009C520E"/>
    <w:rsid w:val="009C5322"/>
    <w:rsid w:val="009C547A"/>
    <w:rsid w:val="009C5BAD"/>
    <w:rsid w:val="009C5C2B"/>
    <w:rsid w:val="009C60A2"/>
    <w:rsid w:val="009C67A7"/>
    <w:rsid w:val="009C6ADE"/>
    <w:rsid w:val="009C776E"/>
    <w:rsid w:val="009C7B75"/>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117"/>
    <w:rsid w:val="009E29D4"/>
    <w:rsid w:val="009E3108"/>
    <w:rsid w:val="009E35D3"/>
    <w:rsid w:val="009E40E9"/>
    <w:rsid w:val="009E57FC"/>
    <w:rsid w:val="009E6386"/>
    <w:rsid w:val="009E6C47"/>
    <w:rsid w:val="009E7694"/>
    <w:rsid w:val="009F0473"/>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91"/>
    <w:rsid w:val="00A04EC1"/>
    <w:rsid w:val="00A05C06"/>
    <w:rsid w:val="00A05D77"/>
    <w:rsid w:val="00A05FC7"/>
    <w:rsid w:val="00A072DB"/>
    <w:rsid w:val="00A07896"/>
    <w:rsid w:val="00A07F19"/>
    <w:rsid w:val="00A11386"/>
    <w:rsid w:val="00A115E1"/>
    <w:rsid w:val="00A12234"/>
    <w:rsid w:val="00A15100"/>
    <w:rsid w:val="00A15AF7"/>
    <w:rsid w:val="00A16553"/>
    <w:rsid w:val="00A17CF8"/>
    <w:rsid w:val="00A20094"/>
    <w:rsid w:val="00A20165"/>
    <w:rsid w:val="00A21395"/>
    <w:rsid w:val="00A21401"/>
    <w:rsid w:val="00A2309E"/>
    <w:rsid w:val="00A243A4"/>
    <w:rsid w:val="00A2476F"/>
    <w:rsid w:val="00A254E6"/>
    <w:rsid w:val="00A256B1"/>
    <w:rsid w:val="00A25B7B"/>
    <w:rsid w:val="00A25B9D"/>
    <w:rsid w:val="00A25CE9"/>
    <w:rsid w:val="00A26D39"/>
    <w:rsid w:val="00A30AD0"/>
    <w:rsid w:val="00A30D09"/>
    <w:rsid w:val="00A317F4"/>
    <w:rsid w:val="00A31B5B"/>
    <w:rsid w:val="00A3207A"/>
    <w:rsid w:val="00A320C6"/>
    <w:rsid w:val="00A32724"/>
    <w:rsid w:val="00A3310C"/>
    <w:rsid w:val="00A34EAC"/>
    <w:rsid w:val="00A35FC2"/>
    <w:rsid w:val="00A362FC"/>
    <w:rsid w:val="00A36785"/>
    <w:rsid w:val="00A407F7"/>
    <w:rsid w:val="00A4193B"/>
    <w:rsid w:val="00A419E3"/>
    <w:rsid w:val="00A41FE0"/>
    <w:rsid w:val="00A431BC"/>
    <w:rsid w:val="00A4328B"/>
    <w:rsid w:val="00A4348E"/>
    <w:rsid w:val="00A4354F"/>
    <w:rsid w:val="00A43809"/>
    <w:rsid w:val="00A43BD5"/>
    <w:rsid w:val="00A43E43"/>
    <w:rsid w:val="00A44229"/>
    <w:rsid w:val="00A44CF5"/>
    <w:rsid w:val="00A46AF4"/>
    <w:rsid w:val="00A47629"/>
    <w:rsid w:val="00A47784"/>
    <w:rsid w:val="00A50465"/>
    <w:rsid w:val="00A50574"/>
    <w:rsid w:val="00A50843"/>
    <w:rsid w:val="00A5164E"/>
    <w:rsid w:val="00A5268B"/>
    <w:rsid w:val="00A53021"/>
    <w:rsid w:val="00A542AC"/>
    <w:rsid w:val="00A56536"/>
    <w:rsid w:val="00A5708C"/>
    <w:rsid w:val="00A60BD9"/>
    <w:rsid w:val="00A61DC5"/>
    <w:rsid w:val="00A61FFB"/>
    <w:rsid w:val="00A62BD5"/>
    <w:rsid w:val="00A63155"/>
    <w:rsid w:val="00A64F29"/>
    <w:rsid w:val="00A653F5"/>
    <w:rsid w:val="00A656C3"/>
    <w:rsid w:val="00A65C45"/>
    <w:rsid w:val="00A661EE"/>
    <w:rsid w:val="00A66DAE"/>
    <w:rsid w:val="00A66F34"/>
    <w:rsid w:val="00A673C7"/>
    <w:rsid w:val="00A70A3D"/>
    <w:rsid w:val="00A716E2"/>
    <w:rsid w:val="00A71AB3"/>
    <w:rsid w:val="00A71DF4"/>
    <w:rsid w:val="00A723A5"/>
    <w:rsid w:val="00A72983"/>
    <w:rsid w:val="00A73147"/>
    <w:rsid w:val="00A738D0"/>
    <w:rsid w:val="00A74869"/>
    <w:rsid w:val="00A74982"/>
    <w:rsid w:val="00A75750"/>
    <w:rsid w:val="00A76AF6"/>
    <w:rsid w:val="00A779FE"/>
    <w:rsid w:val="00A809FE"/>
    <w:rsid w:val="00A80E59"/>
    <w:rsid w:val="00A812B5"/>
    <w:rsid w:val="00A81C4E"/>
    <w:rsid w:val="00A82156"/>
    <w:rsid w:val="00A83C6E"/>
    <w:rsid w:val="00A83D19"/>
    <w:rsid w:val="00A84BF4"/>
    <w:rsid w:val="00A84FFC"/>
    <w:rsid w:val="00A8507D"/>
    <w:rsid w:val="00A852B0"/>
    <w:rsid w:val="00A85458"/>
    <w:rsid w:val="00A85D07"/>
    <w:rsid w:val="00A85E1B"/>
    <w:rsid w:val="00A86C04"/>
    <w:rsid w:val="00A87D20"/>
    <w:rsid w:val="00A91A2B"/>
    <w:rsid w:val="00A92646"/>
    <w:rsid w:val="00A92792"/>
    <w:rsid w:val="00A938E7"/>
    <w:rsid w:val="00AA0FE6"/>
    <w:rsid w:val="00AA21E0"/>
    <w:rsid w:val="00AA2590"/>
    <w:rsid w:val="00AA3727"/>
    <w:rsid w:val="00AA387F"/>
    <w:rsid w:val="00AA41AB"/>
    <w:rsid w:val="00AA47E6"/>
    <w:rsid w:val="00AA50A5"/>
    <w:rsid w:val="00AA511F"/>
    <w:rsid w:val="00AA5273"/>
    <w:rsid w:val="00AA5A43"/>
    <w:rsid w:val="00AA6AA8"/>
    <w:rsid w:val="00AB0216"/>
    <w:rsid w:val="00AB0829"/>
    <w:rsid w:val="00AB0B64"/>
    <w:rsid w:val="00AB0DAD"/>
    <w:rsid w:val="00AB0F21"/>
    <w:rsid w:val="00AB1135"/>
    <w:rsid w:val="00AB16D4"/>
    <w:rsid w:val="00AB16E7"/>
    <w:rsid w:val="00AB217B"/>
    <w:rsid w:val="00AB24BF"/>
    <w:rsid w:val="00AB316A"/>
    <w:rsid w:val="00AB3421"/>
    <w:rsid w:val="00AB4101"/>
    <w:rsid w:val="00AB49B2"/>
    <w:rsid w:val="00AB5C18"/>
    <w:rsid w:val="00AB6ACB"/>
    <w:rsid w:val="00AC0DCB"/>
    <w:rsid w:val="00AC1103"/>
    <w:rsid w:val="00AC1246"/>
    <w:rsid w:val="00AC19E9"/>
    <w:rsid w:val="00AC25ED"/>
    <w:rsid w:val="00AC2EA1"/>
    <w:rsid w:val="00AC3274"/>
    <w:rsid w:val="00AC4113"/>
    <w:rsid w:val="00AC4240"/>
    <w:rsid w:val="00AC4C72"/>
    <w:rsid w:val="00AC52F0"/>
    <w:rsid w:val="00AC674A"/>
    <w:rsid w:val="00AC6AFF"/>
    <w:rsid w:val="00AD0D98"/>
    <w:rsid w:val="00AD23C5"/>
    <w:rsid w:val="00AD287E"/>
    <w:rsid w:val="00AD2D61"/>
    <w:rsid w:val="00AD38A7"/>
    <w:rsid w:val="00AD3A4D"/>
    <w:rsid w:val="00AD40B8"/>
    <w:rsid w:val="00AD4386"/>
    <w:rsid w:val="00AD47FF"/>
    <w:rsid w:val="00AD52BE"/>
    <w:rsid w:val="00AD5C1A"/>
    <w:rsid w:val="00AD5E19"/>
    <w:rsid w:val="00AD5EF8"/>
    <w:rsid w:val="00AD5F92"/>
    <w:rsid w:val="00AD6114"/>
    <w:rsid w:val="00AD637B"/>
    <w:rsid w:val="00AE014E"/>
    <w:rsid w:val="00AE1037"/>
    <w:rsid w:val="00AE13A4"/>
    <w:rsid w:val="00AE26A6"/>
    <w:rsid w:val="00AE329A"/>
    <w:rsid w:val="00AE70CB"/>
    <w:rsid w:val="00AE7E3E"/>
    <w:rsid w:val="00AF1442"/>
    <w:rsid w:val="00AF341C"/>
    <w:rsid w:val="00AF349B"/>
    <w:rsid w:val="00AF3687"/>
    <w:rsid w:val="00AF551E"/>
    <w:rsid w:val="00AF5C53"/>
    <w:rsid w:val="00B001FD"/>
    <w:rsid w:val="00B00499"/>
    <w:rsid w:val="00B004A6"/>
    <w:rsid w:val="00B0104E"/>
    <w:rsid w:val="00B01081"/>
    <w:rsid w:val="00B01C94"/>
    <w:rsid w:val="00B02C84"/>
    <w:rsid w:val="00B034D9"/>
    <w:rsid w:val="00B03865"/>
    <w:rsid w:val="00B04067"/>
    <w:rsid w:val="00B04328"/>
    <w:rsid w:val="00B045F4"/>
    <w:rsid w:val="00B04FEB"/>
    <w:rsid w:val="00B05027"/>
    <w:rsid w:val="00B064A0"/>
    <w:rsid w:val="00B0655E"/>
    <w:rsid w:val="00B0667D"/>
    <w:rsid w:val="00B072B2"/>
    <w:rsid w:val="00B100EB"/>
    <w:rsid w:val="00B1324D"/>
    <w:rsid w:val="00B145A7"/>
    <w:rsid w:val="00B150B6"/>
    <w:rsid w:val="00B15919"/>
    <w:rsid w:val="00B15E12"/>
    <w:rsid w:val="00B17839"/>
    <w:rsid w:val="00B17F3F"/>
    <w:rsid w:val="00B20653"/>
    <w:rsid w:val="00B206C1"/>
    <w:rsid w:val="00B21246"/>
    <w:rsid w:val="00B21405"/>
    <w:rsid w:val="00B21762"/>
    <w:rsid w:val="00B21E89"/>
    <w:rsid w:val="00B2361D"/>
    <w:rsid w:val="00B23949"/>
    <w:rsid w:val="00B2460A"/>
    <w:rsid w:val="00B24730"/>
    <w:rsid w:val="00B252BD"/>
    <w:rsid w:val="00B27A70"/>
    <w:rsid w:val="00B27F88"/>
    <w:rsid w:val="00B30839"/>
    <w:rsid w:val="00B31B57"/>
    <w:rsid w:val="00B3234F"/>
    <w:rsid w:val="00B32412"/>
    <w:rsid w:val="00B33275"/>
    <w:rsid w:val="00B33610"/>
    <w:rsid w:val="00B3383C"/>
    <w:rsid w:val="00B33A2E"/>
    <w:rsid w:val="00B359DF"/>
    <w:rsid w:val="00B363ED"/>
    <w:rsid w:val="00B3641A"/>
    <w:rsid w:val="00B36CE6"/>
    <w:rsid w:val="00B37DE9"/>
    <w:rsid w:val="00B4186C"/>
    <w:rsid w:val="00B422B4"/>
    <w:rsid w:val="00B42EBF"/>
    <w:rsid w:val="00B4381C"/>
    <w:rsid w:val="00B43FBA"/>
    <w:rsid w:val="00B44085"/>
    <w:rsid w:val="00B442CD"/>
    <w:rsid w:val="00B442E2"/>
    <w:rsid w:val="00B4445F"/>
    <w:rsid w:val="00B447C1"/>
    <w:rsid w:val="00B45B1B"/>
    <w:rsid w:val="00B4626B"/>
    <w:rsid w:val="00B464E6"/>
    <w:rsid w:val="00B47902"/>
    <w:rsid w:val="00B47DDF"/>
    <w:rsid w:val="00B47F7A"/>
    <w:rsid w:val="00B51251"/>
    <w:rsid w:val="00B5154B"/>
    <w:rsid w:val="00B51778"/>
    <w:rsid w:val="00B5236D"/>
    <w:rsid w:val="00B541BB"/>
    <w:rsid w:val="00B54C8B"/>
    <w:rsid w:val="00B553FB"/>
    <w:rsid w:val="00B57ACA"/>
    <w:rsid w:val="00B57B22"/>
    <w:rsid w:val="00B57D3B"/>
    <w:rsid w:val="00B60786"/>
    <w:rsid w:val="00B61AA9"/>
    <w:rsid w:val="00B6223A"/>
    <w:rsid w:val="00B62BD9"/>
    <w:rsid w:val="00B6366B"/>
    <w:rsid w:val="00B63ABE"/>
    <w:rsid w:val="00B63EF6"/>
    <w:rsid w:val="00B64AC7"/>
    <w:rsid w:val="00B65A0F"/>
    <w:rsid w:val="00B66105"/>
    <w:rsid w:val="00B67DDF"/>
    <w:rsid w:val="00B70364"/>
    <w:rsid w:val="00B7057F"/>
    <w:rsid w:val="00B70A21"/>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86E"/>
    <w:rsid w:val="00B85DDE"/>
    <w:rsid w:val="00B86915"/>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0D16"/>
    <w:rsid w:val="00BA1D42"/>
    <w:rsid w:val="00BA21CD"/>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3786"/>
    <w:rsid w:val="00BC42A8"/>
    <w:rsid w:val="00BC4B09"/>
    <w:rsid w:val="00BC5E39"/>
    <w:rsid w:val="00BC6860"/>
    <w:rsid w:val="00BC6D0A"/>
    <w:rsid w:val="00BC7722"/>
    <w:rsid w:val="00BC7ED3"/>
    <w:rsid w:val="00BD0391"/>
    <w:rsid w:val="00BD04CD"/>
    <w:rsid w:val="00BD06D3"/>
    <w:rsid w:val="00BD07F6"/>
    <w:rsid w:val="00BD09C6"/>
    <w:rsid w:val="00BD0EAA"/>
    <w:rsid w:val="00BD11E2"/>
    <w:rsid w:val="00BD12D4"/>
    <w:rsid w:val="00BD54B9"/>
    <w:rsid w:val="00BD5695"/>
    <w:rsid w:val="00BD58F8"/>
    <w:rsid w:val="00BD5AF2"/>
    <w:rsid w:val="00BD7422"/>
    <w:rsid w:val="00BD78C7"/>
    <w:rsid w:val="00BE09E3"/>
    <w:rsid w:val="00BE0EA1"/>
    <w:rsid w:val="00BE202B"/>
    <w:rsid w:val="00BE2408"/>
    <w:rsid w:val="00BE32CB"/>
    <w:rsid w:val="00BE3394"/>
    <w:rsid w:val="00BE346D"/>
    <w:rsid w:val="00BE3DC9"/>
    <w:rsid w:val="00BE443E"/>
    <w:rsid w:val="00BE4483"/>
    <w:rsid w:val="00BE466A"/>
    <w:rsid w:val="00BE4F83"/>
    <w:rsid w:val="00BF0356"/>
    <w:rsid w:val="00BF0F29"/>
    <w:rsid w:val="00BF183F"/>
    <w:rsid w:val="00BF2530"/>
    <w:rsid w:val="00BF3682"/>
    <w:rsid w:val="00BF41C7"/>
    <w:rsid w:val="00BF5800"/>
    <w:rsid w:val="00BF7176"/>
    <w:rsid w:val="00C00E7D"/>
    <w:rsid w:val="00C01137"/>
    <w:rsid w:val="00C0161C"/>
    <w:rsid w:val="00C02166"/>
    <w:rsid w:val="00C02C7D"/>
    <w:rsid w:val="00C0358A"/>
    <w:rsid w:val="00C03BC8"/>
    <w:rsid w:val="00C04465"/>
    <w:rsid w:val="00C0482E"/>
    <w:rsid w:val="00C04A8B"/>
    <w:rsid w:val="00C063A3"/>
    <w:rsid w:val="00C076FD"/>
    <w:rsid w:val="00C07DBF"/>
    <w:rsid w:val="00C07E43"/>
    <w:rsid w:val="00C10F7B"/>
    <w:rsid w:val="00C1118D"/>
    <w:rsid w:val="00C11AE9"/>
    <w:rsid w:val="00C13D07"/>
    <w:rsid w:val="00C14009"/>
    <w:rsid w:val="00C14309"/>
    <w:rsid w:val="00C15033"/>
    <w:rsid w:val="00C15443"/>
    <w:rsid w:val="00C1586D"/>
    <w:rsid w:val="00C15EA9"/>
    <w:rsid w:val="00C1655B"/>
    <w:rsid w:val="00C16759"/>
    <w:rsid w:val="00C1763C"/>
    <w:rsid w:val="00C20469"/>
    <w:rsid w:val="00C2096B"/>
    <w:rsid w:val="00C20EF8"/>
    <w:rsid w:val="00C21AE3"/>
    <w:rsid w:val="00C21FFB"/>
    <w:rsid w:val="00C22002"/>
    <w:rsid w:val="00C2271A"/>
    <w:rsid w:val="00C232E0"/>
    <w:rsid w:val="00C239E1"/>
    <w:rsid w:val="00C23C28"/>
    <w:rsid w:val="00C243CB"/>
    <w:rsid w:val="00C262F8"/>
    <w:rsid w:val="00C264E8"/>
    <w:rsid w:val="00C27694"/>
    <w:rsid w:val="00C27F85"/>
    <w:rsid w:val="00C30122"/>
    <w:rsid w:val="00C30686"/>
    <w:rsid w:val="00C31179"/>
    <w:rsid w:val="00C315A7"/>
    <w:rsid w:val="00C325FA"/>
    <w:rsid w:val="00C32F2D"/>
    <w:rsid w:val="00C3364C"/>
    <w:rsid w:val="00C340C5"/>
    <w:rsid w:val="00C34DEC"/>
    <w:rsid w:val="00C350BC"/>
    <w:rsid w:val="00C350D5"/>
    <w:rsid w:val="00C355B4"/>
    <w:rsid w:val="00C35D0D"/>
    <w:rsid w:val="00C35F65"/>
    <w:rsid w:val="00C36A29"/>
    <w:rsid w:val="00C3789E"/>
    <w:rsid w:val="00C404F6"/>
    <w:rsid w:val="00C40951"/>
    <w:rsid w:val="00C40E1E"/>
    <w:rsid w:val="00C40EDF"/>
    <w:rsid w:val="00C419A5"/>
    <w:rsid w:val="00C41E31"/>
    <w:rsid w:val="00C424DA"/>
    <w:rsid w:val="00C431CF"/>
    <w:rsid w:val="00C43385"/>
    <w:rsid w:val="00C43E60"/>
    <w:rsid w:val="00C443B6"/>
    <w:rsid w:val="00C44CCE"/>
    <w:rsid w:val="00C45107"/>
    <w:rsid w:val="00C458CD"/>
    <w:rsid w:val="00C4673C"/>
    <w:rsid w:val="00C46FDB"/>
    <w:rsid w:val="00C4743F"/>
    <w:rsid w:val="00C47641"/>
    <w:rsid w:val="00C477C5"/>
    <w:rsid w:val="00C47A2C"/>
    <w:rsid w:val="00C47D66"/>
    <w:rsid w:val="00C47DD6"/>
    <w:rsid w:val="00C47E4C"/>
    <w:rsid w:val="00C50F17"/>
    <w:rsid w:val="00C531F1"/>
    <w:rsid w:val="00C5432E"/>
    <w:rsid w:val="00C55F82"/>
    <w:rsid w:val="00C56406"/>
    <w:rsid w:val="00C56CE3"/>
    <w:rsid w:val="00C57279"/>
    <w:rsid w:val="00C574EC"/>
    <w:rsid w:val="00C60CC7"/>
    <w:rsid w:val="00C620D2"/>
    <w:rsid w:val="00C625C9"/>
    <w:rsid w:val="00C62D02"/>
    <w:rsid w:val="00C62DA9"/>
    <w:rsid w:val="00C6457E"/>
    <w:rsid w:val="00C65452"/>
    <w:rsid w:val="00C67875"/>
    <w:rsid w:val="00C679A3"/>
    <w:rsid w:val="00C70D50"/>
    <w:rsid w:val="00C70EBE"/>
    <w:rsid w:val="00C71252"/>
    <w:rsid w:val="00C730E6"/>
    <w:rsid w:val="00C73934"/>
    <w:rsid w:val="00C740BA"/>
    <w:rsid w:val="00C74848"/>
    <w:rsid w:val="00C74DA9"/>
    <w:rsid w:val="00C751A0"/>
    <w:rsid w:val="00C751A4"/>
    <w:rsid w:val="00C75AE2"/>
    <w:rsid w:val="00C76443"/>
    <w:rsid w:val="00C766EA"/>
    <w:rsid w:val="00C7713A"/>
    <w:rsid w:val="00C7753D"/>
    <w:rsid w:val="00C8053A"/>
    <w:rsid w:val="00C80AA8"/>
    <w:rsid w:val="00C811E6"/>
    <w:rsid w:val="00C814A9"/>
    <w:rsid w:val="00C814E7"/>
    <w:rsid w:val="00C81998"/>
    <w:rsid w:val="00C8227E"/>
    <w:rsid w:val="00C8424F"/>
    <w:rsid w:val="00C84DFD"/>
    <w:rsid w:val="00C87284"/>
    <w:rsid w:val="00C90DB8"/>
    <w:rsid w:val="00C910A7"/>
    <w:rsid w:val="00C91CEB"/>
    <w:rsid w:val="00C922B3"/>
    <w:rsid w:val="00C92F2A"/>
    <w:rsid w:val="00C947B2"/>
    <w:rsid w:val="00C95111"/>
    <w:rsid w:val="00CA0601"/>
    <w:rsid w:val="00CA06DF"/>
    <w:rsid w:val="00CA0C84"/>
    <w:rsid w:val="00CA0F60"/>
    <w:rsid w:val="00CA1ED9"/>
    <w:rsid w:val="00CA236B"/>
    <w:rsid w:val="00CA391B"/>
    <w:rsid w:val="00CA39E4"/>
    <w:rsid w:val="00CA4072"/>
    <w:rsid w:val="00CA60BF"/>
    <w:rsid w:val="00CA6730"/>
    <w:rsid w:val="00CA79B5"/>
    <w:rsid w:val="00CA7FDE"/>
    <w:rsid w:val="00CB0F43"/>
    <w:rsid w:val="00CB4033"/>
    <w:rsid w:val="00CB4733"/>
    <w:rsid w:val="00CB4788"/>
    <w:rsid w:val="00CB4D5D"/>
    <w:rsid w:val="00CB5854"/>
    <w:rsid w:val="00CB59C0"/>
    <w:rsid w:val="00CB5FA9"/>
    <w:rsid w:val="00CB6172"/>
    <w:rsid w:val="00CB6C2A"/>
    <w:rsid w:val="00CB6E78"/>
    <w:rsid w:val="00CB7377"/>
    <w:rsid w:val="00CB747E"/>
    <w:rsid w:val="00CB7D32"/>
    <w:rsid w:val="00CB7F16"/>
    <w:rsid w:val="00CC008D"/>
    <w:rsid w:val="00CC032A"/>
    <w:rsid w:val="00CC03BD"/>
    <w:rsid w:val="00CC0452"/>
    <w:rsid w:val="00CC17F7"/>
    <w:rsid w:val="00CC1AC5"/>
    <w:rsid w:val="00CC1D32"/>
    <w:rsid w:val="00CC324A"/>
    <w:rsid w:val="00CC47F4"/>
    <w:rsid w:val="00CC4800"/>
    <w:rsid w:val="00CC4F3C"/>
    <w:rsid w:val="00CC5127"/>
    <w:rsid w:val="00CC6087"/>
    <w:rsid w:val="00CC60FF"/>
    <w:rsid w:val="00CC6338"/>
    <w:rsid w:val="00CC69B5"/>
    <w:rsid w:val="00CC7365"/>
    <w:rsid w:val="00CD05BB"/>
    <w:rsid w:val="00CD2203"/>
    <w:rsid w:val="00CD28EF"/>
    <w:rsid w:val="00CD2BBB"/>
    <w:rsid w:val="00CD463B"/>
    <w:rsid w:val="00CD5BF2"/>
    <w:rsid w:val="00CD5BFA"/>
    <w:rsid w:val="00CE017F"/>
    <w:rsid w:val="00CE0306"/>
    <w:rsid w:val="00CE133B"/>
    <w:rsid w:val="00CE1562"/>
    <w:rsid w:val="00CE1EA8"/>
    <w:rsid w:val="00CE3271"/>
    <w:rsid w:val="00CE34F5"/>
    <w:rsid w:val="00CE4D7F"/>
    <w:rsid w:val="00CE624B"/>
    <w:rsid w:val="00CE66E8"/>
    <w:rsid w:val="00CE74FF"/>
    <w:rsid w:val="00CF043D"/>
    <w:rsid w:val="00CF2806"/>
    <w:rsid w:val="00CF3FE2"/>
    <w:rsid w:val="00CF4093"/>
    <w:rsid w:val="00CF4AA0"/>
    <w:rsid w:val="00CF4B88"/>
    <w:rsid w:val="00CF56C0"/>
    <w:rsid w:val="00CF5F80"/>
    <w:rsid w:val="00CF656E"/>
    <w:rsid w:val="00CF6FB9"/>
    <w:rsid w:val="00D00461"/>
    <w:rsid w:val="00D00933"/>
    <w:rsid w:val="00D014AB"/>
    <w:rsid w:val="00D02386"/>
    <w:rsid w:val="00D02402"/>
    <w:rsid w:val="00D02824"/>
    <w:rsid w:val="00D02E4A"/>
    <w:rsid w:val="00D03C78"/>
    <w:rsid w:val="00D04608"/>
    <w:rsid w:val="00D04BC8"/>
    <w:rsid w:val="00D07F07"/>
    <w:rsid w:val="00D10D04"/>
    <w:rsid w:val="00D10F80"/>
    <w:rsid w:val="00D10FD7"/>
    <w:rsid w:val="00D13992"/>
    <w:rsid w:val="00D13C0D"/>
    <w:rsid w:val="00D14394"/>
    <w:rsid w:val="00D144A9"/>
    <w:rsid w:val="00D14B58"/>
    <w:rsid w:val="00D14E15"/>
    <w:rsid w:val="00D1578D"/>
    <w:rsid w:val="00D16413"/>
    <w:rsid w:val="00D16D7B"/>
    <w:rsid w:val="00D17224"/>
    <w:rsid w:val="00D17A17"/>
    <w:rsid w:val="00D17E32"/>
    <w:rsid w:val="00D21E6D"/>
    <w:rsid w:val="00D2268D"/>
    <w:rsid w:val="00D23C8C"/>
    <w:rsid w:val="00D23E33"/>
    <w:rsid w:val="00D24A4E"/>
    <w:rsid w:val="00D251C6"/>
    <w:rsid w:val="00D26B8B"/>
    <w:rsid w:val="00D26BF2"/>
    <w:rsid w:val="00D279FA"/>
    <w:rsid w:val="00D27D6E"/>
    <w:rsid w:val="00D27F61"/>
    <w:rsid w:val="00D310E4"/>
    <w:rsid w:val="00D3125F"/>
    <w:rsid w:val="00D3301F"/>
    <w:rsid w:val="00D3304A"/>
    <w:rsid w:val="00D33E6F"/>
    <w:rsid w:val="00D3431F"/>
    <w:rsid w:val="00D35579"/>
    <w:rsid w:val="00D3583E"/>
    <w:rsid w:val="00D35C94"/>
    <w:rsid w:val="00D35E58"/>
    <w:rsid w:val="00D361D5"/>
    <w:rsid w:val="00D37B52"/>
    <w:rsid w:val="00D37DB5"/>
    <w:rsid w:val="00D37E70"/>
    <w:rsid w:val="00D40E0C"/>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B20"/>
    <w:rsid w:val="00D70C93"/>
    <w:rsid w:val="00D70D25"/>
    <w:rsid w:val="00D7200D"/>
    <w:rsid w:val="00D72462"/>
    <w:rsid w:val="00D72C0A"/>
    <w:rsid w:val="00D733D8"/>
    <w:rsid w:val="00D750C2"/>
    <w:rsid w:val="00D759E7"/>
    <w:rsid w:val="00D75E8C"/>
    <w:rsid w:val="00D76792"/>
    <w:rsid w:val="00D8043D"/>
    <w:rsid w:val="00D805EF"/>
    <w:rsid w:val="00D805F6"/>
    <w:rsid w:val="00D8142F"/>
    <w:rsid w:val="00D81DEE"/>
    <w:rsid w:val="00D81F34"/>
    <w:rsid w:val="00D82745"/>
    <w:rsid w:val="00D832AF"/>
    <w:rsid w:val="00D8371C"/>
    <w:rsid w:val="00D83F4D"/>
    <w:rsid w:val="00D840B4"/>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018"/>
    <w:rsid w:val="00DA2C05"/>
    <w:rsid w:val="00DA2C84"/>
    <w:rsid w:val="00DA2D50"/>
    <w:rsid w:val="00DA3B7E"/>
    <w:rsid w:val="00DA3F94"/>
    <w:rsid w:val="00DA45DB"/>
    <w:rsid w:val="00DA5D88"/>
    <w:rsid w:val="00DA6434"/>
    <w:rsid w:val="00DA6475"/>
    <w:rsid w:val="00DA725F"/>
    <w:rsid w:val="00DB0BC9"/>
    <w:rsid w:val="00DB0CC1"/>
    <w:rsid w:val="00DB2303"/>
    <w:rsid w:val="00DB3691"/>
    <w:rsid w:val="00DB4220"/>
    <w:rsid w:val="00DB690C"/>
    <w:rsid w:val="00DB6F71"/>
    <w:rsid w:val="00DC0383"/>
    <w:rsid w:val="00DC05D1"/>
    <w:rsid w:val="00DC12AB"/>
    <w:rsid w:val="00DC18B3"/>
    <w:rsid w:val="00DC271A"/>
    <w:rsid w:val="00DC295B"/>
    <w:rsid w:val="00DC3503"/>
    <w:rsid w:val="00DC3B7E"/>
    <w:rsid w:val="00DC3F78"/>
    <w:rsid w:val="00DC5B7D"/>
    <w:rsid w:val="00DC5E55"/>
    <w:rsid w:val="00DC610E"/>
    <w:rsid w:val="00DD0ED3"/>
    <w:rsid w:val="00DD0F9A"/>
    <w:rsid w:val="00DD2FA0"/>
    <w:rsid w:val="00DD38E1"/>
    <w:rsid w:val="00DD3F3B"/>
    <w:rsid w:val="00DD6131"/>
    <w:rsid w:val="00DD6C7E"/>
    <w:rsid w:val="00DD6ED7"/>
    <w:rsid w:val="00DD6FD2"/>
    <w:rsid w:val="00DD7327"/>
    <w:rsid w:val="00DE154B"/>
    <w:rsid w:val="00DE1E1E"/>
    <w:rsid w:val="00DE34F5"/>
    <w:rsid w:val="00DE440B"/>
    <w:rsid w:val="00DE49CB"/>
    <w:rsid w:val="00DE54A4"/>
    <w:rsid w:val="00DE5524"/>
    <w:rsid w:val="00DE585F"/>
    <w:rsid w:val="00DE704E"/>
    <w:rsid w:val="00DE7B47"/>
    <w:rsid w:val="00DF01FB"/>
    <w:rsid w:val="00DF0A40"/>
    <w:rsid w:val="00DF17F3"/>
    <w:rsid w:val="00DF2661"/>
    <w:rsid w:val="00DF2678"/>
    <w:rsid w:val="00DF2706"/>
    <w:rsid w:val="00DF2C75"/>
    <w:rsid w:val="00DF3861"/>
    <w:rsid w:val="00DF3963"/>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3CA"/>
    <w:rsid w:val="00E04BB4"/>
    <w:rsid w:val="00E06FCF"/>
    <w:rsid w:val="00E102CD"/>
    <w:rsid w:val="00E10327"/>
    <w:rsid w:val="00E1081D"/>
    <w:rsid w:val="00E110D5"/>
    <w:rsid w:val="00E11754"/>
    <w:rsid w:val="00E11BFC"/>
    <w:rsid w:val="00E12525"/>
    <w:rsid w:val="00E139A9"/>
    <w:rsid w:val="00E13C50"/>
    <w:rsid w:val="00E14D38"/>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068D"/>
    <w:rsid w:val="00E31984"/>
    <w:rsid w:val="00E3305C"/>
    <w:rsid w:val="00E33435"/>
    <w:rsid w:val="00E335F6"/>
    <w:rsid w:val="00E3414F"/>
    <w:rsid w:val="00E34535"/>
    <w:rsid w:val="00E34799"/>
    <w:rsid w:val="00E359B1"/>
    <w:rsid w:val="00E36A30"/>
    <w:rsid w:val="00E37622"/>
    <w:rsid w:val="00E379D7"/>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551"/>
    <w:rsid w:val="00E507F3"/>
    <w:rsid w:val="00E50C7C"/>
    <w:rsid w:val="00E51179"/>
    <w:rsid w:val="00E514FF"/>
    <w:rsid w:val="00E51532"/>
    <w:rsid w:val="00E51C73"/>
    <w:rsid w:val="00E51EAC"/>
    <w:rsid w:val="00E5218B"/>
    <w:rsid w:val="00E5232A"/>
    <w:rsid w:val="00E537FF"/>
    <w:rsid w:val="00E53913"/>
    <w:rsid w:val="00E5489C"/>
    <w:rsid w:val="00E54D15"/>
    <w:rsid w:val="00E571F9"/>
    <w:rsid w:val="00E57CD0"/>
    <w:rsid w:val="00E57E01"/>
    <w:rsid w:val="00E60055"/>
    <w:rsid w:val="00E60521"/>
    <w:rsid w:val="00E608BA"/>
    <w:rsid w:val="00E60DAA"/>
    <w:rsid w:val="00E61172"/>
    <w:rsid w:val="00E61768"/>
    <w:rsid w:val="00E6238A"/>
    <w:rsid w:val="00E6375F"/>
    <w:rsid w:val="00E6413A"/>
    <w:rsid w:val="00E6466A"/>
    <w:rsid w:val="00E64DBF"/>
    <w:rsid w:val="00E65D35"/>
    <w:rsid w:val="00E671A5"/>
    <w:rsid w:val="00E67793"/>
    <w:rsid w:val="00E67BCB"/>
    <w:rsid w:val="00E67C2D"/>
    <w:rsid w:val="00E70014"/>
    <w:rsid w:val="00E70879"/>
    <w:rsid w:val="00E70BDA"/>
    <w:rsid w:val="00E71928"/>
    <w:rsid w:val="00E72232"/>
    <w:rsid w:val="00E72DE0"/>
    <w:rsid w:val="00E73CCD"/>
    <w:rsid w:val="00E743D1"/>
    <w:rsid w:val="00E74B99"/>
    <w:rsid w:val="00E74D19"/>
    <w:rsid w:val="00E74FD3"/>
    <w:rsid w:val="00E80F77"/>
    <w:rsid w:val="00E810AA"/>
    <w:rsid w:val="00E81264"/>
    <w:rsid w:val="00E81CFF"/>
    <w:rsid w:val="00E82C05"/>
    <w:rsid w:val="00E83849"/>
    <w:rsid w:val="00E84BAD"/>
    <w:rsid w:val="00E85ADF"/>
    <w:rsid w:val="00E8609B"/>
    <w:rsid w:val="00E876F6"/>
    <w:rsid w:val="00E907BD"/>
    <w:rsid w:val="00E90B2D"/>
    <w:rsid w:val="00E90C5D"/>
    <w:rsid w:val="00E9184F"/>
    <w:rsid w:val="00E91A44"/>
    <w:rsid w:val="00E92E9E"/>
    <w:rsid w:val="00E943FD"/>
    <w:rsid w:val="00E9453E"/>
    <w:rsid w:val="00E95011"/>
    <w:rsid w:val="00E95465"/>
    <w:rsid w:val="00E9571A"/>
    <w:rsid w:val="00E95807"/>
    <w:rsid w:val="00E95A06"/>
    <w:rsid w:val="00E96A9B"/>
    <w:rsid w:val="00E97018"/>
    <w:rsid w:val="00E97999"/>
    <w:rsid w:val="00EA289E"/>
    <w:rsid w:val="00EA2DE9"/>
    <w:rsid w:val="00EA2EFE"/>
    <w:rsid w:val="00EA4107"/>
    <w:rsid w:val="00EA54DA"/>
    <w:rsid w:val="00EA6A45"/>
    <w:rsid w:val="00EA6E4D"/>
    <w:rsid w:val="00EA74ED"/>
    <w:rsid w:val="00EB003C"/>
    <w:rsid w:val="00EB0575"/>
    <w:rsid w:val="00EB23EB"/>
    <w:rsid w:val="00EB2811"/>
    <w:rsid w:val="00EB29C7"/>
    <w:rsid w:val="00EB29DC"/>
    <w:rsid w:val="00EB3AC6"/>
    <w:rsid w:val="00EB3C45"/>
    <w:rsid w:val="00EB3C8B"/>
    <w:rsid w:val="00EB3F4D"/>
    <w:rsid w:val="00EB422A"/>
    <w:rsid w:val="00EB43DE"/>
    <w:rsid w:val="00EB44F5"/>
    <w:rsid w:val="00EB4DD1"/>
    <w:rsid w:val="00EB5209"/>
    <w:rsid w:val="00EB52C9"/>
    <w:rsid w:val="00EB630D"/>
    <w:rsid w:val="00EB71A5"/>
    <w:rsid w:val="00EC2E9C"/>
    <w:rsid w:val="00EC3877"/>
    <w:rsid w:val="00EC3DD1"/>
    <w:rsid w:val="00EC3F9D"/>
    <w:rsid w:val="00EC66B8"/>
    <w:rsid w:val="00EC6CFC"/>
    <w:rsid w:val="00EC71DD"/>
    <w:rsid w:val="00EC79DA"/>
    <w:rsid w:val="00EC7DD2"/>
    <w:rsid w:val="00ED00F1"/>
    <w:rsid w:val="00ED0EF0"/>
    <w:rsid w:val="00ED1003"/>
    <w:rsid w:val="00ED265D"/>
    <w:rsid w:val="00ED2F13"/>
    <w:rsid w:val="00ED3C18"/>
    <w:rsid w:val="00ED4257"/>
    <w:rsid w:val="00ED44B6"/>
    <w:rsid w:val="00ED4A3E"/>
    <w:rsid w:val="00ED50A9"/>
    <w:rsid w:val="00ED6196"/>
    <w:rsid w:val="00ED61B9"/>
    <w:rsid w:val="00ED6D8D"/>
    <w:rsid w:val="00ED704F"/>
    <w:rsid w:val="00ED779D"/>
    <w:rsid w:val="00ED7AAF"/>
    <w:rsid w:val="00ED7CD7"/>
    <w:rsid w:val="00ED7E91"/>
    <w:rsid w:val="00EE03E2"/>
    <w:rsid w:val="00EE065D"/>
    <w:rsid w:val="00EE069C"/>
    <w:rsid w:val="00EE0DFD"/>
    <w:rsid w:val="00EE1120"/>
    <w:rsid w:val="00EE159E"/>
    <w:rsid w:val="00EE1614"/>
    <w:rsid w:val="00EE1768"/>
    <w:rsid w:val="00EE182B"/>
    <w:rsid w:val="00EE275E"/>
    <w:rsid w:val="00EE3C3D"/>
    <w:rsid w:val="00EE47F9"/>
    <w:rsid w:val="00EE4DD9"/>
    <w:rsid w:val="00EE72A5"/>
    <w:rsid w:val="00EE77AD"/>
    <w:rsid w:val="00EE7DD4"/>
    <w:rsid w:val="00EF1981"/>
    <w:rsid w:val="00EF296C"/>
    <w:rsid w:val="00EF3A96"/>
    <w:rsid w:val="00EF45B9"/>
    <w:rsid w:val="00EF56D5"/>
    <w:rsid w:val="00EF574C"/>
    <w:rsid w:val="00EF7DC6"/>
    <w:rsid w:val="00F01D64"/>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49A"/>
    <w:rsid w:val="00F148A2"/>
    <w:rsid w:val="00F14A42"/>
    <w:rsid w:val="00F16338"/>
    <w:rsid w:val="00F168E0"/>
    <w:rsid w:val="00F16B82"/>
    <w:rsid w:val="00F16E2D"/>
    <w:rsid w:val="00F1717D"/>
    <w:rsid w:val="00F179C7"/>
    <w:rsid w:val="00F17B31"/>
    <w:rsid w:val="00F20C7F"/>
    <w:rsid w:val="00F2185E"/>
    <w:rsid w:val="00F22FA0"/>
    <w:rsid w:val="00F23DC1"/>
    <w:rsid w:val="00F24F05"/>
    <w:rsid w:val="00F2531F"/>
    <w:rsid w:val="00F25B62"/>
    <w:rsid w:val="00F25C7F"/>
    <w:rsid w:val="00F25F38"/>
    <w:rsid w:val="00F2658B"/>
    <w:rsid w:val="00F26590"/>
    <w:rsid w:val="00F26EE9"/>
    <w:rsid w:val="00F26FCD"/>
    <w:rsid w:val="00F30D01"/>
    <w:rsid w:val="00F312B5"/>
    <w:rsid w:val="00F317BA"/>
    <w:rsid w:val="00F317DC"/>
    <w:rsid w:val="00F31D37"/>
    <w:rsid w:val="00F31F66"/>
    <w:rsid w:val="00F32868"/>
    <w:rsid w:val="00F32926"/>
    <w:rsid w:val="00F32ABB"/>
    <w:rsid w:val="00F33313"/>
    <w:rsid w:val="00F33D2F"/>
    <w:rsid w:val="00F34CD8"/>
    <w:rsid w:val="00F36A1A"/>
    <w:rsid w:val="00F376DE"/>
    <w:rsid w:val="00F37C45"/>
    <w:rsid w:val="00F41841"/>
    <w:rsid w:val="00F41ECA"/>
    <w:rsid w:val="00F42E73"/>
    <w:rsid w:val="00F430A6"/>
    <w:rsid w:val="00F433F4"/>
    <w:rsid w:val="00F43A8F"/>
    <w:rsid w:val="00F441F3"/>
    <w:rsid w:val="00F4496C"/>
    <w:rsid w:val="00F44D84"/>
    <w:rsid w:val="00F452CD"/>
    <w:rsid w:val="00F45582"/>
    <w:rsid w:val="00F45837"/>
    <w:rsid w:val="00F46729"/>
    <w:rsid w:val="00F47312"/>
    <w:rsid w:val="00F47588"/>
    <w:rsid w:val="00F50C98"/>
    <w:rsid w:val="00F510A3"/>
    <w:rsid w:val="00F519C9"/>
    <w:rsid w:val="00F528E5"/>
    <w:rsid w:val="00F532D0"/>
    <w:rsid w:val="00F53C7D"/>
    <w:rsid w:val="00F54709"/>
    <w:rsid w:val="00F54931"/>
    <w:rsid w:val="00F55BF2"/>
    <w:rsid w:val="00F5676B"/>
    <w:rsid w:val="00F56E74"/>
    <w:rsid w:val="00F601FF"/>
    <w:rsid w:val="00F608F0"/>
    <w:rsid w:val="00F6102F"/>
    <w:rsid w:val="00F62656"/>
    <w:rsid w:val="00F6366A"/>
    <w:rsid w:val="00F63783"/>
    <w:rsid w:val="00F64200"/>
    <w:rsid w:val="00F64FD4"/>
    <w:rsid w:val="00F655C3"/>
    <w:rsid w:val="00F65B34"/>
    <w:rsid w:val="00F65F17"/>
    <w:rsid w:val="00F66A7D"/>
    <w:rsid w:val="00F675A0"/>
    <w:rsid w:val="00F67A7D"/>
    <w:rsid w:val="00F7051B"/>
    <w:rsid w:val="00F71B32"/>
    <w:rsid w:val="00F7238D"/>
    <w:rsid w:val="00F73F89"/>
    <w:rsid w:val="00F74703"/>
    <w:rsid w:val="00F75513"/>
    <w:rsid w:val="00F75AA6"/>
    <w:rsid w:val="00F767AC"/>
    <w:rsid w:val="00F76A7D"/>
    <w:rsid w:val="00F77579"/>
    <w:rsid w:val="00F77637"/>
    <w:rsid w:val="00F777BE"/>
    <w:rsid w:val="00F77BA0"/>
    <w:rsid w:val="00F77D46"/>
    <w:rsid w:val="00F80538"/>
    <w:rsid w:val="00F817BA"/>
    <w:rsid w:val="00F81B33"/>
    <w:rsid w:val="00F82FCA"/>
    <w:rsid w:val="00F832F3"/>
    <w:rsid w:val="00F84E3A"/>
    <w:rsid w:val="00F85934"/>
    <w:rsid w:val="00F90AD2"/>
    <w:rsid w:val="00F90BA9"/>
    <w:rsid w:val="00F917EB"/>
    <w:rsid w:val="00F9238E"/>
    <w:rsid w:val="00F924D3"/>
    <w:rsid w:val="00F92728"/>
    <w:rsid w:val="00F9355D"/>
    <w:rsid w:val="00F936D3"/>
    <w:rsid w:val="00F93822"/>
    <w:rsid w:val="00F94DA5"/>
    <w:rsid w:val="00F950FD"/>
    <w:rsid w:val="00F953A1"/>
    <w:rsid w:val="00F97B82"/>
    <w:rsid w:val="00F97E3A"/>
    <w:rsid w:val="00FA0108"/>
    <w:rsid w:val="00FA27EA"/>
    <w:rsid w:val="00FA3052"/>
    <w:rsid w:val="00FA323E"/>
    <w:rsid w:val="00FA343E"/>
    <w:rsid w:val="00FA3573"/>
    <w:rsid w:val="00FA41F9"/>
    <w:rsid w:val="00FA451E"/>
    <w:rsid w:val="00FA4E19"/>
    <w:rsid w:val="00FA5C0C"/>
    <w:rsid w:val="00FA5CAE"/>
    <w:rsid w:val="00FA5EEA"/>
    <w:rsid w:val="00FA625E"/>
    <w:rsid w:val="00FA65EC"/>
    <w:rsid w:val="00FA6AA4"/>
    <w:rsid w:val="00FA7CD1"/>
    <w:rsid w:val="00FB0D82"/>
    <w:rsid w:val="00FB1D95"/>
    <w:rsid w:val="00FB323F"/>
    <w:rsid w:val="00FB3E97"/>
    <w:rsid w:val="00FB4149"/>
    <w:rsid w:val="00FB49CA"/>
    <w:rsid w:val="00FB7154"/>
    <w:rsid w:val="00FC0981"/>
    <w:rsid w:val="00FC1803"/>
    <w:rsid w:val="00FC2F23"/>
    <w:rsid w:val="00FC47A7"/>
    <w:rsid w:val="00FC4A1E"/>
    <w:rsid w:val="00FC5515"/>
    <w:rsid w:val="00FC6BF8"/>
    <w:rsid w:val="00FC75D0"/>
    <w:rsid w:val="00FC7603"/>
    <w:rsid w:val="00FC78F3"/>
    <w:rsid w:val="00FD0071"/>
    <w:rsid w:val="00FD0594"/>
    <w:rsid w:val="00FD0B49"/>
    <w:rsid w:val="00FD2048"/>
    <w:rsid w:val="00FD24CC"/>
    <w:rsid w:val="00FD3090"/>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8C7"/>
    <w:rsid w:val="00FF1966"/>
    <w:rsid w:val="00FF1D4E"/>
    <w:rsid w:val="00FF3764"/>
    <w:rsid w:val="00FF3958"/>
    <w:rsid w:val="00FF3D0E"/>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B70FC"/>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407260613">
      <w:marLeft w:val="0"/>
      <w:marRight w:val="0"/>
      <w:marTop w:val="0"/>
      <w:marBottom w:val="0"/>
      <w:divBdr>
        <w:top w:val="none" w:sz="0" w:space="0" w:color="auto"/>
        <w:left w:val="none" w:sz="0" w:space="0" w:color="auto"/>
        <w:bottom w:val="none" w:sz="0" w:space="0" w:color="auto"/>
        <w:right w:val="none" w:sz="0" w:space="0" w:color="auto"/>
      </w:divBdr>
    </w:div>
    <w:div w:id="1407260615">
      <w:marLeft w:val="0"/>
      <w:marRight w:val="0"/>
      <w:marTop w:val="0"/>
      <w:marBottom w:val="0"/>
      <w:divBdr>
        <w:top w:val="none" w:sz="0" w:space="0" w:color="auto"/>
        <w:left w:val="none" w:sz="0" w:space="0" w:color="auto"/>
        <w:bottom w:val="none" w:sz="0" w:space="0" w:color="auto"/>
        <w:right w:val="none" w:sz="0" w:space="0" w:color="auto"/>
      </w:divBdr>
      <w:divsChild>
        <w:div w:id="1407260612">
          <w:marLeft w:val="0"/>
          <w:marRight w:val="0"/>
          <w:marTop w:val="0"/>
          <w:marBottom w:val="0"/>
          <w:divBdr>
            <w:top w:val="none" w:sz="0" w:space="0" w:color="auto"/>
            <w:left w:val="none" w:sz="0" w:space="0" w:color="auto"/>
            <w:bottom w:val="none" w:sz="0" w:space="0" w:color="auto"/>
            <w:right w:val="none" w:sz="0" w:space="0" w:color="auto"/>
          </w:divBdr>
        </w:div>
      </w:divsChild>
    </w:div>
    <w:div w:id="1407260616">
      <w:marLeft w:val="0"/>
      <w:marRight w:val="0"/>
      <w:marTop w:val="0"/>
      <w:marBottom w:val="0"/>
      <w:divBdr>
        <w:top w:val="none" w:sz="0" w:space="0" w:color="auto"/>
        <w:left w:val="none" w:sz="0" w:space="0" w:color="auto"/>
        <w:bottom w:val="none" w:sz="0" w:space="0" w:color="auto"/>
        <w:right w:val="none" w:sz="0" w:space="0" w:color="auto"/>
      </w:divBdr>
      <w:divsChild>
        <w:div w:id="1407260628">
          <w:marLeft w:val="0"/>
          <w:marRight w:val="0"/>
          <w:marTop w:val="0"/>
          <w:marBottom w:val="0"/>
          <w:divBdr>
            <w:top w:val="none" w:sz="0" w:space="0" w:color="auto"/>
            <w:left w:val="none" w:sz="0" w:space="0" w:color="auto"/>
            <w:bottom w:val="none" w:sz="0" w:space="0" w:color="auto"/>
            <w:right w:val="none" w:sz="0" w:space="0" w:color="auto"/>
          </w:divBdr>
        </w:div>
      </w:divsChild>
    </w:div>
    <w:div w:id="1407260618">
      <w:marLeft w:val="0"/>
      <w:marRight w:val="0"/>
      <w:marTop w:val="0"/>
      <w:marBottom w:val="0"/>
      <w:divBdr>
        <w:top w:val="none" w:sz="0" w:space="0" w:color="auto"/>
        <w:left w:val="none" w:sz="0" w:space="0" w:color="auto"/>
        <w:bottom w:val="none" w:sz="0" w:space="0" w:color="auto"/>
        <w:right w:val="none" w:sz="0" w:space="0" w:color="auto"/>
      </w:divBdr>
    </w:div>
    <w:div w:id="1407260619">
      <w:marLeft w:val="0"/>
      <w:marRight w:val="0"/>
      <w:marTop w:val="0"/>
      <w:marBottom w:val="0"/>
      <w:divBdr>
        <w:top w:val="none" w:sz="0" w:space="0" w:color="auto"/>
        <w:left w:val="none" w:sz="0" w:space="0" w:color="auto"/>
        <w:bottom w:val="none" w:sz="0" w:space="0" w:color="auto"/>
        <w:right w:val="none" w:sz="0" w:space="0" w:color="auto"/>
      </w:divBdr>
    </w:div>
    <w:div w:id="1407260620">
      <w:marLeft w:val="0"/>
      <w:marRight w:val="0"/>
      <w:marTop w:val="0"/>
      <w:marBottom w:val="0"/>
      <w:divBdr>
        <w:top w:val="none" w:sz="0" w:space="0" w:color="auto"/>
        <w:left w:val="none" w:sz="0" w:space="0" w:color="auto"/>
        <w:bottom w:val="none" w:sz="0" w:space="0" w:color="auto"/>
        <w:right w:val="none" w:sz="0" w:space="0" w:color="auto"/>
      </w:divBdr>
    </w:div>
    <w:div w:id="1407260621">
      <w:marLeft w:val="0"/>
      <w:marRight w:val="0"/>
      <w:marTop w:val="0"/>
      <w:marBottom w:val="0"/>
      <w:divBdr>
        <w:top w:val="none" w:sz="0" w:space="0" w:color="auto"/>
        <w:left w:val="none" w:sz="0" w:space="0" w:color="auto"/>
        <w:bottom w:val="none" w:sz="0" w:space="0" w:color="auto"/>
        <w:right w:val="none" w:sz="0" w:space="0" w:color="auto"/>
      </w:divBdr>
    </w:div>
    <w:div w:id="1407260622">
      <w:marLeft w:val="0"/>
      <w:marRight w:val="0"/>
      <w:marTop w:val="0"/>
      <w:marBottom w:val="0"/>
      <w:divBdr>
        <w:top w:val="none" w:sz="0" w:space="0" w:color="auto"/>
        <w:left w:val="none" w:sz="0" w:space="0" w:color="auto"/>
        <w:bottom w:val="none" w:sz="0" w:space="0" w:color="auto"/>
        <w:right w:val="none" w:sz="0" w:space="0" w:color="auto"/>
      </w:divBdr>
    </w:div>
    <w:div w:id="1407260624">
      <w:marLeft w:val="0"/>
      <w:marRight w:val="0"/>
      <w:marTop w:val="0"/>
      <w:marBottom w:val="0"/>
      <w:divBdr>
        <w:top w:val="none" w:sz="0" w:space="0" w:color="auto"/>
        <w:left w:val="none" w:sz="0" w:space="0" w:color="auto"/>
        <w:bottom w:val="none" w:sz="0" w:space="0" w:color="auto"/>
        <w:right w:val="none" w:sz="0" w:space="0" w:color="auto"/>
      </w:divBdr>
    </w:div>
    <w:div w:id="1407260626">
      <w:marLeft w:val="0"/>
      <w:marRight w:val="0"/>
      <w:marTop w:val="0"/>
      <w:marBottom w:val="0"/>
      <w:divBdr>
        <w:top w:val="none" w:sz="0" w:space="0" w:color="auto"/>
        <w:left w:val="none" w:sz="0" w:space="0" w:color="auto"/>
        <w:bottom w:val="none" w:sz="0" w:space="0" w:color="auto"/>
        <w:right w:val="none" w:sz="0" w:space="0" w:color="auto"/>
      </w:divBdr>
    </w:div>
    <w:div w:id="1407260629">
      <w:marLeft w:val="0"/>
      <w:marRight w:val="0"/>
      <w:marTop w:val="0"/>
      <w:marBottom w:val="0"/>
      <w:divBdr>
        <w:top w:val="none" w:sz="0" w:space="0" w:color="auto"/>
        <w:left w:val="none" w:sz="0" w:space="0" w:color="auto"/>
        <w:bottom w:val="none" w:sz="0" w:space="0" w:color="auto"/>
        <w:right w:val="none" w:sz="0" w:space="0" w:color="auto"/>
      </w:divBdr>
      <w:divsChild>
        <w:div w:id="1407260623">
          <w:marLeft w:val="720"/>
          <w:marRight w:val="720"/>
          <w:marTop w:val="100"/>
          <w:marBottom w:val="100"/>
          <w:divBdr>
            <w:top w:val="none" w:sz="0" w:space="0" w:color="auto"/>
            <w:left w:val="none" w:sz="0" w:space="0" w:color="auto"/>
            <w:bottom w:val="none" w:sz="0" w:space="0" w:color="auto"/>
            <w:right w:val="none" w:sz="0" w:space="0" w:color="auto"/>
          </w:divBdr>
        </w:div>
        <w:div w:id="1407260631">
          <w:marLeft w:val="720"/>
          <w:marRight w:val="720"/>
          <w:marTop w:val="100"/>
          <w:marBottom w:val="100"/>
          <w:divBdr>
            <w:top w:val="none" w:sz="0" w:space="0" w:color="auto"/>
            <w:left w:val="none" w:sz="0" w:space="0" w:color="auto"/>
            <w:bottom w:val="none" w:sz="0" w:space="0" w:color="auto"/>
            <w:right w:val="none" w:sz="0" w:space="0" w:color="auto"/>
          </w:divBdr>
        </w:div>
        <w:div w:id="1407260633">
          <w:marLeft w:val="720"/>
          <w:marRight w:val="720"/>
          <w:marTop w:val="100"/>
          <w:marBottom w:val="100"/>
          <w:divBdr>
            <w:top w:val="none" w:sz="0" w:space="0" w:color="auto"/>
            <w:left w:val="none" w:sz="0" w:space="0" w:color="auto"/>
            <w:bottom w:val="none" w:sz="0" w:space="0" w:color="auto"/>
            <w:right w:val="none" w:sz="0" w:space="0" w:color="auto"/>
          </w:divBdr>
        </w:div>
        <w:div w:id="1407260635">
          <w:marLeft w:val="720"/>
          <w:marRight w:val="720"/>
          <w:marTop w:val="100"/>
          <w:marBottom w:val="100"/>
          <w:divBdr>
            <w:top w:val="none" w:sz="0" w:space="0" w:color="auto"/>
            <w:left w:val="none" w:sz="0" w:space="0" w:color="auto"/>
            <w:bottom w:val="none" w:sz="0" w:space="0" w:color="auto"/>
            <w:right w:val="none" w:sz="0" w:space="0" w:color="auto"/>
          </w:divBdr>
        </w:div>
      </w:divsChild>
    </w:div>
    <w:div w:id="1407260630">
      <w:marLeft w:val="0"/>
      <w:marRight w:val="0"/>
      <w:marTop w:val="0"/>
      <w:marBottom w:val="0"/>
      <w:divBdr>
        <w:top w:val="none" w:sz="0" w:space="0" w:color="auto"/>
        <w:left w:val="none" w:sz="0" w:space="0" w:color="auto"/>
        <w:bottom w:val="none" w:sz="0" w:space="0" w:color="auto"/>
        <w:right w:val="none" w:sz="0" w:space="0" w:color="auto"/>
      </w:divBdr>
      <w:divsChild>
        <w:div w:id="1407260655">
          <w:marLeft w:val="0"/>
          <w:marRight w:val="0"/>
          <w:marTop w:val="0"/>
          <w:marBottom w:val="0"/>
          <w:divBdr>
            <w:top w:val="none" w:sz="0" w:space="0" w:color="auto"/>
            <w:left w:val="none" w:sz="0" w:space="0" w:color="auto"/>
            <w:bottom w:val="none" w:sz="0" w:space="0" w:color="auto"/>
            <w:right w:val="none" w:sz="0" w:space="0" w:color="auto"/>
          </w:divBdr>
        </w:div>
      </w:divsChild>
    </w:div>
    <w:div w:id="1407260634">
      <w:marLeft w:val="0"/>
      <w:marRight w:val="0"/>
      <w:marTop w:val="0"/>
      <w:marBottom w:val="0"/>
      <w:divBdr>
        <w:top w:val="none" w:sz="0" w:space="0" w:color="auto"/>
        <w:left w:val="none" w:sz="0" w:space="0" w:color="auto"/>
        <w:bottom w:val="none" w:sz="0" w:space="0" w:color="auto"/>
        <w:right w:val="none" w:sz="0" w:space="0" w:color="auto"/>
      </w:divBdr>
    </w:div>
    <w:div w:id="1407260636">
      <w:marLeft w:val="0"/>
      <w:marRight w:val="0"/>
      <w:marTop w:val="0"/>
      <w:marBottom w:val="0"/>
      <w:divBdr>
        <w:top w:val="none" w:sz="0" w:space="0" w:color="auto"/>
        <w:left w:val="none" w:sz="0" w:space="0" w:color="auto"/>
        <w:bottom w:val="none" w:sz="0" w:space="0" w:color="auto"/>
        <w:right w:val="none" w:sz="0" w:space="0" w:color="auto"/>
      </w:divBdr>
    </w:div>
    <w:div w:id="1407260637">
      <w:marLeft w:val="0"/>
      <w:marRight w:val="0"/>
      <w:marTop w:val="0"/>
      <w:marBottom w:val="0"/>
      <w:divBdr>
        <w:top w:val="none" w:sz="0" w:space="0" w:color="auto"/>
        <w:left w:val="none" w:sz="0" w:space="0" w:color="auto"/>
        <w:bottom w:val="none" w:sz="0" w:space="0" w:color="auto"/>
        <w:right w:val="none" w:sz="0" w:space="0" w:color="auto"/>
      </w:divBdr>
    </w:div>
    <w:div w:id="1407260639">
      <w:marLeft w:val="0"/>
      <w:marRight w:val="0"/>
      <w:marTop w:val="0"/>
      <w:marBottom w:val="0"/>
      <w:divBdr>
        <w:top w:val="none" w:sz="0" w:space="0" w:color="auto"/>
        <w:left w:val="none" w:sz="0" w:space="0" w:color="auto"/>
        <w:bottom w:val="none" w:sz="0" w:space="0" w:color="auto"/>
        <w:right w:val="none" w:sz="0" w:space="0" w:color="auto"/>
      </w:divBdr>
    </w:div>
    <w:div w:id="1407260640">
      <w:marLeft w:val="0"/>
      <w:marRight w:val="0"/>
      <w:marTop w:val="0"/>
      <w:marBottom w:val="0"/>
      <w:divBdr>
        <w:top w:val="none" w:sz="0" w:space="0" w:color="auto"/>
        <w:left w:val="none" w:sz="0" w:space="0" w:color="auto"/>
        <w:bottom w:val="none" w:sz="0" w:space="0" w:color="auto"/>
        <w:right w:val="none" w:sz="0" w:space="0" w:color="auto"/>
      </w:divBdr>
      <w:divsChild>
        <w:div w:id="1407260617">
          <w:marLeft w:val="720"/>
          <w:marRight w:val="720"/>
          <w:marTop w:val="100"/>
          <w:marBottom w:val="100"/>
          <w:divBdr>
            <w:top w:val="none" w:sz="0" w:space="0" w:color="auto"/>
            <w:left w:val="none" w:sz="0" w:space="0" w:color="auto"/>
            <w:bottom w:val="none" w:sz="0" w:space="0" w:color="auto"/>
            <w:right w:val="none" w:sz="0" w:space="0" w:color="auto"/>
          </w:divBdr>
        </w:div>
        <w:div w:id="1407260625">
          <w:marLeft w:val="720"/>
          <w:marRight w:val="720"/>
          <w:marTop w:val="100"/>
          <w:marBottom w:val="100"/>
          <w:divBdr>
            <w:top w:val="none" w:sz="0" w:space="0" w:color="auto"/>
            <w:left w:val="none" w:sz="0" w:space="0" w:color="auto"/>
            <w:bottom w:val="none" w:sz="0" w:space="0" w:color="auto"/>
            <w:right w:val="none" w:sz="0" w:space="0" w:color="auto"/>
          </w:divBdr>
        </w:div>
        <w:div w:id="1407260641">
          <w:marLeft w:val="720"/>
          <w:marRight w:val="720"/>
          <w:marTop w:val="100"/>
          <w:marBottom w:val="100"/>
          <w:divBdr>
            <w:top w:val="none" w:sz="0" w:space="0" w:color="auto"/>
            <w:left w:val="none" w:sz="0" w:space="0" w:color="auto"/>
            <w:bottom w:val="none" w:sz="0" w:space="0" w:color="auto"/>
            <w:right w:val="none" w:sz="0" w:space="0" w:color="auto"/>
          </w:divBdr>
        </w:div>
        <w:div w:id="1407260649">
          <w:marLeft w:val="720"/>
          <w:marRight w:val="720"/>
          <w:marTop w:val="100"/>
          <w:marBottom w:val="100"/>
          <w:divBdr>
            <w:top w:val="none" w:sz="0" w:space="0" w:color="auto"/>
            <w:left w:val="none" w:sz="0" w:space="0" w:color="auto"/>
            <w:bottom w:val="none" w:sz="0" w:space="0" w:color="auto"/>
            <w:right w:val="none" w:sz="0" w:space="0" w:color="auto"/>
          </w:divBdr>
        </w:div>
      </w:divsChild>
    </w:div>
    <w:div w:id="1407260642">
      <w:marLeft w:val="0"/>
      <w:marRight w:val="0"/>
      <w:marTop w:val="0"/>
      <w:marBottom w:val="0"/>
      <w:divBdr>
        <w:top w:val="none" w:sz="0" w:space="0" w:color="auto"/>
        <w:left w:val="none" w:sz="0" w:space="0" w:color="auto"/>
        <w:bottom w:val="none" w:sz="0" w:space="0" w:color="auto"/>
        <w:right w:val="none" w:sz="0" w:space="0" w:color="auto"/>
      </w:divBdr>
    </w:div>
    <w:div w:id="1407260643">
      <w:marLeft w:val="0"/>
      <w:marRight w:val="0"/>
      <w:marTop w:val="0"/>
      <w:marBottom w:val="0"/>
      <w:divBdr>
        <w:top w:val="none" w:sz="0" w:space="0" w:color="auto"/>
        <w:left w:val="none" w:sz="0" w:space="0" w:color="auto"/>
        <w:bottom w:val="none" w:sz="0" w:space="0" w:color="auto"/>
        <w:right w:val="none" w:sz="0" w:space="0" w:color="auto"/>
      </w:divBdr>
    </w:div>
    <w:div w:id="1407260644">
      <w:marLeft w:val="0"/>
      <w:marRight w:val="0"/>
      <w:marTop w:val="0"/>
      <w:marBottom w:val="0"/>
      <w:divBdr>
        <w:top w:val="none" w:sz="0" w:space="0" w:color="auto"/>
        <w:left w:val="none" w:sz="0" w:space="0" w:color="auto"/>
        <w:bottom w:val="none" w:sz="0" w:space="0" w:color="auto"/>
        <w:right w:val="none" w:sz="0" w:space="0" w:color="auto"/>
      </w:divBdr>
    </w:div>
    <w:div w:id="1407260645">
      <w:marLeft w:val="0"/>
      <w:marRight w:val="0"/>
      <w:marTop w:val="0"/>
      <w:marBottom w:val="0"/>
      <w:divBdr>
        <w:top w:val="none" w:sz="0" w:space="0" w:color="auto"/>
        <w:left w:val="none" w:sz="0" w:space="0" w:color="auto"/>
        <w:bottom w:val="none" w:sz="0" w:space="0" w:color="auto"/>
        <w:right w:val="none" w:sz="0" w:space="0" w:color="auto"/>
      </w:divBdr>
    </w:div>
    <w:div w:id="1407260646">
      <w:marLeft w:val="0"/>
      <w:marRight w:val="0"/>
      <w:marTop w:val="0"/>
      <w:marBottom w:val="0"/>
      <w:divBdr>
        <w:top w:val="none" w:sz="0" w:space="0" w:color="auto"/>
        <w:left w:val="none" w:sz="0" w:space="0" w:color="auto"/>
        <w:bottom w:val="none" w:sz="0" w:space="0" w:color="auto"/>
        <w:right w:val="none" w:sz="0" w:space="0" w:color="auto"/>
      </w:divBdr>
      <w:divsChild>
        <w:div w:id="1407260627">
          <w:marLeft w:val="0"/>
          <w:marRight w:val="0"/>
          <w:marTop w:val="0"/>
          <w:marBottom w:val="0"/>
          <w:divBdr>
            <w:top w:val="none" w:sz="0" w:space="0" w:color="auto"/>
            <w:left w:val="none" w:sz="0" w:space="0" w:color="auto"/>
            <w:bottom w:val="none" w:sz="0" w:space="0" w:color="auto"/>
            <w:right w:val="none" w:sz="0" w:space="0" w:color="auto"/>
          </w:divBdr>
        </w:div>
        <w:div w:id="1407260632">
          <w:marLeft w:val="0"/>
          <w:marRight w:val="0"/>
          <w:marTop w:val="0"/>
          <w:marBottom w:val="0"/>
          <w:divBdr>
            <w:top w:val="none" w:sz="0" w:space="0" w:color="auto"/>
            <w:left w:val="none" w:sz="0" w:space="0" w:color="auto"/>
            <w:bottom w:val="none" w:sz="0" w:space="0" w:color="auto"/>
            <w:right w:val="none" w:sz="0" w:space="0" w:color="auto"/>
          </w:divBdr>
        </w:div>
      </w:divsChild>
    </w:div>
    <w:div w:id="1407260647">
      <w:marLeft w:val="0"/>
      <w:marRight w:val="0"/>
      <w:marTop w:val="0"/>
      <w:marBottom w:val="0"/>
      <w:divBdr>
        <w:top w:val="none" w:sz="0" w:space="0" w:color="auto"/>
        <w:left w:val="none" w:sz="0" w:space="0" w:color="auto"/>
        <w:bottom w:val="none" w:sz="0" w:space="0" w:color="auto"/>
        <w:right w:val="none" w:sz="0" w:space="0" w:color="auto"/>
      </w:divBdr>
    </w:div>
    <w:div w:id="1407260648">
      <w:marLeft w:val="0"/>
      <w:marRight w:val="0"/>
      <w:marTop w:val="0"/>
      <w:marBottom w:val="0"/>
      <w:divBdr>
        <w:top w:val="none" w:sz="0" w:space="0" w:color="auto"/>
        <w:left w:val="none" w:sz="0" w:space="0" w:color="auto"/>
        <w:bottom w:val="none" w:sz="0" w:space="0" w:color="auto"/>
        <w:right w:val="none" w:sz="0" w:space="0" w:color="auto"/>
      </w:divBdr>
    </w:div>
    <w:div w:id="1407260650">
      <w:marLeft w:val="0"/>
      <w:marRight w:val="0"/>
      <w:marTop w:val="0"/>
      <w:marBottom w:val="0"/>
      <w:divBdr>
        <w:top w:val="none" w:sz="0" w:space="0" w:color="auto"/>
        <w:left w:val="none" w:sz="0" w:space="0" w:color="auto"/>
        <w:bottom w:val="none" w:sz="0" w:space="0" w:color="auto"/>
        <w:right w:val="none" w:sz="0" w:space="0" w:color="auto"/>
      </w:divBdr>
    </w:div>
    <w:div w:id="1407260651">
      <w:marLeft w:val="0"/>
      <w:marRight w:val="0"/>
      <w:marTop w:val="0"/>
      <w:marBottom w:val="0"/>
      <w:divBdr>
        <w:top w:val="none" w:sz="0" w:space="0" w:color="auto"/>
        <w:left w:val="none" w:sz="0" w:space="0" w:color="auto"/>
        <w:bottom w:val="none" w:sz="0" w:space="0" w:color="auto"/>
        <w:right w:val="none" w:sz="0" w:space="0" w:color="auto"/>
      </w:divBdr>
    </w:div>
    <w:div w:id="1407260652">
      <w:marLeft w:val="0"/>
      <w:marRight w:val="0"/>
      <w:marTop w:val="0"/>
      <w:marBottom w:val="0"/>
      <w:divBdr>
        <w:top w:val="none" w:sz="0" w:space="0" w:color="auto"/>
        <w:left w:val="none" w:sz="0" w:space="0" w:color="auto"/>
        <w:bottom w:val="none" w:sz="0" w:space="0" w:color="auto"/>
        <w:right w:val="none" w:sz="0" w:space="0" w:color="auto"/>
      </w:divBdr>
    </w:div>
    <w:div w:id="1407260654">
      <w:marLeft w:val="0"/>
      <w:marRight w:val="0"/>
      <w:marTop w:val="0"/>
      <w:marBottom w:val="0"/>
      <w:divBdr>
        <w:top w:val="none" w:sz="0" w:space="0" w:color="auto"/>
        <w:left w:val="none" w:sz="0" w:space="0" w:color="auto"/>
        <w:bottom w:val="none" w:sz="0" w:space="0" w:color="auto"/>
        <w:right w:val="none" w:sz="0" w:space="0" w:color="auto"/>
      </w:divBdr>
    </w:div>
    <w:div w:id="1407260656">
      <w:marLeft w:val="0"/>
      <w:marRight w:val="0"/>
      <w:marTop w:val="0"/>
      <w:marBottom w:val="0"/>
      <w:divBdr>
        <w:top w:val="none" w:sz="0" w:space="0" w:color="auto"/>
        <w:left w:val="none" w:sz="0" w:space="0" w:color="auto"/>
        <w:bottom w:val="none" w:sz="0" w:space="0" w:color="auto"/>
        <w:right w:val="none" w:sz="0" w:space="0" w:color="auto"/>
      </w:divBdr>
      <w:divsChild>
        <w:div w:id="1407260638">
          <w:marLeft w:val="0"/>
          <w:marRight w:val="0"/>
          <w:marTop w:val="0"/>
          <w:marBottom w:val="0"/>
          <w:divBdr>
            <w:top w:val="none" w:sz="0" w:space="0" w:color="auto"/>
            <w:left w:val="none" w:sz="0" w:space="0" w:color="auto"/>
            <w:bottom w:val="none" w:sz="0" w:space="0" w:color="auto"/>
            <w:right w:val="none" w:sz="0" w:space="0" w:color="auto"/>
          </w:divBdr>
        </w:div>
      </w:divsChild>
    </w:div>
    <w:div w:id="1407260657">
      <w:marLeft w:val="0"/>
      <w:marRight w:val="0"/>
      <w:marTop w:val="0"/>
      <w:marBottom w:val="0"/>
      <w:divBdr>
        <w:top w:val="none" w:sz="0" w:space="0" w:color="auto"/>
        <w:left w:val="none" w:sz="0" w:space="0" w:color="auto"/>
        <w:bottom w:val="none" w:sz="0" w:space="0" w:color="auto"/>
        <w:right w:val="none" w:sz="0" w:space="0" w:color="auto"/>
      </w:divBdr>
    </w:div>
    <w:div w:id="1407260658">
      <w:marLeft w:val="0"/>
      <w:marRight w:val="0"/>
      <w:marTop w:val="0"/>
      <w:marBottom w:val="0"/>
      <w:divBdr>
        <w:top w:val="none" w:sz="0" w:space="0" w:color="auto"/>
        <w:left w:val="none" w:sz="0" w:space="0" w:color="auto"/>
        <w:bottom w:val="none" w:sz="0" w:space="0" w:color="auto"/>
        <w:right w:val="none" w:sz="0" w:space="0" w:color="auto"/>
      </w:divBdr>
      <w:divsChild>
        <w:div w:id="1407260653">
          <w:marLeft w:val="0"/>
          <w:marRight w:val="0"/>
          <w:marTop w:val="0"/>
          <w:marBottom w:val="0"/>
          <w:divBdr>
            <w:top w:val="none" w:sz="0" w:space="0" w:color="auto"/>
            <w:left w:val="none" w:sz="0" w:space="0" w:color="auto"/>
            <w:bottom w:val="none" w:sz="0" w:space="0" w:color="auto"/>
            <w:right w:val="none" w:sz="0" w:space="0" w:color="auto"/>
          </w:divBdr>
          <w:divsChild>
            <w:div w:id="140726061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407260659">
      <w:marLeft w:val="0"/>
      <w:marRight w:val="0"/>
      <w:marTop w:val="0"/>
      <w:marBottom w:val="0"/>
      <w:divBdr>
        <w:top w:val="none" w:sz="0" w:space="0" w:color="auto"/>
        <w:left w:val="none" w:sz="0" w:space="0" w:color="auto"/>
        <w:bottom w:val="none" w:sz="0" w:space="0" w:color="auto"/>
        <w:right w:val="none" w:sz="0" w:space="0" w:color="auto"/>
      </w:divBdr>
    </w:div>
    <w:div w:id="1407260660">
      <w:marLeft w:val="0"/>
      <w:marRight w:val="0"/>
      <w:marTop w:val="0"/>
      <w:marBottom w:val="0"/>
      <w:divBdr>
        <w:top w:val="none" w:sz="0" w:space="0" w:color="auto"/>
        <w:left w:val="none" w:sz="0" w:space="0" w:color="auto"/>
        <w:bottom w:val="none" w:sz="0" w:space="0" w:color="auto"/>
        <w:right w:val="none" w:sz="0" w:space="0" w:color="auto"/>
      </w:divBdr>
    </w:div>
    <w:div w:id="1407260661">
      <w:marLeft w:val="0"/>
      <w:marRight w:val="0"/>
      <w:marTop w:val="0"/>
      <w:marBottom w:val="0"/>
      <w:divBdr>
        <w:top w:val="none" w:sz="0" w:space="0" w:color="auto"/>
        <w:left w:val="none" w:sz="0" w:space="0" w:color="auto"/>
        <w:bottom w:val="none" w:sz="0" w:space="0" w:color="auto"/>
        <w:right w:val="none" w:sz="0" w:space="0" w:color="auto"/>
      </w:divBdr>
    </w:div>
    <w:div w:id="1407260662">
      <w:marLeft w:val="0"/>
      <w:marRight w:val="0"/>
      <w:marTop w:val="0"/>
      <w:marBottom w:val="0"/>
      <w:divBdr>
        <w:top w:val="none" w:sz="0" w:space="0" w:color="auto"/>
        <w:left w:val="none" w:sz="0" w:space="0" w:color="auto"/>
        <w:bottom w:val="none" w:sz="0" w:space="0" w:color="auto"/>
        <w:right w:val="none" w:sz="0" w:space="0" w:color="auto"/>
      </w:divBdr>
    </w:div>
    <w:div w:id="1407260663">
      <w:marLeft w:val="0"/>
      <w:marRight w:val="0"/>
      <w:marTop w:val="0"/>
      <w:marBottom w:val="0"/>
      <w:divBdr>
        <w:top w:val="none" w:sz="0" w:space="0" w:color="auto"/>
        <w:left w:val="none" w:sz="0" w:space="0" w:color="auto"/>
        <w:bottom w:val="none" w:sz="0" w:space="0" w:color="auto"/>
        <w:right w:val="none" w:sz="0" w:space="0" w:color="auto"/>
      </w:divBdr>
    </w:div>
    <w:div w:id="1407260664">
      <w:marLeft w:val="0"/>
      <w:marRight w:val="0"/>
      <w:marTop w:val="0"/>
      <w:marBottom w:val="0"/>
      <w:divBdr>
        <w:top w:val="none" w:sz="0" w:space="0" w:color="auto"/>
        <w:left w:val="none" w:sz="0" w:space="0" w:color="auto"/>
        <w:bottom w:val="none" w:sz="0" w:space="0" w:color="auto"/>
        <w:right w:val="none" w:sz="0" w:space="0" w:color="auto"/>
      </w:divBdr>
    </w:div>
    <w:div w:id="1407260665">
      <w:marLeft w:val="0"/>
      <w:marRight w:val="0"/>
      <w:marTop w:val="0"/>
      <w:marBottom w:val="0"/>
      <w:divBdr>
        <w:top w:val="none" w:sz="0" w:space="0" w:color="auto"/>
        <w:left w:val="none" w:sz="0" w:space="0" w:color="auto"/>
        <w:bottom w:val="none" w:sz="0" w:space="0" w:color="auto"/>
        <w:right w:val="none" w:sz="0" w:space="0" w:color="auto"/>
      </w:divBdr>
    </w:div>
    <w:div w:id="1407260666">
      <w:marLeft w:val="0"/>
      <w:marRight w:val="0"/>
      <w:marTop w:val="0"/>
      <w:marBottom w:val="0"/>
      <w:divBdr>
        <w:top w:val="none" w:sz="0" w:space="0" w:color="auto"/>
        <w:left w:val="none" w:sz="0" w:space="0" w:color="auto"/>
        <w:bottom w:val="none" w:sz="0" w:space="0" w:color="auto"/>
        <w:right w:val="none" w:sz="0" w:space="0" w:color="auto"/>
      </w:divBdr>
    </w:div>
    <w:div w:id="1407260667">
      <w:marLeft w:val="0"/>
      <w:marRight w:val="0"/>
      <w:marTop w:val="0"/>
      <w:marBottom w:val="0"/>
      <w:divBdr>
        <w:top w:val="none" w:sz="0" w:space="0" w:color="auto"/>
        <w:left w:val="none" w:sz="0" w:space="0" w:color="auto"/>
        <w:bottom w:val="none" w:sz="0" w:space="0" w:color="auto"/>
        <w:right w:val="none" w:sz="0" w:space="0" w:color="auto"/>
      </w:divBdr>
    </w:div>
    <w:div w:id="1407260668">
      <w:marLeft w:val="0"/>
      <w:marRight w:val="0"/>
      <w:marTop w:val="0"/>
      <w:marBottom w:val="0"/>
      <w:divBdr>
        <w:top w:val="none" w:sz="0" w:space="0" w:color="auto"/>
        <w:left w:val="none" w:sz="0" w:space="0" w:color="auto"/>
        <w:bottom w:val="none" w:sz="0" w:space="0" w:color="auto"/>
        <w:right w:val="none" w:sz="0" w:space="0" w:color="auto"/>
      </w:divBdr>
    </w:div>
    <w:div w:id="1407260669">
      <w:marLeft w:val="0"/>
      <w:marRight w:val="0"/>
      <w:marTop w:val="0"/>
      <w:marBottom w:val="0"/>
      <w:divBdr>
        <w:top w:val="none" w:sz="0" w:space="0" w:color="auto"/>
        <w:left w:val="none" w:sz="0" w:space="0" w:color="auto"/>
        <w:bottom w:val="none" w:sz="0" w:space="0" w:color="auto"/>
        <w:right w:val="none" w:sz="0" w:space="0" w:color="auto"/>
      </w:divBdr>
    </w:div>
    <w:div w:id="1407260670">
      <w:marLeft w:val="0"/>
      <w:marRight w:val="0"/>
      <w:marTop w:val="0"/>
      <w:marBottom w:val="0"/>
      <w:divBdr>
        <w:top w:val="none" w:sz="0" w:space="0" w:color="auto"/>
        <w:left w:val="none" w:sz="0" w:space="0" w:color="auto"/>
        <w:bottom w:val="none" w:sz="0" w:space="0" w:color="auto"/>
        <w:right w:val="none" w:sz="0" w:space="0" w:color="auto"/>
      </w:divBdr>
    </w:div>
    <w:div w:id="1407260671">
      <w:marLeft w:val="0"/>
      <w:marRight w:val="0"/>
      <w:marTop w:val="0"/>
      <w:marBottom w:val="0"/>
      <w:divBdr>
        <w:top w:val="none" w:sz="0" w:space="0" w:color="auto"/>
        <w:left w:val="none" w:sz="0" w:space="0" w:color="auto"/>
        <w:bottom w:val="none" w:sz="0" w:space="0" w:color="auto"/>
        <w:right w:val="none" w:sz="0" w:space="0" w:color="auto"/>
      </w:divBdr>
    </w:div>
    <w:div w:id="1407260672">
      <w:marLeft w:val="0"/>
      <w:marRight w:val="0"/>
      <w:marTop w:val="0"/>
      <w:marBottom w:val="0"/>
      <w:divBdr>
        <w:top w:val="none" w:sz="0" w:space="0" w:color="auto"/>
        <w:left w:val="none" w:sz="0" w:space="0" w:color="auto"/>
        <w:bottom w:val="none" w:sz="0" w:space="0" w:color="auto"/>
        <w:right w:val="none" w:sz="0" w:space="0" w:color="auto"/>
      </w:divBdr>
    </w:div>
    <w:div w:id="1407260673">
      <w:marLeft w:val="0"/>
      <w:marRight w:val="0"/>
      <w:marTop w:val="0"/>
      <w:marBottom w:val="0"/>
      <w:divBdr>
        <w:top w:val="none" w:sz="0" w:space="0" w:color="auto"/>
        <w:left w:val="none" w:sz="0" w:space="0" w:color="auto"/>
        <w:bottom w:val="none" w:sz="0" w:space="0" w:color="auto"/>
        <w:right w:val="none" w:sz="0" w:space="0" w:color="auto"/>
      </w:divBdr>
    </w:div>
    <w:div w:id="1407260674">
      <w:marLeft w:val="0"/>
      <w:marRight w:val="0"/>
      <w:marTop w:val="0"/>
      <w:marBottom w:val="0"/>
      <w:divBdr>
        <w:top w:val="none" w:sz="0" w:space="0" w:color="auto"/>
        <w:left w:val="none" w:sz="0" w:space="0" w:color="auto"/>
        <w:bottom w:val="none" w:sz="0" w:space="0" w:color="auto"/>
        <w:right w:val="none" w:sz="0" w:space="0" w:color="auto"/>
      </w:divBdr>
    </w:div>
    <w:div w:id="1407260675">
      <w:marLeft w:val="0"/>
      <w:marRight w:val="0"/>
      <w:marTop w:val="0"/>
      <w:marBottom w:val="0"/>
      <w:divBdr>
        <w:top w:val="none" w:sz="0" w:space="0" w:color="auto"/>
        <w:left w:val="none" w:sz="0" w:space="0" w:color="auto"/>
        <w:bottom w:val="none" w:sz="0" w:space="0" w:color="auto"/>
        <w:right w:val="none" w:sz="0" w:space="0" w:color="auto"/>
      </w:divBdr>
    </w:div>
    <w:div w:id="1407260676">
      <w:marLeft w:val="0"/>
      <w:marRight w:val="0"/>
      <w:marTop w:val="0"/>
      <w:marBottom w:val="0"/>
      <w:divBdr>
        <w:top w:val="none" w:sz="0" w:space="0" w:color="auto"/>
        <w:left w:val="none" w:sz="0" w:space="0" w:color="auto"/>
        <w:bottom w:val="none" w:sz="0" w:space="0" w:color="auto"/>
        <w:right w:val="none" w:sz="0" w:space="0" w:color="auto"/>
      </w:divBdr>
    </w:div>
    <w:div w:id="1407260677">
      <w:marLeft w:val="0"/>
      <w:marRight w:val="0"/>
      <w:marTop w:val="0"/>
      <w:marBottom w:val="0"/>
      <w:divBdr>
        <w:top w:val="none" w:sz="0" w:space="0" w:color="auto"/>
        <w:left w:val="none" w:sz="0" w:space="0" w:color="auto"/>
        <w:bottom w:val="none" w:sz="0" w:space="0" w:color="auto"/>
        <w:right w:val="none" w:sz="0" w:space="0" w:color="auto"/>
      </w:divBdr>
    </w:div>
    <w:div w:id="1407260678">
      <w:marLeft w:val="0"/>
      <w:marRight w:val="0"/>
      <w:marTop w:val="0"/>
      <w:marBottom w:val="0"/>
      <w:divBdr>
        <w:top w:val="none" w:sz="0" w:space="0" w:color="auto"/>
        <w:left w:val="none" w:sz="0" w:space="0" w:color="auto"/>
        <w:bottom w:val="none" w:sz="0" w:space="0" w:color="auto"/>
        <w:right w:val="none" w:sz="0" w:space="0" w:color="auto"/>
      </w:divBdr>
    </w:div>
    <w:div w:id="1407260680">
      <w:marLeft w:val="0"/>
      <w:marRight w:val="0"/>
      <w:marTop w:val="0"/>
      <w:marBottom w:val="0"/>
      <w:divBdr>
        <w:top w:val="none" w:sz="0" w:space="0" w:color="auto"/>
        <w:left w:val="none" w:sz="0" w:space="0" w:color="auto"/>
        <w:bottom w:val="none" w:sz="0" w:space="0" w:color="auto"/>
        <w:right w:val="none" w:sz="0" w:space="0" w:color="auto"/>
      </w:divBdr>
      <w:divsChild>
        <w:div w:id="1407260679">
          <w:marLeft w:val="0"/>
          <w:marRight w:val="0"/>
          <w:marTop w:val="180"/>
          <w:marBottom w:val="180"/>
          <w:divBdr>
            <w:top w:val="none" w:sz="0" w:space="0" w:color="auto"/>
            <w:left w:val="none" w:sz="0" w:space="0" w:color="auto"/>
            <w:bottom w:val="none" w:sz="0" w:space="0" w:color="auto"/>
            <w:right w:val="none" w:sz="0" w:space="0" w:color="auto"/>
          </w:divBdr>
        </w:div>
      </w:divsChild>
    </w:div>
    <w:div w:id="1407260681">
      <w:marLeft w:val="0"/>
      <w:marRight w:val="0"/>
      <w:marTop w:val="0"/>
      <w:marBottom w:val="0"/>
      <w:divBdr>
        <w:top w:val="none" w:sz="0" w:space="0" w:color="auto"/>
        <w:left w:val="none" w:sz="0" w:space="0" w:color="auto"/>
        <w:bottom w:val="none" w:sz="0" w:space="0" w:color="auto"/>
        <w:right w:val="none" w:sz="0" w:space="0" w:color="auto"/>
      </w:divBdr>
    </w:div>
    <w:div w:id="1407260682">
      <w:marLeft w:val="0"/>
      <w:marRight w:val="0"/>
      <w:marTop w:val="0"/>
      <w:marBottom w:val="0"/>
      <w:divBdr>
        <w:top w:val="none" w:sz="0" w:space="0" w:color="auto"/>
        <w:left w:val="none" w:sz="0" w:space="0" w:color="auto"/>
        <w:bottom w:val="none" w:sz="0" w:space="0" w:color="auto"/>
        <w:right w:val="none" w:sz="0" w:space="0" w:color="auto"/>
      </w:divBdr>
    </w:div>
    <w:div w:id="1407260683">
      <w:marLeft w:val="0"/>
      <w:marRight w:val="0"/>
      <w:marTop w:val="0"/>
      <w:marBottom w:val="0"/>
      <w:divBdr>
        <w:top w:val="none" w:sz="0" w:space="0" w:color="auto"/>
        <w:left w:val="none" w:sz="0" w:space="0" w:color="auto"/>
        <w:bottom w:val="none" w:sz="0" w:space="0" w:color="auto"/>
        <w:right w:val="none" w:sz="0" w:space="0" w:color="auto"/>
      </w:divBdr>
    </w:div>
    <w:div w:id="1407260684">
      <w:marLeft w:val="0"/>
      <w:marRight w:val="0"/>
      <w:marTop w:val="0"/>
      <w:marBottom w:val="0"/>
      <w:divBdr>
        <w:top w:val="none" w:sz="0" w:space="0" w:color="auto"/>
        <w:left w:val="none" w:sz="0" w:space="0" w:color="auto"/>
        <w:bottom w:val="none" w:sz="0" w:space="0" w:color="auto"/>
        <w:right w:val="none" w:sz="0" w:space="0" w:color="auto"/>
      </w:divBdr>
    </w:div>
    <w:div w:id="1407260685">
      <w:marLeft w:val="0"/>
      <w:marRight w:val="0"/>
      <w:marTop w:val="0"/>
      <w:marBottom w:val="0"/>
      <w:divBdr>
        <w:top w:val="none" w:sz="0" w:space="0" w:color="auto"/>
        <w:left w:val="none" w:sz="0" w:space="0" w:color="auto"/>
        <w:bottom w:val="none" w:sz="0" w:space="0" w:color="auto"/>
        <w:right w:val="none" w:sz="0" w:space="0" w:color="auto"/>
      </w:divBdr>
    </w:div>
    <w:div w:id="1407260686">
      <w:marLeft w:val="0"/>
      <w:marRight w:val="0"/>
      <w:marTop w:val="0"/>
      <w:marBottom w:val="0"/>
      <w:divBdr>
        <w:top w:val="none" w:sz="0" w:space="0" w:color="auto"/>
        <w:left w:val="none" w:sz="0" w:space="0" w:color="auto"/>
        <w:bottom w:val="none" w:sz="0" w:space="0" w:color="auto"/>
        <w:right w:val="none" w:sz="0" w:space="0" w:color="auto"/>
      </w:divBdr>
    </w:div>
    <w:div w:id="1407260687">
      <w:marLeft w:val="0"/>
      <w:marRight w:val="0"/>
      <w:marTop w:val="0"/>
      <w:marBottom w:val="0"/>
      <w:divBdr>
        <w:top w:val="none" w:sz="0" w:space="0" w:color="auto"/>
        <w:left w:val="none" w:sz="0" w:space="0" w:color="auto"/>
        <w:bottom w:val="none" w:sz="0" w:space="0" w:color="auto"/>
        <w:right w:val="none" w:sz="0" w:space="0" w:color="auto"/>
      </w:divBdr>
    </w:div>
    <w:div w:id="1407260688">
      <w:marLeft w:val="0"/>
      <w:marRight w:val="0"/>
      <w:marTop w:val="0"/>
      <w:marBottom w:val="0"/>
      <w:divBdr>
        <w:top w:val="none" w:sz="0" w:space="0" w:color="auto"/>
        <w:left w:val="none" w:sz="0" w:space="0" w:color="auto"/>
        <w:bottom w:val="none" w:sz="0" w:space="0" w:color="auto"/>
        <w:right w:val="none" w:sz="0" w:space="0" w:color="auto"/>
      </w:divBdr>
    </w:div>
    <w:div w:id="1407260689">
      <w:marLeft w:val="0"/>
      <w:marRight w:val="0"/>
      <w:marTop w:val="0"/>
      <w:marBottom w:val="0"/>
      <w:divBdr>
        <w:top w:val="none" w:sz="0" w:space="0" w:color="auto"/>
        <w:left w:val="none" w:sz="0" w:space="0" w:color="auto"/>
        <w:bottom w:val="none" w:sz="0" w:space="0" w:color="auto"/>
        <w:right w:val="none" w:sz="0" w:space="0" w:color="auto"/>
      </w:divBdr>
    </w:div>
    <w:div w:id="1407260690">
      <w:marLeft w:val="0"/>
      <w:marRight w:val="0"/>
      <w:marTop w:val="0"/>
      <w:marBottom w:val="0"/>
      <w:divBdr>
        <w:top w:val="none" w:sz="0" w:space="0" w:color="auto"/>
        <w:left w:val="none" w:sz="0" w:space="0" w:color="auto"/>
        <w:bottom w:val="none" w:sz="0" w:space="0" w:color="auto"/>
        <w:right w:val="none" w:sz="0" w:space="0" w:color="auto"/>
      </w:divBdr>
      <w:divsChild>
        <w:div w:id="1407260692">
          <w:marLeft w:val="0"/>
          <w:marRight w:val="0"/>
          <w:marTop w:val="0"/>
          <w:marBottom w:val="0"/>
          <w:divBdr>
            <w:top w:val="none" w:sz="0" w:space="0" w:color="auto"/>
            <w:left w:val="none" w:sz="0" w:space="0" w:color="auto"/>
            <w:bottom w:val="none" w:sz="0" w:space="0" w:color="auto"/>
            <w:right w:val="none" w:sz="0" w:space="0" w:color="auto"/>
          </w:divBdr>
          <w:divsChild>
            <w:div w:id="14072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694">
      <w:marLeft w:val="0"/>
      <w:marRight w:val="0"/>
      <w:marTop w:val="0"/>
      <w:marBottom w:val="0"/>
      <w:divBdr>
        <w:top w:val="none" w:sz="0" w:space="0" w:color="auto"/>
        <w:left w:val="none" w:sz="0" w:space="0" w:color="auto"/>
        <w:bottom w:val="none" w:sz="0" w:space="0" w:color="auto"/>
        <w:right w:val="none" w:sz="0" w:space="0" w:color="auto"/>
      </w:divBdr>
      <w:divsChild>
        <w:div w:id="1407260693">
          <w:marLeft w:val="0"/>
          <w:marRight w:val="0"/>
          <w:marTop w:val="0"/>
          <w:marBottom w:val="0"/>
          <w:divBdr>
            <w:top w:val="none" w:sz="0" w:space="0" w:color="auto"/>
            <w:left w:val="none" w:sz="0" w:space="0" w:color="auto"/>
            <w:bottom w:val="none" w:sz="0" w:space="0" w:color="auto"/>
            <w:right w:val="none" w:sz="0" w:space="0" w:color="auto"/>
          </w:divBdr>
          <w:divsChild>
            <w:div w:id="14072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696">
      <w:marLeft w:val="0"/>
      <w:marRight w:val="0"/>
      <w:marTop w:val="0"/>
      <w:marBottom w:val="0"/>
      <w:divBdr>
        <w:top w:val="none" w:sz="0" w:space="0" w:color="auto"/>
        <w:left w:val="none" w:sz="0" w:space="0" w:color="auto"/>
        <w:bottom w:val="none" w:sz="0" w:space="0" w:color="auto"/>
        <w:right w:val="none" w:sz="0" w:space="0" w:color="auto"/>
      </w:divBdr>
    </w:div>
    <w:div w:id="1407260725">
      <w:marLeft w:val="0"/>
      <w:marRight w:val="0"/>
      <w:marTop w:val="0"/>
      <w:marBottom w:val="0"/>
      <w:divBdr>
        <w:top w:val="none" w:sz="0" w:space="0" w:color="auto"/>
        <w:left w:val="none" w:sz="0" w:space="0" w:color="auto"/>
        <w:bottom w:val="none" w:sz="0" w:space="0" w:color="auto"/>
        <w:right w:val="none" w:sz="0" w:space="0" w:color="auto"/>
      </w:divBdr>
      <w:divsChild>
        <w:div w:id="1407260797">
          <w:marLeft w:val="0"/>
          <w:marRight w:val="0"/>
          <w:marTop w:val="0"/>
          <w:marBottom w:val="0"/>
          <w:divBdr>
            <w:top w:val="none" w:sz="0" w:space="0" w:color="auto"/>
            <w:left w:val="none" w:sz="0" w:space="0" w:color="auto"/>
            <w:bottom w:val="none" w:sz="0" w:space="0" w:color="auto"/>
            <w:right w:val="none" w:sz="0" w:space="0" w:color="auto"/>
          </w:divBdr>
          <w:divsChild>
            <w:div w:id="1407260698">
              <w:marLeft w:val="0"/>
              <w:marRight w:val="0"/>
              <w:marTop w:val="0"/>
              <w:marBottom w:val="0"/>
              <w:divBdr>
                <w:top w:val="none" w:sz="0" w:space="0" w:color="auto"/>
                <w:left w:val="none" w:sz="0" w:space="0" w:color="auto"/>
                <w:bottom w:val="none" w:sz="0" w:space="0" w:color="auto"/>
                <w:right w:val="none" w:sz="0" w:space="0" w:color="auto"/>
              </w:divBdr>
            </w:div>
            <w:div w:id="1407260703">
              <w:marLeft w:val="0"/>
              <w:marRight w:val="0"/>
              <w:marTop w:val="0"/>
              <w:marBottom w:val="0"/>
              <w:divBdr>
                <w:top w:val="none" w:sz="0" w:space="0" w:color="auto"/>
                <w:left w:val="none" w:sz="0" w:space="0" w:color="auto"/>
                <w:bottom w:val="none" w:sz="0" w:space="0" w:color="auto"/>
                <w:right w:val="none" w:sz="0" w:space="0" w:color="auto"/>
              </w:divBdr>
            </w:div>
            <w:div w:id="1407260709">
              <w:marLeft w:val="0"/>
              <w:marRight w:val="0"/>
              <w:marTop w:val="0"/>
              <w:marBottom w:val="0"/>
              <w:divBdr>
                <w:top w:val="none" w:sz="0" w:space="0" w:color="auto"/>
                <w:left w:val="none" w:sz="0" w:space="0" w:color="auto"/>
                <w:bottom w:val="none" w:sz="0" w:space="0" w:color="auto"/>
                <w:right w:val="none" w:sz="0" w:space="0" w:color="auto"/>
              </w:divBdr>
            </w:div>
            <w:div w:id="1407260710">
              <w:marLeft w:val="0"/>
              <w:marRight w:val="0"/>
              <w:marTop w:val="0"/>
              <w:marBottom w:val="0"/>
              <w:divBdr>
                <w:top w:val="none" w:sz="0" w:space="0" w:color="auto"/>
                <w:left w:val="none" w:sz="0" w:space="0" w:color="auto"/>
                <w:bottom w:val="none" w:sz="0" w:space="0" w:color="auto"/>
                <w:right w:val="none" w:sz="0" w:space="0" w:color="auto"/>
              </w:divBdr>
            </w:div>
            <w:div w:id="1407260711">
              <w:marLeft w:val="0"/>
              <w:marRight w:val="0"/>
              <w:marTop w:val="0"/>
              <w:marBottom w:val="0"/>
              <w:divBdr>
                <w:top w:val="none" w:sz="0" w:space="0" w:color="auto"/>
                <w:left w:val="none" w:sz="0" w:space="0" w:color="auto"/>
                <w:bottom w:val="none" w:sz="0" w:space="0" w:color="auto"/>
                <w:right w:val="none" w:sz="0" w:space="0" w:color="auto"/>
              </w:divBdr>
            </w:div>
            <w:div w:id="1407260713">
              <w:marLeft w:val="0"/>
              <w:marRight w:val="0"/>
              <w:marTop w:val="0"/>
              <w:marBottom w:val="0"/>
              <w:divBdr>
                <w:top w:val="none" w:sz="0" w:space="0" w:color="auto"/>
                <w:left w:val="none" w:sz="0" w:space="0" w:color="auto"/>
                <w:bottom w:val="none" w:sz="0" w:space="0" w:color="auto"/>
                <w:right w:val="none" w:sz="0" w:space="0" w:color="auto"/>
              </w:divBdr>
            </w:div>
            <w:div w:id="1407260714">
              <w:marLeft w:val="0"/>
              <w:marRight w:val="0"/>
              <w:marTop w:val="0"/>
              <w:marBottom w:val="0"/>
              <w:divBdr>
                <w:top w:val="none" w:sz="0" w:space="0" w:color="auto"/>
                <w:left w:val="none" w:sz="0" w:space="0" w:color="auto"/>
                <w:bottom w:val="none" w:sz="0" w:space="0" w:color="auto"/>
                <w:right w:val="none" w:sz="0" w:space="0" w:color="auto"/>
              </w:divBdr>
            </w:div>
            <w:div w:id="1407260715">
              <w:marLeft w:val="0"/>
              <w:marRight w:val="0"/>
              <w:marTop w:val="0"/>
              <w:marBottom w:val="0"/>
              <w:divBdr>
                <w:top w:val="none" w:sz="0" w:space="0" w:color="auto"/>
                <w:left w:val="none" w:sz="0" w:space="0" w:color="auto"/>
                <w:bottom w:val="none" w:sz="0" w:space="0" w:color="auto"/>
                <w:right w:val="none" w:sz="0" w:space="0" w:color="auto"/>
              </w:divBdr>
            </w:div>
            <w:div w:id="1407260717">
              <w:marLeft w:val="0"/>
              <w:marRight w:val="0"/>
              <w:marTop w:val="0"/>
              <w:marBottom w:val="0"/>
              <w:divBdr>
                <w:top w:val="none" w:sz="0" w:space="0" w:color="auto"/>
                <w:left w:val="none" w:sz="0" w:space="0" w:color="auto"/>
                <w:bottom w:val="none" w:sz="0" w:space="0" w:color="auto"/>
                <w:right w:val="none" w:sz="0" w:space="0" w:color="auto"/>
              </w:divBdr>
            </w:div>
            <w:div w:id="1407260719">
              <w:marLeft w:val="0"/>
              <w:marRight w:val="0"/>
              <w:marTop w:val="0"/>
              <w:marBottom w:val="0"/>
              <w:divBdr>
                <w:top w:val="none" w:sz="0" w:space="0" w:color="auto"/>
                <w:left w:val="none" w:sz="0" w:space="0" w:color="auto"/>
                <w:bottom w:val="none" w:sz="0" w:space="0" w:color="auto"/>
                <w:right w:val="none" w:sz="0" w:space="0" w:color="auto"/>
              </w:divBdr>
            </w:div>
            <w:div w:id="1407260750">
              <w:marLeft w:val="0"/>
              <w:marRight w:val="0"/>
              <w:marTop w:val="0"/>
              <w:marBottom w:val="0"/>
              <w:divBdr>
                <w:top w:val="none" w:sz="0" w:space="0" w:color="auto"/>
                <w:left w:val="none" w:sz="0" w:space="0" w:color="auto"/>
                <w:bottom w:val="none" w:sz="0" w:space="0" w:color="auto"/>
                <w:right w:val="none" w:sz="0" w:space="0" w:color="auto"/>
              </w:divBdr>
            </w:div>
            <w:div w:id="1407260752">
              <w:marLeft w:val="0"/>
              <w:marRight w:val="0"/>
              <w:marTop w:val="0"/>
              <w:marBottom w:val="0"/>
              <w:divBdr>
                <w:top w:val="none" w:sz="0" w:space="0" w:color="auto"/>
                <w:left w:val="none" w:sz="0" w:space="0" w:color="auto"/>
                <w:bottom w:val="none" w:sz="0" w:space="0" w:color="auto"/>
                <w:right w:val="none" w:sz="0" w:space="0" w:color="auto"/>
              </w:divBdr>
            </w:div>
            <w:div w:id="1407260756">
              <w:marLeft w:val="0"/>
              <w:marRight w:val="0"/>
              <w:marTop w:val="0"/>
              <w:marBottom w:val="0"/>
              <w:divBdr>
                <w:top w:val="none" w:sz="0" w:space="0" w:color="auto"/>
                <w:left w:val="none" w:sz="0" w:space="0" w:color="auto"/>
                <w:bottom w:val="none" w:sz="0" w:space="0" w:color="auto"/>
                <w:right w:val="none" w:sz="0" w:space="0" w:color="auto"/>
              </w:divBdr>
            </w:div>
            <w:div w:id="1407260757">
              <w:marLeft w:val="0"/>
              <w:marRight w:val="0"/>
              <w:marTop w:val="0"/>
              <w:marBottom w:val="0"/>
              <w:divBdr>
                <w:top w:val="none" w:sz="0" w:space="0" w:color="auto"/>
                <w:left w:val="none" w:sz="0" w:space="0" w:color="auto"/>
                <w:bottom w:val="none" w:sz="0" w:space="0" w:color="auto"/>
                <w:right w:val="none" w:sz="0" w:space="0" w:color="auto"/>
              </w:divBdr>
            </w:div>
            <w:div w:id="1407260758">
              <w:marLeft w:val="0"/>
              <w:marRight w:val="0"/>
              <w:marTop w:val="0"/>
              <w:marBottom w:val="0"/>
              <w:divBdr>
                <w:top w:val="none" w:sz="0" w:space="0" w:color="auto"/>
                <w:left w:val="none" w:sz="0" w:space="0" w:color="auto"/>
                <w:bottom w:val="none" w:sz="0" w:space="0" w:color="auto"/>
                <w:right w:val="none" w:sz="0" w:space="0" w:color="auto"/>
              </w:divBdr>
            </w:div>
            <w:div w:id="1407260759">
              <w:marLeft w:val="0"/>
              <w:marRight w:val="0"/>
              <w:marTop w:val="0"/>
              <w:marBottom w:val="0"/>
              <w:divBdr>
                <w:top w:val="none" w:sz="0" w:space="0" w:color="auto"/>
                <w:left w:val="none" w:sz="0" w:space="0" w:color="auto"/>
                <w:bottom w:val="none" w:sz="0" w:space="0" w:color="auto"/>
                <w:right w:val="none" w:sz="0" w:space="0" w:color="auto"/>
              </w:divBdr>
            </w:div>
            <w:div w:id="1407260761">
              <w:marLeft w:val="0"/>
              <w:marRight w:val="0"/>
              <w:marTop w:val="0"/>
              <w:marBottom w:val="0"/>
              <w:divBdr>
                <w:top w:val="none" w:sz="0" w:space="0" w:color="auto"/>
                <w:left w:val="none" w:sz="0" w:space="0" w:color="auto"/>
                <w:bottom w:val="none" w:sz="0" w:space="0" w:color="auto"/>
                <w:right w:val="none" w:sz="0" w:space="0" w:color="auto"/>
              </w:divBdr>
            </w:div>
            <w:div w:id="1407260763">
              <w:marLeft w:val="0"/>
              <w:marRight w:val="0"/>
              <w:marTop w:val="0"/>
              <w:marBottom w:val="0"/>
              <w:divBdr>
                <w:top w:val="none" w:sz="0" w:space="0" w:color="auto"/>
                <w:left w:val="none" w:sz="0" w:space="0" w:color="auto"/>
                <w:bottom w:val="none" w:sz="0" w:space="0" w:color="auto"/>
                <w:right w:val="none" w:sz="0" w:space="0" w:color="auto"/>
              </w:divBdr>
            </w:div>
            <w:div w:id="1407260764">
              <w:marLeft w:val="0"/>
              <w:marRight w:val="0"/>
              <w:marTop w:val="0"/>
              <w:marBottom w:val="0"/>
              <w:divBdr>
                <w:top w:val="none" w:sz="0" w:space="0" w:color="auto"/>
                <w:left w:val="none" w:sz="0" w:space="0" w:color="auto"/>
                <w:bottom w:val="none" w:sz="0" w:space="0" w:color="auto"/>
                <w:right w:val="none" w:sz="0" w:space="0" w:color="auto"/>
              </w:divBdr>
            </w:div>
            <w:div w:id="1407260766">
              <w:marLeft w:val="0"/>
              <w:marRight w:val="0"/>
              <w:marTop w:val="0"/>
              <w:marBottom w:val="0"/>
              <w:divBdr>
                <w:top w:val="none" w:sz="0" w:space="0" w:color="auto"/>
                <w:left w:val="none" w:sz="0" w:space="0" w:color="auto"/>
                <w:bottom w:val="none" w:sz="0" w:space="0" w:color="auto"/>
                <w:right w:val="none" w:sz="0" w:space="0" w:color="auto"/>
              </w:divBdr>
            </w:div>
            <w:div w:id="1407260771">
              <w:marLeft w:val="0"/>
              <w:marRight w:val="0"/>
              <w:marTop w:val="0"/>
              <w:marBottom w:val="0"/>
              <w:divBdr>
                <w:top w:val="none" w:sz="0" w:space="0" w:color="auto"/>
                <w:left w:val="none" w:sz="0" w:space="0" w:color="auto"/>
                <w:bottom w:val="none" w:sz="0" w:space="0" w:color="auto"/>
                <w:right w:val="none" w:sz="0" w:space="0" w:color="auto"/>
              </w:divBdr>
            </w:div>
            <w:div w:id="1407260773">
              <w:marLeft w:val="0"/>
              <w:marRight w:val="0"/>
              <w:marTop w:val="0"/>
              <w:marBottom w:val="0"/>
              <w:divBdr>
                <w:top w:val="none" w:sz="0" w:space="0" w:color="auto"/>
                <w:left w:val="none" w:sz="0" w:space="0" w:color="auto"/>
                <w:bottom w:val="none" w:sz="0" w:space="0" w:color="auto"/>
                <w:right w:val="none" w:sz="0" w:space="0" w:color="auto"/>
              </w:divBdr>
            </w:div>
            <w:div w:id="1407260774">
              <w:marLeft w:val="0"/>
              <w:marRight w:val="0"/>
              <w:marTop w:val="0"/>
              <w:marBottom w:val="0"/>
              <w:divBdr>
                <w:top w:val="none" w:sz="0" w:space="0" w:color="auto"/>
                <w:left w:val="none" w:sz="0" w:space="0" w:color="auto"/>
                <w:bottom w:val="none" w:sz="0" w:space="0" w:color="auto"/>
                <w:right w:val="none" w:sz="0" w:space="0" w:color="auto"/>
              </w:divBdr>
            </w:div>
            <w:div w:id="1407260775">
              <w:marLeft w:val="0"/>
              <w:marRight w:val="0"/>
              <w:marTop w:val="0"/>
              <w:marBottom w:val="0"/>
              <w:divBdr>
                <w:top w:val="none" w:sz="0" w:space="0" w:color="auto"/>
                <w:left w:val="none" w:sz="0" w:space="0" w:color="auto"/>
                <w:bottom w:val="none" w:sz="0" w:space="0" w:color="auto"/>
                <w:right w:val="none" w:sz="0" w:space="0" w:color="auto"/>
              </w:divBdr>
            </w:div>
            <w:div w:id="1407260776">
              <w:marLeft w:val="0"/>
              <w:marRight w:val="0"/>
              <w:marTop w:val="0"/>
              <w:marBottom w:val="0"/>
              <w:divBdr>
                <w:top w:val="none" w:sz="0" w:space="0" w:color="auto"/>
                <w:left w:val="none" w:sz="0" w:space="0" w:color="auto"/>
                <w:bottom w:val="none" w:sz="0" w:space="0" w:color="auto"/>
                <w:right w:val="none" w:sz="0" w:space="0" w:color="auto"/>
              </w:divBdr>
            </w:div>
            <w:div w:id="1407260779">
              <w:marLeft w:val="0"/>
              <w:marRight w:val="0"/>
              <w:marTop w:val="0"/>
              <w:marBottom w:val="0"/>
              <w:divBdr>
                <w:top w:val="none" w:sz="0" w:space="0" w:color="auto"/>
                <w:left w:val="none" w:sz="0" w:space="0" w:color="auto"/>
                <w:bottom w:val="none" w:sz="0" w:space="0" w:color="auto"/>
                <w:right w:val="none" w:sz="0" w:space="0" w:color="auto"/>
              </w:divBdr>
            </w:div>
            <w:div w:id="1407260784">
              <w:marLeft w:val="0"/>
              <w:marRight w:val="0"/>
              <w:marTop w:val="0"/>
              <w:marBottom w:val="0"/>
              <w:divBdr>
                <w:top w:val="none" w:sz="0" w:space="0" w:color="auto"/>
                <w:left w:val="none" w:sz="0" w:space="0" w:color="auto"/>
                <w:bottom w:val="none" w:sz="0" w:space="0" w:color="auto"/>
                <w:right w:val="none" w:sz="0" w:space="0" w:color="auto"/>
              </w:divBdr>
            </w:div>
            <w:div w:id="1407260785">
              <w:marLeft w:val="0"/>
              <w:marRight w:val="0"/>
              <w:marTop w:val="0"/>
              <w:marBottom w:val="0"/>
              <w:divBdr>
                <w:top w:val="none" w:sz="0" w:space="0" w:color="auto"/>
                <w:left w:val="none" w:sz="0" w:space="0" w:color="auto"/>
                <w:bottom w:val="none" w:sz="0" w:space="0" w:color="auto"/>
                <w:right w:val="none" w:sz="0" w:space="0" w:color="auto"/>
              </w:divBdr>
            </w:div>
            <w:div w:id="1407260786">
              <w:marLeft w:val="0"/>
              <w:marRight w:val="0"/>
              <w:marTop w:val="0"/>
              <w:marBottom w:val="0"/>
              <w:divBdr>
                <w:top w:val="none" w:sz="0" w:space="0" w:color="auto"/>
                <w:left w:val="none" w:sz="0" w:space="0" w:color="auto"/>
                <w:bottom w:val="none" w:sz="0" w:space="0" w:color="auto"/>
                <w:right w:val="none" w:sz="0" w:space="0" w:color="auto"/>
              </w:divBdr>
            </w:div>
            <w:div w:id="1407260788">
              <w:marLeft w:val="0"/>
              <w:marRight w:val="0"/>
              <w:marTop w:val="0"/>
              <w:marBottom w:val="0"/>
              <w:divBdr>
                <w:top w:val="none" w:sz="0" w:space="0" w:color="auto"/>
                <w:left w:val="none" w:sz="0" w:space="0" w:color="auto"/>
                <w:bottom w:val="none" w:sz="0" w:space="0" w:color="auto"/>
                <w:right w:val="none" w:sz="0" w:space="0" w:color="auto"/>
              </w:divBdr>
            </w:div>
            <w:div w:id="1407260790">
              <w:marLeft w:val="0"/>
              <w:marRight w:val="0"/>
              <w:marTop w:val="0"/>
              <w:marBottom w:val="0"/>
              <w:divBdr>
                <w:top w:val="none" w:sz="0" w:space="0" w:color="auto"/>
                <w:left w:val="none" w:sz="0" w:space="0" w:color="auto"/>
                <w:bottom w:val="none" w:sz="0" w:space="0" w:color="auto"/>
                <w:right w:val="none" w:sz="0" w:space="0" w:color="auto"/>
              </w:divBdr>
            </w:div>
            <w:div w:id="1407260795">
              <w:marLeft w:val="0"/>
              <w:marRight w:val="0"/>
              <w:marTop w:val="0"/>
              <w:marBottom w:val="0"/>
              <w:divBdr>
                <w:top w:val="none" w:sz="0" w:space="0" w:color="auto"/>
                <w:left w:val="none" w:sz="0" w:space="0" w:color="auto"/>
                <w:bottom w:val="none" w:sz="0" w:space="0" w:color="auto"/>
                <w:right w:val="none" w:sz="0" w:space="0" w:color="auto"/>
              </w:divBdr>
            </w:div>
            <w:div w:id="1407260796">
              <w:marLeft w:val="0"/>
              <w:marRight w:val="0"/>
              <w:marTop w:val="0"/>
              <w:marBottom w:val="0"/>
              <w:divBdr>
                <w:top w:val="none" w:sz="0" w:space="0" w:color="auto"/>
                <w:left w:val="none" w:sz="0" w:space="0" w:color="auto"/>
                <w:bottom w:val="none" w:sz="0" w:space="0" w:color="auto"/>
                <w:right w:val="none" w:sz="0" w:space="0" w:color="auto"/>
              </w:divBdr>
            </w:div>
            <w:div w:id="1407260799">
              <w:marLeft w:val="0"/>
              <w:marRight w:val="0"/>
              <w:marTop w:val="0"/>
              <w:marBottom w:val="0"/>
              <w:divBdr>
                <w:top w:val="none" w:sz="0" w:space="0" w:color="auto"/>
                <w:left w:val="none" w:sz="0" w:space="0" w:color="auto"/>
                <w:bottom w:val="none" w:sz="0" w:space="0" w:color="auto"/>
                <w:right w:val="none" w:sz="0" w:space="0" w:color="auto"/>
              </w:divBdr>
            </w:div>
            <w:div w:id="1407260801">
              <w:marLeft w:val="0"/>
              <w:marRight w:val="0"/>
              <w:marTop w:val="0"/>
              <w:marBottom w:val="0"/>
              <w:divBdr>
                <w:top w:val="none" w:sz="0" w:space="0" w:color="auto"/>
                <w:left w:val="none" w:sz="0" w:space="0" w:color="auto"/>
                <w:bottom w:val="none" w:sz="0" w:space="0" w:color="auto"/>
                <w:right w:val="none" w:sz="0" w:space="0" w:color="auto"/>
              </w:divBdr>
            </w:div>
            <w:div w:id="1407260803">
              <w:marLeft w:val="0"/>
              <w:marRight w:val="0"/>
              <w:marTop w:val="0"/>
              <w:marBottom w:val="0"/>
              <w:divBdr>
                <w:top w:val="none" w:sz="0" w:space="0" w:color="auto"/>
                <w:left w:val="none" w:sz="0" w:space="0" w:color="auto"/>
                <w:bottom w:val="none" w:sz="0" w:space="0" w:color="auto"/>
                <w:right w:val="none" w:sz="0" w:space="0" w:color="auto"/>
              </w:divBdr>
            </w:div>
            <w:div w:id="1407260808">
              <w:marLeft w:val="0"/>
              <w:marRight w:val="0"/>
              <w:marTop w:val="0"/>
              <w:marBottom w:val="0"/>
              <w:divBdr>
                <w:top w:val="none" w:sz="0" w:space="0" w:color="auto"/>
                <w:left w:val="none" w:sz="0" w:space="0" w:color="auto"/>
                <w:bottom w:val="none" w:sz="0" w:space="0" w:color="auto"/>
                <w:right w:val="none" w:sz="0" w:space="0" w:color="auto"/>
              </w:divBdr>
            </w:div>
            <w:div w:id="1407260810">
              <w:marLeft w:val="0"/>
              <w:marRight w:val="0"/>
              <w:marTop w:val="0"/>
              <w:marBottom w:val="0"/>
              <w:divBdr>
                <w:top w:val="none" w:sz="0" w:space="0" w:color="auto"/>
                <w:left w:val="none" w:sz="0" w:space="0" w:color="auto"/>
                <w:bottom w:val="none" w:sz="0" w:space="0" w:color="auto"/>
                <w:right w:val="none" w:sz="0" w:space="0" w:color="auto"/>
              </w:divBdr>
            </w:div>
            <w:div w:id="1407260812">
              <w:marLeft w:val="0"/>
              <w:marRight w:val="0"/>
              <w:marTop w:val="0"/>
              <w:marBottom w:val="0"/>
              <w:divBdr>
                <w:top w:val="none" w:sz="0" w:space="0" w:color="auto"/>
                <w:left w:val="none" w:sz="0" w:space="0" w:color="auto"/>
                <w:bottom w:val="none" w:sz="0" w:space="0" w:color="auto"/>
                <w:right w:val="none" w:sz="0" w:space="0" w:color="auto"/>
              </w:divBdr>
            </w:div>
            <w:div w:id="1407260814">
              <w:marLeft w:val="0"/>
              <w:marRight w:val="0"/>
              <w:marTop w:val="0"/>
              <w:marBottom w:val="0"/>
              <w:divBdr>
                <w:top w:val="none" w:sz="0" w:space="0" w:color="auto"/>
                <w:left w:val="none" w:sz="0" w:space="0" w:color="auto"/>
                <w:bottom w:val="none" w:sz="0" w:space="0" w:color="auto"/>
                <w:right w:val="none" w:sz="0" w:space="0" w:color="auto"/>
              </w:divBdr>
            </w:div>
            <w:div w:id="1407260816">
              <w:marLeft w:val="0"/>
              <w:marRight w:val="0"/>
              <w:marTop w:val="0"/>
              <w:marBottom w:val="0"/>
              <w:divBdr>
                <w:top w:val="none" w:sz="0" w:space="0" w:color="auto"/>
                <w:left w:val="none" w:sz="0" w:space="0" w:color="auto"/>
                <w:bottom w:val="none" w:sz="0" w:space="0" w:color="auto"/>
                <w:right w:val="none" w:sz="0" w:space="0" w:color="auto"/>
              </w:divBdr>
            </w:div>
            <w:div w:id="1407260818">
              <w:marLeft w:val="0"/>
              <w:marRight w:val="0"/>
              <w:marTop w:val="0"/>
              <w:marBottom w:val="0"/>
              <w:divBdr>
                <w:top w:val="none" w:sz="0" w:space="0" w:color="auto"/>
                <w:left w:val="none" w:sz="0" w:space="0" w:color="auto"/>
                <w:bottom w:val="none" w:sz="0" w:space="0" w:color="auto"/>
                <w:right w:val="none" w:sz="0" w:space="0" w:color="auto"/>
              </w:divBdr>
            </w:div>
            <w:div w:id="1407260823">
              <w:marLeft w:val="0"/>
              <w:marRight w:val="0"/>
              <w:marTop w:val="0"/>
              <w:marBottom w:val="0"/>
              <w:divBdr>
                <w:top w:val="none" w:sz="0" w:space="0" w:color="auto"/>
                <w:left w:val="none" w:sz="0" w:space="0" w:color="auto"/>
                <w:bottom w:val="none" w:sz="0" w:space="0" w:color="auto"/>
                <w:right w:val="none" w:sz="0" w:space="0" w:color="auto"/>
              </w:divBdr>
            </w:div>
            <w:div w:id="1407260826">
              <w:marLeft w:val="0"/>
              <w:marRight w:val="0"/>
              <w:marTop w:val="0"/>
              <w:marBottom w:val="0"/>
              <w:divBdr>
                <w:top w:val="none" w:sz="0" w:space="0" w:color="auto"/>
                <w:left w:val="none" w:sz="0" w:space="0" w:color="auto"/>
                <w:bottom w:val="none" w:sz="0" w:space="0" w:color="auto"/>
                <w:right w:val="none" w:sz="0" w:space="0" w:color="auto"/>
              </w:divBdr>
            </w:div>
            <w:div w:id="1407260828">
              <w:marLeft w:val="0"/>
              <w:marRight w:val="0"/>
              <w:marTop w:val="0"/>
              <w:marBottom w:val="0"/>
              <w:divBdr>
                <w:top w:val="none" w:sz="0" w:space="0" w:color="auto"/>
                <w:left w:val="none" w:sz="0" w:space="0" w:color="auto"/>
                <w:bottom w:val="none" w:sz="0" w:space="0" w:color="auto"/>
                <w:right w:val="none" w:sz="0" w:space="0" w:color="auto"/>
              </w:divBdr>
            </w:div>
            <w:div w:id="1407260829">
              <w:marLeft w:val="0"/>
              <w:marRight w:val="0"/>
              <w:marTop w:val="0"/>
              <w:marBottom w:val="0"/>
              <w:divBdr>
                <w:top w:val="none" w:sz="0" w:space="0" w:color="auto"/>
                <w:left w:val="none" w:sz="0" w:space="0" w:color="auto"/>
                <w:bottom w:val="none" w:sz="0" w:space="0" w:color="auto"/>
                <w:right w:val="none" w:sz="0" w:space="0" w:color="auto"/>
              </w:divBdr>
            </w:div>
            <w:div w:id="1407260833">
              <w:marLeft w:val="0"/>
              <w:marRight w:val="0"/>
              <w:marTop w:val="0"/>
              <w:marBottom w:val="0"/>
              <w:divBdr>
                <w:top w:val="none" w:sz="0" w:space="0" w:color="auto"/>
                <w:left w:val="none" w:sz="0" w:space="0" w:color="auto"/>
                <w:bottom w:val="none" w:sz="0" w:space="0" w:color="auto"/>
                <w:right w:val="none" w:sz="0" w:space="0" w:color="auto"/>
              </w:divBdr>
            </w:div>
            <w:div w:id="1407260834">
              <w:marLeft w:val="0"/>
              <w:marRight w:val="0"/>
              <w:marTop w:val="0"/>
              <w:marBottom w:val="0"/>
              <w:divBdr>
                <w:top w:val="none" w:sz="0" w:space="0" w:color="auto"/>
                <w:left w:val="none" w:sz="0" w:space="0" w:color="auto"/>
                <w:bottom w:val="none" w:sz="0" w:space="0" w:color="auto"/>
                <w:right w:val="none" w:sz="0" w:space="0" w:color="auto"/>
              </w:divBdr>
            </w:div>
            <w:div w:id="1407260842">
              <w:marLeft w:val="0"/>
              <w:marRight w:val="0"/>
              <w:marTop w:val="0"/>
              <w:marBottom w:val="0"/>
              <w:divBdr>
                <w:top w:val="none" w:sz="0" w:space="0" w:color="auto"/>
                <w:left w:val="none" w:sz="0" w:space="0" w:color="auto"/>
                <w:bottom w:val="none" w:sz="0" w:space="0" w:color="auto"/>
                <w:right w:val="none" w:sz="0" w:space="0" w:color="auto"/>
              </w:divBdr>
            </w:div>
            <w:div w:id="1407260844">
              <w:marLeft w:val="0"/>
              <w:marRight w:val="0"/>
              <w:marTop w:val="0"/>
              <w:marBottom w:val="0"/>
              <w:divBdr>
                <w:top w:val="none" w:sz="0" w:space="0" w:color="auto"/>
                <w:left w:val="none" w:sz="0" w:space="0" w:color="auto"/>
                <w:bottom w:val="none" w:sz="0" w:space="0" w:color="auto"/>
                <w:right w:val="none" w:sz="0" w:space="0" w:color="auto"/>
              </w:divBdr>
            </w:div>
            <w:div w:id="1407260847">
              <w:marLeft w:val="0"/>
              <w:marRight w:val="0"/>
              <w:marTop w:val="0"/>
              <w:marBottom w:val="0"/>
              <w:divBdr>
                <w:top w:val="none" w:sz="0" w:space="0" w:color="auto"/>
                <w:left w:val="none" w:sz="0" w:space="0" w:color="auto"/>
                <w:bottom w:val="none" w:sz="0" w:space="0" w:color="auto"/>
                <w:right w:val="none" w:sz="0" w:space="0" w:color="auto"/>
              </w:divBdr>
            </w:div>
            <w:div w:id="1407260849">
              <w:marLeft w:val="0"/>
              <w:marRight w:val="0"/>
              <w:marTop w:val="0"/>
              <w:marBottom w:val="0"/>
              <w:divBdr>
                <w:top w:val="none" w:sz="0" w:space="0" w:color="auto"/>
                <w:left w:val="none" w:sz="0" w:space="0" w:color="auto"/>
                <w:bottom w:val="none" w:sz="0" w:space="0" w:color="auto"/>
                <w:right w:val="none" w:sz="0" w:space="0" w:color="auto"/>
              </w:divBdr>
            </w:div>
            <w:div w:id="1407260850">
              <w:marLeft w:val="0"/>
              <w:marRight w:val="0"/>
              <w:marTop w:val="0"/>
              <w:marBottom w:val="0"/>
              <w:divBdr>
                <w:top w:val="none" w:sz="0" w:space="0" w:color="auto"/>
                <w:left w:val="none" w:sz="0" w:space="0" w:color="auto"/>
                <w:bottom w:val="none" w:sz="0" w:space="0" w:color="auto"/>
                <w:right w:val="none" w:sz="0" w:space="0" w:color="auto"/>
              </w:divBdr>
            </w:div>
            <w:div w:id="1407260851">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407260882">
              <w:marLeft w:val="0"/>
              <w:marRight w:val="0"/>
              <w:marTop w:val="0"/>
              <w:marBottom w:val="0"/>
              <w:divBdr>
                <w:top w:val="none" w:sz="0" w:space="0" w:color="auto"/>
                <w:left w:val="none" w:sz="0" w:space="0" w:color="auto"/>
                <w:bottom w:val="none" w:sz="0" w:space="0" w:color="auto"/>
                <w:right w:val="none" w:sz="0" w:space="0" w:color="auto"/>
              </w:divBdr>
            </w:div>
            <w:div w:id="1407260903">
              <w:marLeft w:val="0"/>
              <w:marRight w:val="0"/>
              <w:marTop w:val="0"/>
              <w:marBottom w:val="0"/>
              <w:divBdr>
                <w:top w:val="none" w:sz="0" w:space="0" w:color="auto"/>
                <w:left w:val="none" w:sz="0" w:space="0" w:color="auto"/>
                <w:bottom w:val="none" w:sz="0" w:space="0" w:color="auto"/>
                <w:right w:val="none" w:sz="0" w:space="0" w:color="auto"/>
              </w:divBdr>
            </w:div>
            <w:div w:id="1407260909">
              <w:marLeft w:val="0"/>
              <w:marRight w:val="0"/>
              <w:marTop w:val="0"/>
              <w:marBottom w:val="0"/>
              <w:divBdr>
                <w:top w:val="none" w:sz="0" w:space="0" w:color="auto"/>
                <w:left w:val="none" w:sz="0" w:space="0" w:color="auto"/>
                <w:bottom w:val="none" w:sz="0" w:space="0" w:color="auto"/>
                <w:right w:val="none" w:sz="0" w:space="0" w:color="auto"/>
              </w:divBdr>
            </w:div>
            <w:div w:id="1407260914">
              <w:marLeft w:val="0"/>
              <w:marRight w:val="0"/>
              <w:marTop w:val="0"/>
              <w:marBottom w:val="0"/>
              <w:divBdr>
                <w:top w:val="none" w:sz="0" w:space="0" w:color="auto"/>
                <w:left w:val="none" w:sz="0" w:space="0" w:color="auto"/>
                <w:bottom w:val="none" w:sz="0" w:space="0" w:color="auto"/>
                <w:right w:val="none" w:sz="0" w:space="0" w:color="auto"/>
              </w:divBdr>
            </w:div>
            <w:div w:id="1407260916">
              <w:marLeft w:val="0"/>
              <w:marRight w:val="0"/>
              <w:marTop w:val="0"/>
              <w:marBottom w:val="0"/>
              <w:divBdr>
                <w:top w:val="none" w:sz="0" w:space="0" w:color="auto"/>
                <w:left w:val="none" w:sz="0" w:space="0" w:color="auto"/>
                <w:bottom w:val="none" w:sz="0" w:space="0" w:color="auto"/>
                <w:right w:val="none" w:sz="0" w:space="0" w:color="auto"/>
              </w:divBdr>
            </w:div>
            <w:div w:id="1407260917">
              <w:marLeft w:val="0"/>
              <w:marRight w:val="0"/>
              <w:marTop w:val="0"/>
              <w:marBottom w:val="0"/>
              <w:divBdr>
                <w:top w:val="none" w:sz="0" w:space="0" w:color="auto"/>
                <w:left w:val="none" w:sz="0" w:space="0" w:color="auto"/>
                <w:bottom w:val="none" w:sz="0" w:space="0" w:color="auto"/>
                <w:right w:val="none" w:sz="0" w:space="0" w:color="auto"/>
              </w:divBdr>
            </w:div>
            <w:div w:id="1407260920">
              <w:marLeft w:val="0"/>
              <w:marRight w:val="0"/>
              <w:marTop w:val="0"/>
              <w:marBottom w:val="0"/>
              <w:divBdr>
                <w:top w:val="none" w:sz="0" w:space="0" w:color="auto"/>
                <w:left w:val="none" w:sz="0" w:space="0" w:color="auto"/>
                <w:bottom w:val="none" w:sz="0" w:space="0" w:color="auto"/>
                <w:right w:val="none" w:sz="0" w:space="0" w:color="auto"/>
              </w:divBdr>
            </w:div>
            <w:div w:id="1407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762">
      <w:marLeft w:val="0"/>
      <w:marRight w:val="0"/>
      <w:marTop w:val="0"/>
      <w:marBottom w:val="0"/>
      <w:divBdr>
        <w:top w:val="none" w:sz="0" w:space="0" w:color="auto"/>
        <w:left w:val="none" w:sz="0" w:space="0" w:color="auto"/>
        <w:bottom w:val="none" w:sz="0" w:space="0" w:color="auto"/>
        <w:right w:val="none" w:sz="0" w:space="0" w:color="auto"/>
      </w:divBdr>
      <w:divsChild>
        <w:div w:id="1407260897">
          <w:marLeft w:val="0"/>
          <w:marRight w:val="0"/>
          <w:marTop w:val="0"/>
          <w:marBottom w:val="0"/>
          <w:divBdr>
            <w:top w:val="none" w:sz="0" w:space="0" w:color="auto"/>
            <w:left w:val="none" w:sz="0" w:space="0" w:color="auto"/>
            <w:bottom w:val="none" w:sz="0" w:space="0" w:color="auto"/>
            <w:right w:val="none" w:sz="0" w:space="0" w:color="auto"/>
          </w:divBdr>
          <w:divsChild>
            <w:div w:id="1407260700">
              <w:marLeft w:val="0"/>
              <w:marRight w:val="0"/>
              <w:marTop w:val="0"/>
              <w:marBottom w:val="0"/>
              <w:divBdr>
                <w:top w:val="none" w:sz="0" w:space="0" w:color="auto"/>
                <w:left w:val="none" w:sz="0" w:space="0" w:color="auto"/>
                <w:bottom w:val="none" w:sz="0" w:space="0" w:color="auto"/>
                <w:right w:val="none" w:sz="0" w:space="0" w:color="auto"/>
              </w:divBdr>
            </w:div>
            <w:div w:id="1407260704">
              <w:marLeft w:val="0"/>
              <w:marRight w:val="0"/>
              <w:marTop w:val="0"/>
              <w:marBottom w:val="0"/>
              <w:divBdr>
                <w:top w:val="none" w:sz="0" w:space="0" w:color="auto"/>
                <w:left w:val="none" w:sz="0" w:space="0" w:color="auto"/>
                <w:bottom w:val="none" w:sz="0" w:space="0" w:color="auto"/>
                <w:right w:val="none" w:sz="0" w:space="0" w:color="auto"/>
              </w:divBdr>
            </w:div>
            <w:div w:id="1407260705">
              <w:marLeft w:val="0"/>
              <w:marRight w:val="0"/>
              <w:marTop w:val="0"/>
              <w:marBottom w:val="0"/>
              <w:divBdr>
                <w:top w:val="none" w:sz="0" w:space="0" w:color="auto"/>
                <w:left w:val="none" w:sz="0" w:space="0" w:color="auto"/>
                <w:bottom w:val="none" w:sz="0" w:space="0" w:color="auto"/>
                <w:right w:val="none" w:sz="0" w:space="0" w:color="auto"/>
              </w:divBdr>
            </w:div>
            <w:div w:id="1407260712">
              <w:marLeft w:val="0"/>
              <w:marRight w:val="0"/>
              <w:marTop w:val="0"/>
              <w:marBottom w:val="0"/>
              <w:divBdr>
                <w:top w:val="none" w:sz="0" w:space="0" w:color="auto"/>
                <w:left w:val="none" w:sz="0" w:space="0" w:color="auto"/>
                <w:bottom w:val="none" w:sz="0" w:space="0" w:color="auto"/>
                <w:right w:val="none" w:sz="0" w:space="0" w:color="auto"/>
              </w:divBdr>
            </w:div>
            <w:div w:id="1407260721">
              <w:marLeft w:val="0"/>
              <w:marRight w:val="0"/>
              <w:marTop w:val="0"/>
              <w:marBottom w:val="0"/>
              <w:divBdr>
                <w:top w:val="none" w:sz="0" w:space="0" w:color="auto"/>
                <w:left w:val="none" w:sz="0" w:space="0" w:color="auto"/>
                <w:bottom w:val="none" w:sz="0" w:space="0" w:color="auto"/>
                <w:right w:val="none" w:sz="0" w:space="0" w:color="auto"/>
              </w:divBdr>
            </w:div>
            <w:div w:id="1407260723">
              <w:marLeft w:val="0"/>
              <w:marRight w:val="0"/>
              <w:marTop w:val="0"/>
              <w:marBottom w:val="0"/>
              <w:divBdr>
                <w:top w:val="none" w:sz="0" w:space="0" w:color="auto"/>
                <w:left w:val="none" w:sz="0" w:space="0" w:color="auto"/>
                <w:bottom w:val="none" w:sz="0" w:space="0" w:color="auto"/>
                <w:right w:val="none" w:sz="0" w:space="0" w:color="auto"/>
              </w:divBdr>
            </w:div>
            <w:div w:id="1407260728">
              <w:marLeft w:val="0"/>
              <w:marRight w:val="0"/>
              <w:marTop w:val="0"/>
              <w:marBottom w:val="0"/>
              <w:divBdr>
                <w:top w:val="none" w:sz="0" w:space="0" w:color="auto"/>
                <w:left w:val="none" w:sz="0" w:space="0" w:color="auto"/>
                <w:bottom w:val="none" w:sz="0" w:space="0" w:color="auto"/>
                <w:right w:val="none" w:sz="0" w:space="0" w:color="auto"/>
              </w:divBdr>
            </w:div>
            <w:div w:id="1407260729">
              <w:marLeft w:val="0"/>
              <w:marRight w:val="0"/>
              <w:marTop w:val="0"/>
              <w:marBottom w:val="0"/>
              <w:divBdr>
                <w:top w:val="none" w:sz="0" w:space="0" w:color="auto"/>
                <w:left w:val="none" w:sz="0" w:space="0" w:color="auto"/>
                <w:bottom w:val="none" w:sz="0" w:space="0" w:color="auto"/>
                <w:right w:val="none" w:sz="0" w:space="0" w:color="auto"/>
              </w:divBdr>
            </w:div>
            <w:div w:id="1407260730">
              <w:marLeft w:val="0"/>
              <w:marRight w:val="0"/>
              <w:marTop w:val="0"/>
              <w:marBottom w:val="0"/>
              <w:divBdr>
                <w:top w:val="none" w:sz="0" w:space="0" w:color="auto"/>
                <w:left w:val="none" w:sz="0" w:space="0" w:color="auto"/>
                <w:bottom w:val="none" w:sz="0" w:space="0" w:color="auto"/>
                <w:right w:val="none" w:sz="0" w:space="0" w:color="auto"/>
              </w:divBdr>
            </w:div>
            <w:div w:id="1407260736">
              <w:marLeft w:val="0"/>
              <w:marRight w:val="0"/>
              <w:marTop w:val="0"/>
              <w:marBottom w:val="0"/>
              <w:divBdr>
                <w:top w:val="none" w:sz="0" w:space="0" w:color="auto"/>
                <w:left w:val="none" w:sz="0" w:space="0" w:color="auto"/>
                <w:bottom w:val="none" w:sz="0" w:space="0" w:color="auto"/>
                <w:right w:val="none" w:sz="0" w:space="0" w:color="auto"/>
              </w:divBdr>
            </w:div>
            <w:div w:id="1407260739">
              <w:marLeft w:val="0"/>
              <w:marRight w:val="0"/>
              <w:marTop w:val="0"/>
              <w:marBottom w:val="0"/>
              <w:divBdr>
                <w:top w:val="none" w:sz="0" w:space="0" w:color="auto"/>
                <w:left w:val="none" w:sz="0" w:space="0" w:color="auto"/>
                <w:bottom w:val="none" w:sz="0" w:space="0" w:color="auto"/>
                <w:right w:val="none" w:sz="0" w:space="0" w:color="auto"/>
              </w:divBdr>
            </w:div>
            <w:div w:id="1407260744">
              <w:marLeft w:val="0"/>
              <w:marRight w:val="0"/>
              <w:marTop w:val="0"/>
              <w:marBottom w:val="0"/>
              <w:divBdr>
                <w:top w:val="none" w:sz="0" w:space="0" w:color="auto"/>
                <w:left w:val="none" w:sz="0" w:space="0" w:color="auto"/>
                <w:bottom w:val="none" w:sz="0" w:space="0" w:color="auto"/>
                <w:right w:val="none" w:sz="0" w:space="0" w:color="auto"/>
              </w:divBdr>
            </w:div>
            <w:div w:id="1407260746">
              <w:marLeft w:val="0"/>
              <w:marRight w:val="0"/>
              <w:marTop w:val="0"/>
              <w:marBottom w:val="0"/>
              <w:divBdr>
                <w:top w:val="none" w:sz="0" w:space="0" w:color="auto"/>
                <w:left w:val="none" w:sz="0" w:space="0" w:color="auto"/>
                <w:bottom w:val="none" w:sz="0" w:space="0" w:color="auto"/>
                <w:right w:val="none" w:sz="0" w:space="0" w:color="auto"/>
              </w:divBdr>
            </w:div>
            <w:div w:id="1407260755">
              <w:marLeft w:val="0"/>
              <w:marRight w:val="0"/>
              <w:marTop w:val="0"/>
              <w:marBottom w:val="0"/>
              <w:divBdr>
                <w:top w:val="none" w:sz="0" w:space="0" w:color="auto"/>
                <w:left w:val="none" w:sz="0" w:space="0" w:color="auto"/>
                <w:bottom w:val="none" w:sz="0" w:space="0" w:color="auto"/>
                <w:right w:val="none" w:sz="0" w:space="0" w:color="auto"/>
              </w:divBdr>
            </w:div>
            <w:div w:id="1407260765">
              <w:marLeft w:val="0"/>
              <w:marRight w:val="0"/>
              <w:marTop w:val="0"/>
              <w:marBottom w:val="0"/>
              <w:divBdr>
                <w:top w:val="none" w:sz="0" w:space="0" w:color="auto"/>
                <w:left w:val="none" w:sz="0" w:space="0" w:color="auto"/>
                <w:bottom w:val="none" w:sz="0" w:space="0" w:color="auto"/>
                <w:right w:val="none" w:sz="0" w:space="0" w:color="auto"/>
              </w:divBdr>
            </w:div>
            <w:div w:id="1407260769">
              <w:marLeft w:val="0"/>
              <w:marRight w:val="0"/>
              <w:marTop w:val="0"/>
              <w:marBottom w:val="0"/>
              <w:divBdr>
                <w:top w:val="none" w:sz="0" w:space="0" w:color="auto"/>
                <w:left w:val="none" w:sz="0" w:space="0" w:color="auto"/>
                <w:bottom w:val="none" w:sz="0" w:space="0" w:color="auto"/>
                <w:right w:val="none" w:sz="0" w:space="0" w:color="auto"/>
              </w:divBdr>
            </w:div>
            <w:div w:id="1407260772">
              <w:marLeft w:val="0"/>
              <w:marRight w:val="0"/>
              <w:marTop w:val="0"/>
              <w:marBottom w:val="0"/>
              <w:divBdr>
                <w:top w:val="none" w:sz="0" w:space="0" w:color="auto"/>
                <w:left w:val="none" w:sz="0" w:space="0" w:color="auto"/>
                <w:bottom w:val="none" w:sz="0" w:space="0" w:color="auto"/>
                <w:right w:val="none" w:sz="0" w:space="0" w:color="auto"/>
              </w:divBdr>
            </w:div>
            <w:div w:id="1407260781">
              <w:marLeft w:val="0"/>
              <w:marRight w:val="0"/>
              <w:marTop w:val="0"/>
              <w:marBottom w:val="0"/>
              <w:divBdr>
                <w:top w:val="none" w:sz="0" w:space="0" w:color="auto"/>
                <w:left w:val="none" w:sz="0" w:space="0" w:color="auto"/>
                <w:bottom w:val="none" w:sz="0" w:space="0" w:color="auto"/>
                <w:right w:val="none" w:sz="0" w:space="0" w:color="auto"/>
              </w:divBdr>
            </w:div>
            <w:div w:id="1407260787">
              <w:marLeft w:val="0"/>
              <w:marRight w:val="0"/>
              <w:marTop w:val="0"/>
              <w:marBottom w:val="0"/>
              <w:divBdr>
                <w:top w:val="none" w:sz="0" w:space="0" w:color="auto"/>
                <w:left w:val="none" w:sz="0" w:space="0" w:color="auto"/>
                <w:bottom w:val="none" w:sz="0" w:space="0" w:color="auto"/>
                <w:right w:val="none" w:sz="0" w:space="0" w:color="auto"/>
              </w:divBdr>
            </w:div>
            <w:div w:id="1407260793">
              <w:marLeft w:val="0"/>
              <w:marRight w:val="0"/>
              <w:marTop w:val="0"/>
              <w:marBottom w:val="0"/>
              <w:divBdr>
                <w:top w:val="none" w:sz="0" w:space="0" w:color="auto"/>
                <w:left w:val="none" w:sz="0" w:space="0" w:color="auto"/>
                <w:bottom w:val="none" w:sz="0" w:space="0" w:color="auto"/>
                <w:right w:val="none" w:sz="0" w:space="0" w:color="auto"/>
              </w:divBdr>
            </w:div>
            <w:div w:id="1407260794">
              <w:marLeft w:val="0"/>
              <w:marRight w:val="0"/>
              <w:marTop w:val="0"/>
              <w:marBottom w:val="0"/>
              <w:divBdr>
                <w:top w:val="none" w:sz="0" w:space="0" w:color="auto"/>
                <w:left w:val="none" w:sz="0" w:space="0" w:color="auto"/>
                <w:bottom w:val="none" w:sz="0" w:space="0" w:color="auto"/>
                <w:right w:val="none" w:sz="0" w:space="0" w:color="auto"/>
              </w:divBdr>
            </w:div>
            <w:div w:id="1407260802">
              <w:marLeft w:val="0"/>
              <w:marRight w:val="0"/>
              <w:marTop w:val="0"/>
              <w:marBottom w:val="0"/>
              <w:divBdr>
                <w:top w:val="none" w:sz="0" w:space="0" w:color="auto"/>
                <w:left w:val="none" w:sz="0" w:space="0" w:color="auto"/>
                <w:bottom w:val="none" w:sz="0" w:space="0" w:color="auto"/>
                <w:right w:val="none" w:sz="0" w:space="0" w:color="auto"/>
              </w:divBdr>
            </w:div>
            <w:div w:id="1407260805">
              <w:marLeft w:val="0"/>
              <w:marRight w:val="0"/>
              <w:marTop w:val="0"/>
              <w:marBottom w:val="0"/>
              <w:divBdr>
                <w:top w:val="none" w:sz="0" w:space="0" w:color="auto"/>
                <w:left w:val="none" w:sz="0" w:space="0" w:color="auto"/>
                <w:bottom w:val="none" w:sz="0" w:space="0" w:color="auto"/>
                <w:right w:val="none" w:sz="0" w:space="0" w:color="auto"/>
              </w:divBdr>
            </w:div>
            <w:div w:id="1407260806">
              <w:marLeft w:val="0"/>
              <w:marRight w:val="0"/>
              <w:marTop w:val="0"/>
              <w:marBottom w:val="0"/>
              <w:divBdr>
                <w:top w:val="none" w:sz="0" w:space="0" w:color="auto"/>
                <w:left w:val="none" w:sz="0" w:space="0" w:color="auto"/>
                <w:bottom w:val="none" w:sz="0" w:space="0" w:color="auto"/>
                <w:right w:val="none" w:sz="0" w:space="0" w:color="auto"/>
              </w:divBdr>
            </w:div>
            <w:div w:id="1407260807">
              <w:marLeft w:val="0"/>
              <w:marRight w:val="0"/>
              <w:marTop w:val="0"/>
              <w:marBottom w:val="0"/>
              <w:divBdr>
                <w:top w:val="none" w:sz="0" w:space="0" w:color="auto"/>
                <w:left w:val="none" w:sz="0" w:space="0" w:color="auto"/>
                <w:bottom w:val="none" w:sz="0" w:space="0" w:color="auto"/>
                <w:right w:val="none" w:sz="0" w:space="0" w:color="auto"/>
              </w:divBdr>
            </w:div>
            <w:div w:id="1407260809">
              <w:marLeft w:val="0"/>
              <w:marRight w:val="0"/>
              <w:marTop w:val="0"/>
              <w:marBottom w:val="0"/>
              <w:divBdr>
                <w:top w:val="none" w:sz="0" w:space="0" w:color="auto"/>
                <w:left w:val="none" w:sz="0" w:space="0" w:color="auto"/>
                <w:bottom w:val="none" w:sz="0" w:space="0" w:color="auto"/>
                <w:right w:val="none" w:sz="0" w:space="0" w:color="auto"/>
              </w:divBdr>
            </w:div>
            <w:div w:id="1407260811">
              <w:marLeft w:val="0"/>
              <w:marRight w:val="0"/>
              <w:marTop w:val="0"/>
              <w:marBottom w:val="0"/>
              <w:divBdr>
                <w:top w:val="none" w:sz="0" w:space="0" w:color="auto"/>
                <w:left w:val="none" w:sz="0" w:space="0" w:color="auto"/>
                <w:bottom w:val="none" w:sz="0" w:space="0" w:color="auto"/>
                <w:right w:val="none" w:sz="0" w:space="0" w:color="auto"/>
              </w:divBdr>
            </w:div>
            <w:div w:id="1407260819">
              <w:marLeft w:val="0"/>
              <w:marRight w:val="0"/>
              <w:marTop w:val="0"/>
              <w:marBottom w:val="0"/>
              <w:divBdr>
                <w:top w:val="none" w:sz="0" w:space="0" w:color="auto"/>
                <w:left w:val="none" w:sz="0" w:space="0" w:color="auto"/>
                <w:bottom w:val="none" w:sz="0" w:space="0" w:color="auto"/>
                <w:right w:val="none" w:sz="0" w:space="0" w:color="auto"/>
              </w:divBdr>
            </w:div>
            <w:div w:id="1407260822">
              <w:marLeft w:val="0"/>
              <w:marRight w:val="0"/>
              <w:marTop w:val="0"/>
              <w:marBottom w:val="0"/>
              <w:divBdr>
                <w:top w:val="none" w:sz="0" w:space="0" w:color="auto"/>
                <w:left w:val="none" w:sz="0" w:space="0" w:color="auto"/>
                <w:bottom w:val="none" w:sz="0" w:space="0" w:color="auto"/>
                <w:right w:val="none" w:sz="0" w:space="0" w:color="auto"/>
              </w:divBdr>
            </w:div>
            <w:div w:id="1407260824">
              <w:marLeft w:val="0"/>
              <w:marRight w:val="0"/>
              <w:marTop w:val="0"/>
              <w:marBottom w:val="0"/>
              <w:divBdr>
                <w:top w:val="none" w:sz="0" w:space="0" w:color="auto"/>
                <w:left w:val="none" w:sz="0" w:space="0" w:color="auto"/>
                <w:bottom w:val="none" w:sz="0" w:space="0" w:color="auto"/>
                <w:right w:val="none" w:sz="0" w:space="0" w:color="auto"/>
              </w:divBdr>
            </w:div>
            <w:div w:id="1407260825">
              <w:marLeft w:val="0"/>
              <w:marRight w:val="0"/>
              <w:marTop w:val="0"/>
              <w:marBottom w:val="0"/>
              <w:divBdr>
                <w:top w:val="none" w:sz="0" w:space="0" w:color="auto"/>
                <w:left w:val="none" w:sz="0" w:space="0" w:color="auto"/>
                <w:bottom w:val="none" w:sz="0" w:space="0" w:color="auto"/>
                <w:right w:val="none" w:sz="0" w:space="0" w:color="auto"/>
              </w:divBdr>
            </w:div>
            <w:div w:id="1407260832">
              <w:marLeft w:val="0"/>
              <w:marRight w:val="0"/>
              <w:marTop w:val="0"/>
              <w:marBottom w:val="0"/>
              <w:divBdr>
                <w:top w:val="none" w:sz="0" w:space="0" w:color="auto"/>
                <w:left w:val="none" w:sz="0" w:space="0" w:color="auto"/>
                <w:bottom w:val="none" w:sz="0" w:space="0" w:color="auto"/>
                <w:right w:val="none" w:sz="0" w:space="0" w:color="auto"/>
              </w:divBdr>
            </w:div>
            <w:div w:id="1407260835">
              <w:marLeft w:val="0"/>
              <w:marRight w:val="0"/>
              <w:marTop w:val="0"/>
              <w:marBottom w:val="0"/>
              <w:divBdr>
                <w:top w:val="none" w:sz="0" w:space="0" w:color="auto"/>
                <w:left w:val="none" w:sz="0" w:space="0" w:color="auto"/>
                <w:bottom w:val="none" w:sz="0" w:space="0" w:color="auto"/>
                <w:right w:val="none" w:sz="0" w:space="0" w:color="auto"/>
              </w:divBdr>
            </w:div>
            <w:div w:id="1407260840">
              <w:marLeft w:val="0"/>
              <w:marRight w:val="0"/>
              <w:marTop w:val="0"/>
              <w:marBottom w:val="0"/>
              <w:divBdr>
                <w:top w:val="none" w:sz="0" w:space="0" w:color="auto"/>
                <w:left w:val="none" w:sz="0" w:space="0" w:color="auto"/>
                <w:bottom w:val="none" w:sz="0" w:space="0" w:color="auto"/>
                <w:right w:val="none" w:sz="0" w:space="0" w:color="auto"/>
              </w:divBdr>
            </w:div>
            <w:div w:id="1407260841">
              <w:marLeft w:val="0"/>
              <w:marRight w:val="0"/>
              <w:marTop w:val="0"/>
              <w:marBottom w:val="0"/>
              <w:divBdr>
                <w:top w:val="none" w:sz="0" w:space="0" w:color="auto"/>
                <w:left w:val="none" w:sz="0" w:space="0" w:color="auto"/>
                <w:bottom w:val="none" w:sz="0" w:space="0" w:color="auto"/>
                <w:right w:val="none" w:sz="0" w:space="0" w:color="auto"/>
              </w:divBdr>
            </w:div>
            <w:div w:id="1407260843">
              <w:marLeft w:val="0"/>
              <w:marRight w:val="0"/>
              <w:marTop w:val="0"/>
              <w:marBottom w:val="0"/>
              <w:divBdr>
                <w:top w:val="none" w:sz="0" w:space="0" w:color="auto"/>
                <w:left w:val="none" w:sz="0" w:space="0" w:color="auto"/>
                <w:bottom w:val="none" w:sz="0" w:space="0" w:color="auto"/>
                <w:right w:val="none" w:sz="0" w:space="0" w:color="auto"/>
              </w:divBdr>
            </w:div>
            <w:div w:id="1407260855">
              <w:marLeft w:val="0"/>
              <w:marRight w:val="0"/>
              <w:marTop w:val="0"/>
              <w:marBottom w:val="0"/>
              <w:divBdr>
                <w:top w:val="none" w:sz="0" w:space="0" w:color="auto"/>
                <w:left w:val="none" w:sz="0" w:space="0" w:color="auto"/>
                <w:bottom w:val="none" w:sz="0" w:space="0" w:color="auto"/>
                <w:right w:val="none" w:sz="0" w:space="0" w:color="auto"/>
              </w:divBdr>
            </w:div>
            <w:div w:id="1407260856">
              <w:marLeft w:val="0"/>
              <w:marRight w:val="0"/>
              <w:marTop w:val="0"/>
              <w:marBottom w:val="0"/>
              <w:divBdr>
                <w:top w:val="none" w:sz="0" w:space="0" w:color="auto"/>
                <w:left w:val="none" w:sz="0" w:space="0" w:color="auto"/>
                <w:bottom w:val="none" w:sz="0" w:space="0" w:color="auto"/>
                <w:right w:val="none" w:sz="0" w:space="0" w:color="auto"/>
              </w:divBdr>
            </w:div>
            <w:div w:id="1407260858">
              <w:marLeft w:val="0"/>
              <w:marRight w:val="0"/>
              <w:marTop w:val="0"/>
              <w:marBottom w:val="0"/>
              <w:divBdr>
                <w:top w:val="none" w:sz="0" w:space="0" w:color="auto"/>
                <w:left w:val="none" w:sz="0" w:space="0" w:color="auto"/>
                <w:bottom w:val="none" w:sz="0" w:space="0" w:color="auto"/>
                <w:right w:val="none" w:sz="0" w:space="0" w:color="auto"/>
              </w:divBdr>
            </w:div>
            <w:div w:id="1407260859">
              <w:marLeft w:val="0"/>
              <w:marRight w:val="0"/>
              <w:marTop w:val="0"/>
              <w:marBottom w:val="0"/>
              <w:divBdr>
                <w:top w:val="none" w:sz="0" w:space="0" w:color="auto"/>
                <w:left w:val="none" w:sz="0" w:space="0" w:color="auto"/>
                <w:bottom w:val="none" w:sz="0" w:space="0" w:color="auto"/>
                <w:right w:val="none" w:sz="0" w:space="0" w:color="auto"/>
              </w:divBdr>
            </w:div>
            <w:div w:id="1407260862">
              <w:marLeft w:val="0"/>
              <w:marRight w:val="0"/>
              <w:marTop w:val="0"/>
              <w:marBottom w:val="0"/>
              <w:divBdr>
                <w:top w:val="none" w:sz="0" w:space="0" w:color="auto"/>
                <w:left w:val="none" w:sz="0" w:space="0" w:color="auto"/>
                <w:bottom w:val="none" w:sz="0" w:space="0" w:color="auto"/>
                <w:right w:val="none" w:sz="0" w:space="0" w:color="auto"/>
              </w:divBdr>
            </w:div>
            <w:div w:id="1407260867">
              <w:marLeft w:val="0"/>
              <w:marRight w:val="0"/>
              <w:marTop w:val="0"/>
              <w:marBottom w:val="0"/>
              <w:divBdr>
                <w:top w:val="none" w:sz="0" w:space="0" w:color="auto"/>
                <w:left w:val="none" w:sz="0" w:space="0" w:color="auto"/>
                <w:bottom w:val="none" w:sz="0" w:space="0" w:color="auto"/>
                <w:right w:val="none" w:sz="0" w:space="0" w:color="auto"/>
              </w:divBdr>
            </w:div>
            <w:div w:id="1407260870">
              <w:marLeft w:val="0"/>
              <w:marRight w:val="0"/>
              <w:marTop w:val="0"/>
              <w:marBottom w:val="0"/>
              <w:divBdr>
                <w:top w:val="none" w:sz="0" w:space="0" w:color="auto"/>
                <w:left w:val="none" w:sz="0" w:space="0" w:color="auto"/>
                <w:bottom w:val="none" w:sz="0" w:space="0" w:color="auto"/>
                <w:right w:val="none" w:sz="0" w:space="0" w:color="auto"/>
              </w:divBdr>
            </w:div>
            <w:div w:id="1407260871">
              <w:marLeft w:val="0"/>
              <w:marRight w:val="0"/>
              <w:marTop w:val="0"/>
              <w:marBottom w:val="0"/>
              <w:divBdr>
                <w:top w:val="none" w:sz="0" w:space="0" w:color="auto"/>
                <w:left w:val="none" w:sz="0" w:space="0" w:color="auto"/>
                <w:bottom w:val="none" w:sz="0" w:space="0" w:color="auto"/>
                <w:right w:val="none" w:sz="0" w:space="0" w:color="auto"/>
              </w:divBdr>
            </w:div>
            <w:div w:id="1407260874">
              <w:marLeft w:val="0"/>
              <w:marRight w:val="0"/>
              <w:marTop w:val="0"/>
              <w:marBottom w:val="0"/>
              <w:divBdr>
                <w:top w:val="none" w:sz="0" w:space="0" w:color="auto"/>
                <w:left w:val="none" w:sz="0" w:space="0" w:color="auto"/>
                <w:bottom w:val="none" w:sz="0" w:space="0" w:color="auto"/>
                <w:right w:val="none" w:sz="0" w:space="0" w:color="auto"/>
              </w:divBdr>
            </w:div>
            <w:div w:id="1407260875">
              <w:marLeft w:val="0"/>
              <w:marRight w:val="0"/>
              <w:marTop w:val="0"/>
              <w:marBottom w:val="0"/>
              <w:divBdr>
                <w:top w:val="none" w:sz="0" w:space="0" w:color="auto"/>
                <w:left w:val="none" w:sz="0" w:space="0" w:color="auto"/>
                <w:bottom w:val="none" w:sz="0" w:space="0" w:color="auto"/>
                <w:right w:val="none" w:sz="0" w:space="0" w:color="auto"/>
              </w:divBdr>
            </w:div>
            <w:div w:id="1407260876">
              <w:marLeft w:val="0"/>
              <w:marRight w:val="0"/>
              <w:marTop w:val="0"/>
              <w:marBottom w:val="0"/>
              <w:divBdr>
                <w:top w:val="none" w:sz="0" w:space="0" w:color="auto"/>
                <w:left w:val="none" w:sz="0" w:space="0" w:color="auto"/>
                <w:bottom w:val="none" w:sz="0" w:space="0" w:color="auto"/>
                <w:right w:val="none" w:sz="0" w:space="0" w:color="auto"/>
              </w:divBdr>
            </w:div>
            <w:div w:id="1407260877">
              <w:marLeft w:val="0"/>
              <w:marRight w:val="0"/>
              <w:marTop w:val="0"/>
              <w:marBottom w:val="0"/>
              <w:divBdr>
                <w:top w:val="none" w:sz="0" w:space="0" w:color="auto"/>
                <w:left w:val="none" w:sz="0" w:space="0" w:color="auto"/>
                <w:bottom w:val="none" w:sz="0" w:space="0" w:color="auto"/>
                <w:right w:val="none" w:sz="0" w:space="0" w:color="auto"/>
              </w:divBdr>
            </w:div>
            <w:div w:id="1407260880">
              <w:marLeft w:val="0"/>
              <w:marRight w:val="0"/>
              <w:marTop w:val="0"/>
              <w:marBottom w:val="0"/>
              <w:divBdr>
                <w:top w:val="none" w:sz="0" w:space="0" w:color="auto"/>
                <w:left w:val="none" w:sz="0" w:space="0" w:color="auto"/>
                <w:bottom w:val="none" w:sz="0" w:space="0" w:color="auto"/>
                <w:right w:val="none" w:sz="0" w:space="0" w:color="auto"/>
              </w:divBdr>
            </w:div>
            <w:div w:id="1407260886">
              <w:marLeft w:val="0"/>
              <w:marRight w:val="0"/>
              <w:marTop w:val="0"/>
              <w:marBottom w:val="0"/>
              <w:divBdr>
                <w:top w:val="none" w:sz="0" w:space="0" w:color="auto"/>
                <w:left w:val="none" w:sz="0" w:space="0" w:color="auto"/>
                <w:bottom w:val="none" w:sz="0" w:space="0" w:color="auto"/>
                <w:right w:val="none" w:sz="0" w:space="0" w:color="auto"/>
              </w:divBdr>
            </w:div>
            <w:div w:id="1407260890">
              <w:marLeft w:val="0"/>
              <w:marRight w:val="0"/>
              <w:marTop w:val="0"/>
              <w:marBottom w:val="0"/>
              <w:divBdr>
                <w:top w:val="none" w:sz="0" w:space="0" w:color="auto"/>
                <w:left w:val="none" w:sz="0" w:space="0" w:color="auto"/>
                <w:bottom w:val="none" w:sz="0" w:space="0" w:color="auto"/>
                <w:right w:val="none" w:sz="0" w:space="0" w:color="auto"/>
              </w:divBdr>
            </w:div>
            <w:div w:id="1407260891">
              <w:marLeft w:val="0"/>
              <w:marRight w:val="0"/>
              <w:marTop w:val="0"/>
              <w:marBottom w:val="0"/>
              <w:divBdr>
                <w:top w:val="none" w:sz="0" w:space="0" w:color="auto"/>
                <w:left w:val="none" w:sz="0" w:space="0" w:color="auto"/>
                <w:bottom w:val="none" w:sz="0" w:space="0" w:color="auto"/>
                <w:right w:val="none" w:sz="0" w:space="0" w:color="auto"/>
              </w:divBdr>
            </w:div>
            <w:div w:id="1407260892">
              <w:marLeft w:val="0"/>
              <w:marRight w:val="0"/>
              <w:marTop w:val="0"/>
              <w:marBottom w:val="0"/>
              <w:divBdr>
                <w:top w:val="none" w:sz="0" w:space="0" w:color="auto"/>
                <w:left w:val="none" w:sz="0" w:space="0" w:color="auto"/>
                <w:bottom w:val="none" w:sz="0" w:space="0" w:color="auto"/>
                <w:right w:val="none" w:sz="0" w:space="0" w:color="auto"/>
              </w:divBdr>
            </w:div>
            <w:div w:id="1407260893">
              <w:marLeft w:val="0"/>
              <w:marRight w:val="0"/>
              <w:marTop w:val="0"/>
              <w:marBottom w:val="0"/>
              <w:divBdr>
                <w:top w:val="none" w:sz="0" w:space="0" w:color="auto"/>
                <w:left w:val="none" w:sz="0" w:space="0" w:color="auto"/>
                <w:bottom w:val="none" w:sz="0" w:space="0" w:color="auto"/>
                <w:right w:val="none" w:sz="0" w:space="0" w:color="auto"/>
              </w:divBdr>
            </w:div>
            <w:div w:id="1407260896">
              <w:marLeft w:val="0"/>
              <w:marRight w:val="0"/>
              <w:marTop w:val="0"/>
              <w:marBottom w:val="0"/>
              <w:divBdr>
                <w:top w:val="none" w:sz="0" w:space="0" w:color="auto"/>
                <w:left w:val="none" w:sz="0" w:space="0" w:color="auto"/>
                <w:bottom w:val="none" w:sz="0" w:space="0" w:color="auto"/>
                <w:right w:val="none" w:sz="0" w:space="0" w:color="auto"/>
              </w:divBdr>
            </w:div>
            <w:div w:id="1407260898">
              <w:marLeft w:val="0"/>
              <w:marRight w:val="0"/>
              <w:marTop w:val="0"/>
              <w:marBottom w:val="0"/>
              <w:divBdr>
                <w:top w:val="none" w:sz="0" w:space="0" w:color="auto"/>
                <w:left w:val="none" w:sz="0" w:space="0" w:color="auto"/>
                <w:bottom w:val="none" w:sz="0" w:space="0" w:color="auto"/>
                <w:right w:val="none" w:sz="0" w:space="0" w:color="auto"/>
              </w:divBdr>
            </w:div>
            <w:div w:id="1407260900">
              <w:marLeft w:val="0"/>
              <w:marRight w:val="0"/>
              <w:marTop w:val="0"/>
              <w:marBottom w:val="0"/>
              <w:divBdr>
                <w:top w:val="none" w:sz="0" w:space="0" w:color="auto"/>
                <w:left w:val="none" w:sz="0" w:space="0" w:color="auto"/>
                <w:bottom w:val="none" w:sz="0" w:space="0" w:color="auto"/>
                <w:right w:val="none" w:sz="0" w:space="0" w:color="auto"/>
              </w:divBdr>
            </w:div>
            <w:div w:id="1407260901">
              <w:marLeft w:val="0"/>
              <w:marRight w:val="0"/>
              <w:marTop w:val="0"/>
              <w:marBottom w:val="0"/>
              <w:divBdr>
                <w:top w:val="none" w:sz="0" w:space="0" w:color="auto"/>
                <w:left w:val="none" w:sz="0" w:space="0" w:color="auto"/>
                <w:bottom w:val="none" w:sz="0" w:space="0" w:color="auto"/>
                <w:right w:val="none" w:sz="0" w:space="0" w:color="auto"/>
              </w:divBdr>
            </w:div>
            <w:div w:id="1407260904">
              <w:marLeft w:val="0"/>
              <w:marRight w:val="0"/>
              <w:marTop w:val="0"/>
              <w:marBottom w:val="0"/>
              <w:divBdr>
                <w:top w:val="none" w:sz="0" w:space="0" w:color="auto"/>
                <w:left w:val="none" w:sz="0" w:space="0" w:color="auto"/>
                <w:bottom w:val="none" w:sz="0" w:space="0" w:color="auto"/>
                <w:right w:val="none" w:sz="0" w:space="0" w:color="auto"/>
              </w:divBdr>
            </w:div>
            <w:div w:id="1407260905">
              <w:marLeft w:val="0"/>
              <w:marRight w:val="0"/>
              <w:marTop w:val="0"/>
              <w:marBottom w:val="0"/>
              <w:divBdr>
                <w:top w:val="none" w:sz="0" w:space="0" w:color="auto"/>
                <w:left w:val="none" w:sz="0" w:space="0" w:color="auto"/>
                <w:bottom w:val="none" w:sz="0" w:space="0" w:color="auto"/>
                <w:right w:val="none" w:sz="0" w:space="0" w:color="auto"/>
              </w:divBdr>
            </w:div>
            <w:div w:id="1407260906">
              <w:marLeft w:val="0"/>
              <w:marRight w:val="0"/>
              <w:marTop w:val="0"/>
              <w:marBottom w:val="0"/>
              <w:divBdr>
                <w:top w:val="none" w:sz="0" w:space="0" w:color="auto"/>
                <w:left w:val="none" w:sz="0" w:space="0" w:color="auto"/>
                <w:bottom w:val="none" w:sz="0" w:space="0" w:color="auto"/>
                <w:right w:val="none" w:sz="0" w:space="0" w:color="auto"/>
              </w:divBdr>
            </w:div>
            <w:div w:id="1407260910">
              <w:marLeft w:val="0"/>
              <w:marRight w:val="0"/>
              <w:marTop w:val="0"/>
              <w:marBottom w:val="0"/>
              <w:divBdr>
                <w:top w:val="none" w:sz="0" w:space="0" w:color="auto"/>
                <w:left w:val="none" w:sz="0" w:space="0" w:color="auto"/>
                <w:bottom w:val="none" w:sz="0" w:space="0" w:color="auto"/>
                <w:right w:val="none" w:sz="0" w:space="0" w:color="auto"/>
              </w:divBdr>
            </w:div>
            <w:div w:id="14072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792">
      <w:marLeft w:val="0"/>
      <w:marRight w:val="0"/>
      <w:marTop w:val="0"/>
      <w:marBottom w:val="0"/>
      <w:divBdr>
        <w:top w:val="none" w:sz="0" w:space="0" w:color="auto"/>
        <w:left w:val="none" w:sz="0" w:space="0" w:color="auto"/>
        <w:bottom w:val="none" w:sz="0" w:space="0" w:color="auto"/>
        <w:right w:val="none" w:sz="0" w:space="0" w:color="auto"/>
      </w:divBdr>
      <w:divsChild>
        <w:div w:id="1407260837">
          <w:marLeft w:val="0"/>
          <w:marRight w:val="0"/>
          <w:marTop w:val="0"/>
          <w:marBottom w:val="0"/>
          <w:divBdr>
            <w:top w:val="none" w:sz="0" w:space="0" w:color="auto"/>
            <w:left w:val="none" w:sz="0" w:space="0" w:color="auto"/>
            <w:bottom w:val="none" w:sz="0" w:space="0" w:color="auto"/>
            <w:right w:val="none" w:sz="0" w:space="0" w:color="auto"/>
          </w:divBdr>
          <w:divsChild>
            <w:div w:id="14072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863">
      <w:marLeft w:val="0"/>
      <w:marRight w:val="0"/>
      <w:marTop w:val="0"/>
      <w:marBottom w:val="0"/>
      <w:divBdr>
        <w:top w:val="none" w:sz="0" w:space="0" w:color="auto"/>
        <w:left w:val="none" w:sz="0" w:space="0" w:color="auto"/>
        <w:bottom w:val="none" w:sz="0" w:space="0" w:color="auto"/>
        <w:right w:val="none" w:sz="0" w:space="0" w:color="auto"/>
      </w:divBdr>
      <w:divsChild>
        <w:div w:id="1407260830">
          <w:marLeft w:val="0"/>
          <w:marRight w:val="0"/>
          <w:marTop w:val="0"/>
          <w:marBottom w:val="0"/>
          <w:divBdr>
            <w:top w:val="none" w:sz="0" w:space="0" w:color="auto"/>
            <w:left w:val="none" w:sz="0" w:space="0" w:color="auto"/>
            <w:bottom w:val="none" w:sz="0" w:space="0" w:color="auto"/>
            <w:right w:val="none" w:sz="0" w:space="0" w:color="auto"/>
          </w:divBdr>
          <w:divsChild>
            <w:div w:id="1407260697">
              <w:marLeft w:val="0"/>
              <w:marRight w:val="0"/>
              <w:marTop w:val="0"/>
              <w:marBottom w:val="0"/>
              <w:divBdr>
                <w:top w:val="none" w:sz="0" w:space="0" w:color="auto"/>
                <w:left w:val="none" w:sz="0" w:space="0" w:color="auto"/>
                <w:bottom w:val="none" w:sz="0" w:space="0" w:color="auto"/>
                <w:right w:val="none" w:sz="0" w:space="0" w:color="auto"/>
              </w:divBdr>
            </w:div>
            <w:div w:id="1407260699">
              <w:marLeft w:val="0"/>
              <w:marRight w:val="0"/>
              <w:marTop w:val="0"/>
              <w:marBottom w:val="0"/>
              <w:divBdr>
                <w:top w:val="none" w:sz="0" w:space="0" w:color="auto"/>
                <w:left w:val="none" w:sz="0" w:space="0" w:color="auto"/>
                <w:bottom w:val="none" w:sz="0" w:space="0" w:color="auto"/>
                <w:right w:val="none" w:sz="0" w:space="0" w:color="auto"/>
              </w:divBdr>
            </w:div>
            <w:div w:id="1407260707">
              <w:marLeft w:val="0"/>
              <w:marRight w:val="0"/>
              <w:marTop w:val="0"/>
              <w:marBottom w:val="0"/>
              <w:divBdr>
                <w:top w:val="none" w:sz="0" w:space="0" w:color="auto"/>
                <w:left w:val="none" w:sz="0" w:space="0" w:color="auto"/>
                <w:bottom w:val="none" w:sz="0" w:space="0" w:color="auto"/>
                <w:right w:val="none" w:sz="0" w:space="0" w:color="auto"/>
              </w:divBdr>
            </w:div>
            <w:div w:id="1407260716">
              <w:marLeft w:val="0"/>
              <w:marRight w:val="0"/>
              <w:marTop w:val="0"/>
              <w:marBottom w:val="0"/>
              <w:divBdr>
                <w:top w:val="none" w:sz="0" w:space="0" w:color="auto"/>
                <w:left w:val="none" w:sz="0" w:space="0" w:color="auto"/>
                <w:bottom w:val="none" w:sz="0" w:space="0" w:color="auto"/>
                <w:right w:val="none" w:sz="0" w:space="0" w:color="auto"/>
              </w:divBdr>
            </w:div>
            <w:div w:id="1407260718">
              <w:marLeft w:val="0"/>
              <w:marRight w:val="0"/>
              <w:marTop w:val="0"/>
              <w:marBottom w:val="0"/>
              <w:divBdr>
                <w:top w:val="none" w:sz="0" w:space="0" w:color="auto"/>
                <w:left w:val="none" w:sz="0" w:space="0" w:color="auto"/>
                <w:bottom w:val="none" w:sz="0" w:space="0" w:color="auto"/>
                <w:right w:val="none" w:sz="0" w:space="0" w:color="auto"/>
              </w:divBdr>
            </w:div>
            <w:div w:id="1407260720">
              <w:marLeft w:val="0"/>
              <w:marRight w:val="0"/>
              <w:marTop w:val="0"/>
              <w:marBottom w:val="0"/>
              <w:divBdr>
                <w:top w:val="none" w:sz="0" w:space="0" w:color="auto"/>
                <w:left w:val="none" w:sz="0" w:space="0" w:color="auto"/>
                <w:bottom w:val="none" w:sz="0" w:space="0" w:color="auto"/>
                <w:right w:val="none" w:sz="0" w:space="0" w:color="auto"/>
              </w:divBdr>
            </w:div>
            <w:div w:id="1407260722">
              <w:marLeft w:val="0"/>
              <w:marRight w:val="0"/>
              <w:marTop w:val="0"/>
              <w:marBottom w:val="0"/>
              <w:divBdr>
                <w:top w:val="none" w:sz="0" w:space="0" w:color="auto"/>
                <w:left w:val="none" w:sz="0" w:space="0" w:color="auto"/>
                <w:bottom w:val="none" w:sz="0" w:space="0" w:color="auto"/>
                <w:right w:val="none" w:sz="0" w:space="0" w:color="auto"/>
              </w:divBdr>
            </w:div>
            <w:div w:id="1407260724">
              <w:marLeft w:val="0"/>
              <w:marRight w:val="0"/>
              <w:marTop w:val="0"/>
              <w:marBottom w:val="0"/>
              <w:divBdr>
                <w:top w:val="none" w:sz="0" w:space="0" w:color="auto"/>
                <w:left w:val="none" w:sz="0" w:space="0" w:color="auto"/>
                <w:bottom w:val="none" w:sz="0" w:space="0" w:color="auto"/>
                <w:right w:val="none" w:sz="0" w:space="0" w:color="auto"/>
              </w:divBdr>
            </w:div>
            <w:div w:id="1407260726">
              <w:marLeft w:val="0"/>
              <w:marRight w:val="0"/>
              <w:marTop w:val="0"/>
              <w:marBottom w:val="0"/>
              <w:divBdr>
                <w:top w:val="none" w:sz="0" w:space="0" w:color="auto"/>
                <w:left w:val="none" w:sz="0" w:space="0" w:color="auto"/>
                <w:bottom w:val="none" w:sz="0" w:space="0" w:color="auto"/>
                <w:right w:val="none" w:sz="0" w:space="0" w:color="auto"/>
              </w:divBdr>
            </w:div>
            <w:div w:id="1407260727">
              <w:marLeft w:val="0"/>
              <w:marRight w:val="0"/>
              <w:marTop w:val="0"/>
              <w:marBottom w:val="0"/>
              <w:divBdr>
                <w:top w:val="none" w:sz="0" w:space="0" w:color="auto"/>
                <w:left w:val="none" w:sz="0" w:space="0" w:color="auto"/>
                <w:bottom w:val="none" w:sz="0" w:space="0" w:color="auto"/>
                <w:right w:val="none" w:sz="0" w:space="0" w:color="auto"/>
              </w:divBdr>
            </w:div>
            <w:div w:id="1407260731">
              <w:marLeft w:val="0"/>
              <w:marRight w:val="0"/>
              <w:marTop w:val="0"/>
              <w:marBottom w:val="0"/>
              <w:divBdr>
                <w:top w:val="none" w:sz="0" w:space="0" w:color="auto"/>
                <w:left w:val="none" w:sz="0" w:space="0" w:color="auto"/>
                <w:bottom w:val="none" w:sz="0" w:space="0" w:color="auto"/>
                <w:right w:val="none" w:sz="0" w:space="0" w:color="auto"/>
              </w:divBdr>
            </w:div>
            <w:div w:id="1407260732">
              <w:marLeft w:val="0"/>
              <w:marRight w:val="0"/>
              <w:marTop w:val="0"/>
              <w:marBottom w:val="0"/>
              <w:divBdr>
                <w:top w:val="none" w:sz="0" w:space="0" w:color="auto"/>
                <w:left w:val="none" w:sz="0" w:space="0" w:color="auto"/>
                <w:bottom w:val="none" w:sz="0" w:space="0" w:color="auto"/>
                <w:right w:val="none" w:sz="0" w:space="0" w:color="auto"/>
              </w:divBdr>
            </w:div>
            <w:div w:id="1407260734">
              <w:marLeft w:val="0"/>
              <w:marRight w:val="0"/>
              <w:marTop w:val="0"/>
              <w:marBottom w:val="0"/>
              <w:divBdr>
                <w:top w:val="none" w:sz="0" w:space="0" w:color="auto"/>
                <w:left w:val="none" w:sz="0" w:space="0" w:color="auto"/>
                <w:bottom w:val="none" w:sz="0" w:space="0" w:color="auto"/>
                <w:right w:val="none" w:sz="0" w:space="0" w:color="auto"/>
              </w:divBdr>
            </w:div>
            <w:div w:id="1407260737">
              <w:marLeft w:val="0"/>
              <w:marRight w:val="0"/>
              <w:marTop w:val="0"/>
              <w:marBottom w:val="0"/>
              <w:divBdr>
                <w:top w:val="none" w:sz="0" w:space="0" w:color="auto"/>
                <w:left w:val="none" w:sz="0" w:space="0" w:color="auto"/>
                <w:bottom w:val="none" w:sz="0" w:space="0" w:color="auto"/>
                <w:right w:val="none" w:sz="0" w:space="0" w:color="auto"/>
              </w:divBdr>
            </w:div>
            <w:div w:id="1407260738">
              <w:marLeft w:val="0"/>
              <w:marRight w:val="0"/>
              <w:marTop w:val="0"/>
              <w:marBottom w:val="0"/>
              <w:divBdr>
                <w:top w:val="none" w:sz="0" w:space="0" w:color="auto"/>
                <w:left w:val="none" w:sz="0" w:space="0" w:color="auto"/>
                <w:bottom w:val="none" w:sz="0" w:space="0" w:color="auto"/>
                <w:right w:val="none" w:sz="0" w:space="0" w:color="auto"/>
              </w:divBdr>
            </w:div>
            <w:div w:id="1407260743">
              <w:marLeft w:val="0"/>
              <w:marRight w:val="0"/>
              <w:marTop w:val="0"/>
              <w:marBottom w:val="0"/>
              <w:divBdr>
                <w:top w:val="none" w:sz="0" w:space="0" w:color="auto"/>
                <w:left w:val="none" w:sz="0" w:space="0" w:color="auto"/>
                <w:bottom w:val="none" w:sz="0" w:space="0" w:color="auto"/>
                <w:right w:val="none" w:sz="0" w:space="0" w:color="auto"/>
              </w:divBdr>
            </w:div>
            <w:div w:id="1407260745">
              <w:marLeft w:val="0"/>
              <w:marRight w:val="0"/>
              <w:marTop w:val="0"/>
              <w:marBottom w:val="0"/>
              <w:divBdr>
                <w:top w:val="none" w:sz="0" w:space="0" w:color="auto"/>
                <w:left w:val="none" w:sz="0" w:space="0" w:color="auto"/>
                <w:bottom w:val="none" w:sz="0" w:space="0" w:color="auto"/>
                <w:right w:val="none" w:sz="0" w:space="0" w:color="auto"/>
              </w:divBdr>
            </w:div>
            <w:div w:id="1407260747">
              <w:marLeft w:val="0"/>
              <w:marRight w:val="0"/>
              <w:marTop w:val="0"/>
              <w:marBottom w:val="0"/>
              <w:divBdr>
                <w:top w:val="none" w:sz="0" w:space="0" w:color="auto"/>
                <w:left w:val="none" w:sz="0" w:space="0" w:color="auto"/>
                <w:bottom w:val="none" w:sz="0" w:space="0" w:color="auto"/>
                <w:right w:val="none" w:sz="0" w:space="0" w:color="auto"/>
              </w:divBdr>
            </w:div>
            <w:div w:id="1407260748">
              <w:marLeft w:val="0"/>
              <w:marRight w:val="0"/>
              <w:marTop w:val="0"/>
              <w:marBottom w:val="0"/>
              <w:divBdr>
                <w:top w:val="none" w:sz="0" w:space="0" w:color="auto"/>
                <w:left w:val="none" w:sz="0" w:space="0" w:color="auto"/>
                <w:bottom w:val="none" w:sz="0" w:space="0" w:color="auto"/>
                <w:right w:val="none" w:sz="0" w:space="0" w:color="auto"/>
              </w:divBdr>
            </w:div>
            <w:div w:id="1407260749">
              <w:marLeft w:val="0"/>
              <w:marRight w:val="0"/>
              <w:marTop w:val="0"/>
              <w:marBottom w:val="0"/>
              <w:divBdr>
                <w:top w:val="none" w:sz="0" w:space="0" w:color="auto"/>
                <w:left w:val="none" w:sz="0" w:space="0" w:color="auto"/>
                <w:bottom w:val="none" w:sz="0" w:space="0" w:color="auto"/>
                <w:right w:val="none" w:sz="0" w:space="0" w:color="auto"/>
              </w:divBdr>
            </w:div>
            <w:div w:id="1407260751">
              <w:marLeft w:val="0"/>
              <w:marRight w:val="0"/>
              <w:marTop w:val="0"/>
              <w:marBottom w:val="0"/>
              <w:divBdr>
                <w:top w:val="none" w:sz="0" w:space="0" w:color="auto"/>
                <w:left w:val="none" w:sz="0" w:space="0" w:color="auto"/>
                <w:bottom w:val="none" w:sz="0" w:space="0" w:color="auto"/>
                <w:right w:val="none" w:sz="0" w:space="0" w:color="auto"/>
              </w:divBdr>
            </w:div>
            <w:div w:id="1407260753">
              <w:marLeft w:val="0"/>
              <w:marRight w:val="0"/>
              <w:marTop w:val="0"/>
              <w:marBottom w:val="0"/>
              <w:divBdr>
                <w:top w:val="none" w:sz="0" w:space="0" w:color="auto"/>
                <w:left w:val="none" w:sz="0" w:space="0" w:color="auto"/>
                <w:bottom w:val="none" w:sz="0" w:space="0" w:color="auto"/>
                <w:right w:val="none" w:sz="0" w:space="0" w:color="auto"/>
              </w:divBdr>
            </w:div>
            <w:div w:id="1407260760">
              <w:marLeft w:val="0"/>
              <w:marRight w:val="0"/>
              <w:marTop w:val="0"/>
              <w:marBottom w:val="0"/>
              <w:divBdr>
                <w:top w:val="none" w:sz="0" w:space="0" w:color="auto"/>
                <w:left w:val="none" w:sz="0" w:space="0" w:color="auto"/>
                <w:bottom w:val="none" w:sz="0" w:space="0" w:color="auto"/>
                <w:right w:val="none" w:sz="0" w:space="0" w:color="auto"/>
              </w:divBdr>
            </w:div>
            <w:div w:id="1407260767">
              <w:marLeft w:val="0"/>
              <w:marRight w:val="0"/>
              <w:marTop w:val="0"/>
              <w:marBottom w:val="0"/>
              <w:divBdr>
                <w:top w:val="none" w:sz="0" w:space="0" w:color="auto"/>
                <w:left w:val="none" w:sz="0" w:space="0" w:color="auto"/>
                <w:bottom w:val="none" w:sz="0" w:space="0" w:color="auto"/>
                <w:right w:val="none" w:sz="0" w:space="0" w:color="auto"/>
              </w:divBdr>
            </w:div>
            <w:div w:id="1407260768">
              <w:marLeft w:val="0"/>
              <w:marRight w:val="0"/>
              <w:marTop w:val="0"/>
              <w:marBottom w:val="0"/>
              <w:divBdr>
                <w:top w:val="none" w:sz="0" w:space="0" w:color="auto"/>
                <w:left w:val="none" w:sz="0" w:space="0" w:color="auto"/>
                <w:bottom w:val="none" w:sz="0" w:space="0" w:color="auto"/>
                <w:right w:val="none" w:sz="0" w:space="0" w:color="auto"/>
              </w:divBdr>
            </w:div>
            <w:div w:id="1407260770">
              <w:marLeft w:val="0"/>
              <w:marRight w:val="0"/>
              <w:marTop w:val="0"/>
              <w:marBottom w:val="0"/>
              <w:divBdr>
                <w:top w:val="none" w:sz="0" w:space="0" w:color="auto"/>
                <w:left w:val="none" w:sz="0" w:space="0" w:color="auto"/>
                <w:bottom w:val="none" w:sz="0" w:space="0" w:color="auto"/>
                <w:right w:val="none" w:sz="0" w:space="0" w:color="auto"/>
              </w:divBdr>
            </w:div>
            <w:div w:id="1407260777">
              <w:marLeft w:val="0"/>
              <w:marRight w:val="0"/>
              <w:marTop w:val="0"/>
              <w:marBottom w:val="0"/>
              <w:divBdr>
                <w:top w:val="none" w:sz="0" w:space="0" w:color="auto"/>
                <w:left w:val="none" w:sz="0" w:space="0" w:color="auto"/>
                <w:bottom w:val="none" w:sz="0" w:space="0" w:color="auto"/>
                <w:right w:val="none" w:sz="0" w:space="0" w:color="auto"/>
              </w:divBdr>
            </w:div>
            <w:div w:id="1407260778">
              <w:marLeft w:val="0"/>
              <w:marRight w:val="0"/>
              <w:marTop w:val="0"/>
              <w:marBottom w:val="0"/>
              <w:divBdr>
                <w:top w:val="none" w:sz="0" w:space="0" w:color="auto"/>
                <w:left w:val="none" w:sz="0" w:space="0" w:color="auto"/>
                <w:bottom w:val="none" w:sz="0" w:space="0" w:color="auto"/>
                <w:right w:val="none" w:sz="0" w:space="0" w:color="auto"/>
              </w:divBdr>
            </w:div>
            <w:div w:id="1407260780">
              <w:marLeft w:val="0"/>
              <w:marRight w:val="0"/>
              <w:marTop w:val="0"/>
              <w:marBottom w:val="0"/>
              <w:divBdr>
                <w:top w:val="none" w:sz="0" w:space="0" w:color="auto"/>
                <w:left w:val="none" w:sz="0" w:space="0" w:color="auto"/>
                <w:bottom w:val="none" w:sz="0" w:space="0" w:color="auto"/>
                <w:right w:val="none" w:sz="0" w:space="0" w:color="auto"/>
              </w:divBdr>
            </w:div>
            <w:div w:id="1407260783">
              <w:marLeft w:val="0"/>
              <w:marRight w:val="0"/>
              <w:marTop w:val="0"/>
              <w:marBottom w:val="0"/>
              <w:divBdr>
                <w:top w:val="none" w:sz="0" w:space="0" w:color="auto"/>
                <w:left w:val="none" w:sz="0" w:space="0" w:color="auto"/>
                <w:bottom w:val="none" w:sz="0" w:space="0" w:color="auto"/>
                <w:right w:val="none" w:sz="0" w:space="0" w:color="auto"/>
              </w:divBdr>
            </w:div>
            <w:div w:id="1407260789">
              <w:marLeft w:val="0"/>
              <w:marRight w:val="0"/>
              <w:marTop w:val="0"/>
              <w:marBottom w:val="0"/>
              <w:divBdr>
                <w:top w:val="none" w:sz="0" w:space="0" w:color="auto"/>
                <w:left w:val="none" w:sz="0" w:space="0" w:color="auto"/>
                <w:bottom w:val="none" w:sz="0" w:space="0" w:color="auto"/>
                <w:right w:val="none" w:sz="0" w:space="0" w:color="auto"/>
              </w:divBdr>
            </w:div>
            <w:div w:id="1407260791">
              <w:marLeft w:val="0"/>
              <w:marRight w:val="0"/>
              <w:marTop w:val="0"/>
              <w:marBottom w:val="0"/>
              <w:divBdr>
                <w:top w:val="none" w:sz="0" w:space="0" w:color="auto"/>
                <w:left w:val="none" w:sz="0" w:space="0" w:color="auto"/>
                <w:bottom w:val="none" w:sz="0" w:space="0" w:color="auto"/>
                <w:right w:val="none" w:sz="0" w:space="0" w:color="auto"/>
              </w:divBdr>
            </w:div>
            <w:div w:id="1407260798">
              <w:marLeft w:val="0"/>
              <w:marRight w:val="0"/>
              <w:marTop w:val="0"/>
              <w:marBottom w:val="0"/>
              <w:divBdr>
                <w:top w:val="none" w:sz="0" w:space="0" w:color="auto"/>
                <w:left w:val="none" w:sz="0" w:space="0" w:color="auto"/>
                <w:bottom w:val="none" w:sz="0" w:space="0" w:color="auto"/>
                <w:right w:val="none" w:sz="0" w:space="0" w:color="auto"/>
              </w:divBdr>
            </w:div>
            <w:div w:id="1407260815">
              <w:marLeft w:val="0"/>
              <w:marRight w:val="0"/>
              <w:marTop w:val="0"/>
              <w:marBottom w:val="0"/>
              <w:divBdr>
                <w:top w:val="none" w:sz="0" w:space="0" w:color="auto"/>
                <w:left w:val="none" w:sz="0" w:space="0" w:color="auto"/>
                <w:bottom w:val="none" w:sz="0" w:space="0" w:color="auto"/>
                <w:right w:val="none" w:sz="0" w:space="0" w:color="auto"/>
              </w:divBdr>
            </w:div>
            <w:div w:id="1407260817">
              <w:marLeft w:val="0"/>
              <w:marRight w:val="0"/>
              <w:marTop w:val="0"/>
              <w:marBottom w:val="0"/>
              <w:divBdr>
                <w:top w:val="none" w:sz="0" w:space="0" w:color="auto"/>
                <w:left w:val="none" w:sz="0" w:space="0" w:color="auto"/>
                <w:bottom w:val="none" w:sz="0" w:space="0" w:color="auto"/>
                <w:right w:val="none" w:sz="0" w:space="0" w:color="auto"/>
              </w:divBdr>
            </w:div>
            <w:div w:id="1407260820">
              <w:marLeft w:val="0"/>
              <w:marRight w:val="0"/>
              <w:marTop w:val="0"/>
              <w:marBottom w:val="0"/>
              <w:divBdr>
                <w:top w:val="none" w:sz="0" w:space="0" w:color="auto"/>
                <w:left w:val="none" w:sz="0" w:space="0" w:color="auto"/>
                <w:bottom w:val="none" w:sz="0" w:space="0" w:color="auto"/>
                <w:right w:val="none" w:sz="0" w:space="0" w:color="auto"/>
              </w:divBdr>
            </w:div>
            <w:div w:id="1407260821">
              <w:marLeft w:val="0"/>
              <w:marRight w:val="0"/>
              <w:marTop w:val="0"/>
              <w:marBottom w:val="0"/>
              <w:divBdr>
                <w:top w:val="none" w:sz="0" w:space="0" w:color="auto"/>
                <w:left w:val="none" w:sz="0" w:space="0" w:color="auto"/>
                <w:bottom w:val="none" w:sz="0" w:space="0" w:color="auto"/>
                <w:right w:val="none" w:sz="0" w:space="0" w:color="auto"/>
              </w:divBdr>
            </w:div>
            <w:div w:id="1407260831">
              <w:marLeft w:val="0"/>
              <w:marRight w:val="0"/>
              <w:marTop w:val="0"/>
              <w:marBottom w:val="0"/>
              <w:divBdr>
                <w:top w:val="none" w:sz="0" w:space="0" w:color="auto"/>
                <w:left w:val="none" w:sz="0" w:space="0" w:color="auto"/>
                <w:bottom w:val="none" w:sz="0" w:space="0" w:color="auto"/>
                <w:right w:val="none" w:sz="0" w:space="0" w:color="auto"/>
              </w:divBdr>
            </w:div>
            <w:div w:id="1407260838">
              <w:marLeft w:val="0"/>
              <w:marRight w:val="0"/>
              <w:marTop w:val="0"/>
              <w:marBottom w:val="0"/>
              <w:divBdr>
                <w:top w:val="none" w:sz="0" w:space="0" w:color="auto"/>
                <w:left w:val="none" w:sz="0" w:space="0" w:color="auto"/>
                <w:bottom w:val="none" w:sz="0" w:space="0" w:color="auto"/>
                <w:right w:val="none" w:sz="0" w:space="0" w:color="auto"/>
              </w:divBdr>
            </w:div>
            <w:div w:id="1407260839">
              <w:marLeft w:val="0"/>
              <w:marRight w:val="0"/>
              <w:marTop w:val="0"/>
              <w:marBottom w:val="0"/>
              <w:divBdr>
                <w:top w:val="none" w:sz="0" w:space="0" w:color="auto"/>
                <w:left w:val="none" w:sz="0" w:space="0" w:color="auto"/>
                <w:bottom w:val="none" w:sz="0" w:space="0" w:color="auto"/>
                <w:right w:val="none" w:sz="0" w:space="0" w:color="auto"/>
              </w:divBdr>
            </w:div>
            <w:div w:id="1407260846">
              <w:marLeft w:val="0"/>
              <w:marRight w:val="0"/>
              <w:marTop w:val="0"/>
              <w:marBottom w:val="0"/>
              <w:divBdr>
                <w:top w:val="none" w:sz="0" w:space="0" w:color="auto"/>
                <w:left w:val="none" w:sz="0" w:space="0" w:color="auto"/>
                <w:bottom w:val="none" w:sz="0" w:space="0" w:color="auto"/>
                <w:right w:val="none" w:sz="0" w:space="0" w:color="auto"/>
              </w:divBdr>
            </w:div>
            <w:div w:id="1407260853">
              <w:marLeft w:val="0"/>
              <w:marRight w:val="0"/>
              <w:marTop w:val="0"/>
              <w:marBottom w:val="0"/>
              <w:divBdr>
                <w:top w:val="none" w:sz="0" w:space="0" w:color="auto"/>
                <w:left w:val="none" w:sz="0" w:space="0" w:color="auto"/>
                <w:bottom w:val="none" w:sz="0" w:space="0" w:color="auto"/>
                <w:right w:val="none" w:sz="0" w:space="0" w:color="auto"/>
              </w:divBdr>
            </w:div>
            <w:div w:id="1407260854">
              <w:marLeft w:val="0"/>
              <w:marRight w:val="0"/>
              <w:marTop w:val="0"/>
              <w:marBottom w:val="0"/>
              <w:divBdr>
                <w:top w:val="none" w:sz="0" w:space="0" w:color="auto"/>
                <w:left w:val="none" w:sz="0" w:space="0" w:color="auto"/>
                <w:bottom w:val="none" w:sz="0" w:space="0" w:color="auto"/>
                <w:right w:val="none" w:sz="0" w:space="0" w:color="auto"/>
              </w:divBdr>
            </w:div>
            <w:div w:id="1407260860">
              <w:marLeft w:val="0"/>
              <w:marRight w:val="0"/>
              <w:marTop w:val="0"/>
              <w:marBottom w:val="0"/>
              <w:divBdr>
                <w:top w:val="none" w:sz="0" w:space="0" w:color="auto"/>
                <w:left w:val="none" w:sz="0" w:space="0" w:color="auto"/>
                <w:bottom w:val="none" w:sz="0" w:space="0" w:color="auto"/>
                <w:right w:val="none" w:sz="0" w:space="0" w:color="auto"/>
              </w:divBdr>
            </w:div>
            <w:div w:id="1407260861">
              <w:marLeft w:val="0"/>
              <w:marRight w:val="0"/>
              <w:marTop w:val="0"/>
              <w:marBottom w:val="0"/>
              <w:divBdr>
                <w:top w:val="none" w:sz="0" w:space="0" w:color="auto"/>
                <w:left w:val="none" w:sz="0" w:space="0" w:color="auto"/>
                <w:bottom w:val="none" w:sz="0" w:space="0" w:color="auto"/>
                <w:right w:val="none" w:sz="0" w:space="0" w:color="auto"/>
              </w:divBdr>
            </w:div>
            <w:div w:id="1407260864">
              <w:marLeft w:val="0"/>
              <w:marRight w:val="0"/>
              <w:marTop w:val="0"/>
              <w:marBottom w:val="0"/>
              <w:divBdr>
                <w:top w:val="none" w:sz="0" w:space="0" w:color="auto"/>
                <w:left w:val="none" w:sz="0" w:space="0" w:color="auto"/>
                <w:bottom w:val="none" w:sz="0" w:space="0" w:color="auto"/>
                <w:right w:val="none" w:sz="0" w:space="0" w:color="auto"/>
              </w:divBdr>
            </w:div>
            <w:div w:id="1407260865">
              <w:marLeft w:val="0"/>
              <w:marRight w:val="0"/>
              <w:marTop w:val="0"/>
              <w:marBottom w:val="0"/>
              <w:divBdr>
                <w:top w:val="none" w:sz="0" w:space="0" w:color="auto"/>
                <w:left w:val="none" w:sz="0" w:space="0" w:color="auto"/>
                <w:bottom w:val="none" w:sz="0" w:space="0" w:color="auto"/>
                <w:right w:val="none" w:sz="0" w:space="0" w:color="auto"/>
              </w:divBdr>
            </w:div>
            <w:div w:id="1407260866">
              <w:marLeft w:val="0"/>
              <w:marRight w:val="0"/>
              <w:marTop w:val="0"/>
              <w:marBottom w:val="0"/>
              <w:divBdr>
                <w:top w:val="none" w:sz="0" w:space="0" w:color="auto"/>
                <w:left w:val="none" w:sz="0" w:space="0" w:color="auto"/>
                <w:bottom w:val="none" w:sz="0" w:space="0" w:color="auto"/>
                <w:right w:val="none" w:sz="0" w:space="0" w:color="auto"/>
              </w:divBdr>
            </w:div>
            <w:div w:id="1407260868">
              <w:marLeft w:val="0"/>
              <w:marRight w:val="0"/>
              <w:marTop w:val="0"/>
              <w:marBottom w:val="0"/>
              <w:divBdr>
                <w:top w:val="none" w:sz="0" w:space="0" w:color="auto"/>
                <w:left w:val="none" w:sz="0" w:space="0" w:color="auto"/>
                <w:bottom w:val="none" w:sz="0" w:space="0" w:color="auto"/>
                <w:right w:val="none" w:sz="0" w:space="0" w:color="auto"/>
              </w:divBdr>
            </w:div>
            <w:div w:id="1407260869">
              <w:marLeft w:val="0"/>
              <w:marRight w:val="0"/>
              <w:marTop w:val="0"/>
              <w:marBottom w:val="0"/>
              <w:divBdr>
                <w:top w:val="none" w:sz="0" w:space="0" w:color="auto"/>
                <w:left w:val="none" w:sz="0" w:space="0" w:color="auto"/>
                <w:bottom w:val="none" w:sz="0" w:space="0" w:color="auto"/>
                <w:right w:val="none" w:sz="0" w:space="0" w:color="auto"/>
              </w:divBdr>
            </w:div>
            <w:div w:id="1407260878">
              <w:marLeft w:val="0"/>
              <w:marRight w:val="0"/>
              <w:marTop w:val="0"/>
              <w:marBottom w:val="0"/>
              <w:divBdr>
                <w:top w:val="none" w:sz="0" w:space="0" w:color="auto"/>
                <w:left w:val="none" w:sz="0" w:space="0" w:color="auto"/>
                <w:bottom w:val="none" w:sz="0" w:space="0" w:color="auto"/>
                <w:right w:val="none" w:sz="0" w:space="0" w:color="auto"/>
              </w:divBdr>
            </w:div>
            <w:div w:id="1407260879">
              <w:marLeft w:val="0"/>
              <w:marRight w:val="0"/>
              <w:marTop w:val="0"/>
              <w:marBottom w:val="0"/>
              <w:divBdr>
                <w:top w:val="none" w:sz="0" w:space="0" w:color="auto"/>
                <w:left w:val="none" w:sz="0" w:space="0" w:color="auto"/>
                <w:bottom w:val="none" w:sz="0" w:space="0" w:color="auto"/>
                <w:right w:val="none" w:sz="0" w:space="0" w:color="auto"/>
              </w:divBdr>
            </w:div>
            <w:div w:id="1407260883">
              <w:marLeft w:val="0"/>
              <w:marRight w:val="0"/>
              <w:marTop w:val="0"/>
              <w:marBottom w:val="0"/>
              <w:divBdr>
                <w:top w:val="none" w:sz="0" w:space="0" w:color="auto"/>
                <w:left w:val="none" w:sz="0" w:space="0" w:color="auto"/>
                <w:bottom w:val="none" w:sz="0" w:space="0" w:color="auto"/>
                <w:right w:val="none" w:sz="0" w:space="0" w:color="auto"/>
              </w:divBdr>
            </w:div>
            <w:div w:id="1407260884">
              <w:marLeft w:val="0"/>
              <w:marRight w:val="0"/>
              <w:marTop w:val="0"/>
              <w:marBottom w:val="0"/>
              <w:divBdr>
                <w:top w:val="none" w:sz="0" w:space="0" w:color="auto"/>
                <w:left w:val="none" w:sz="0" w:space="0" w:color="auto"/>
                <w:bottom w:val="none" w:sz="0" w:space="0" w:color="auto"/>
                <w:right w:val="none" w:sz="0" w:space="0" w:color="auto"/>
              </w:divBdr>
            </w:div>
            <w:div w:id="1407260887">
              <w:marLeft w:val="0"/>
              <w:marRight w:val="0"/>
              <w:marTop w:val="0"/>
              <w:marBottom w:val="0"/>
              <w:divBdr>
                <w:top w:val="none" w:sz="0" w:space="0" w:color="auto"/>
                <w:left w:val="none" w:sz="0" w:space="0" w:color="auto"/>
                <w:bottom w:val="none" w:sz="0" w:space="0" w:color="auto"/>
                <w:right w:val="none" w:sz="0" w:space="0" w:color="auto"/>
              </w:divBdr>
            </w:div>
            <w:div w:id="1407260888">
              <w:marLeft w:val="0"/>
              <w:marRight w:val="0"/>
              <w:marTop w:val="0"/>
              <w:marBottom w:val="0"/>
              <w:divBdr>
                <w:top w:val="none" w:sz="0" w:space="0" w:color="auto"/>
                <w:left w:val="none" w:sz="0" w:space="0" w:color="auto"/>
                <w:bottom w:val="none" w:sz="0" w:space="0" w:color="auto"/>
                <w:right w:val="none" w:sz="0" w:space="0" w:color="auto"/>
              </w:divBdr>
            </w:div>
            <w:div w:id="1407260889">
              <w:marLeft w:val="0"/>
              <w:marRight w:val="0"/>
              <w:marTop w:val="0"/>
              <w:marBottom w:val="0"/>
              <w:divBdr>
                <w:top w:val="none" w:sz="0" w:space="0" w:color="auto"/>
                <w:left w:val="none" w:sz="0" w:space="0" w:color="auto"/>
                <w:bottom w:val="none" w:sz="0" w:space="0" w:color="auto"/>
                <w:right w:val="none" w:sz="0" w:space="0" w:color="auto"/>
              </w:divBdr>
            </w:div>
            <w:div w:id="1407260895">
              <w:marLeft w:val="0"/>
              <w:marRight w:val="0"/>
              <w:marTop w:val="0"/>
              <w:marBottom w:val="0"/>
              <w:divBdr>
                <w:top w:val="none" w:sz="0" w:space="0" w:color="auto"/>
                <w:left w:val="none" w:sz="0" w:space="0" w:color="auto"/>
                <w:bottom w:val="none" w:sz="0" w:space="0" w:color="auto"/>
                <w:right w:val="none" w:sz="0" w:space="0" w:color="auto"/>
              </w:divBdr>
            </w:div>
            <w:div w:id="1407260902">
              <w:marLeft w:val="0"/>
              <w:marRight w:val="0"/>
              <w:marTop w:val="0"/>
              <w:marBottom w:val="0"/>
              <w:divBdr>
                <w:top w:val="none" w:sz="0" w:space="0" w:color="auto"/>
                <w:left w:val="none" w:sz="0" w:space="0" w:color="auto"/>
                <w:bottom w:val="none" w:sz="0" w:space="0" w:color="auto"/>
                <w:right w:val="none" w:sz="0" w:space="0" w:color="auto"/>
              </w:divBdr>
            </w:div>
            <w:div w:id="1407260907">
              <w:marLeft w:val="0"/>
              <w:marRight w:val="0"/>
              <w:marTop w:val="0"/>
              <w:marBottom w:val="0"/>
              <w:divBdr>
                <w:top w:val="none" w:sz="0" w:space="0" w:color="auto"/>
                <w:left w:val="none" w:sz="0" w:space="0" w:color="auto"/>
                <w:bottom w:val="none" w:sz="0" w:space="0" w:color="auto"/>
                <w:right w:val="none" w:sz="0" w:space="0" w:color="auto"/>
              </w:divBdr>
            </w:div>
            <w:div w:id="1407260912">
              <w:marLeft w:val="0"/>
              <w:marRight w:val="0"/>
              <w:marTop w:val="0"/>
              <w:marBottom w:val="0"/>
              <w:divBdr>
                <w:top w:val="none" w:sz="0" w:space="0" w:color="auto"/>
                <w:left w:val="none" w:sz="0" w:space="0" w:color="auto"/>
                <w:bottom w:val="none" w:sz="0" w:space="0" w:color="auto"/>
                <w:right w:val="none" w:sz="0" w:space="0" w:color="auto"/>
              </w:divBdr>
            </w:div>
            <w:div w:id="1407260919">
              <w:marLeft w:val="0"/>
              <w:marRight w:val="0"/>
              <w:marTop w:val="0"/>
              <w:marBottom w:val="0"/>
              <w:divBdr>
                <w:top w:val="none" w:sz="0" w:space="0" w:color="auto"/>
                <w:left w:val="none" w:sz="0" w:space="0" w:color="auto"/>
                <w:bottom w:val="none" w:sz="0" w:space="0" w:color="auto"/>
                <w:right w:val="none" w:sz="0" w:space="0" w:color="auto"/>
              </w:divBdr>
            </w:div>
            <w:div w:id="14072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899">
      <w:marLeft w:val="0"/>
      <w:marRight w:val="0"/>
      <w:marTop w:val="0"/>
      <w:marBottom w:val="0"/>
      <w:divBdr>
        <w:top w:val="none" w:sz="0" w:space="0" w:color="auto"/>
        <w:left w:val="none" w:sz="0" w:space="0" w:color="auto"/>
        <w:bottom w:val="none" w:sz="0" w:space="0" w:color="auto"/>
        <w:right w:val="none" w:sz="0" w:space="0" w:color="auto"/>
      </w:divBdr>
      <w:divsChild>
        <w:div w:id="1407260804">
          <w:marLeft w:val="0"/>
          <w:marRight w:val="0"/>
          <w:marTop w:val="0"/>
          <w:marBottom w:val="0"/>
          <w:divBdr>
            <w:top w:val="none" w:sz="0" w:space="0" w:color="auto"/>
            <w:left w:val="none" w:sz="0" w:space="0" w:color="auto"/>
            <w:bottom w:val="none" w:sz="0" w:space="0" w:color="auto"/>
            <w:right w:val="none" w:sz="0" w:space="0" w:color="auto"/>
          </w:divBdr>
          <w:divsChild>
            <w:div w:id="1407260701">
              <w:marLeft w:val="0"/>
              <w:marRight w:val="0"/>
              <w:marTop w:val="0"/>
              <w:marBottom w:val="0"/>
              <w:divBdr>
                <w:top w:val="none" w:sz="0" w:space="0" w:color="auto"/>
                <w:left w:val="none" w:sz="0" w:space="0" w:color="auto"/>
                <w:bottom w:val="none" w:sz="0" w:space="0" w:color="auto"/>
                <w:right w:val="none" w:sz="0" w:space="0" w:color="auto"/>
              </w:divBdr>
            </w:div>
            <w:div w:id="1407260702">
              <w:marLeft w:val="0"/>
              <w:marRight w:val="0"/>
              <w:marTop w:val="0"/>
              <w:marBottom w:val="0"/>
              <w:divBdr>
                <w:top w:val="none" w:sz="0" w:space="0" w:color="auto"/>
                <w:left w:val="none" w:sz="0" w:space="0" w:color="auto"/>
                <w:bottom w:val="none" w:sz="0" w:space="0" w:color="auto"/>
                <w:right w:val="none" w:sz="0" w:space="0" w:color="auto"/>
              </w:divBdr>
            </w:div>
            <w:div w:id="1407260706">
              <w:marLeft w:val="0"/>
              <w:marRight w:val="0"/>
              <w:marTop w:val="0"/>
              <w:marBottom w:val="0"/>
              <w:divBdr>
                <w:top w:val="none" w:sz="0" w:space="0" w:color="auto"/>
                <w:left w:val="none" w:sz="0" w:space="0" w:color="auto"/>
                <w:bottom w:val="none" w:sz="0" w:space="0" w:color="auto"/>
                <w:right w:val="none" w:sz="0" w:space="0" w:color="auto"/>
              </w:divBdr>
            </w:div>
            <w:div w:id="1407260708">
              <w:marLeft w:val="0"/>
              <w:marRight w:val="0"/>
              <w:marTop w:val="0"/>
              <w:marBottom w:val="0"/>
              <w:divBdr>
                <w:top w:val="none" w:sz="0" w:space="0" w:color="auto"/>
                <w:left w:val="none" w:sz="0" w:space="0" w:color="auto"/>
                <w:bottom w:val="none" w:sz="0" w:space="0" w:color="auto"/>
                <w:right w:val="none" w:sz="0" w:space="0" w:color="auto"/>
              </w:divBdr>
            </w:div>
            <w:div w:id="1407260733">
              <w:marLeft w:val="0"/>
              <w:marRight w:val="0"/>
              <w:marTop w:val="0"/>
              <w:marBottom w:val="0"/>
              <w:divBdr>
                <w:top w:val="none" w:sz="0" w:space="0" w:color="auto"/>
                <w:left w:val="none" w:sz="0" w:space="0" w:color="auto"/>
                <w:bottom w:val="none" w:sz="0" w:space="0" w:color="auto"/>
                <w:right w:val="none" w:sz="0" w:space="0" w:color="auto"/>
              </w:divBdr>
            </w:div>
            <w:div w:id="1407260735">
              <w:marLeft w:val="0"/>
              <w:marRight w:val="0"/>
              <w:marTop w:val="0"/>
              <w:marBottom w:val="0"/>
              <w:divBdr>
                <w:top w:val="none" w:sz="0" w:space="0" w:color="auto"/>
                <w:left w:val="none" w:sz="0" w:space="0" w:color="auto"/>
                <w:bottom w:val="none" w:sz="0" w:space="0" w:color="auto"/>
                <w:right w:val="none" w:sz="0" w:space="0" w:color="auto"/>
              </w:divBdr>
            </w:div>
            <w:div w:id="1407260741">
              <w:marLeft w:val="0"/>
              <w:marRight w:val="0"/>
              <w:marTop w:val="0"/>
              <w:marBottom w:val="0"/>
              <w:divBdr>
                <w:top w:val="none" w:sz="0" w:space="0" w:color="auto"/>
                <w:left w:val="none" w:sz="0" w:space="0" w:color="auto"/>
                <w:bottom w:val="none" w:sz="0" w:space="0" w:color="auto"/>
                <w:right w:val="none" w:sz="0" w:space="0" w:color="auto"/>
              </w:divBdr>
            </w:div>
            <w:div w:id="1407260742">
              <w:marLeft w:val="0"/>
              <w:marRight w:val="0"/>
              <w:marTop w:val="0"/>
              <w:marBottom w:val="0"/>
              <w:divBdr>
                <w:top w:val="none" w:sz="0" w:space="0" w:color="auto"/>
                <w:left w:val="none" w:sz="0" w:space="0" w:color="auto"/>
                <w:bottom w:val="none" w:sz="0" w:space="0" w:color="auto"/>
                <w:right w:val="none" w:sz="0" w:space="0" w:color="auto"/>
              </w:divBdr>
            </w:div>
            <w:div w:id="1407260754">
              <w:marLeft w:val="0"/>
              <w:marRight w:val="0"/>
              <w:marTop w:val="0"/>
              <w:marBottom w:val="0"/>
              <w:divBdr>
                <w:top w:val="none" w:sz="0" w:space="0" w:color="auto"/>
                <w:left w:val="none" w:sz="0" w:space="0" w:color="auto"/>
                <w:bottom w:val="none" w:sz="0" w:space="0" w:color="auto"/>
                <w:right w:val="none" w:sz="0" w:space="0" w:color="auto"/>
              </w:divBdr>
            </w:div>
            <w:div w:id="1407260782">
              <w:marLeft w:val="0"/>
              <w:marRight w:val="0"/>
              <w:marTop w:val="0"/>
              <w:marBottom w:val="0"/>
              <w:divBdr>
                <w:top w:val="none" w:sz="0" w:space="0" w:color="auto"/>
                <w:left w:val="none" w:sz="0" w:space="0" w:color="auto"/>
                <w:bottom w:val="none" w:sz="0" w:space="0" w:color="auto"/>
                <w:right w:val="none" w:sz="0" w:space="0" w:color="auto"/>
              </w:divBdr>
            </w:div>
            <w:div w:id="1407260800">
              <w:marLeft w:val="0"/>
              <w:marRight w:val="0"/>
              <w:marTop w:val="0"/>
              <w:marBottom w:val="0"/>
              <w:divBdr>
                <w:top w:val="none" w:sz="0" w:space="0" w:color="auto"/>
                <w:left w:val="none" w:sz="0" w:space="0" w:color="auto"/>
                <w:bottom w:val="none" w:sz="0" w:space="0" w:color="auto"/>
                <w:right w:val="none" w:sz="0" w:space="0" w:color="auto"/>
              </w:divBdr>
            </w:div>
            <w:div w:id="1407260813">
              <w:marLeft w:val="0"/>
              <w:marRight w:val="0"/>
              <w:marTop w:val="0"/>
              <w:marBottom w:val="0"/>
              <w:divBdr>
                <w:top w:val="none" w:sz="0" w:space="0" w:color="auto"/>
                <w:left w:val="none" w:sz="0" w:space="0" w:color="auto"/>
                <w:bottom w:val="none" w:sz="0" w:space="0" w:color="auto"/>
                <w:right w:val="none" w:sz="0" w:space="0" w:color="auto"/>
              </w:divBdr>
            </w:div>
            <w:div w:id="1407260827">
              <w:marLeft w:val="0"/>
              <w:marRight w:val="0"/>
              <w:marTop w:val="0"/>
              <w:marBottom w:val="0"/>
              <w:divBdr>
                <w:top w:val="none" w:sz="0" w:space="0" w:color="auto"/>
                <w:left w:val="none" w:sz="0" w:space="0" w:color="auto"/>
                <w:bottom w:val="none" w:sz="0" w:space="0" w:color="auto"/>
                <w:right w:val="none" w:sz="0" w:space="0" w:color="auto"/>
              </w:divBdr>
            </w:div>
            <w:div w:id="1407260836">
              <w:marLeft w:val="0"/>
              <w:marRight w:val="0"/>
              <w:marTop w:val="0"/>
              <w:marBottom w:val="0"/>
              <w:divBdr>
                <w:top w:val="none" w:sz="0" w:space="0" w:color="auto"/>
                <w:left w:val="none" w:sz="0" w:space="0" w:color="auto"/>
                <w:bottom w:val="none" w:sz="0" w:space="0" w:color="auto"/>
                <w:right w:val="none" w:sz="0" w:space="0" w:color="auto"/>
              </w:divBdr>
            </w:div>
            <w:div w:id="1407260845">
              <w:marLeft w:val="0"/>
              <w:marRight w:val="0"/>
              <w:marTop w:val="0"/>
              <w:marBottom w:val="0"/>
              <w:divBdr>
                <w:top w:val="none" w:sz="0" w:space="0" w:color="auto"/>
                <w:left w:val="none" w:sz="0" w:space="0" w:color="auto"/>
                <w:bottom w:val="none" w:sz="0" w:space="0" w:color="auto"/>
                <w:right w:val="none" w:sz="0" w:space="0" w:color="auto"/>
              </w:divBdr>
            </w:div>
            <w:div w:id="1407260848">
              <w:marLeft w:val="0"/>
              <w:marRight w:val="0"/>
              <w:marTop w:val="0"/>
              <w:marBottom w:val="0"/>
              <w:divBdr>
                <w:top w:val="none" w:sz="0" w:space="0" w:color="auto"/>
                <w:left w:val="none" w:sz="0" w:space="0" w:color="auto"/>
                <w:bottom w:val="none" w:sz="0" w:space="0" w:color="auto"/>
                <w:right w:val="none" w:sz="0" w:space="0" w:color="auto"/>
              </w:divBdr>
            </w:div>
            <w:div w:id="1407260852">
              <w:marLeft w:val="0"/>
              <w:marRight w:val="0"/>
              <w:marTop w:val="0"/>
              <w:marBottom w:val="0"/>
              <w:divBdr>
                <w:top w:val="none" w:sz="0" w:space="0" w:color="auto"/>
                <w:left w:val="none" w:sz="0" w:space="0" w:color="auto"/>
                <w:bottom w:val="none" w:sz="0" w:space="0" w:color="auto"/>
                <w:right w:val="none" w:sz="0" w:space="0" w:color="auto"/>
              </w:divBdr>
            </w:div>
            <w:div w:id="1407260857">
              <w:marLeft w:val="0"/>
              <w:marRight w:val="0"/>
              <w:marTop w:val="0"/>
              <w:marBottom w:val="0"/>
              <w:divBdr>
                <w:top w:val="none" w:sz="0" w:space="0" w:color="auto"/>
                <w:left w:val="none" w:sz="0" w:space="0" w:color="auto"/>
                <w:bottom w:val="none" w:sz="0" w:space="0" w:color="auto"/>
                <w:right w:val="none" w:sz="0" w:space="0" w:color="auto"/>
              </w:divBdr>
            </w:div>
            <w:div w:id="1407260873">
              <w:marLeft w:val="0"/>
              <w:marRight w:val="0"/>
              <w:marTop w:val="0"/>
              <w:marBottom w:val="0"/>
              <w:divBdr>
                <w:top w:val="none" w:sz="0" w:space="0" w:color="auto"/>
                <w:left w:val="none" w:sz="0" w:space="0" w:color="auto"/>
                <w:bottom w:val="none" w:sz="0" w:space="0" w:color="auto"/>
                <w:right w:val="none" w:sz="0" w:space="0" w:color="auto"/>
              </w:divBdr>
            </w:div>
            <w:div w:id="1407260881">
              <w:marLeft w:val="0"/>
              <w:marRight w:val="0"/>
              <w:marTop w:val="0"/>
              <w:marBottom w:val="0"/>
              <w:divBdr>
                <w:top w:val="none" w:sz="0" w:space="0" w:color="auto"/>
                <w:left w:val="none" w:sz="0" w:space="0" w:color="auto"/>
                <w:bottom w:val="none" w:sz="0" w:space="0" w:color="auto"/>
                <w:right w:val="none" w:sz="0" w:space="0" w:color="auto"/>
              </w:divBdr>
            </w:div>
            <w:div w:id="1407260885">
              <w:marLeft w:val="0"/>
              <w:marRight w:val="0"/>
              <w:marTop w:val="0"/>
              <w:marBottom w:val="0"/>
              <w:divBdr>
                <w:top w:val="none" w:sz="0" w:space="0" w:color="auto"/>
                <w:left w:val="none" w:sz="0" w:space="0" w:color="auto"/>
                <w:bottom w:val="none" w:sz="0" w:space="0" w:color="auto"/>
                <w:right w:val="none" w:sz="0" w:space="0" w:color="auto"/>
              </w:divBdr>
            </w:div>
            <w:div w:id="1407260894">
              <w:marLeft w:val="0"/>
              <w:marRight w:val="0"/>
              <w:marTop w:val="0"/>
              <w:marBottom w:val="0"/>
              <w:divBdr>
                <w:top w:val="none" w:sz="0" w:space="0" w:color="auto"/>
                <w:left w:val="none" w:sz="0" w:space="0" w:color="auto"/>
                <w:bottom w:val="none" w:sz="0" w:space="0" w:color="auto"/>
                <w:right w:val="none" w:sz="0" w:space="0" w:color="auto"/>
              </w:divBdr>
            </w:div>
            <w:div w:id="1407260908">
              <w:marLeft w:val="0"/>
              <w:marRight w:val="0"/>
              <w:marTop w:val="0"/>
              <w:marBottom w:val="0"/>
              <w:divBdr>
                <w:top w:val="none" w:sz="0" w:space="0" w:color="auto"/>
                <w:left w:val="none" w:sz="0" w:space="0" w:color="auto"/>
                <w:bottom w:val="none" w:sz="0" w:space="0" w:color="auto"/>
                <w:right w:val="none" w:sz="0" w:space="0" w:color="auto"/>
              </w:divBdr>
            </w:div>
            <w:div w:id="1407260911">
              <w:marLeft w:val="0"/>
              <w:marRight w:val="0"/>
              <w:marTop w:val="0"/>
              <w:marBottom w:val="0"/>
              <w:divBdr>
                <w:top w:val="none" w:sz="0" w:space="0" w:color="auto"/>
                <w:left w:val="none" w:sz="0" w:space="0" w:color="auto"/>
                <w:bottom w:val="none" w:sz="0" w:space="0" w:color="auto"/>
                <w:right w:val="none" w:sz="0" w:space="0" w:color="auto"/>
              </w:divBdr>
            </w:div>
            <w:div w:id="1407260913">
              <w:marLeft w:val="0"/>
              <w:marRight w:val="0"/>
              <w:marTop w:val="0"/>
              <w:marBottom w:val="0"/>
              <w:divBdr>
                <w:top w:val="none" w:sz="0" w:space="0" w:color="auto"/>
                <w:left w:val="none" w:sz="0" w:space="0" w:color="auto"/>
                <w:bottom w:val="none" w:sz="0" w:space="0" w:color="auto"/>
                <w:right w:val="none" w:sz="0" w:space="0" w:color="auto"/>
              </w:divBdr>
            </w:div>
            <w:div w:id="1407260915">
              <w:marLeft w:val="0"/>
              <w:marRight w:val="0"/>
              <w:marTop w:val="0"/>
              <w:marBottom w:val="0"/>
              <w:divBdr>
                <w:top w:val="none" w:sz="0" w:space="0" w:color="auto"/>
                <w:left w:val="none" w:sz="0" w:space="0" w:color="auto"/>
                <w:bottom w:val="none" w:sz="0" w:space="0" w:color="auto"/>
                <w:right w:val="none" w:sz="0" w:space="0" w:color="auto"/>
              </w:divBdr>
            </w:div>
            <w:div w:id="14072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36">
      <w:marLeft w:val="0"/>
      <w:marRight w:val="0"/>
      <w:marTop w:val="0"/>
      <w:marBottom w:val="0"/>
      <w:divBdr>
        <w:top w:val="none" w:sz="0" w:space="0" w:color="auto"/>
        <w:left w:val="none" w:sz="0" w:space="0" w:color="auto"/>
        <w:bottom w:val="none" w:sz="0" w:space="0" w:color="auto"/>
        <w:right w:val="none" w:sz="0" w:space="0" w:color="auto"/>
      </w:divBdr>
      <w:divsChild>
        <w:div w:id="1407261011">
          <w:marLeft w:val="0"/>
          <w:marRight w:val="0"/>
          <w:marTop w:val="0"/>
          <w:marBottom w:val="0"/>
          <w:divBdr>
            <w:top w:val="none" w:sz="0" w:space="0" w:color="auto"/>
            <w:left w:val="none" w:sz="0" w:space="0" w:color="auto"/>
            <w:bottom w:val="none" w:sz="0" w:space="0" w:color="auto"/>
            <w:right w:val="none" w:sz="0" w:space="0" w:color="auto"/>
          </w:divBdr>
          <w:divsChild>
            <w:div w:id="1407260927">
              <w:marLeft w:val="0"/>
              <w:marRight w:val="0"/>
              <w:marTop w:val="0"/>
              <w:marBottom w:val="0"/>
              <w:divBdr>
                <w:top w:val="none" w:sz="0" w:space="0" w:color="auto"/>
                <w:left w:val="none" w:sz="0" w:space="0" w:color="auto"/>
                <w:bottom w:val="none" w:sz="0" w:space="0" w:color="auto"/>
                <w:right w:val="none" w:sz="0" w:space="0" w:color="auto"/>
              </w:divBdr>
            </w:div>
            <w:div w:id="1407260929">
              <w:marLeft w:val="0"/>
              <w:marRight w:val="0"/>
              <w:marTop w:val="0"/>
              <w:marBottom w:val="0"/>
              <w:divBdr>
                <w:top w:val="none" w:sz="0" w:space="0" w:color="auto"/>
                <w:left w:val="none" w:sz="0" w:space="0" w:color="auto"/>
                <w:bottom w:val="none" w:sz="0" w:space="0" w:color="auto"/>
                <w:right w:val="none" w:sz="0" w:space="0" w:color="auto"/>
              </w:divBdr>
            </w:div>
            <w:div w:id="1407260947">
              <w:marLeft w:val="0"/>
              <w:marRight w:val="0"/>
              <w:marTop w:val="0"/>
              <w:marBottom w:val="0"/>
              <w:divBdr>
                <w:top w:val="none" w:sz="0" w:space="0" w:color="auto"/>
                <w:left w:val="none" w:sz="0" w:space="0" w:color="auto"/>
                <w:bottom w:val="none" w:sz="0" w:space="0" w:color="auto"/>
                <w:right w:val="none" w:sz="0" w:space="0" w:color="auto"/>
              </w:divBdr>
            </w:div>
            <w:div w:id="1407260949">
              <w:marLeft w:val="0"/>
              <w:marRight w:val="0"/>
              <w:marTop w:val="0"/>
              <w:marBottom w:val="0"/>
              <w:divBdr>
                <w:top w:val="none" w:sz="0" w:space="0" w:color="auto"/>
                <w:left w:val="none" w:sz="0" w:space="0" w:color="auto"/>
                <w:bottom w:val="none" w:sz="0" w:space="0" w:color="auto"/>
                <w:right w:val="none" w:sz="0" w:space="0" w:color="auto"/>
              </w:divBdr>
            </w:div>
            <w:div w:id="1407260970">
              <w:marLeft w:val="0"/>
              <w:marRight w:val="0"/>
              <w:marTop w:val="0"/>
              <w:marBottom w:val="0"/>
              <w:divBdr>
                <w:top w:val="none" w:sz="0" w:space="0" w:color="auto"/>
                <w:left w:val="none" w:sz="0" w:space="0" w:color="auto"/>
                <w:bottom w:val="none" w:sz="0" w:space="0" w:color="auto"/>
                <w:right w:val="none" w:sz="0" w:space="0" w:color="auto"/>
              </w:divBdr>
            </w:div>
            <w:div w:id="1407260972">
              <w:marLeft w:val="0"/>
              <w:marRight w:val="0"/>
              <w:marTop w:val="0"/>
              <w:marBottom w:val="0"/>
              <w:divBdr>
                <w:top w:val="none" w:sz="0" w:space="0" w:color="auto"/>
                <w:left w:val="none" w:sz="0" w:space="0" w:color="auto"/>
                <w:bottom w:val="none" w:sz="0" w:space="0" w:color="auto"/>
                <w:right w:val="none" w:sz="0" w:space="0" w:color="auto"/>
              </w:divBdr>
            </w:div>
            <w:div w:id="1407260978">
              <w:marLeft w:val="0"/>
              <w:marRight w:val="0"/>
              <w:marTop w:val="0"/>
              <w:marBottom w:val="0"/>
              <w:divBdr>
                <w:top w:val="none" w:sz="0" w:space="0" w:color="auto"/>
                <w:left w:val="none" w:sz="0" w:space="0" w:color="auto"/>
                <w:bottom w:val="none" w:sz="0" w:space="0" w:color="auto"/>
                <w:right w:val="none" w:sz="0" w:space="0" w:color="auto"/>
              </w:divBdr>
            </w:div>
            <w:div w:id="1407260984">
              <w:marLeft w:val="0"/>
              <w:marRight w:val="0"/>
              <w:marTop w:val="0"/>
              <w:marBottom w:val="0"/>
              <w:divBdr>
                <w:top w:val="none" w:sz="0" w:space="0" w:color="auto"/>
                <w:left w:val="none" w:sz="0" w:space="0" w:color="auto"/>
                <w:bottom w:val="none" w:sz="0" w:space="0" w:color="auto"/>
                <w:right w:val="none" w:sz="0" w:space="0" w:color="auto"/>
              </w:divBdr>
            </w:div>
            <w:div w:id="1407260999">
              <w:marLeft w:val="0"/>
              <w:marRight w:val="0"/>
              <w:marTop w:val="0"/>
              <w:marBottom w:val="0"/>
              <w:divBdr>
                <w:top w:val="none" w:sz="0" w:space="0" w:color="auto"/>
                <w:left w:val="none" w:sz="0" w:space="0" w:color="auto"/>
                <w:bottom w:val="none" w:sz="0" w:space="0" w:color="auto"/>
                <w:right w:val="none" w:sz="0" w:space="0" w:color="auto"/>
              </w:divBdr>
            </w:div>
            <w:div w:id="1407261003">
              <w:marLeft w:val="0"/>
              <w:marRight w:val="0"/>
              <w:marTop w:val="0"/>
              <w:marBottom w:val="0"/>
              <w:divBdr>
                <w:top w:val="none" w:sz="0" w:space="0" w:color="auto"/>
                <w:left w:val="none" w:sz="0" w:space="0" w:color="auto"/>
                <w:bottom w:val="none" w:sz="0" w:space="0" w:color="auto"/>
                <w:right w:val="none" w:sz="0" w:space="0" w:color="auto"/>
              </w:divBdr>
            </w:div>
            <w:div w:id="1407261015">
              <w:marLeft w:val="0"/>
              <w:marRight w:val="0"/>
              <w:marTop w:val="0"/>
              <w:marBottom w:val="0"/>
              <w:divBdr>
                <w:top w:val="none" w:sz="0" w:space="0" w:color="auto"/>
                <w:left w:val="none" w:sz="0" w:space="0" w:color="auto"/>
                <w:bottom w:val="none" w:sz="0" w:space="0" w:color="auto"/>
                <w:right w:val="none" w:sz="0" w:space="0" w:color="auto"/>
              </w:divBdr>
            </w:div>
            <w:div w:id="14072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39">
      <w:marLeft w:val="0"/>
      <w:marRight w:val="0"/>
      <w:marTop w:val="0"/>
      <w:marBottom w:val="0"/>
      <w:divBdr>
        <w:top w:val="none" w:sz="0" w:space="0" w:color="auto"/>
        <w:left w:val="none" w:sz="0" w:space="0" w:color="auto"/>
        <w:bottom w:val="none" w:sz="0" w:space="0" w:color="auto"/>
        <w:right w:val="none" w:sz="0" w:space="0" w:color="auto"/>
      </w:divBdr>
      <w:divsChild>
        <w:div w:id="1407260980">
          <w:marLeft w:val="0"/>
          <w:marRight w:val="0"/>
          <w:marTop w:val="0"/>
          <w:marBottom w:val="0"/>
          <w:divBdr>
            <w:top w:val="none" w:sz="0" w:space="0" w:color="auto"/>
            <w:left w:val="none" w:sz="0" w:space="0" w:color="auto"/>
            <w:bottom w:val="none" w:sz="0" w:space="0" w:color="auto"/>
            <w:right w:val="none" w:sz="0" w:space="0" w:color="auto"/>
          </w:divBdr>
          <w:divsChild>
            <w:div w:id="1407260933">
              <w:marLeft w:val="0"/>
              <w:marRight w:val="0"/>
              <w:marTop w:val="0"/>
              <w:marBottom w:val="0"/>
              <w:divBdr>
                <w:top w:val="none" w:sz="0" w:space="0" w:color="auto"/>
                <w:left w:val="none" w:sz="0" w:space="0" w:color="auto"/>
                <w:bottom w:val="none" w:sz="0" w:space="0" w:color="auto"/>
                <w:right w:val="none" w:sz="0" w:space="0" w:color="auto"/>
              </w:divBdr>
            </w:div>
            <w:div w:id="1407260935">
              <w:marLeft w:val="0"/>
              <w:marRight w:val="0"/>
              <w:marTop w:val="0"/>
              <w:marBottom w:val="0"/>
              <w:divBdr>
                <w:top w:val="none" w:sz="0" w:space="0" w:color="auto"/>
                <w:left w:val="none" w:sz="0" w:space="0" w:color="auto"/>
                <w:bottom w:val="none" w:sz="0" w:space="0" w:color="auto"/>
                <w:right w:val="none" w:sz="0" w:space="0" w:color="auto"/>
              </w:divBdr>
            </w:div>
            <w:div w:id="1407260954">
              <w:marLeft w:val="0"/>
              <w:marRight w:val="0"/>
              <w:marTop w:val="0"/>
              <w:marBottom w:val="0"/>
              <w:divBdr>
                <w:top w:val="none" w:sz="0" w:space="0" w:color="auto"/>
                <w:left w:val="none" w:sz="0" w:space="0" w:color="auto"/>
                <w:bottom w:val="none" w:sz="0" w:space="0" w:color="auto"/>
                <w:right w:val="none" w:sz="0" w:space="0" w:color="auto"/>
              </w:divBdr>
            </w:div>
            <w:div w:id="1407260957">
              <w:marLeft w:val="0"/>
              <w:marRight w:val="0"/>
              <w:marTop w:val="0"/>
              <w:marBottom w:val="0"/>
              <w:divBdr>
                <w:top w:val="none" w:sz="0" w:space="0" w:color="auto"/>
                <w:left w:val="none" w:sz="0" w:space="0" w:color="auto"/>
                <w:bottom w:val="none" w:sz="0" w:space="0" w:color="auto"/>
                <w:right w:val="none" w:sz="0" w:space="0" w:color="auto"/>
              </w:divBdr>
            </w:div>
            <w:div w:id="1407260963">
              <w:marLeft w:val="0"/>
              <w:marRight w:val="0"/>
              <w:marTop w:val="0"/>
              <w:marBottom w:val="0"/>
              <w:divBdr>
                <w:top w:val="none" w:sz="0" w:space="0" w:color="auto"/>
                <w:left w:val="none" w:sz="0" w:space="0" w:color="auto"/>
                <w:bottom w:val="none" w:sz="0" w:space="0" w:color="auto"/>
                <w:right w:val="none" w:sz="0" w:space="0" w:color="auto"/>
              </w:divBdr>
            </w:div>
            <w:div w:id="1407260964">
              <w:marLeft w:val="0"/>
              <w:marRight w:val="0"/>
              <w:marTop w:val="0"/>
              <w:marBottom w:val="0"/>
              <w:divBdr>
                <w:top w:val="none" w:sz="0" w:space="0" w:color="auto"/>
                <w:left w:val="none" w:sz="0" w:space="0" w:color="auto"/>
                <w:bottom w:val="none" w:sz="0" w:space="0" w:color="auto"/>
                <w:right w:val="none" w:sz="0" w:space="0" w:color="auto"/>
              </w:divBdr>
            </w:div>
            <w:div w:id="1407260966">
              <w:marLeft w:val="0"/>
              <w:marRight w:val="0"/>
              <w:marTop w:val="0"/>
              <w:marBottom w:val="0"/>
              <w:divBdr>
                <w:top w:val="none" w:sz="0" w:space="0" w:color="auto"/>
                <w:left w:val="none" w:sz="0" w:space="0" w:color="auto"/>
                <w:bottom w:val="none" w:sz="0" w:space="0" w:color="auto"/>
                <w:right w:val="none" w:sz="0" w:space="0" w:color="auto"/>
              </w:divBdr>
            </w:div>
            <w:div w:id="1407260976">
              <w:marLeft w:val="0"/>
              <w:marRight w:val="0"/>
              <w:marTop w:val="0"/>
              <w:marBottom w:val="0"/>
              <w:divBdr>
                <w:top w:val="none" w:sz="0" w:space="0" w:color="auto"/>
                <w:left w:val="none" w:sz="0" w:space="0" w:color="auto"/>
                <w:bottom w:val="none" w:sz="0" w:space="0" w:color="auto"/>
                <w:right w:val="none" w:sz="0" w:space="0" w:color="auto"/>
              </w:divBdr>
            </w:div>
            <w:div w:id="1407260983">
              <w:marLeft w:val="0"/>
              <w:marRight w:val="0"/>
              <w:marTop w:val="0"/>
              <w:marBottom w:val="0"/>
              <w:divBdr>
                <w:top w:val="none" w:sz="0" w:space="0" w:color="auto"/>
                <w:left w:val="none" w:sz="0" w:space="0" w:color="auto"/>
                <w:bottom w:val="none" w:sz="0" w:space="0" w:color="auto"/>
                <w:right w:val="none" w:sz="0" w:space="0" w:color="auto"/>
              </w:divBdr>
            </w:div>
            <w:div w:id="1407260997">
              <w:marLeft w:val="0"/>
              <w:marRight w:val="0"/>
              <w:marTop w:val="0"/>
              <w:marBottom w:val="0"/>
              <w:divBdr>
                <w:top w:val="none" w:sz="0" w:space="0" w:color="auto"/>
                <w:left w:val="none" w:sz="0" w:space="0" w:color="auto"/>
                <w:bottom w:val="none" w:sz="0" w:space="0" w:color="auto"/>
                <w:right w:val="none" w:sz="0" w:space="0" w:color="auto"/>
              </w:divBdr>
            </w:div>
            <w:div w:id="1407261008">
              <w:marLeft w:val="0"/>
              <w:marRight w:val="0"/>
              <w:marTop w:val="0"/>
              <w:marBottom w:val="0"/>
              <w:divBdr>
                <w:top w:val="none" w:sz="0" w:space="0" w:color="auto"/>
                <w:left w:val="none" w:sz="0" w:space="0" w:color="auto"/>
                <w:bottom w:val="none" w:sz="0" w:space="0" w:color="auto"/>
                <w:right w:val="none" w:sz="0" w:space="0" w:color="auto"/>
              </w:divBdr>
            </w:div>
            <w:div w:id="14072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51">
      <w:marLeft w:val="0"/>
      <w:marRight w:val="0"/>
      <w:marTop w:val="0"/>
      <w:marBottom w:val="0"/>
      <w:divBdr>
        <w:top w:val="none" w:sz="0" w:space="0" w:color="auto"/>
        <w:left w:val="none" w:sz="0" w:space="0" w:color="auto"/>
        <w:bottom w:val="none" w:sz="0" w:space="0" w:color="auto"/>
        <w:right w:val="none" w:sz="0" w:space="0" w:color="auto"/>
      </w:divBdr>
      <w:divsChild>
        <w:div w:id="1407260971">
          <w:marLeft w:val="0"/>
          <w:marRight w:val="0"/>
          <w:marTop w:val="0"/>
          <w:marBottom w:val="0"/>
          <w:divBdr>
            <w:top w:val="none" w:sz="0" w:space="0" w:color="auto"/>
            <w:left w:val="none" w:sz="0" w:space="0" w:color="auto"/>
            <w:bottom w:val="none" w:sz="0" w:space="0" w:color="auto"/>
            <w:right w:val="none" w:sz="0" w:space="0" w:color="auto"/>
          </w:divBdr>
          <w:divsChild>
            <w:div w:id="14072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52">
      <w:marLeft w:val="0"/>
      <w:marRight w:val="0"/>
      <w:marTop w:val="0"/>
      <w:marBottom w:val="0"/>
      <w:divBdr>
        <w:top w:val="none" w:sz="0" w:space="0" w:color="auto"/>
        <w:left w:val="none" w:sz="0" w:space="0" w:color="auto"/>
        <w:bottom w:val="none" w:sz="0" w:space="0" w:color="auto"/>
        <w:right w:val="none" w:sz="0" w:space="0" w:color="auto"/>
      </w:divBdr>
      <w:divsChild>
        <w:div w:id="1407260994">
          <w:marLeft w:val="0"/>
          <w:marRight w:val="0"/>
          <w:marTop w:val="0"/>
          <w:marBottom w:val="0"/>
          <w:divBdr>
            <w:top w:val="none" w:sz="0" w:space="0" w:color="auto"/>
            <w:left w:val="none" w:sz="0" w:space="0" w:color="auto"/>
            <w:bottom w:val="none" w:sz="0" w:space="0" w:color="auto"/>
            <w:right w:val="none" w:sz="0" w:space="0" w:color="auto"/>
          </w:divBdr>
          <w:divsChild>
            <w:div w:id="1407260931">
              <w:marLeft w:val="0"/>
              <w:marRight w:val="0"/>
              <w:marTop w:val="0"/>
              <w:marBottom w:val="0"/>
              <w:divBdr>
                <w:top w:val="none" w:sz="0" w:space="0" w:color="auto"/>
                <w:left w:val="none" w:sz="0" w:space="0" w:color="auto"/>
                <w:bottom w:val="none" w:sz="0" w:space="0" w:color="auto"/>
                <w:right w:val="none" w:sz="0" w:space="0" w:color="auto"/>
              </w:divBdr>
            </w:div>
            <w:div w:id="1407260934">
              <w:marLeft w:val="0"/>
              <w:marRight w:val="0"/>
              <w:marTop w:val="0"/>
              <w:marBottom w:val="0"/>
              <w:divBdr>
                <w:top w:val="none" w:sz="0" w:space="0" w:color="auto"/>
                <w:left w:val="none" w:sz="0" w:space="0" w:color="auto"/>
                <w:bottom w:val="none" w:sz="0" w:space="0" w:color="auto"/>
                <w:right w:val="none" w:sz="0" w:space="0" w:color="auto"/>
              </w:divBdr>
            </w:div>
            <w:div w:id="1407260938">
              <w:marLeft w:val="0"/>
              <w:marRight w:val="0"/>
              <w:marTop w:val="0"/>
              <w:marBottom w:val="0"/>
              <w:divBdr>
                <w:top w:val="none" w:sz="0" w:space="0" w:color="auto"/>
                <w:left w:val="none" w:sz="0" w:space="0" w:color="auto"/>
                <w:bottom w:val="none" w:sz="0" w:space="0" w:color="auto"/>
                <w:right w:val="none" w:sz="0" w:space="0" w:color="auto"/>
              </w:divBdr>
            </w:div>
            <w:div w:id="1407260946">
              <w:marLeft w:val="0"/>
              <w:marRight w:val="0"/>
              <w:marTop w:val="0"/>
              <w:marBottom w:val="0"/>
              <w:divBdr>
                <w:top w:val="none" w:sz="0" w:space="0" w:color="auto"/>
                <w:left w:val="none" w:sz="0" w:space="0" w:color="auto"/>
                <w:bottom w:val="none" w:sz="0" w:space="0" w:color="auto"/>
                <w:right w:val="none" w:sz="0" w:space="0" w:color="auto"/>
              </w:divBdr>
            </w:div>
            <w:div w:id="1407260948">
              <w:marLeft w:val="0"/>
              <w:marRight w:val="0"/>
              <w:marTop w:val="0"/>
              <w:marBottom w:val="0"/>
              <w:divBdr>
                <w:top w:val="none" w:sz="0" w:space="0" w:color="auto"/>
                <w:left w:val="none" w:sz="0" w:space="0" w:color="auto"/>
                <w:bottom w:val="none" w:sz="0" w:space="0" w:color="auto"/>
                <w:right w:val="none" w:sz="0" w:space="0" w:color="auto"/>
              </w:divBdr>
            </w:div>
            <w:div w:id="1407260950">
              <w:marLeft w:val="0"/>
              <w:marRight w:val="0"/>
              <w:marTop w:val="0"/>
              <w:marBottom w:val="0"/>
              <w:divBdr>
                <w:top w:val="none" w:sz="0" w:space="0" w:color="auto"/>
                <w:left w:val="none" w:sz="0" w:space="0" w:color="auto"/>
                <w:bottom w:val="none" w:sz="0" w:space="0" w:color="auto"/>
                <w:right w:val="none" w:sz="0" w:space="0" w:color="auto"/>
              </w:divBdr>
            </w:div>
            <w:div w:id="1407260953">
              <w:marLeft w:val="0"/>
              <w:marRight w:val="0"/>
              <w:marTop w:val="0"/>
              <w:marBottom w:val="0"/>
              <w:divBdr>
                <w:top w:val="none" w:sz="0" w:space="0" w:color="auto"/>
                <w:left w:val="none" w:sz="0" w:space="0" w:color="auto"/>
                <w:bottom w:val="none" w:sz="0" w:space="0" w:color="auto"/>
                <w:right w:val="none" w:sz="0" w:space="0" w:color="auto"/>
              </w:divBdr>
            </w:div>
            <w:div w:id="1407260961">
              <w:marLeft w:val="0"/>
              <w:marRight w:val="0"/>
              <w:marTop w:val="0"/>
              <w:marBottom w:val="0"/>
              <w:divBdr>
                <w:top w:val="none" w:sz="0" w:space="0" w:color="auto"/>
                <w:left w:val="none" w:sz="0" w:space="0" w:color="auto"/>
                <w:bottom w:val="none" w:sz="0" w:space="0" w:color="auto"/>
                <w:right w:val="none" w:sz="0" w:space="0" w:color="auto"/>
              </w:divBdr>
            </w:div>
            <w:div w:id="1407260974">
              <w:marLeft w:val="0"/>
              <w:marRight w:val="0"/>
              <w:marTop w:val="0"/>
              <w:marBottom w:val="0"/>
              <w:divBdr>
                <w:top w:val="none" w:sz="0" w:space="0" w:color="auto"/>
                <w:left w:val="none" w:sz="0" w:space="0" w:color="auto"/>
                <w:bottom w:val="none" w:sz="0" w:space="0" w:color="auto"/>
                <w:right w:val="none" w:sz="0" w:space="0" w:color="auto"/>
              </w:divBdr>
            </w:div>
            <w:div w:id="1407260981">
              <w:marLeft w:val="0"/>
              <w:marRight w:val="0"/>
              <w:marTop w:val="0"/>
              <w:marBottom w:val="0"/>
              <w:divBdr>
                <w:top w:val="none" w:sz="0" w:space="0" w:color="auto"/>
                <w:left w:val="none" w:sz="0" w:space="0" w:color="auto"/>
                <w:bottom w:val="none" w:sz="0" w:space="0" w:color="auto"/>
                <w:right w:val="none" w:sz="0" w:space="0" w:color="auto"/>
              </w:divBdr>
            </w:div>
            <w:div w:id="1407260986">
              <w:marLeft w:val="0"/>
              <w:marRight w:val="0"/>
              <w:marTop w:val="0"/>
              <w:marBottom w:val="0"/>
              <w:divBdr>
                <w:top w:val="none" w:sz="0" w:space="0" w:color="auto"/>
                <w:left w:val="none" w:sz="0" w:space="0" w:color="auto"/>
                <w:bottom w:val="none" w:sz="0" w:space="0" w:color="auto"/>
                <w:right w:val="none" w:sz="0" w:space="0" w:color="auto"/>
              </w:divBdr>
            </w:div>
            <w:div w:id="1407260989">
              <w:marLeft w:val="0"/>
              <w:marRight w:val="0"/>
              <w:marTop w:val="0"/>
              <w:marBottom w:val="0"/>
              <w:divBdr>
                <w:top w:val="none" w:sz="0" w:space="0" w:color="auto"/>
                <w:left w:val="none" w:sz="0" w:space="0" w:color="auto"/>
                <w:bottom w:val="none" w:sz="0" w:space="0" w:color="auto"/>
                <w:right w:val="none" w:sz="0" w:space="0" w:color="auto"/>
              </w:divBdr>
            </w:div>
            <w:div w:id="1407260990">
              <w:marLeft w:val="0"/>
              <w:marRight w:val="0"/>
              <w:marTop w:val="0"/>
              <w:marBottom w:val="0"/>
              <w:divBdr>
                <w:top w:val="none" w:sz="0" w:space="0" w:color="auto"/>
                <w:left w:val="none" w:sz="0" w:space="0" w:color="auto"/>
                <w:bottom w:val="none" w:sz="0" w:space="0" w:color="auto"/>
                <w:right w:val="none" w:sz="0" w:space="0" w:color="auto"/>
              </w:divBdr>
            </w:div>
            <w:div w:id="1407261001">
              <w:marLeft w:val="0"/>
              <w:marRight w:val="0"/>
              <w:marTop w:val="0"/>
              <w:marBottom w:val="0"/>
              <w:divBdr>
                <w:top w:val="none" w:sz="0" w:space="0" w:color="auto"/>
                <w:left w:val="none" w:sz="0" w:space="0" w:color="auto"/>
                <w:bottom w:val="none" w:sz="0" w:space="0" w:color="auto"/>
                <w:right w:val="none" w:sz="0" w:space="0" w:color="auto"/>
              </w:divBdr>
            </w:div>
            <w:div w:id="1407261002">
              <w:marLeft w:val="0"/>
              <w:marRight w:val="0"/>
              <w:marTop w:val="0"/>
              <w:marBottom w:val="0"/>
              <w:divBdr>
                <w:top w:val="none" w:sz="0" w:space="0" w:color="auto"/>
                <w:left w:val="none" w:sz="0" w:space="0" w:color="auto"/>
                <w:bottom w:val="none" w:sz="0" w:space="0" w:color="auto"/>
                <w:right w:val="none" w:sz="0" w:space="0" w:color="auto"/>
              </w:divBdr>
            </w:div>
            <w:div w:id="1407261004">
              <w:marLeft w:val="0"/>
              <w:marRight w:val="0"/>
              <w:marTop w:val="0"/>
              <w:marBottom w:val="0"/>
              <w:divBdr>
                <w:top w:val="none" w:sz="0" w:space="0" w:color="auto"/>
                <w:left w:val="none" w:sz="0" w:space="0" w:color="auto"/>
                <w:bottom w:val="none" w:sz="0" w:space="0" w:color="auto"/>
                <w:right w:val="none" w:sz="0" w:space="0" w:color="auto"/>
              </w:divBdr>
            </w:div>
            <w:div w:id="1407261006">
              <w:marLeft w:val="0"/>
              <w:marRight w:val="0"/>
              <w:marTop w:val="0"/>
              <w:marBottom w:val="0"/>
              <w:divBdr>
                <w:top w:val="none" w:sz="0" w:space="0" w:color="auto"/>
                <w:left w:val="none" w:sz="0" w:space="0" w:color="auto"/>
                <w:bottom w:val="none" w:sz="0" w:space="0" w:color="auto"/>
                <w:right w:val="none" w:sz="0" w:space="0" w:color="auto"/>
              </w:divBdr>
            </w:div>
            <w:div w:id="1407261012">
              <w:marLeft w:val="0"/>
              <w:marRight w:val="0"/>
              <w:marTop w:val="0"/>
              <w:marBottom w:val="0"/>
              <w:divBdr>
                <w:top w:val="none" w:sz="0" w:space="0" w:color="auto"/>
                <w:left w:val="none" w:sz="0" w:space="0" w:color="auto"/>
                <w:bottom w:val="none" w:sz="0" w:space="0" w:color="auto"/>
                <w:right w:val="none" w:sz="0" w:space="0" w:color="auto"/>
              </w:divBdr>
            </w:div>
            <w:div w:id="14072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75">
      <w:marLeft w:val="0"/>
      <w:marRight w:val="0"/>
      <w:marTop w:val="0"/>
      <w:marBottom w:val="0"/>
      <w:divBdr>
        <w:top w:val="none" w:sz="0" w:space="0" w:color="auto"/>
        <w:left w:val="none" w:sz="0" w:space="0" w:color="auto"/>
        <w:bottom w:val="none" w:sz="0" w:space="0" w:color="auto"/>
        <w:right w:val="none" w:sz="0" w:space="0" w:color="auto"/>
      </w:divBdr>
      <w:divsChild>
        <w:div w:id="1407260965">
          <w:marLeft w:val="0"/>
          <w:marRight w:val="0"/>
          <w:marTop w:val="0"/>
          <w:marBottom w:val="0"/>
          <w:divBdr>
            <w:top w:val="none" w:sz="0" w:space="0" w:color="auto"/>
            <w:left w:val="none" w:sz="0" w:space="0" w:color="auto"/>
            <w:bottom w:val="none" w:sz="0" w:space="0" w:color="auto"/>
            <w:right w:val="none" w:sz="0" w:space="0" w:color="auto"/>
          </w:divBdr>
          <w:divsChild>
            <w:div w:id="14072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77">
      <w:marLeft w:val="0"/>
      <w:marRight w:val="0"/>
      <w:marTop w:val="0"/>
      <w:marBottom w:val="0"/>
      <w:divBdr>
        <w:top w:val="none" w:sz="0" w:space="0" w:color="auto"/>
        <w:left w:val="none" w:sz="0" w:space="0" w:color="auto"/>
        <w:bottom w:val="none" w:sz="0" w:space="0" w:color="auto"/>
        <w:right w:val="none" w:sz="0" w:space="0" w:color="auto"/>
      </w:divBdr>
      <w:divsChild>
        <w:div w:id="1407260924">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79">
      <w:marLeft w:val="0"/>
      <w:marRight w:val="0"/>
      <w:marTop w:val="0"/>
      <w:marBottom w:val="0"/>
      <w:divBdr>
        <w:top w:val="none" w:sz="0" w:space="0" w:color="auto"/>
        <w:left w:val="none" w:sz="0" w:space="0" w:color="auto"/>
        <w:bottom w:val="none" w:sz="0" w:space="0" w:color="auto"/>
        <w:right w:val="none" w:sz="0" w:space="0" w:color="auto"/>
      </w:divBdr>
      <w:divsChild>
        <w:div w:id="1407261007">
          <w:marLeft w:val="0"/>
          <w:marRight w:val="0"/>
          <w:marTop w:val="0"/>
          <w:marBottom w:val="0"/>
          <w:divBdr>
            <w:top w:val="none" w:sz="0" w:space="0" w:color="auto"/>
            <w:left w:val="none" w:sz="0" w:space="0" w:color="auto"/>
            <w:bottom w:val="none" w:sz="0" w:space="0" w:color="auto"/>
            <w:right w:val="none" w:sz="0" w:space="0" w:color="auto"/>
          </w:divBdr>
          <w:divsChild>
            <w:div w:id="14072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1014">
      <w:marLeft w:val="0"/>
      <w:marRight w:val="0"/>
      <w:marTop w:val="0"/>
      <w:marBottom w:val="0"/>
      <w:divBdr>
        <w:top w:val="none" w:sz="0" w:space="0" w:color="auto"/>
        <w:left w:val="none" w:sz="0" w:space="0" w:color="auto"/>
        <w:bottom w:val="none" w:sz="0" w:space="0" w:color="auto"/>
        <w:right w:val="none" w:sz="0" w:space="0" w:color="auto"/>
      </w:divBdr>
      <w:divsChild>
        <w:div w:id="1407260991">
          <w:marLeft w:val="0"/>
          <w:marRight w:val="0"/>
          <w:marTop w:val="0"/>
          <w:marBottom w:val="0"/>
          <w:divBdr>
            <w:top w:val="none" w:sz="0" w:space="0" w:color="auto"/>
            <w:left w:val="none" w:sz="0" w:space="0" w:color="auto"/>
            <w:bottom w:val="none" w:sz="0" w:space="0" w:color="auto"/>
            <w:right w:val="none" w:sz="0" w:space="0" w:color="auto"/>
          </w:divBdr>
          <w:divsChild>
            <w:div w:id="1407260925">
              <w:marLeft w:val="0"/>
              <w:marRight w:val="0"/>
              <w:marTop w:val="0"/>
              <w:marBottom w:val="0"/>
              <w:divBdr>
                <w:top w:val="none" w:sz="0" w:space="0" w:color="auto"/>
                <w:left w:val="none" w:sz="0" w:space="0" w:color="auto"/>
                <w:bottom w:val="none" w:sz="0" w:space="0" w:color="auto"/>
                <w:right w:val="none" w:sz="0" w:space="0" w:color="auto"/>
              </w:divBdr>
            </w:div>
            <w:div w:id="1407260942">
              <w:marLeft w:val="0"/>
              <w:marRight w:val="0"/>
              <w:marTop w:val="0"/>
              <w:marBottom w:val="0"/>
              <w:divBdr>
                <w:top w:val="none" w:sz="0" w:space="0" w:color="auto"/>
                <w:left w:val="none" w:sz="0" w:space="0" w:color="auto"/>
                <w:bottom w:val="none" w:sz="0" w:space="0" w:color="auto"/>
                <w:right w:val="none" w:sz="0" w:space="0" w:color="auto"/>
              </w:divBdr>
            </w:div>
            <w:div w:id="1407260956">
              <w:marLeft w:val="0"/>
              <w:marRight w:val="0"/>
              <w:marTop w:val="0"/>
              <w:marBottom w:val="0"/>
              <w:divBdr>
                <w:top w:val="none" w:sz="0" w:space="0" w:color="auto"/>
                <w:left w:val="none" w:sz="0" w:space="0" w:color="auto"/>
                <w:bottom w:val="none" w:sz="0" w:space="0" w:color="auto"/>
                <w:right w:val="none" w:sz="0" w:space="0" w:color="auto"/>
              </w:divBdr>
            </w:div>
            <w:div w:id="1407260958">
              <w:marLeft w:val="0"/>
              <w:marRight w:val="0"/>
              <w:marTop w:val="0"/>
              <w:marBottom w:val="0"/>
              <w:divBdr>
                <w:top w:val="none" w:sz="0" w:space="0" w:color="auto"/>
                <w:left w:val="none" w:sz="0" w:space="0" w:color="auto"/>
                <w:bottom w:val="none" w:sz="0" w:space="0" w:color="auto"/>
                <w:right w:val="none" w:sz="0" w:space="0" w:color="auto"/>
              </w:divBdr>
            </w:div>
            <w:div w:id="1407260959">
              <w:marLeft w:val="0"/>
              <w:marRight w:val="0"/>
              <w:marTop w:val="0"/>
              <w:marBottom w:val="0"/>
              <w:divBdr>
                <w:top w:val="none" w:sz="0" w:space="0" w:color="auto"/>
                <w:left w:val="none" w:sz="0" w:space="0" w:color="auto"/>
                <w:bottom w:val="none" w:sz="0" w:space="0" w:color="auto"/>
                <w:right w:val="none" w:sz="0" w:space="0" w:color="auto"/>
              </w:divBdr>
            </w:div>
            <w:div w:id="1407260969">
              <w:marLeft w:val="0"/>
              <w:marRight w:val="0"/>
              <w:marTop w:val="0"/>
              <w:marBottom w:val="0"/>
              <w:divBdr>
                <w:top w:val="none" w:sz="0" w:space="0" w:color="auto"/>
                <w:left w:val="none" w:sz="0" w:space="0" w:color="auto"/>
                <w:bottom w:val="none" w:sz="0" w:space="0" w:color="auto"/>
                <w:right w:val="none" w:sz="0" w:space="0" w:color="auto"/>
              </w:divBdr>
            </w:div>
            <w:div w:id="1407260982">
              <w:marLeft w:val="0"/>
              <w:marRight w:val="0"/>
              <w:marTop w:val="0"/>
              <w:marBottom w:val="0"/>
              <w:divBdr>
                <w:top w:val="none" w:sz="0" w:space="0" w:color="auto"/>
                <w:left w:val="none" w:sz="0" w:space="0" w:color="auto"/>
                <w:bottom w:val="none" w:sz="0" w:space="0" w:color="auto"/>
                <w:right w:val="none" w:sz="0" w:space="0" w:color="auto"/>
              </w:divBdr>
            </w:div>
            <w:div w:id="1407260985">
              <w:marLeft w:val="0"/>
              <w:marRight w:val="0"/>
              <w:marTop w:val="0"/>
              <w:marBottom w:val="0"/>
              <w:divBdr>
                <w:top w:val="none" w:sz="0" w:space="0" w:color="auto"/>
                <w:left w:val="none" w:sz="0" w:space="0" w:color="auto"/>
                <w:bottom w:val="none" w:sz="0" w:space="0" w:color="auto"/>
                <w:right w:val="none" w:sz="0" w:space="0" w:color="auto"/>
              </w:divBdr>
            </w:div>
            <w:div w:id="1407260992">
              <w:marLeft w:val="0"/>
              <w:marRight w:val="0"/>
              <w:marTop w:val="0"/>
              <w:marBottom w:val="0"/>
              <w:divBdr>
                <w:top w:val="none" w:sz="0" w:space="0" w:color="auto"/>
                <w:left w:val="none" w:sz="0" w:space="0" w:color="auto"/>
                <w:bottom w:val="none" w:sz="0" w:space="0" w:color="auto"/>
                <w:right w:val="none" w:sz="0" w:space="0" w:color="auto"/>
              </w:divBdr>
            </w:div>
            <w:div w:id="1407260993">
              <w:marLeft w:val="0"/>
              <w:marRight w:val="0"/>
              <w:marTop w:val="0"/>
              <w:marBottom w:val="0"/>
              <w:divBdr>
                <w:top w:val="none" w:sz="0" w:space="0" w:color="auto"/>
                <w:left w:val="none" w:sz="0" w:space="0" w:color="auto"/>
                <w:bottom w:val="none" w:sz="0" w:space="0" w:color="auto"/>
                <w:right w:val="none" w:sz="0" w:space="0" w:color="auto"/>
              </w:divBdr>
            </w:div>
            <w:div w:id="1407260996">
              <w:marLeft w:val="0"/>
              <w:marRight w:val="0"/>
              <w:marTop w:val="0"/>
              <w:marBottom w:val="0"/>
              <w:divBdr>
                <w:top w:val="none" w:sz="0" w:space="0" w:color="auto"/>
                <w:left w:val="none" w:sz="0" w:space="0" w:color="auto"/>
                <w:bottom w:val="none" w:sz="0" w:space="0" w:color="auto"/>
                <w:right w:val="none" w:sz="0" w:space="0" w:color="auto"/>
              </w:divBdr>
            </w:div>
            <w:div w:id="1407261000">
              <w:marLeft w:val="0"/>
              <w:marRight w:val="0"/>
              <w:marTop w:val="0"/>
              <w:marBottom w:val="0"/>
              <w:divBdr>
                <w:top w:val="none" w:sz="0" w:space="0" w:color="auto"/>
                <w:left w:val="none" w:sz="0" w:space="0" w:color="auto"/>
                <w:bottom w:val="none" w:sz="0" w:space="0" w:color="auto"/>
                <w:right w:val="none" w:sz="0" w:space="0" w:color="auto"/>
              </w:divBdr>
            </w:div>
            <w:div w:id="14072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1016">
      <w:marLeft w:val="0"/>
      <w:marRight w:val="0"/>
      <w:marTop w:val="0"/>
      <w:marBottom w:val="0"/>
      <w:divBdr>
        <w:top w:val="none" w:sz="0" w:space="0" w:color="auto"/>
        <w:left w:val="none" w:sz="0" w:space="0" w:color="auto"/>
        <w:bottom w:val="none" w:sz="0" w:space="0" w:color="auto"/>
        <w:right w:val="none" w:sz="0" w:space="0" w:color="auto"/>
      </w:divBdr>
      <w:divsChild>
        <w:div w:id="1407260928">
          <w:marLeft w:val="0"/>
          <w:marRight w:val="0"/>
          <w:marTop w:val="0"/>
          <w:marBottom w:val="0"/>
          <w:divBdr>
            <w:top w:val="none" w:sz="0" w:space="0" w:color="auto"/>
            <w:left w:val="none" w:sz="0" w:space="0" w:color="auto"/>
            <w:bottom w:val="none" w:sz="0" w:space="0" w:color="auto"/>
            <w:right w:val="none" w:sz="0" w:space="0" w:color="auto"/>
          </w:divBdr>
          <w:divsChild>
            <w:div w:id="1407260926">
              <w:marLeft w:val="0"/>
              <w:marRight w:val="0"/>
              <w:marTop w:val="0"/>
              <w:marBottom w:val="0"/>
              <w:divBdr>
                <w:top w:val="none" w:sz="0" w:space="0" w:color="auto"/>
                <w:left w:val="none" w:sz="0" w:space="0" w:color="auto"/>
                <w:bottom w:val="none" w:sz="0" w:space="0" w:color="auto"/>
                <w:right w:val="none" w:sz="0" w:space="0" w:color="auto"/>
              </w:divBdr>
            </w:div>
            <w:div w:id="1407260930">
              <w:marLeft w:val="0"/>
              <w:marRight w:val="0"/>
              <w:marTop w:val="0"/>
              <w:marBottom w:val="0"/>
              <w:divBdr>
                <w:top w:val="none" w:sz="0" w:space="0" w:color="auto"/>
                <w:left w:val="none" w:sz="0" w:space="0" w:color="auto"/>
                <w:bottom w:val="none" w:sz="0" w:space="0" w:color="auto"/>
                <w:right w:val="none" w:sz="0" w:space="0" w:color="auto"/>
              </w:divBdr>
            </w:div>
            <w:div w:id="1407260932">
              <w:marLeft w:val="0"/>
              <w:marRight w:val="0"/>
              <w:marTop w:val="0"/>
              <w:marBottom w:val="0"/>
              <w:divBdr>
                <w:top w:val="none" w:sz="0" w:space="0" w:color="auto"/>
                <w:left w:val="none" w:sz="0" w:space="0" w:color="auto"/>
                <w:bottom w:val="none" w:sz="0" w:space="0" w:color="auto"/>
                <w:right w:val="none" w:sz="0" w:space="0" w:color="auto"/>
              </w:divBdr>
            </w:div>
            <w:div w:id="1407260937">
              <w:marLeft w:val="0"/>
              <w:marRight w:val="0"/>
              <w:marTop w:val="0"/>
              <w:marBottom w:val="0"/>
              <w:divBdr>
                <w:top w:val="none" w:sz="0" w:space="0" w:color="auto"/>
                <w:left w:val="none" w:sz="0" w:space="0" w:color="auto"/>
                <w:bottom w:val="none" w:sz="0" w:space="0" w:color="auto"/>
                <w:right w:val="none" w:sz="0" w:space="0" w:color="auto"/>
              </w:divBdr>
            </w:div>
            <w:div w:id="1407260940">
              <w:marLeft w:val="0"/>
              <w:marRight w:val="0"/>
              <w:marTop w:val="0"/>
              <w:marBottom w:val="0"/>
              <w:divBdr>
                <w:top w:val="none" w:sz="0" w:space="0" w:color="auto"/>
                <w:left w:val="none" w:sz="0" w:space="0" w:color="auto"/>
                <w:bottom w:val="none" w:sz="0" w:space="0" w:color="auto"/>
                <w:right w:val="none" w:sz="0" w:space="0" w:color="auto"/>
              </w:divBdr>
            </w:div>
            <w:div w:id="1407260941">
              <w:marLeft w:val="0"/>
              <w:marRight w:val="0"/>
              <w:marTop w:val="0"/>
              <w:marBottom w:val="0"/>
              <w:divBdr>
                <w:top w:val="none" w:sz="0" w:space="0" w:color="auto"/>
                <w:left w:val="none" w:sz="0" w:space="0" w:color="auto"/>
                <w:bottom w:val="none" w:sz="0" w:space="0" w:color="auto"/>
                <w:right w:val="none" w:sz="0" w:space="0" w:color="auto"/>
              </w:divBdr>
            </w:div>
            <w:div w:id="1407260943">
              <w:marLeft w:val="0"/>
              <w:marRight w:val="0"/>
              <w:marTop w:val="0"/>
              <w:marBottom w:val="0"/>
              <w:divBdr>
                <w:top w:val="none" w:sz="0" w:space="0" w:color="auto"/>
                <w:left w:val="none" w:sz="0" w:space="0" w:color="auto"/>
                <w:bottom w:val="none" w:sz="0" w:space="0" w:color="auto"/>
                <w:right w:val="none" w:sz="0" w:space="0" w:color="auto"/>
              </w:divBdr>
            </w:div>
            <w:div w:id="1407260944">
              <w:marLeft w:val="0"/>
              <w:marRight w:val="0"/>
              <w:marTop w:val="0"/>
              <w:marBottom w:val="0"/>
              <w:divBdr>
                <w:top w:val="none" w:sz="0" w:space="0" w:color="auto"/>
                <w:left w:val="none" w:sz="0" w:space="0" w:color="auto"/>
                <w:bottom w:val="none" w:sz="0" w:space="0" w:color="auto"/>
                <w:right w:val="none" w:sz="0" w:space="0" w:color="auto"/>
              </w:divBdr>
            </w:div>
            <w:div w:id="1407260945">
              <w:marLeft w:val="0"/>
              <w:marRight w:val="0"/>
              <w:marTop w:val="0"/>
              <w:marBottom w:val="0"/>
              <w:divBdr>
                <w:top w:val="none" w:sz="0" w:space="0" w:color="auto"/>
                <w:left w:val="none" w:sz="0" w:space="0" w:color="auto"/>
                <w:bottom w:val="none" w:sz="0" w:space="0" w:color="auto"/>
                <w:right w:val="none" w:sz="0" w:space="0" w:color="auto"/>
              </w:divBdr>
            </w:div>
            <w:div w:id="1407260968">
              <w:marLeft w:val="0"/>
              <w:marRight w:val="0"/>
              <w:marTop w:val="0"/>
              <w:marBottom w:val="0"/>
              <w:divBdr>
                <w:top w:val="none" w:sz="0" w:space="0" w:color="auto"/>
                <w:left w:val="none" w:sz="0" w:space="0" w:color="auto"/>
                <w:bottom w:val="none" w:sz="0" w:space="0" w:color="auto"/>
                <w:right w:val="none" w:sz="0" w:space="0" w:color="auto"/>
              </w:divBdr>
            </w:div>
            <w:div w:id="1407260973">
              <w:marLeft w:val="0"/>
              <w:marRight w:val="0"/>
              <w:marTop w:val="0"/>
              <w:marBottom w:val="0"/>
              <w:divBdr>
                <w:top w:val="none" w:sz="0" w:space="0" w:color="auto"/>
                <w:left w:val="none" w:sz="0" w:space="0" w:color="auto"/>
                <w:bottom w:val="none" w:sz="0" w:space="0" w:color="auto"/>
                <w:right w:val="none" w:sz="0" w:space="0" w:color="auto"/>
              </w:divBdr>
            </w:div>
            <w:div w:id="1407260987">
              <w:marLeft w:val="0"/>
              <w:marRight w:val="0"/>
              <w:marTop w:val="0"/>
              <w:marBottom w:val="0"/>
              <w:divBdr>
                <w:top w:val="none" w:sz="0" w:space="0" w:color="auto"/>
                <w:left w:val="none" w:sz="0" w:space="0" w:color="auto"/>
                <w:bottom w:val="none" w:sz="0" w:space="0" w:color="auto"/>
                <w:right w:val="none" w:sz="0" w:space="0" w:color="auto"/>
              </w:divBdr>
            </w:div>
            <w:div w:id="1407260988">
              <w:marLeft w:val="0"/>
              <w:marRight w:val="0"/>
              <w:marTop w:val="0"/>
              <w:marBottom w:val="0"/>
              <w:divBdr>
                <w:top w:val="none" w:sz="0" w:space="0" w:color="auto"/>
                <w:left w:val="none" w:sz="0" w:space="0" w:color="auto"/>
                <w:bottom w:val="none" w:sz="0" w:space="0" w:color="auto"/>
                <w:right w:val="none" w:sz="0" w:space="0" w:color="auto"/>
              </w:divBdr>
            </w:div>
            <w:div w:id="1407260995">
              <w:marLeft w:val="0"/>
              <w:marRight w:val="0"/>
              <w:marTop w:val="0"/>
              <w:marBottom w:val="0"/>
              <w:divBdr>
                <w:top w:val="none" w:sz="0" w:space="0" w:color="auto"/>
                <w:left w:val="none" w:sz="0" w:space="0" w:color="auto"/>
                <w:bottom w:val="none" w:sz="0" w:space="0" w:color="auto"/>
                <w:right w:val="none" w:sz="0" w:space="0" w:color="auto"/>
              </w:divBdr>
            </w:div>
            <w:div w:id="1407261005">
              <w:marLeft w:val="0"/>
              <w:marRight w:val="0"/>
              <w:marTop w:val="0"/>
              <w:marBottom w:val="0"/>
              <w:divBdr>
                <w:top w:val="none" w:sz="0" w:space="0" w:color="auto"/>
                <w:left w:val="none" w:sz="0" w:space="0" w:color="auto"/>
                <w:bottom w:val="none" w:sz="0" w:space="0" w:color="auto"/>
                <w:right w:val="none" w:sz="0" w:space="0" w:color="auto"/>
              </w:divBdr>
            </w:div>
            <w:div w:id="1407261009">
              <w:marLeft w:val="0"/>
              <w:marRight w:val="0"/>
              <w:marTop w:val="0"/>
              <w:marBottom w:val="0"/>
              <w:divBdr>
                <w:top w:val="none" w:sz="0" w:space="0" w:color="auto"/>
                <w:left w:val="none" w:sz="0" w:space="0" w:color="auto"/>
                <w:bottom w:val="none" w:sz="0" w:space="0" w:color="auto"/>
                <w:right w:val="none" w:sz="0" w:space="0" w:color="auto"/>
              </w:divBdr>
            </w:div>
            <w:div w:id="1407261018">
              <w:marLeft w:val="0"/>
              <w:marRight w:val="0"/>
              <w:marTop w:val="0"/>
              <w:marBottom w:val="0"/>
              <w:divBdr>
                <w:top w:val="none" w:sz="0" w:space="0" w:color="auto"/>
                <w:left w:val="none" w:sz="0" w:space="0" w:color="auto"/>
                <w:bottom w:val="none" w:sz="0" w:space="0" w:color="auto"/>
                <w:right w:val="none" w:sz="0" w:space="0" w:color="auto"/>
              </w:divBdr>
            </w:div>
            <w:div w:id="1407261021">
              <w:marLeft w:val="0"/>
              <w:marRight w:val="0"/>
              <w:marTop w:val="0"/>
              <w:marBottom w:val="0"/>
              <w:divBdr>
                <w:top w:val="none" w:sz="0" w:space="0" w:color="auto"/>
                <w:left w:val="none" w:sz="0" w:space="0" w:color="auto"/>
                <w:bottom w:val="none" w:sz="0" w:space="0" w:color="auto"/>
                <w:right w:val="none" w:sz="0" w:space="0" w:color="auto"/>
              </w:divBdr>
            </w:div>
            <w:div w:id="1407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1019">
      <w:marLeft w:val="0"/>
      <w:marRight w:val="0"/>
      <w:marTop w:val="0"/>
      <w:marBottom w:val="0"/>
      <w:divBdr>
        <w:top w:val="none" w:sz="0" w:space="0" w:color="auto"/>
        <w:left w:val="none" w:sz="0" w:space="0" w:color="auto"/>
        <w:bottom w:val="none" w:sz="0" w:space="0" w:color="auto"/>
        <w:right w:val="none" w:sz="0" w:space="0" w:color="auto"/>
      </w:divBdr>
      <w:divsChild>
        <w:div w:id="1407261023">
          <w:marLeft w:val="0"/>
          <w:marRight w:val="0"/>
          <w:marTop w:val="0"/>
          <w:marBottom w:val="0"/>
          <w:divBdr>
            <w:top w:val="none" w:sz="0" w:space="0" w:color="auto"/>
            <w:left w:val="none" w:sz="0" w:space="0" w:color="auto"/>
            <w:bottom w:val="none" w:sz="0" w:space="0" w:color="auto"/>
            <w:right w:val="none" w:sz="0" w:space="0" w:color="auto"/>
          </w:divBdr>
          <w:divsChild>
            <w:div w:id="14072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github.com/Joeyrsp/twee-tools/blob/main/link%20regex.txt" TargetMode="External"/><Relationship Id="rId63" Type="http://schemas.openxmlformats.org/officeDocument/2006/relationships/hyperlink" Target="https://elearningart.com/blog/scenario-tips/" TargetMode="External"/><Relationship Id="rId84" Type="http://schemas.openxmlformats.org/officeDocument/2006/relationships/hyperlink" Target="https://www.motoslave.net/sugarcube/2/docs/" TargetMode="External"/><Relationship Id="rId138" Type="http://schemas.openxmlformats.org/officeDocument/2006/relationships/hyperlink" Target="https://www.motoslave.net/sugarcube/2/docs/" TargetMode="External"/><Relationship Id="rId159" Type="http://schemas.openxmlformats.org/officeDocument/2006/relationships/hyperlink" Target="https://www.motoslave.net/sugarcube/2/docs/" TargetMode="External"/><Relationship Id="rId170" Type="http://schemas.openxmlformats.org/officeDocument/2006/relationships/hyperlink" Target="https://twinery.org/cookbook/questions/links.html" TargetMode="External"/><Relationship Id="rId191" Type="http://schemas.openxmlformats.org/officeDocument/2006/relationships/hyperlink" Target="https://twinery.org/cookbook/html/reviewing.html" TargetMode="External"/><Relationship Id="rId205" Type="http://schemas.openxmlformats.org/officeDocument/2006/relationships/hyperlink" Target="https://twinery.org/cookbook/dateandtime/sugarcube/sugarcube_dateandtime.html" TargetMode="External"/><Relationship Id="rId226" Type="http://schemas.openxmlformats.org/officeDocument/2006/relationships/hyperlink" Target="https://twinery.org/cookbook/passagesinpassages/sugarcube/sugarcube_passagesinpassages.html" TargetMode="External"/><Relationship Id="rId247" Type="http://schemas.openxmlformats.org/officeDocument/2006/relationships/hyperlink" Target="https://www.motoslave.net/tweego/" TargetMode="External"/><Relationship Id="rId107" Type="http://schemas.openxmlformats.org/officeDocument/2006/relationships/hyperlink" Target="http://www.motoslave.net/sugarcube/2/docs/" TargetMode="External"/><Relationship Id="rId268" Type="http://schemas.openxmlformats.org/officeDocument/2006/relationships/fontTable" Target="fontTable.xml"/><Relationship Id="rId11" Type="http://schemas.openxmlformats.org/officeDocument/2006/relationships/hyperlink" Target="https://github.com/videlais/snowman" TargetMode="External"/><Relationship Id="rId32" Type="http://schemas.openxmlformats.org/officeDocument/2006/relationships/hyperlink" Target="https://github.com/ChapelR/tweego-setup" TargetMode="External"/><Relationship Id="rId53" Type="http://schemas.openxmlformats.org/officeDocument/2006/relationships/hyperlink" Target="https://ecampusontario.pressbooks.pub/techtoolsforteaching/chapter/11-twine-interactive-storytelling/" TargetMode="External"/><Relationship Id="rId74" Type="http://schemas.openxmlformats.org/officeDocument/2006/relationships/hyperlink" Target="https://qjzhvmqlzvoo5lqnrvuhmg-on.drv.tw/UInv/Sample_Code.html" TargetMode="External"/><Relationship Id="rId128" Type="http://schemas.openxmlformats.org/officeDocument/2006/relationships/hyperlink" Target="https://twinery.org/cookbook/twine1/functions/alert.html" TargetMode="External"/><Relationship Id="rId149" Type="http://schemas.openxmlformats.org/officeDocument/2006/relationships/hyperlink" Target="https://www.motoslave.net/sugarcube/2/docs/" TargetMode="External"/><Relationship Id="rId5" Type="http://schemas.openxmlformats.org/officeDocument/2006/relationships/hyperlink" Target="https://videlais.com/2019/06/08/an-oral-history-of-twee/" TargetMode="External"/><Relationship Id="rId95" Type="http://schemas.openxmlformats.org/officeDocument/2006/relationships/hyperlink" Target="http://www.motoslave.net/sugarcube/2/docs/" TargetMode="External"/><Relationship Id="rId160" Type="http://schemas.openxmlformats.org/officeDocument/2006/relationships/hyperlink" Target="https://www.motoslave.net/sugarcube/2/docs/" TargetMode="External"/><Relationship Id="rId181" Type="http://schemas.openxmlformats.org/officeDocument/2006/relationships/hyperlink" Target="https://twinery.org/cookbook/terms/terms_html.html" TargetMode="External"/><Relationship Id="rId216" Type="http://schemas.openxmlformats.org/officeDocument/2006/relationships/hyperlink" Target="https://twinery.org/cookbook/keyboard/sugarcube/sugarcube_keyboard.html" TargetMode="External"/><Relationship Id="rId237" Type="http://schemas.openxmlformats.org/officeDocument/2006/relationships/hyperlink" Target="https://twinery.org/cookbook/storyandpassage/sugarcube/sugarcube_storyandpassage.html" TargetMode="External"/><Relationship Id="rId258" Type="http://schemas.openxmlformats.org/officeDocument/2006/relationships/hyperlink" Target="https://twinery.org/forum/discussion/8423/transferring-my-twine-stories-to-another-version-of-twine"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christytuckerlearning.com/twine-makes-branching-scenarios-easier/" TargetMode="External"/><Relationship Id="rId64" Type="http://schemas.openxmlformats.org/officeDocument/2006/relationships/hyperlink" Target="https://www.insidehighered.com/blogs/gradhacker/twine-storytelling-study-aid" TargetMode="External"/><Relationship Id="rId118" Type="http://schemas.openxmlformats.org/officeDocument/2006/relationships/hyperlink" Target="http://www.motoslave.net/sugarcube/2/docs/" TargetMode="External"/><Relationship Id="rId139" Type="http://schemas.openxmlformats.org/officeDocument/2006/relationships/hyperlink" Target="https://www.motoslave.net/sugarcube/2/docs/" TargetMode="External"/><Relationship Id="rId85" Type="http://schemas.openxmlformats.org/officeDocument/2006/relationships/hyperlink" Target="https://twinery.org/cookbook/sidebar_left/sugarcube/sugarcube_sidebar_left.html" TargetMode="External"/><Relationship Id="rId150" Type="http://schemas.openxmlformats.org/officeDocument/2006/relationships/hyperlink" Target="https://www.motoslave.net/sugarcube/2/docs/" TargetMode="External"/><Relationship Id="rId171" Type="http://schemas.openxmlformats.org/officeDocument/2006/relationships/hyperlink" Target="https://twinery.org/cookbook/questions/style_text.html" TargetMode="External"/><Relationship Id="rId192" Type="http://schemas.openxmlformats.org/officeDocument/2006/relationships/hyperlink" Target="https://twinery.org/cookbook/html/storyformats/sugarcube.html" TargetMode="External"/><Relationship Id="rId206" Type="http://schemas.openxmlformats.org/officeDocument/2006/relationships/hyperlink" Target="https://twinery.org/cookbook/delayedtext/sugarcube/sugarcube_delayedtext.html" TargetMode="External"/><Relationship Id="rId227" Type="http://schemas.openxmlformats.org/officeDocument/2006/relationships/hyperlink" Target="http://www.motoslave.net/sugarcube/2/docs/" TargetMode="External"/><Relationship Id="rId248" Type="http://schemas.openxmlformats.org/officeDocument/2006/relationships/hyperlink" Target="https://www.motoslave.net/tweego/docs/" TargetMode="External"/><Relationship Id="rId269" Type="http://schemas.openxmlformats.org/officeDocument/2006/relationships/theme" Target="theme/theme1.xml"/><Relationship Id="rId12" Type="http://schemas.openxmlformats.org/officeDocument/2006/relationships/hyperlink" Target="https://klembot.github.io/chapbook/guide/" TargetMode="External"/><Relationship Id="rId33" Type="http://schemas.openxmlformats.org/officeDocument/2006/relationships/hyperlink" Target="https://github.com/cyrusfirheir/twee3-language-tools" TargetMode="External"/><Relationship Id="rId108" Type="http://schemas.openxmlformats.org/officeDocument/2006/relationships/hyperlink" Target="https://www.motoslave.net/sugarcube/2/docs/" TargetMode="External"/><Relationship Id="rId129" Type="http://schemas.openxmlformats.org/officeDocument/2006/relationships/hyperlink" Target="https://twinery.org/cookbook/twine1/functions/open.html" TargetMode="External"/><Relationship Id="rId54" Type="http://schemas.openxmlformats.org/officeDocument/2006/relationships/hyperlink" Target="http://twinery.org/questions/2034/can-twine-be-used-for-educational-research" TargetMode="External"/><Relationship Id="rId75" Type="http://schemas.openxmlformats.org/officeDocument/2006/relationships/hyperlink" Target="http://www.motoslave.net/sugarcube/2/" TargetMode="External"/><Relationship Id="rId96" Type="http://schemas.openxmlformats.org/officeDocument/2006/relationships/hyperlink" Target="https://www.motoslave.net/sugarcube/2/docs/" TargetMode="External"/><Relationship Id="rId140" Type="http://schemas.openxmlformats.org/officeDocument/2006/relationships/hyperlink" Target="https://www.motoslave.net/sugarcube/2/docs/" TargetMode="External"/><Relationship Id="rId161" Type="http://schemas.openxmlformats.org/officeDocument/2006/relationships/hyperlink" Target="https://www.motoslave.net/sugarcube/2/docs/" TargetMode="External"/><Relationship Id="rId182" Type="http://schemas.openxmlformats.org/officeDocument/2006/relationships/hyperlink" Target="https://twinery.org/cookbook/introduction/twine2_story_listing.html" TargetMode="External"/><Relationship Id="rId217" Type="http://schemas.openxmlformats.org/officeDocument/2006/relationships/hyperlink" Target="https://www.motoslave.net/sugarcube/2/docs/" TargetMode="External"/><Relationship Id="rId6" Type="http://schemas.openxmlformats.org/officeDocument/2006/relationships/hyperlink" Target="https://twinery.org/" TargetMode="External"/><Relationship Id="rId238" Type="http://schemas.openxmlformats.org/officeDocument/2006/relationships/hyperlink" Target="https://twinery.org/cookbook/markup/sugarcube/sugarcube_markup.html" TargetMode="External"/><Relationship Id="rId259" Type="http://schemas.openxmlformats.org/officeDocument/2006/relationships/hyperlink" Target="http://www.motoslave.net/sugarcube/1/" TargetMode="External"/><Relationship Id="rId23" Type="http://schemas.openxmlformats.org/officeDocument/2006/relationships/hyperlink" Target="http://mcdemarco.net/tools/scree/dotgraph/" TargetMode="External"/><Relationship Id="rId28" Type="http://schemas.openxmlformats.org/officeDocument/2006/relationships/hyperlink" Target="https://marketplace.visualstudio.com/items?itemName=cyrusfirheir.twee3-language-tools" TargetMode="External"/><Relationship Id="rId49" Type="http://schemas.openxmlformats.org/officeDocument/2006/relationships/hyperlink" Target="https://blog.training-pros.com/software-tools/twine-branching-scenarios/" TargetMode="External"/><Relationship Id="rId114" Type="http://schemas.openxmlformats.org/officeDocument/2006/relationships/hyperlink" Target="https://www.motoslave.net/sugarcube/2/docs/" TargetMode="External"/><Relationship Id="rId119" Type="http://schemas.openxmlformats.org/officeDocument/2006/relationships/hyperlink" Target="http://www.motoslave.net/sugarcube/2/docs/" TargetMode="External"/><Relationship Id="rId44" Type="http://schemas.openxmlformats.org/officeDocument/2006/relationships/hyperlink" Target="https://www.syniadlearning.com/portfolio/branching-scenario-example/" TargetMode="External"/><Relationship Id="rId60" Type="http://schemas.openxmlformats.org/officeDocument/2006/relationships/hyperlink" Target="https://blog.cathy-moore.com/2018/04/3-ways-to-help-people-learn-from-mistakes-in-branching-scenarios/" TargetMode="External"/><Relationship Id="rId65" Type="http://schemas.openxmlformats.org/officeDocument/2006/relationships/hyperlink" Target="https://dev.to/lazerwalker/a-modern-developer-s-workflow-for-twine-4imp" TargetMode="External"/><Relationship Id="rId81" Type="http://schemas.openxmlformats.org/officeDocument/2006/relationships/hyperlink" Target="https://www.motoslave.net/sugarcube/2/docs/" TargetMode="External"/><Relationship Id="rId86" Type="http://schemas.openxmlformats.org/officeDocument/2006/relationships/hyperlink" Target="https://www.motoslave.net/sugarcube/2/docs/" TargetMode="External"/><Relationship Id="rId130" Type="http://schemas.openxmlformats.org/officeDocument/2006/relationships/hyperlink" Target="https://twinery.org/cookbook/twine1/functions/parameter.html" TargetMode="External"/><Relationship Id="rId135" Type="http://schemas.openxmlformats.org/officeDocument/2006/relationships/hyperlink" Target="https://www.motoslave.net/sugarcube/2/docs/" TargetMode="External"/><Relationship Id="rId151" Type="http://schemas.openxmlformats.org/officeDocument/2006/relationships/hyperlink" Target="https://www.motoslave.net/sugarcube/2/docs/" TargetMode="External"/><Relationship Id="rId156" Type="http://schemas.openxmlformats.org/officeDocument/2006/relationships/hyperlink" Target="https://www.motoslave.net/sugarcube/2/docs/" TargetMode="External"/><Relationship Id="rId177" Type="http://schemas.openxmlformats.org/officeDocument/2006/relationships/hyperlink" Target="https://twinery.org/cookbook/terms/terms_storyformats.html" TargetMode="External"/><Relationship Id="rId198" Type="http://schemas.openxmlformats.org/officeDocument/2006/relationships/hyperlink" Target="https://www.motoslave.net/sugarcube/2/docs/" TargetMode="External"/><Relationship Id="rId172" Type="http://schemas.openxmlformats.org/officeDocument/2006/relationships/hyperlink" Target="https://twinery.org/cookbook/questions/stories_saved.html" TargetMode="External"/><Relationship Id="rId193" Type="http://schemas.openxmlformats.org/officeDocument/2006/relationships/hyperlink" Target="https://twinery.org/cookbook/css/selectors.html" TargetMode="External"/><Relationship Id="rId202" Type="http://schemas.openxmlformats.org/officeDocument/2006/relationships/hyperlink" Target="https://twinery.org/cookbook/cssselectors/sugarcube/sugarcube_cssselectors.html" TargetMode="External"/><Relationship Id="rId207" Type="http://schemas.openxmlformats.org/officeDocument/2006/relationships/hyperlink" Target="https://twinery.org/cookbook/deletingvariables/sugarcube/sugarcube_deletingvariables.html" TargetMode="External"/><Relationship Id="rId223" Type="http://schemas.openxmlformats.org/officeDocument/2006/relationships/hyperlink" Target="https://twinery.org/cookbook/modularity/sugarcube/sugarcube_modularity.html" TargetMode="External"/><Relationship Id="rId228" Type="http://schemas.openxmlformats.org/officeDocument/2006/relationships/hyperlink" Target="https://twinery.org/cookbook/passagetransitions/sugarcube/sugarcube_passagetransitions.html" TargetMode="External"/><Relationship Id="rId244" Type="http://schemas.openxmlformats.org/officeDocument/2006/relationships/hyperlink" Target="https://twinery.org/cookbook/storystyling/sugarcube/sugarcube_storystyling.html" TargetMode="External"/><Relationship Id="rId249" Type="http://schemas.openxmlformats.org/officeDocument/2006/relationships/hyperlink" Target="https://github.com/tmedwards/tweego"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regexr.com" TargetMode="External"/><Relationship Id="rId109" Type="http://schemas.openxmlformats.org/officeDocument/2006/relationships/hyperlink" Target="https://www.motoslave.net/sugarcube/2/docs/" TargetMode="External"/><Relationship Id="rId260" Type="http://schemas.openxmlformats.org/officeDocument/2006/relationships/hyperlink" Target="https://www.motoslave.net/sugarcube/1/" TargetMode="External"/><Relationship Id="rId265" Type="http://schemas.openxmlformats.org/officeDocument/2006/relationships/hyperlink" Target="https://articulate.com/360/storyline" TargetMode="External"/><Relationship Id="rId34" Type="http://schemas.openxmlformats.org/officeDocument/2006/relationships/hyperlink" Target="https://joshuagrams.github.io/tiny-qbn/doc/tweego.html" TargetMode="External"/><Relationship Id="rId50" Type="http://schemas.openxmlformats.org/officeDocument/2006/relationships/hyperlink" Target="https://tedcurran.net/2018/10/use-twine-for-branching-learning-scenarios/" TargetMode="External"/><Relationship Id="rId55" Type="http://schemas.openxmlformats.org/officeDocument/2006/relationships/hyperlink" Target="https://blog.cathy-moore.com/2011/07/sample-branching-scenario-cool-tool/" TargetMode="External"/><Relationship Id="rId76" Type="http://schemas.openxmlformats.org/officeDocument/2006/relationships/hyperlink" Target="https://github.com/cyrusfirheir/twee3-language-tools" TargetMode="External"/><Relationship Id="rId97" Type="http://schemas.openxmlformats.org/officeDocument/2006/relationships/hyperlink" Target="http://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www.motoslave.net/sugarcube/2/docs/" TargetMode="External"/><Relationship Id="rId125" Type="http://schemas.openxmlformats.org/officeDocument/2006/relationships/hyperlink" Target="https://intfiction.org/t/a-persisting-scoreboard-for-sugarcube/48311" TargetMode="External"/><Relationship Id="rId141" Type="http://schemas.openxmlformats.org/officeDocument/2006/relationships/hyperlink" Target="https://www.motoslave.net/sugarcube/2/docs/" TargetMode="External"/><Relationship Id="rId146" Type="http://schemas.openxmlformats.org/officeDocument/2006/relationships/hyperlink" Target="https://www.motoslave.net/sugarcube/2/docs/" TargetMode="External"/><Relationship Id="rId167" Type="http://schemas.openxmlformats.org/officeDocument/2006/relationships/hyperlink" Target="https://www.motoslave.net/sugarcube/2/docs/" TargetMode="External"/><Relationship Id="rId188" Type="http://schemas.openxmlformats.org/officeDocument/2006/relationships/hyperlink" Target="https://twinery.org/cookbook/starting/twine2/creatinglinks.html" TargetMode="External"/><Relationship Id="rId7" Type="http://schemas.openxmlformats.org/officeDocument/2006/relationships/hyperlink" Target="https://github.com/klembot/twinejs" TargetMode="External"/><Relationship Id="rId71" Type="http://schemas.openxmlformats.org/officeDocument/2006/relationships/hyperlink" Target="https://gcbaccaris.itch.io/grimoire-one" TargetMode="External"/><Relationship Id="rId92" Type="http://schemas.openxmlformats.org/officeDocument/2006/relationships/hyperlink" Target="https://www.motoslave.net/sugarcube/2/docs/" TargetMode="External"/><Relationship Id="rId162" Type="http://schemas.openxmlformats.org/officeDocument/2006/relationships/hyperlink" Target="https://www.motoslave.net/sugarcube/2/docs/" TargetMode="External"/><Relationship Id="rId183" Type="http://schemas.openxmlformats.org/officeDocument/2006/relationships/hyperlink" Target="https://twinery.org/cookbook/introduction/twine2_passages_view.html" TargetMode="External"/><Relationship Id="rId213" Type="http://schemas.openxmlformats.org/officeDocument/2006/relationships/hyperlink" Target="https://twinery.org/cookbook/hiddenlink/sugarcube/sugarcube_hiddenlink.html" TargetMode="External"/><Relationship Id="rId218" Type="http://schemas.openxmlformats.org/officeDocument/2006/relationships/hyperlink" Target="https://twinery.org/cookbook/clamping_numbers/sugarcube/sugarcube_clamping_numbers.html" TargetMode="External"/><Relationship Id="rId234" Type="http://schemas.openxmlformats.org/officeDocument/2006/relationships/hyperlink" Target="https://twinery.org/cookbook/settingandshowing/sugarcube/sugarcube_settingandshowing.html" TargetMode="External"/><Relationship Id="rId239" Type="http://schemas.openxmlformats.org/officeDocument/2006/relationships/hyperlink" Target="https://www.motoslave.net/sugarcube/2/docs/" TargetMode="External"/><Relationship Id="rId2" Type="http://schemas.openxmlformats.org/officeDocument/2006/relationships/styles" Target="styles.xml"/><Relationship Id="rId29" Type="http://schemas.openxmlformats.org/officeDocument/2006/relationships/hyperlink" Target="https://code.visualstudio.com/docs/editor/extension-marketplace" TargetMode="External"/><Relationship Id="rId250" Type="http://schemas.openxmlformats.org/officeDocument/2006/relationships/hyperlink" Target="https://github.com/klembot/grunt-entwine-quickstart" TargetMode="External"/><Relationship Id="rId255" Type="http://schemas.openxmlformats.org/officeDocument/2006/relationships/hyperlink" Target="thomasmedwards@gmail.com" TargetMode="External"/><Relationship Id="rId24" Type="http://schemas.openxmlformats.org/officeDocument/2006/relationships/hyperlink" Target="https://www.motoslave.net/tweego/" TargetMode="External"/><Relationship Id="rId40" Type="http://schemas.openxmlformats.org/officeDocument/2006/relationships/hyperlink" Target="https://regex101.com" TargetMode="External"/><Relationship Id="rId45" Type="http://schemas.openxmlformats.org/officeDocument/2006/relationships/hyperlink" Target="https://www.christytuckerlearning.com/creative-solutions-with-twine-presentation/" TargetMode="External"/><Relationship Id="rId66" Type="http://schemas.openxmlformats.org/officeDocument/2006/relationships/hyperlink" Target="https://intfiction.org/c/authoring/twine/46"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www.motoslave.net/sugarcube/2/docs/" TargetMode="External"/><Relationship Id="rId136" Type="http://schemas.openxmlformats.org/officeDocument/2006/relationships/hyperlink" Target="https://www.motoslave.net/sugarcube/2/docs/" TargetMode="External"/><Relationship Id="rId157" Type="http://schemas.openxmlformats.org/officeDocument/2006/relationships/hyperlink" Target="https://www.motoslave.net/sugarcube/2/docs/" TargetMode="External"/><Relationship Id="rId178" Type="http://schemas.openxmlformats.org/officeDocument/2006/relationships/hyperlink" Target="https://twinery.org/cookbook/terms/terms_macros.html" TargetMode="External"/><Relationship Id="rId61" Type="http://schemas.openxmlformats.org/officeDocument/2006/relationships/hyperlink" Target="https://blog.cathy-moore.com/2018/05/3-cool-ideas-to-steal-for-your-training-scenarios/" TargetMode="External"/><Relationship Id="rId82" Type="http://schemas.openxmlformats.org/officeDocument/2006/relationships/hyperlink" Target="https://www.motoslave.net/sugarcube/2/docs/" TargetMode="External"/><Relationship Id="rId152" Type="http://schemas.openxmlformats.org/officeDocument/2006/relationships/hyperlink" Target="https://www.motoslave.net/sugarcube/2/docs/" TargetMode="External"/><Relationship Id="rId173" Type="http://schemas.openxmlformats.org/officeDocument/2006/relationships/hyperlink" Target="https://twinery.org/cookbook/terms/terms_stories.html" TargetMode="External"/><Relationship Id="rId194" Type="http://schemas.openxmlformats.org/officeDocument/2006/relationships/hyperlink" Target="https://twinery.org/cookbook/css/storyformats/sugarcube.html" TargetMode="External"/><Relationship Id="rId199" Type="http://schemas.openxmlformats.org/officeDocument/2006/relationships/hyperlink" Target="https://twinery.org/cookbook/arrays/sugarcube/sugarcube_arrays.html" TargetMode="External"/><Relationship Id="rId203" Type="http://schemas.openxmlformats.org/officeDocument/2006/relationships/hyperlink" Target="https://twinery.org/cookbook/passagetags/sugarcube/sugarcube_passagetags.html" TargetMode="External"/><Relationship Id="rId208" Type="http://schemas.openxmlformats.org/officeDocument/2006/relationships/hyperlink" Target="https://twinery.org/cookbook/dicerolling/sugarcube/sugarcube_dicerolling.html" TargetMode="External"/><Relationship Id="rId229" Type="http://schemas.openxmlformats.org/officeDocument/2006/relationships/hyperlink" Target="https://twinery.org/cookbook/passagevisits/sugarcube/sugarcube_passagevisits.html"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twinery.org/cookbook/dungeonmoving/sugarcube/sugarcube_dungeonmoving.html" TargetMode="External"/><Relationship Id="rId240" Type="http://schemas.openxmlformats.org/officeDocument/2006/relationships/hyperlink" Target="https://twinery.org/cookbook/template_type/sugarcube/sugarcube_templates.html" TargetMode="External"/><Relationship Id="rId245" Type="http://schemas.openxmlformats.org/officeDocument/2006/relationships/hyperlink" Target="https://twinery.org/cookbook/usingaddons/sugarcube/sugarcube_usingaddons.html" TargetMode="External"/><Relationship Id="rId261" Type="http://schemas.openxmlformats.org/officeDocument/2006/relationships/hyperlink" Target="http://www.motoslave.net/sugarcube/download.php/extras/t1-compiled-to-t2-archive.zip" TargetMode="External"/><Relationship Id="rId266" Type="http://schemas.openxmlformats.org/officeDocument/2006/relationships/hyperlink" Target="https://miro.com" TargetMode="External"/><Relationship Id="rId14" Type="http://schemas.openxmlformats.org/officeDocument/2006/relationships/hyperlink" Target="https://videlais.github.io/snowman/1/" TargetMode="External"/><Relationship Id="rId30" Type="http://schemas.openxmlformats.org/officeDocument/2006/relationships/hyperlink" Target="https://intfiction.org/t/recommended-ide-for-sugarcube/49905/13" TargetMode="External"/><Relationship Id="rId35" Type="http://schemas.openxmlformats.org/officeDocument/2006/relationships/hyperlink" Target="https://github.com/cyrusfirheir/twee3-language-tools/blob/master/docs/getting-started.md" TargetMode="External"/><Relationship Id="rId56" Type="http://schemas.openxmlformats.org/officeDocument/2006/relationships/hyperlink" Target="https://blog.cathy-moore.com/training-design-toolkits/how-to-design-scenario-based-training/" TargetMode="External"/><Relationship Id="rId77" Type="http://schemas.openxmlformats.org/officeDocument/2006/relationships/hyperlink" Target="https://twinelab.net/twine-resources/" TargetMode="External"/><Relationship Id="rId100" Type="http://schemas.openxmlformats.org/officeDocument/2006/relationships/hyperlink" Target="http://www.motoslave.net/sugarcube/2/docs/" TargetMode="External"/><Relationship Id="rId105" Type="http://schemas.openxmlformats.org/officeDocument/2006/relationships/hyperlink" Target="http://www.motoslave.net/sugarcube/2/docs/" TargetMode="External"/><Relationship Id="rId126" Type="http://schemas.openxmlformats.org/officeDocument/2006/relationships/hyperlink" Target="https://intfiction.org/t/help-with-memorize-function-twine-2-sugarcube-2-30-0/45743" TargetMode="External"/><Relationship Id="rId147" Type="http://schemas.openxmlformats.org/officeDocument/2006/relationships/hyperlink" Target="https://www.motoslave.net/sugarcube/2/docs/" TargetMode="External"/><Relationship Id="rId168" Type="http://schemas.openxmlformats.org/officeDocument/2006/relationships/hyperlink" Target="https://www.motoslave.net/sugarcube/2/docs/"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s://www.youtube.com/watch?v=arzpprGT9SE" TargetMode="External"/><Relationship Id="rId72" Type="http://schemas.openxmlformats.org/officeDocument/2006/relationships/hyperlink" Target="https://itch.io/c/1625036/coding-templates-resources" TargetMode="External"/><Relationship Id="rId93" Type="http://schemas.openxmlformats.org/officeDocument/2006/relationships/hyperlink" Target="http://www.motoslave.net/sugarcube/2/docs/" TargetMode="External"/><Relationship Id="rId98" Type="http://schemas.openxmlformats.org/officeDocument/2006/relationships/hyperlink" Target="http://www.motoslave.net/sugarcube/2/docs/" TargetMode="External"/><Relationship Id="rId121" Type="http://schemas.openxmlformats.org/officeDocument/2006/relationships/hyperlink" Target="http://www.motoslave.net/sugarcube/2/docs/" TargetMode="External"/><Relationship Id="rId142" Type="http://schemas.openxmlformats.org/officeDocument/2006/relationships/hyperlink" Target="https://www.motoslave.net/sugarcube/2/docs/" TargetMode="External"/><Relationship Id="rId163" Type="http://schemas.openxmlformats.org/officeDocument/2006/relationships/hyperlink" Target="https://www.motoslave.net/sugarcube/2/docs/" TargetMode="External"/><Relationship Id="rId184" Type="http://schemas.openxmlformats.org/officeDocument/2006/relationships/hyperlink" Target="https://twinery.org/cookbook/introduction/passages.html" TargetMode="External"/><Relationship Id="rId189" Type="http://schemas.openxmlformats.org/officeDocument/2006/relationships/hyperlink" Target="https://www.motoslave.net/sugarcube/2/docs/" TargetMode="External"/><Relationship Id="rId219" Type="http://schemas.openxmlformats.org/officeDocument/2006/relationships/hyperlink" Target="https://twinery.org/cookbook/loadscreen/sugarcube/sugarcube_loadscreen.html" TargetMode="External"/><Relationship Id="rId3" Type="http://schemas.openxmlformats.org/officeDocument/2006/relationships/settings" Target="settings.xml"/><Relationship Id="rId214" Type="http://schemas.openxmlformats.org/officeDocument/2006/relationships/hyperlink" Target="https://twinery.org/cookbook/images/sugarcube/sugarcube_images.html" TargetMode="External"/><Relationship Id="rId230" Type="http://schemas.openxmlformats.org/officeDocument/2006/relationships/hyperlink" Target="https://twinery.org/cookbook/playerstatistics/sugarcube/sugarcube_player_statistics.html" TargetMode="External"/><Relationship Id="rId235" Type="http://schemas.openxmlformats.org/officeDocument/2006/relationships/hyperlink" Target="https://twinery.org/cookbook/spaceexploration/sugarcube/sugarcube_space_exploration.html" TargetMode="External"/><Relationship Id="rId251" Type="http://schemas.openxmlformats.org/officeDocument/2006/relationships/hyperlink" Target="https://www.npmjs.com/package/extwee" TargetMode="External"/><Relationship Id="rId256" Type="http://schemas.openxmlformats.org/officeDocument/2006/relationships/hyperlink" Target="http://www.motoslave.net/sugarcube/2/" TargetMode="External"/><Relationship Id="rId25" Type="http://schemas.openxmlformats.org/officeDocument/2006/relationships/hyperlink" Target="https://github.com/ChapelR/tweego-setup/blob/tweego-2/docs/installing-tweego.md" TargetMode="External"/><Relationship Id="rId46" Type="http://schemas.openxmlformats.org/officeDocument/2006/relationships/hyperlink" Target="https://www.christytuckerlearning.com/dont-restart-scenario-based-learning-go-back/" TargetMode="External"/><Relationship Id="rId67" Type="http://schemas.openxmlformats.org/officeDocument/2006/relationships/hyperlink" Target="https://discordapp.com/invite/n5dJvPp" TargetMode="External"/><Relationship Id="rId116" Type="http://schemas.openxmlformats.org/officeDocument/2006/relationships/hyperlink" Target="https://www.motoslave.net/sugarcube/2/docs/" TargetMode="External"/><Relationship Id="rId137" Type="http://schemas.openxmlformats.org/officeDocument/2006/relationships/hyperlink" Target="https://www.motoslave.net/sugarcube/2/docs/" TargetMode="External"/><Relationship Id="rId158" Type="http://schemas.openxmlformats.org/officeDocument/2006/relationships/hyperlink" Target="https://www.motoslave.net/sugarcube/2/docs/"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github.com/Joeyrsp/twee-tools/blob/main/link%20regex.txt" TargetMode="External"/><Relationship Id="rId62" Type="http://schemas.openxmlformats.org/officeDocument/2006/relationships/hyperlink" Target="http://wbt24.de/?cat=4373" TargetMode="External"/><Relationship Id="rId83" Type="http://schemas.openxmlformats.org/officeDocument/2006/relationships/hyperlink" Target="https://twinery.org/cookbook/sidebar_left/sugarcube/sugarcube_sidebar_left.html"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twinery.org/questions/1102/how-to-transfer-variables-from-one-twine-story-to-another" TargetMode="External"/><Relationship Id="rId153" Type="http://schemas.openxmlformats.org/officeDocument/2006/relationships/hyperlink" Target="https://www.motoslave.net/sugarcube/2/docs/" TargetMode="External"/><Relationship Id="rId174" Type="http://schemas.openxmlformats.org/officeDocument/2006/relationships/hyperlink" Target="https://twinery.org/cookbook/terms/terms_passages.html" TargetMode="External"/><Relationship Id="rId179" Type="http://schemas.openxmlformats.org/officeDocument/2006/relationships/hyperlink" Target="https://twinery.org/cookbook/terms/terms_css.html" TargetMode="External"/><Relationship Id="rId195" Type="http://schemas.openxmlformats.org/officeDocument/2006/relationships/hyperlink" Target="https://twinery.org/cookbook/js/reviewing.html" TargetMode="External"/><Relationship Id="rId209" Type="http://schemas.openxmlformats.org/officeDocument/2006/relationships/hyperlink" Target="https://twinery.org/cookbook/fairmath/sugarcube/sugarcube_fairmath.html" TargetMode="External"/><Relationship Id="rId190" Type="http://schemas.openxmlformats.org/officeDocument/2006/relationships/hyperlink" Target="https://twinery.org/cookbook/starting/twine2/review.html" TargetMode="External"/><Relationship Id="rId204" Type="http://schemas.openxmlformats.org/officeDocument/2006/relationships/hyperlink" Target="https://twinery.org/cookbook/cycling/sugarcube/sugarcube_cycling.html" TargetMode="External"/><Relationship Id="rId220" Type="http://schemas.openxmlformats.org/officeDocument/2006/relationships/hyperlink" Target="https://twinery.org/cookbook/lockandkey_variable/sugarcube/sugarcube_lockandkey_variable.html" TargetMode="External"/><Relationship Id="rId225" Type="http://schemas.openxmlformats.org/officeDocument/2006/relationships/hyperlink" Target="https://twinery.org/cookbook/passageevents/sugarcube/sugarcube_passage_events.html" TargetMode="External"/><Relationship Id="rId241" Type="http://schemas.openxmlformats.org/officeDocument/2006/relationships/hyperlink" Target="https://twinery.org/cookbook/timedprogressbars/sugarcube/sugarcube_timed_progress_bars.html" TargetMode="External"/><Relationship Id="rId246" Type="http://schemas.openxmlformats.org/officeDocument/2006/relationships/hyperlink" Target="https://www.motoslave.net/sugarcube/2/" TargetMode="External"/><Relationship Id="rId267" Type="http://schemas.openxmlformats.org/officeDocument/2006/relationships/hyperlink" Target="https://community.articulate.com/discussions/building-better-courses/writing-and-designing-branching-scenarios" TargetMode="External"/><Relationship Id="rId15" Type="http://schemas.openxmlformats.org/officeDocument/2006/relationships/hyperlink" Target="https://videlais.github.io/snowman/2/" TargetMode="External"/><Relationship Id="rId36" Type="http://schemas.openxmlformats.org/officeDocument/2006/relationships/hyperlink" Target="https://dev.to/lazerwalker/a-modern-developer-s-workflow-for-twine-4imp" TargetMode="External"/><Relationship Id="rId57" Type="http://schemas.openxmlformats.org/officeDocument/2006/relationships/hyperlink" Target="https://blog.cathy-moore.com/2013/09/12-cool-ways-to-use-scenarios/" TargetMode="External"/><Relationship Id="rId106" Type="http://schemas.openxmlformats.org/officeDocument/2006/relationships/hyperlink" Target="http://www.motoslave.net/sugarcube/2/docs/" TargetMode="External"/><Relationship Id="rId127" Type="http://schemas.openxmlformats.org/officeDocument/2006/relationships/hyperlink" Target="https://twinery.org/cookbook/twine1/functions/confirm.html" TargetMode="External"/><Relationship Id="rId262" Type="http://schemas.openxmlformats.org/officeDocument/2006/relationships/hyperlink" Target="http://www.motoslave.net/sugarcube/2/" TargetMode="External"/><Relationship Id="rId10" Type="http://schemas.openxmlformats.org/officeDocument/2006/relationships/hyperlink" Target="https://foss.heptapod.net/games/harlowe" TargetMode="External"/><Relationship Id="rId31" Type="http://schemas.openxmlformats.org/officeDocument/2006/relationships/hyperlink" Target="https://www.motoslave.net/tweego/docs/" TargetMode="External"/><Relationship Id="rId52" Type="http://schemas.openxmlformats.org/officeDocument/2006/relationships/hyperlink" Target="https://blogs.sussex.ac.uk/tel/2019/10/01/twine-a-choose-your-own-teaching-adventure/" TargetMode="External"/><Relationship Id="rId73" Type="http://schemas.openxmlformats.org/officeDocument/2006/relationships/hyperlink" Target="https://twinelab.net/custom-macros-for-sugarcube-2/" TargetMode="External"/><Relationship Id="rId78" Type="http://schemas.openxmlformats.org/officeDocument/2006/relationships/hyperlink" Target="https://pastebin.com/Ddrtuk2X" TargetMode="External"/><Relationship Id="rId94" Type="http://schemas.openxmlformats.org/officeDocument/2006/relationships/hyperlink" Target="http://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www.motoslave.net/sugarcube/2/docs/" TargetMode="External"/><Relationship Id="rId143" Type="http://schemas.openxmlformats.org/officeDocument/2006/relationships/hyperlink" Target="https://www.motoslave.net/sugarcube/2/docs/" TargetMode="External"/><Relationship Id="rId148" Type="http://schemas.openxmlformats.org/officeDocument/2006/relationships/hyperlink" Target="https://www.motoslave.net/sugarcube/2/docs/" TargetMode="External"/><Relationship Id="rId164" Type="http://schemas.openxmlformats.org/officeDocument/2006/relationships/hyperlink" Target="https://www.motoslave.net/sugarcube/2/docs/" TargetMode="External"/><Relationship Id="rId169" Type="http://schemas.openxmlformats.org/officeDocument/2006/relationships/hyperlink" Target="https://www.motoslave.net/sugarcube/2/docs/" TargetMode="External"/><Relationship Id="rId185" Type="http://schemas.openxmlformats.org/officeDocument/2006/relationships/hyperlink" Target="https://twinery.org/cookbook/introduction/story_format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terms/terms_javascript.html" TargetMode="External"/><Relationship Id="rId210" Type="http://schemas.openxmlformats.org/officeDocument/2006/relationships/hyperlink" Target="https://twinery.org/cookbook/geolocation/sugarcube/sugarcube_geolocation.html" TargetMode="External"/><Relationship Id="rId215" Type="http://schemas.openxmlformats.org/officeDocument/2006/relationships/hyperlink" Target="https://twinery.org/cookbook/importexternaljs/sugarcube/sugarcube_importexternaljs.html" TargetMode="External"/><Relationship Id="rId236" Type="http://schemas.openxmlformats.org/officeDocument/2006/relationships/hyperlink" Target="https://twinery.org/cookbook/statichealthbars/sugarcube/sugarcube_statichealthbars.html" TargetMode="External"/><Relationship Id="rId257" Type="http://schemas.openxmlformats.org/officeDocument/2006/relationships/hyperlink" Target="twinelab.net@gmail.com" TargetMode="External"/><Relationship Id="rId26" Type="http://schemas.openxmlformats.org/officeDocument/2006/relationships/hyperlink" Target="https://github.com/ChapelR/tweego-installer" TargetMode="External"/><Relationship Id="rId231" Type="http://schemas.openxmlformats.org/officeDocument/2006/relationships/hyperlink" Target="https://twinery.org/cookbook/programmaticundo/sugarcube/sugarcube_programmaticundo.html" TargetMode="External"/><Relationship Id="rId252" Type="http://schemas.openxmlformats.org/officeDocument/2006/relationships/hyperlink" Target="https://github.com/videlais/extwee" TargetMode="External"/><Relationship Id="rId47" Type="http://schemas.openxmlformats.org/officeDocument/2006/relationships/hyperlink" Target="https://www.christytuckerlearning.com/branching-scenario-prototype-in-twine/" TargetMode="External"/><Relationship Id="rId68" Type="http://schemas.openxmlformats.org/officeDocument/2006/relationships/hyperlink" Target="https://www.reddit.com/r/twinegames/" TargetMode="External"/><Relationship Id="rId89" Type="http://schemas.openxmlformats.org/officeDocument/2006/relationships/hyperlink" Target="https://www.motoslave.net/sugarcube/2/docs/" TargetMode="External"/><Relationship Id="rId112" Type="http://schemas.openxmlformats.org/officeDocument/2006/relationships/hyperlink" Target="http://www.motoslave.net/sugarcube/2/docs/" TargetMode="External"/><Relationship Id="rId133" Type="http://schemas.openxmlformats.org/officeDocument/2006/relationships/hyperlink" Target="https://www.motoslave.net/sugarcube/2/docs/" TargetMode="External"/><Relationship Id="rId154" Type="http://schemas.openxmlformats.org/officeDocument/2006/relationships/hyperlink" Target="https://www.motoslave.net/sugarcube/2/docs/" TargetMode="External"/><Relationship Id="rId175" Type="http://schemas.openxmlformats.org/officeDocument/2006/relationships/hyperlink" Target="https://twinery.org/cookbook/terms/terms_variables.html" TargetMode="External"/><Relationship Id="rId196" Type="http://schemas.openxmlformats.org/officeDocument/2006/relationships/hyperlink" Target="https://twinery.org/cookbook/js/storyformats/sugarcube.html" TargetMode="External"/><Relationship Id="rId200" Type="http://schemas.openxmlformats.org/officeDocument/2006/relationships/hyperlink" Target="https://twinery.org/cookbook/audio/sugarcube/sugarcube_audio.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twinery.org/cookbook/looping/sugarcube/sugarcube_looping.html" TargetMode="External"/><Relationship Id="rId242" Type="http://schemas.openxmlformats.org/officeDocument/2006/relationships/hyperlink" Target="https://twinery.org/cookbook/turncounter/sugarcube/sugarcube_turncounter.html" TargetMode="External"/><Relationship Id="rId263" Type="http://schemas.openxmlformats.org/officeDocument/2006/relationships/hyperlink" Target="https://qjzhvmqlzvoo5lqnrvuhmg-on.drv.tw/UInv/Sample_Code.html" TargetMode="External"/><Relationship Id="rId37" Type="http://schemas.openxmlformats.org/officeDocument/2006/relationships/hyperlink" Target="https://github.com/tmedwards/sugarcube-2/releases" TargetMode="External"/><Relationship Id="rId58" Type="http://schemas.openxmlformats.org/officeDocument/2006/relationships/hyperlink" Target="https://blog.cathy-moore.com/2014/05/branching-scenarios-how-many-decision-points/" TargetMode="External"/><Relationship Id="rId79" Type="http://schemas.openxmlformats.org/officeDocument/2006/relationships/hyperlink" Target="https://developer.mozilla.org/en-US/docs/Web" TargetMode="External"/><Relationship Id="rId102" Type="http://schemas.openxmlformats.org/officeDocument/2006/relationships/hyperlink" Target="http://www.motoslave.net/sugarcube/2/docs/" TargetMode="External"/><Relationship Id="rId123" Type="http://schemas.openxmlformats.org/officeDocument/2006/relationships/hyperlink" Target="http://www.motoslave.net/sugarcube/2/docs/" TargetMode="External"/><Relationship Id="rId144" Type="http://schemas.openxmlformats.org/officeDocument/2006/relationships/hyperlink" Target="https://www.motoslave.net/sugarcube/2/docs/" TargetMode="External"/><Relationship Id="rId90" Type="http://schemas.openxmlformats.org/officeDocument/2006/relationships/hyperlink" Target="https://www.motoslave.net/sugarcube/2/docs/" TargetMode="External"/><Relationship Id="rId165" Type="http://schemas.openxmlformats.org/officeDocument/2006/relationships/hyperlink" Target="https://www.motoslave.net/sugarcube/2/docs/" TargetMode="External"/><Relationship Id="rId186" Type="http://schemas.openxmlformats.org/officeDocument/2006/relationships/hyperlink" Target="https://twinery.org/cookbook/starting/twine2/firststory.html" TargetMode="External"/><Relationship Id="rId211" Type="http://schemas.openxmlformats.org/officeDocument/2006/relationships/hyperlink" Target="https://twinery.org/cookbook/googlefonts/sugarcube/sugarcube_googlefonts.html" TargetMode="External"/><Relationship Id="rId232" Type="http://schemas.openxmlformats.org/officeDocument/2006/relationships/hyperlink" Target="https://twinery.org/cookbook/passagetoelement/sugarcube/sugarcube_passagetoelement.html%20" TargetMode="External"/><Relationship Id="rId253" Type="http://schemas.openxmlformats.org/officeDocument/2006/relationships/hyperlink" Target="https://github.com/tmedwards" TargetMode="External"/><Relationship Id="rId27" Type="http://schemas.openxmlformats.org/officeDocument/2006/relationships/hyperlink" Target="https://en.wikipedia.org/wiki/Command-line_interface" TargetMode="External"/><Relationship Id="rId48" Type="http://schemas.openxmlformats.org/officeDocument/2006/relationships/hyperlink" Target="https://www.monash.edu/learning-teaching/TeachHQ/learning-technologies/twine" TargetMode="External"/><Relationship Id="rId69" Type="http://schemas.openxmlformats.org/officeDocument/2006/relationships/hyperlink" Target="http://twinery.org/forum" TargetMode="External"/><Relationship Id="rId113" Type="http://schemas.openxmlformats.org/officeDocument/2006/relationships/hyperlink" Target="https://www.motoslave.net/sugarcube/2/docs/" TargetMode="External"/><Relationship Id="rId134" Type="http://schemas.openxmlformats.org/officeDocument/2006/relationships/hyperlink" Target="https://www.motoslave.net/sugarcube/2/docs/" TargetMode="External"/><Relationship Id="rId80" Type="http://schemas.openxmlformats.org/officeDocument/2006/relationships/hyperlink" Target="https://www.w3schools.com"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terms/terms_markdown_and_markup.html" TargetMode="External"/><Relationship Id="rId197" Type="http://schemas.openxmlformats.org/officeDocument/2006/relationships/hyperlink" Target="https://www.motoslave.net/sugarcube/2/" TargetMode="External"/><Relationship Id="rId201" Type="http://schemas.openxmlformats.org/officeDocument/2006/relationships/hyperlink" Target="https://twinery.org/cookbook/conditionalstatements/sugarcube/sugarcube_conditionalstatements.html" TargetMode="External"/><Relationship Id="rId222" Type="http://schemas.openxmlformats.org/officeDocument/2006/relationships/hyperlink" Target="https://twinery.org/cookbook/modal/sugarcube/sugarcube_modal.html" TargetMode="External"/><Relationship Id="rId243" Type="http://schemas.openxmlformats.org/officeDocument/2006/relationships/hyperlink" Target="https://twinery.org/cookbook/typewriter/sugarcube/sugarcube_typewriter.html" TargetMode="External"/><Relationship Id="rId264" Type="http://schemas.openxmlformats.org/officeDocument/2006/relationships/hyperlink" Target="https://www.christytuckerlearning.com/tools-for-building-branching-scenarios/" TargetMode="External"/><Relationship Id="rId17" Type="http://schemas.openxmlformats.org/officeDocument/2006/relationships/hyperlink" Target="https://github.com/tmedwards/sugarcube-2/releases/" TargetMode="External"/><Relationship Id="rId38" Type="http://schemas.openxmlformats.org/officeDocument/2006/relationships/hyperlink" Target="https://www.roboleary.net/vscode/2020/10/19/vscode-task-onstartup.html" TargetMode="External"/><Relationship Id="rId59" Type="http://schemas.openxmlformats.org/officeDocument/2006/relationships/hyperlink" Target="https://blog.cathy-moore.com/2013/11/4-ideas-you-should-steal-from-interactive-fiction/" TargetMode="External"/><Relationship Id="rId103" Type="http://schemas.openxmlformats.org/officeDocument/2006/relationships/hyperlink" Target="http://www.motoslave.net/sugarcube/2/docs/" TargetMode="External"/><Relationship Id="rId124" Type="http://schemas.openxmlformats.org/officeDocument/2006/relationships/hyperlink" Target="https://www.reddit.com/r/twinegames/comments/q0jpmp/achievements_with_memorize/" TargetMode="External"/><Relationship Id="rId70" Type="http://schemas.openxmlformats.org/officeDocument/2006/relationships/hyperlink" Target="https://twinery.org/questions/" TargetMode="External"/><Relationship Id="rId91" Type="http://schemas.openxmlformats.org/officeDocument/2006/relationships/hyperlink" Target="https://developer.mozilla.org/en-US/docs/Web/JavaScript/Reference/Global_Objects/Array/indexOf" TargetMode="External"/><Relationship Id="rId145" Type="http://schemas.openxmlformats.org/officeDocument/2006/relationships/hyperlink" Target="https://www.motoslave.net/sugarcube/2/docs/" TargetMode="External"/><Relationship Id="rId166" Type="http://schemas.openxmlformats.org/officeDocument/2006/relationships/hyperlink" Target="https://www.motoslave.net/sugarcube/2/docs/" TargetMode="External"/><Relationship Id="rId187" Type="http://schemas.openxmlformats.org/officeDocument/2006/relationships/hyperlink" Target="https://twinery.org/cookbook/starting/twine2/storyformat.html" TargetMode="External"/><Relationship Id="rId1" Type="http://schemas.openxmlformats.org/officeDocument/2006/relationships/numbering" Target="numbering.xml"/><Relationship Id="rId212" Type="http://schemas.openxmlformats.org/officeDocument/2006/relationships/hyperlink" Target="https://twinery.org/cookbook/headersandfooters/sugarcube/sugarcube_headersandfooters.html" TargetMode="External"/><Relationship Id="rId233" Type="http://schemas.openxmlformats.org/officeDocument/2006/relationships/hyperlink" Target="https://twinery.org/cookbook/savinggames/sugarcube/sugarcube_savinggames.html" TargetMode="External"/><Relationship Id="rId254" Type="http://schemas.openxmlformats.org/officeDocument/2006/relationships/hyperlink" Target="tmedwards@motoslav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4294937475</TotalTime>
  <Pages>37</Pages>
  <Words>14478</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51</cp:revision>
  <cp:lastPrinted>2012-06-08T22:05:00Z</cp:lastPrinted>
  <dcterms:created xsi:type="dcterms:W3CDTF">2022-01-04T18:05:00Z</dcterms:created>
  <dcterms:modified xsi:type="dcterms:W3CDTF">2022-04-05T00:47:00Z</dcterms:modified>
</cp:coreProperties>
</file>