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3F5" w:rsidRPr="0003677F" w:rsidRDefault="00A653F5" w:rsidP="007B0E98">
      <w:pPr>
        <w:pBdr>
          <w:bottom w:val="single" w:sz="6" w:space="1" w:color="auto"/>
        </w:pBdr>
        <w:rPr>
          <w:b/>
          <w:sz w:val="58"/>
          <w:szCs w:val="24"/>
        </w:rPr>
      </w:pPr>
      <w:r>
        <w:rPr>
          <w:b/>
          <w:sz w:val="58"/>
          <w:szCs w:val="24"/>
        </w:rPr>
        <w:t>H</w:t>
      </w:r>
      <w:r w:rsidRPr="0003677F">
        <w:rPr>
          <w:b/>
          <w:sz w:val="58"/>
          <w:szCs w:val="24"/>
        </w:rPr>
        <w:t xml:space="preserve">elp file </w:t>
      </w:r>
      <w:r>
        <w:rPr>
          <w:b/>
          <w:sz w:val="58"/>
          <w:szCs w:val="24"/>
        </w:rPr>
        <w:t xml:space="preserve">– </w:t>
      </w:r>
      <w:r w:rsidRPr="0003677F">
        <w:rPr>
          <w:b/>
          <w:sz w:val="58"/>
          <w:szCs w:val="24"/>
        </w:rPr>
        <w:t>Twine</w:t>
      </w:r>
      <w:r>
        <w:rPr>
          <w:b/>
          <w:sz w:val="58"/>
          <w:szCs w:val="24"/>
        </w:rPr>
        <w:t xml:space="preserve"> 2</w:t>
      </w:r>
      <w:r w:rsidRPr="006C7FB5">
        <w:rPr>
          <w:b/>
          <w:color w:val="333333"/>
          <w:sz w:val="58"/>
          <w:szCs w:val="24"/>
        </w:rPr>
        <w:t xml:space="preserve"> (+</w:t>
      </w:r>
      <w:r w:rsidRPr="006C7FB5">
        <w:rPr>
          <w:b/>
          <w:color w:val="333333"/>
          <w:sz w:val="48"/>
          <w:szCs w:val="24"/>
        </w:rPr>
        <w:t>SugarCane)</w:t>
      </w:r>
    </w:p>
    <w:p w:rsidR="00A653F5" w:rsidRPr="0003677F" w:rsidRDefault="00A653F5" w:rsidP="00B70364">
      <w:pPr>
        <w:jc w:val="right"/>
        <w:rPr>
          <w:szCs w:val="24"/>
        </w:rPr>
      </w:pPr>
    </w:p>
    <w:p w:rsidR="00A653F5" w:rsidRPr="0003677F" w:rsidRDefault="00A653F5" w:rsidP="007B0E98">
      <w:pPr>
        <w:rPr>
          <w:szCs w:val="24"/>
        </w:rPr>
      </w:pPr>
      <w:r w:rsidRPr="0003677F">
        <w:rPr>
          <w:szCs w:val="24"/>
        </w:rPr>
        <w:t xml:space="preserve">Philip Sutton </w:t>
      </w:r>
      <w:r w:rsidRPr="0003677F">
        <w:rPr>
          <w:szCs w:val="24"/>
        </w:rPr>
        <w:fldChar w:fldCharType="begin"/>
      </w:r>
      <w:r w:rsidRPr="0003677F">
        <w:rPr>
          <w:szCs w:val="24"/>
        </w:rPr>
        <w:instrText xml:space="preserve"> SAVEDATE \@ "d MMMM yyyy" \* MERGEFORMAT </w:instrText>
      </w:r>
      <w:r w:rsidRPr="0003677F">
        <w:rPr>
          <w:szCs w:val="24"/>
        </w:rPr>
        <w:fldChar w:fldCharType="separate"/>
      </w:r>
      <w:r>
        <w:rPr>
          <w:noProof/>
          <w:szCs w:val="24"/>
        </w:rPr>
        <w:t>5 February 2022</w:t>
      </w:r>
      <w:r w:rsidRPr="0003677F">
        <w:rPr>
          <w:szCs w:val="24"/>
        </w:rPr>
        <w:fldChar w:fldCharType="end"/>
      </w:r>
      <w:r w:rsidRPr="0003677F">
        <w:rPr>
          <w:szCs w:val="24"/>
        </w:rPr>
        <w:t xml:space="preserve"> </w:t>
      </w:r>
      <w:r>
        <w:rPr>
          <w:szCs w:val="24"/>
        </w:rPr>
        <w:t xml:space="preserve">/ </w:t>
      </w:r>
      <w:bookmarkStart w:id="0" w:name="_Hlk441435850"/>
      <w:r w:rsidRPr="00654329">
        <w:rPr>
          <w:szCs w:val="24"/>
          <w:lang w:val="en-US"/>
        </w:rPr>
        <w:fldChar w:fldCharType="begin"/>
      </w:r>
      <w:r w:rsidRPr="00654329">
        <w:rPr>
          <w:szCs w:val="24"/>
          <w:lang w:val="en-US"/>
        </w:rPr>
        <w:instrText xml:space="preserve"> SAVEDATE \@ "h:mm am/pm" \* MERGEFORMAT </w:instrText>
      </w:r>
      <w:r w:rsidRPr="00654329">
        <w:rPr>
          <w:szCs w:val="24"/>
          <w:lang w:val="en-US"/>
        </w:rPr>
        <w:fldChar w:fldCharType="separate"/>
      </w:r>
      <w:r>
        <w:rPr>
          <w:noProof/>
          <w:szCs w:val="24"/>
          <w:lang w:val="en-US"/>
        </w:rPr>
        <w:t>3:00 AM</w:t>
      </w:r>
      <w:r w:rsidRPr="00654329">
        <w:rPr>
          <w:szCs w:val="24"/>
          <w:lang w:val="en-US"/>
        </w:rPr>
        <w:fldChar w:fldCharType="end"/>
      </w:r>
      <w:bookmarkEnd w:id="0"/>
      <w:r>
        <w:rPr>
          <w:szCs w:val="24"/>
          <w:lang w:val="en-US"/>
        </w:rPr>
        <w:t xml:space="preserve">  </w:t>
      </w:r>
      <w:r>
        <w:rPr>
          <w:szCs w:val="24"/>
        </w:rPr>
        <w:t xml:space="preserve">/  </w:t>
      </w:r>
      <w:r w:rsidRPr="0003677F">
        <w:rPr>
          <w:szCs w:val="24"/>
        </w:rPr>
        <w:t xml:space="preserve">Version </w:t>
      </w:r>
      <w:r>
        <w:rPr>
          <w:szCs w:val="24"/>
        </w:rPr>
        <w:t>16</w:t>
      </w:r>
    </w:p>
    <w:p w:rsidR="00A653F5" w:rsidRDefault="00A653F5" w:rsidP="007B0E98">
      <w:pPr>
        <w:rPr>
          <w:szCs w:val="24"/>
        </w:rPr>
      </w:pPr>
    </w:p>
    <w:p w:rsidR="00A653F5" w:rsidRDefault="00A653F5" w:rsidP="007B0E98">
      <w:pPr>
        <w:rPr>
          <w:szCs w:val="24"/>
        </w:rPr>
      </w:pPr>
      <w:r>
        <w:rPr>
          <w:szCs w:val="24"/>
        </w:rPr>
        <w:t>This file also has information about using Tweego, VCCode and the Twee3 VSCode extension</w:t>
      </w:r>
    </w:p>
    <w:p w:rsidR="00A653F5" w:rsidRDefault="00A653F5" w:rsidP="007B0E98">
      <w:pPr>
        <w:rPr>
          <w:szCs w:val="24"/>
        </w:rPr>
      </w:pPr>
    </w:p>
    <w:p w:rsidR="00A653F5" w:rsidRPr="009E35D3" w:rsidRDefault="00A653F5" w:rsidP="007B0E98">
      <w:pPr>
        <w:rPr>
          <w:b/>
          <w:szCs w:val="24"/>
          <w:u w:val="single"/>
        </w:rPr>
      </w:pPr>
      <w:r w:rsidRPr="009E35D3">
        <w:rPr>
          <w:b/>
          <w:szCs w:val="24"/>
          <w:u w:val="single"/>
        </w:rPr>
        <w:t>Contents</w:t>
      </w:r>
    </w:p>
    <w:p w:rsidR="00A653F5" w:rsidRPr="00AA6AA8" w:rsidRDefault="00A653F5" w:rsidP="009E35D3"/>
    <w:p w:rsidR="00A653F5" w:rsidRDefault="00A653F5">
      <w:pPr>
        <w:pStyle w:val="TOC1"/>
        <w:tabs>
          <w:tab w:val="right" w:leader="dot" w:pos="9592"/>
        </w:tabs>
        <w:rPr>
          <w:noProof/>
          <w:sz w:val="24"/>
          <w:szCs w:val="24"/>
          <w:lang w:eastAsia="en-AU"/>
        </w:rPr>
      </w:pPr>
      <w:r>
        <w:rPr>
          <w:szCs w:val="24"/>
        </w:rPr>
        <w:fldChar w:fldCharType="begin"/>
      </w:r>
      <w:r>
        <w:rPr>
          <w:szCs w:val="24"/>
        </w:rPr>
        <w:instrText xml:space="preserve"> TOC \o "1-3" \h \z \u </w:instrText>
      </w:r>
      <w:r>
        <w:rPr>
          <w:szCs w:val="24"/>
        </w:rPr>
        <w:fldChar w:fldCharType="separate"/>
      </w:r>
      <w:hyperlink w:anchor="_Toc94922606" w:history="1">
        <w:r w:rsidRPr="00086CFA">
          <w:rPr>
            <w:rStyle w:val="Hyperlink"/>
            <w:noProof/>
          </w:rPr>
          <w:t>Browser support</w:t>
        </w:r>
        <w:r>
          <w:rPr>
            <w:noProof/>
            <w:webHidden/>
          </w:rPr>
          <w:tab/>
        </w:r>
        <w:r>
          <w:rPr>
            <w:noProof/>
            <w:webHidden/>
          </w:rPr>
          <w:fldChar w:fldCharType="begin"/>
        </w:r>
        <w:r>
          <w:rPr>
            <w:noProof/>
            <w:webHidden/>
          </w:rPr>
          <w:instrText xml:space="preserve"> PAGEREF _Toc94922606 \h </w:instrText>
        </w:r>
        <w:r>
          <w:rPr>
            <w:noProof/>
          </w:rPr>
        </w:r>
        <w:r>
          <w:rPr>
            <w:noProof/>
            <w:webHidden/>
          </w:rPr>
          <w:fldChar w:fldCharType="separate"/>
        </w:r>
        <w:r>
          <w:rPr>
            <w:noProof/>
            <w:webHidden/>
          </w:rPr>
          <w:t>2</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07" w:history="1">
        <w:r w:rsidRPr="00086CFA">
          <w:rPr>
            <w:rStyle w:val="Hyperlink"/>
            <w:noProof/>
          </w:rPr>
          <w:t>Location of Twine 2 windows  installer file</w:t>
        </w:r>
        <w:r>
          <w:rPr>
            <w:noProof/>
            <w:webHidden/>
          </w:rPr>
          <w:tab/>
        </w:r>
        <w:r>
          <w:rPr>
            <w:noProof/>
            <w:webHidden/>
          </w:rPr>
          <w:fldChar w:fldCharType="begin"/>
        </w:r>
        <w:r>
          <w:rPr>
            <w:noProof/>
            <w:webHidden/>
          </w:rPr>
          <w:instrText xml:space="preserve"> PAGEREF _Toc94922607 \h </w:instrText>
        </w:r>
        <w:r>
          <w:rPr>
            <w:noProof/>
          </w:rPr>
        </w:r>
        <w:r>
          <w:rPr>
            <w:noProof/>
            <w:webHidden/>
          </w:rPr>
          <w:fldChar w:fldCharType="separate"/>
        </w:r>
        <w:r>
          <w:rPr>
            <w:noProof/>
            <w:webHidden/>
          </w:rPr>
          <w:t>2</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08" w:history="1">
        <w:r w:rsidRPr="00086CFA">
          <w:rPr>
            <w:rStyle w:val="Hyperlink"/>
            <w:noProof/>
          </w:rPr>
          <w:t>Code repository for Twine 2</w:t>
        </w:r>
        <w:r>
          <w:rPr>
            <w:noProof/>
            <w:webHidden/>
          </w:rPr>
          <w:tab/>
        </w:r>
        <w:r>
          <w:rPr>
            <w:noProof/>
            <w:webHidden/>
          </w:rPr>
          <w:fldChar w:fldCharType="begin"/>
        </w:r>
        <w:r>
          <w:rPr>
            <w:noProof/>
            <w:webHidden/>
          </w:rPr>
          <w:instrText xml:space="preserve"> PAGEREF _Toc94922608 \h </w:instrText>
        </w:r>
        <w:r>
          <w:rPr>
            <w:noProof/>
          </w:rPr>
        </w:r>
        <w:r>
          <w:rPr>
            <w:noProof/>
            <w:webHidden/>
          </w:rPr>
          <w:fldChar w:fldCharType="separate"/>
        </w:r>
        <w:r>
          <w:rPr>
            <w:noProof/>
            <w:webHidden/>
          </w:rPr>
          <w:t>2</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09" w:history="1">
        <w:r w:rsidRPr="00086CFA">
          <w:rPr>
            <w:rStyle w:val="Hyperlink"/>
            <w:noProof/>
          </w:rPr>
          <w:t>A catalogue of Twine story and proofing formats</w:t>
        </w:r>
        <w:r>
          <w:rPr>
            <w:noProof/>
            <w:webHidden/>
          </w:rPr>
          <w:tab/>
        </w:r>
        <w:r>
          <w:rPr>
            <w:noProof/>
            <w:webHidden/>
          </w:rPr>
          <w:fldChar w:fldCharType="begin"/>
        </w:r>
        <w:r>
          <w:rPr>
            <w:noProof/>
            <w:webHidden/>
          </w:rPr>
          <w:instrText xml:space="preserve"> PAGEREF _Toc94922609 \h </w:instrText>
        </w:r>
        <w:r>
          <w:rPr>
            <w:noProof/>
          </w:rPr>
        </w:r>
        <w:r>
          <w:rPr>
            <w:noProof/>
            <w:webHidden/>
          </w:rPr>
          <w:fldChar w:fldCharType="separate"/>
        </w:r>
        <w:r>
          <w:rPr>
            <w:noProof/>
            <w:webHidden/>
          </w:rPr>
          <w:t>2</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10" w:history="1">
        <w:r w:rsidRPr="00086CFA">
          <w:rPr>
            <w:rStyle w:val="Hyperlink"/>
            <w:noProof/>
          </w:rPr>
          <w:t>Story format repositories for Twine 2</w:t>
        </w:r>
        <w:r>
          <w:rPr>
            <w:noProof/>
            <w:webHidden/>
          </w:rPr>
          <w:tab/>
        </w:r>
        <w:r>
          <w:rPr>
            <w:noProof/>
            <w:webHidden/>
          </w:rPr>
          <w:fldChar w:fldCharType="begin"/>
        </w:r>
        <w:r>
          <w:rPr>
            <w:noProof/>
            <w:webHidden/>
          </w:rPr>
          <w:instrText xml:space="preserve"> PAGEREF _Toc94922610 \h </w:instrText>
        </w:r>
        <w:r>
          <w:rPr>
            <w:noProof/>
          </w:rPr>
        </w:r>
        <w:r>
          <w:rPr>
            <w:noProof/>
            <w:webHidden/>
          </w:rPr>
          <w:fldChar w:fldCharType="separate"/>
        </w:r>
        <w:r>
          <w:rPr>
            <w:noProof/>
            <w:webHidden/>
          </w:rPr>
          <w:t>2</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11" w:history="1">
        <w:r w:rsidRPr="00086CFA">
          <w:rPr>
            <w:rStyle w:val="Hyperlink"/>
            <w:noProof/>
          </w:rPr>
          <w:t>Guides to Story formats for Twine 2</w:t>
        </w:r>
        <w:r>
          <w:rPr>
            <w:noProof/>
            <w:webHidden/>
          </w:rPr>
          <w:tab/>
        </w:r>
        <w:r>
          <w:rPr>
            <w:noProof/>
            <w:webHidden/>
          </w:rPr>
          <w:fldChar w:fldCharType="begin"/>
        </w:r>
        <w:r>
          <w:rPr>
            <w:noProof/>
            <w:webHidden/>
          </w:rPr>
          <w:instrText xml:space="preserve"> PAGEREF _Toc94922611 \h </w:instrText>
        </w:r>
        <w:r>
          <w:rPr>
            <w:noProof/>
          </w:rPr>
        </w:r>
        <w:r>
          <w:rPr>
            <w:noProof/>
            <w:webHidden/>
          </w:rPr>
          <w:fldChar w:fldCharType="separate"/>
        </w:r>
        <w:r>
          <w:rPr>
            <w:noProof/>
            <w:webHidden/>
          </w:rPr>
          <w:t>3</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12" w:history="1">
        <w:r w:rsidRPr="00086CFA">
          <w:rPr>
            <w:rStyle w:val="Hyperlink"/>
            <w:noProof/>
          </w:rPr>
          <w:t>Installing the latest version of SugarCube for Twine 2 &amp; repository</w:t>
        </w:r>
        <w:r>
          <w:rPr>
            <w:noProof/>
            <w:webHidden/>
          </w:rPr>
          <w:tab/>
        </w:r>
        <w:r>
          <w:rPr>
            <w:noProof/>
            <w:webHidden/>
          </w:rPr>
          <w:fldChar w:fldCharType="begin"/>
        </w:r>
        <w:r>
          <w:rPr>
            <w:noProof/>
            <w:webHidden/>
          </w:rPr>
          <w:instrText xml:space="preserve"> PAGEREF _Toc94922612 \h </w:instrText>
        </w:r>
        <w:r>
          <w:rPr>
            <w:noProof/>
          </w:rPr>
        </w:r>
        <w:r>
          <w:rPr>
            <w:noProof/>
            <w:webHidden/>
          </w:rPr>
          <w:fldChar w:fldCharType="separate"/>
        </w:r>
        <w:r>
          <w:rPr>
            <w:noProof/>
            <w:webHidden/>
          </w:rPr>
          <w:t>3</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13" w:history="1">
        <w:r w:rsidRPr="00086CFA">
          <w:rPr>
            <w:rStyle w:val="Hyperlink"/>
            <w:noProof/>
          </w:rPr>
          <w:t>Proofing formats for Twine 2</w:t>
        </w:r>
        <w:r>
          <w:rPr>
            <w:noProof/>
            <w:webHidden/>
          </w:rPr>
          <w:tab/>
        </w:r>
        <w:r>
          <w:rPr>
            <w:noProof/>
            <w:webHidden/>
          </w:rPr>
          <w:fldChar w:fldCharType="begin"/>
        </w:r>
        <w:r>
          <w:rPr>
            <w:noProof/>
            <w:webHidden/>
          </w:rPr>
          <w:instrText xml:space="preserve"> PAGEREF _Toc94922613 \h </w:instrText>
        </w:r>
        <w:r>
          <w:rPr>
            <w:noProof/>
          </w:rPr>
        </w:r>
        <w:r>
          <w:rPr>
            <w:noProof/>
            <w:webHidden/>
          </w:rPr>
          <w:fldChar w:fldCharType="separate"/>
        </w:r>
        <w:r>
          <w:rPr>
            <w:noProof/>
            <w:webHidden/>
          </w:rPr>
          <w:t>3</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14" w:history="1">
        <w:r w:rsidRPr="00086CFA">
          <w:rPr>
            <w:rStyle w:val="Hyperlink"/>
            <w:noProof/>
          </w:rPr>
          <w:t>Information about Twine (all versions)</w:t>
        </w:r>
        <w:r>
          <w:rPr>
            <w:noProof/>
            <w:webHidden/>
          </w:rPr>
          <w:tab/>
        </w:r>
        <w:r>
          <w:rPr>
            <w:noProof/>
            <w:webHidden/>
          </w:rPr>
          <w:fldChar w:fldCharType="begin"/>
        </w:r>
        <w:r>
          <w:rPr>
            <w:noProof/>
            <w:webHidden/>
          </w:rPr>
          <w:instrText xml:space="preserve"> PAGEREF _Toc94922614 \h </w:instrText>
        </w:r>
        <w:r>
          <w:rPr>
            <w:noProof/>
          </w:rPr>
        </w:r>
        <w:r>
          <w:rPr>
            <w:noProof/>
            <w:webHidden/>
          </w:rPr>
          <w:fldChar w:fldCharType="separate"/>
        </w:r>
        <w:r>
          <w:rPr>
            <w:noProof/>
            <w:webHidden/>
          </w:rPr>
          <w:t>4</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15" w:history="1">
        <w:r w:rsidRPr="00086CFA">
          <w:rPr>
            <w:rStyle w:val="Hyperlink"/>
            <w:noProof/>
          </w:rPr>
          <w:t>CSS &amp; html guides/templates for Twine</w:t>
        </w:r>
        <w:r>
          <w:rPr>
            <w:noProof/>
            <w:webHidden/>
          </w:rPr>
          <w:tab/>
        </w:r>
        <w:r>
          <w:rPr>
            <w:noProof/>
            <w:webHidden/>
          </w:rPr>
          <w:fldChar w:fldCharType="begin"/>
        </w:r>
        <w:r>
          <w:rPr>
            <w:noProof/>
            <w:webHidden/>
          </w:rPr>
          <w:instrText xml:space="preserve"> PAGEREF _Toc94922615 \h </w:instrText>
        </w:r>
        <w:r>
          <w:rPr>
            <w:noProof/>
          </w:rPr>
        </w:r>
        <w:r>
          <w:rPr>
            <w:noProof/>
            <w:webHidden/>
          </w:rPr>
          <w:fldChar w:fldCharType="separate"/>
        </w:r>
        <w:r>
          <w:rPr>
            <w:noProof/>
            <w:webHidden/>
          </w:rPr>
          <w:t>4</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16" w:history="1">
        <w:r w:rsidRPr="00086CFA">
          <w:rPr>
            <w:rStyle w:val="Hyperlink"/>
            <w:noProof/>
          </w:rPr>
          <w:t>Additional Twine / SugarCube code resources</w:t>
        </w:r>
        <w:r>
          <w:rPr>
            <w:noProof/>
            <w:webHidden/>
          </w:rPr>
          <w:tab/>
        </w:r>
        <w:r>
          <w:rPr>
            <w:noProof/>
            <w:webHidden/>
          </w:rPr>
          <w:fldChar w:fldCharType="begin"/>
        </w:r>
        <w:r>
          <w:rPr>
            <w:noProof/>
            <w:webHidden/>
          </w:rPr>
          <w:instrText xml:space="preserve"> PAGEREF _Toc94922616 \h </w:instrText>
        </w:r>
        <w:r>
          <w:rPr>
            <w:noProof/>
          </w:rPr>
        </w:r>
        <w:r>
          <w:rPr>
            <w:noProof/>
            <w:webHidden/>
          </w:rPr>
          <w:fldChar w:fldCharType="separate"/>
        </w:r>
        <w:r>
          <w:rPr>
            <w:noProof/>
            <w:webHidden/>
          </w:rPr>
          <w:t>4</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17" w:history="1">
        <w:r w:rsidRPr="00086CFA">
          <w:rPr>
            <w:rStyle w:val="Hyperlink"/>
            <w:noProof/>
          </w:rPr>
          <w:t>General guides for Twine 2</w:t>
        </w:r>
        <w:r>
          <w:rPr>
            <w:noProof/>
            <w:webHidden/>
          </w:rPr>
          <w:tab/>
        </w:r>
        <w:r>
          <w:rPr>
            <w:noProof/>
            <w:webHidden/>
          </w:rPr>
          <w:fldChar w:fldCharType="begin"/>
        </w:r>
        <w:r>
          <w:rPr>
            <w:noProof/>
            <w:webHidden/>
          </w:rPr>
          <w:instrText xml:space="preserve"> PAGEREF _Toc94922617 \h </w:instrText>
        </w:r>
        <w:r>
          <w:rPr>
            <w:noProof/>
          </w:rPr>
        </w:r>
        <w:r>
          <w:rPr>
            <w:noProof/>
            <w:webHidden/>
          </w:rPr>
          <w:fldChar w:fldCharType="separate"/>
        </w:r>
        <w:r>
          <w:rPr>
            <w:noProof/>
            <w:webHidden/>
          </w:rPr>
          <w:t>4</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18" w:history="1">
        <w:r w:rsidRPr="00086CFA">
          <w:rPr>
            <w:rStyle w:val="Hyperlink"/>
            <w:noProof/>
          </w:rPr>
          <w:t>Guides for Web languages</w:t>
        </w:r>
        <w:r>
          <w:rPr>
            <w:noProof/>
            <w:webHidden/>
          </w:rPr>
          <w:tab/>
        </w:r>
        <w:r>
          <w:rPr>
            <w:noProof/>
            <w:webHidden/>
          </w:rPr>
          <w:fldChar w:fldCharType="begin"/>
        </w:r>
        <w:r>
          <w:rPr>
            <w:noProof/>
            <w:webHidden/>
          </w:rPr>
          <w:instrText xml:space="preserve"> PAGEREF _Toc94922618 \h </w:instrText>
        </w:r>
        <w:r>
          <w:rPr>
            <w:noProof/>
          </w:rPr>
        </w:r>
        <w:r>
          <w:rPr>
            <w:noProof/>
            <w:webHidden/>
          </w:rPr>
          <w:fldChar w:fldCharType="separate"/>
        </w:r>
        <w:r>
          <w:rPr>
            <w:noProof/>
            <w:webHidden/>
          </w:rPr>
          <w:t>4</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19" w:history="1">
        <w:r w:rsidRPr="00086CFA">
          <w:rPr>
            <w:rStyle w:val="Hyperlink"/>
            <w:noProof/>
          </w:rPr>
          <w:t>Special passages that are automatically displayed in the final HTML</w:t>
        </w:r>
        <w:r>
          <w:rPr>
            <w:noProof/>
            <w:webHidden/>
          </w:rPr>
          <w:tab/>
        </w:r>
        <w:r>
          <w:rPr>
            <w:noProof/>
            <w:webHidden/>
          </w:rPr>
          <w:fldChar w:fldCharType="begin"/>
        </w:r>
        <w:r>
          <w:rPr>
            <w:noProof/>
            <w:webHidden/>
          </w:rPr>
          <w:instrText xml:space="preserve"> PAGEREF _Toc94922619 \h </w:instrText>
        </w:r>
        <w:r>
          <w:rPr>
            <w:noProof/>
          </w:rPr>
        </w:r>
        <w:r>
          <w:rPr>
            <w:noProof/>
            <w:webHidden/>
          </w:rPr>
          <w:fldChar w:fldCharType="separate"/>
        </w:r>
        <w:r>
          <w:rPr>
            <w:noProof/>
            <w:webHidden/>
          </w:rPr>
          <w:t>5</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20" w:history="1">
        <w:r w:rsidRPr="00086CFA">
          <w:rPr>
            <w:rStyle w:val="Hyperlink"/>
            <w:noProof/>
          </w:rPr>
          <w:t>Special passages that are NOT displayed in the final HTML</w:t>
        </w:r>
        <w:r>
          <w:rPr>
            <w:noProof/>
            <w:webHidden/>
          </w:rPr>
          <w:tab/>
        </w:r>
        <w:r>
          <w:rPr>
            <w:noProof/>
            <w:webHidden/>
          </w:rPr>
          <w:fldChar w:fldCharType="begin"/>
        </w:r>
        <w:r>
          <w:rPr>
            <w:noProof/>
            <w:webHidden/>
          </w:rPr>
          <w:instrText xml:space="preserve"> PAGEREF _Toc94922620 \h </w:instrText>
        </w:r>
        <w:r>
          <w:rPr>
            <w:noProof/>
          </w:rPr>
        </w:r>
        <w:r>
          <w:rPr>
            <w:noProof/>
            <w:webHidden/>
          </w:rPr>
          <w:fldChar w:fldCharType="separate"/>
        </w:r>
        <w:r>
          <w:rPr>
            <w:noProof/>
            <w:webHidden/>
          </w:rPr>
          <w:t>5</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21" w:history="1">
        <w:r w:rsidRPr="00086CFA">
          <w:rPr>
            <w:rStyle w:val="Hyperlink"/>
            <w:noProof/>
          </w:rPr>
          <w:t>Special Twine 1 passages NOT used in Twine 2</w:t>
        </w:r>
        <w:r>
          <w:rPr>
            <w:noProof/>
            <w:webHidden/>
          </w:rPr>
          <w:tab/>
        </w:r>
        <w:r>
          <w:rPr>
            <w:noProof/>
            <w:webHidden/>
          </w:rPr>
          <w:fldChar w:fldCharType="begin"/>
        </w:r>
        <w:r>
          <w:rPr>
            <w:noProof/>
            <w:webHidden/>
          </w:rPr>
          <w:instrText xml:space="preserve"> PAGEREF _Toc94922621 \h </w:instrText>
        </w:r>
        <w:r>
          <w:rPr>
            <w:noProof/>
          </w:rPr>
        </w:r>
        <w:r>
          <w:rPr>
            <w:noProof/>
            <w:webHidden/>
          </w:rPr>
          <w:fldChar w:fldCharType="separate"/>
        </w:r>
        <w:r>
          <w:rPr>
            <w:noProof/>
            <w:webHidden/>
          </w:rPr>
          <w:t>6</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22" w:history="1">
        <w:r w:rsidRPr="00086CFA">
          <w:rPr>
            <w:rStyle w:val="Hyperlink"/>
            <w:noProof/>
          </w:rPr>
          <w:t>Special Twine 2 passages NOT used in SugarCube</w:t>
        </w:r>
        <w:r>
          <w:rPr>
            <w:noProof/>
            <w:webHidden/>
          </w:rPr>
          <w:tab/>
        </w:r>
        <w:r>
          <w:rPr>
            <w:noProof/>
            <w:webHidden/>
          </w:rPr>
          <w:fldChar w:fldCharType="begin"/>
        </w:r>
        <w:r>
          <w:rPr>
            <w:noProof/>
            <w:webHidden/>
          </w:rPr>
          <w:instrText xml:space="preserve"> PAGEREF _Toc94922622 \h </w:instrText>
        </w:r>
        <w:r>
          <w:rPr>
            <w:noProof/>
          </w:rPr>
        </w:r>
        <w:r>
          <w:rPr>
            <w:noProof/>
            <w:webHidden/>
          </w:rPr>
          <w:fldChar w:fldCharType="separate"/>
        </w:r>
        <w:r>
          <w:rPr>
            <w:noProof/>
            <w:webHidden/>
          </w:rPr>
          <w:t>6</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23" w:history="1">
        <w:r w:rsidRPr="00086CFA">
          <w:rPr>
            <w:rStyle w:val="Hyperlink"/>
            <w:noProof/>
          </w:rPr>
          <w:t>Special tags with predefined roles</w:t>
        </w:r>
        <w:r>
          <w:rPr>
            <w:noProof/>
            <w:webHidden/>
          </w:rPr>
          <w:tab/>
        </w:r>
        <w:r>
          <w:rPr>
            <w:noProof/>
            <w:webHidden/>
          </w:rPr>
          <w:fldChar w:fldCharType="begin"/>
        </w:r>
        <w:r>
          <w:rPr>
            <w:noProof/>
            <w:webHidden/>
          </w:rPr>
          <w:instrText xml:space="preserve"> PAGEREF _Toc94922623 \h </w:instrText>
        </w:r>
        <w:r>
          <w:rPr>
            <w:noProof/>
          </w:rPr>
        </w:r>
        <w:r>
          <w:rPr>
            <w:noProof/>
            <w:webHidden/>
          </w:rPr>
          <w:fldChar w:fldCharType="separate"/>
        </w:r>
        <w:r>
          <w:rPr>
            <w:noProof/>
            <w:webHidden/>
          </w:rPr>
          <w:t>6</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24" w:history="1">
        <w:r w:rsidRPr="00086CFA">
          <w:rPr>
            <w:rStyle w:val="Hyperlink"/>
            <w:noProof/>
          </w:rPr>
          <w:t>Special tags NOT used any more</w:t>
        </w:r>
        <w:r>
          <w:rPr>
            <w:noProof/>
            <w:webHidden/>
          </w:rPr>
          <w:tab/>
        </w:r>
        <w:r>
          <w:rPr>
            <w:noProof/>
            <w:webHidden/>
          </w:rPr>
          <w:fldChar w:fldCharType="begin"/>
        </w:r>
        <w:r>
          <w:rPr>
            <w:noProof/>
            <w:webHidden/>
          </w:rPr>
          <w:instrText xml:space="preserve"> PAGEREF _Toc94922624 \h </w:instrText>
        </w:r>
        <w:r>
          <w:rPr>
            <w:noProof/>
          </w:rPr>
        </w:r>
        <w:r>
          <w:rPr>
            <w:noProof/>
            <w:webHidden/>
          </w:rPr>
          <w:fldChar w:fldCharType="separate"/>
        </w:r>
        <w:r>
          <w:rPr>
            <w:noProof/>
            <w:webHidden/>
          </w:rPr>
          <w:t>7</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25" w:history="1">
        <w:r w:rsidRPr="00086CFA">
          <w:rPr>
            <w:rStyle w:val="Hyperlink"/>
            <w:noProof/>
          </w:rPr>
          <w:t>Preventing the passage of ‘private’ information into the final .html file – a work around</w:t>
        </w:r>
        <w:r>
          <w:rPr>
            <w:noProof/>
            <w:webHidden/>
          </w:rPr>
          <w:tab/>
        </w:r>
        <w:r>
          <w:rPr>
            <w:noProof/>
            <w:webHidden/>
          </w:rPr>
          <w:fldChar w:fldCharType="begin"/>
        </w:r>
        <w:r>
          <w:rPr>
            <w:noProof/>
            <w:webHidden/>
          </w:rPr>
          <w:instrText xml:space="preserve"> PAGEREF _Toc94922625 \h </w:instrText>
        </w:r>
        <w:r>
          <w:rPr>
            <w:noProof/>
          </w:rPr>
        </w:r>
        <w:r>
          <w:rPr>
            <w:noProof/>
            <w:webHidden/>
          </w:rPr>
          <w:fldChar w:fldCharType="separate"/>
        </w:r>
        <w:r>
          <w:rPr>
            <w:noProof/>
            <w:webHidden/>
          </w:rPr>
          <w:t>7</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26" w:history="1">
        <w:r w:rsidRPr="00086CFA">
          <w:rPr>
            <w:rStyle w:val="Hyperlink"/>
            <w:noProof/>
          </w:rPr>
          <w:t>Formatting text / Markup</w:t>
        </w:r>
        <w:r>
          <w:rPr>
            <w:noProof/>
            <w:webHidden/>
          </w:rPr>
          <w:tab/>
        </w:r>
        <w:r>
          <w:rPr>
            <w:noProof/>
            <w:webHidden/>
          </w:rPr>
          <w:fldChar w:fldCharType="begin"/>
        </w:r>
        <w:r>
          <w:rPr>
            <w:noProof/>
            <w:webHidden/>
          </w:rPr>
          <w:instrText xml:space="preserve"> PAGEREF _Toc94922626 \h </w:instrText>
        </w:r>
        <w:r>
          <w:rPr>
            <w:noProof/>
          </w:rPr>
        </w:r>
        <w:r>
          <w:rPr>
            <w:noProof/>
            <w:webHidden/>
          </w:rPr>
          <w:fldChar w:fldCharType="separate"/>
        </w:r>
        <w:r>
          <w:rPr>
            <w:noProof/>
            <w:webHidden/>
          </w:rPr>
          <w:t>7</w:t>
        </w:r>
        <w:r>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27" w:history="1">
        <w:r w:rsidRPr="00500380">
          <w:rPr>
            <w:rStyle w:val="Hyperlink"/>
            <w:noProof/>
          </w:rPr>
          <w:t>Links</w:t>
        </w:r>
        <w:r w:rsidRPr="00500380">
          <w:rPr>
            <w:noProof/>
            <w:webHidden/>
          </w:rPr>
          <w:tab/>
        </w:r>
        <w:r w:rsidRPr="00500380">
          <w:rPr>
            <w:noProof/>
            <w:webHidden/>
          </w:rPr>
          <w:fldChar w:fldCharType="begin"/>
        </w:r>
        <w:r w:rsidRPr="00500380">
          <w:rPr>
            <w:noProof/>
            <w:webHidden/>
          </w:rPr>
          <w:instrText xml:space="preserve"> PAGEREF _Toc94922627 \h </w:instrText>
        </w:r>
        <w:r w:rsidRPr="00500380">
          <w:rPr>
            <w:noProof/>
          </w:rPr>
        </w:r>
        <w:r w:rsidRPr="00500380">
          <w:rPr>
            <w:noProof/>
            <w:webHidden/>
          </w:rPr>
          <w:fldChar w:fldCharType="separate"/>
        </w:r>
        <w:r w:rsidRPr="00500380">
          <w:rPr>
            <w:noProof/>
            <w:webHidden/>
          </w:rPr>
          <w:t>7</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28" w:history="1">
        <w:r w:rsidRPr="00500380">
          <w:rPr>
            <w:rStyle w:val="Hyperlink"/>
            <w:noProof/>
          </w:rPr>
          <w:t>Heading format</w:t>
        </w:r>
        <w:r w:rsidRPr="00500380">
          <w:rPr>
            <w:noProof/>
            <w:webHidden/>
          </w:rPr>
          <w:tab/>
        </w:r>
        <w:r w:rsidRPr="00500380">
          <w:rPr>
            <w:noProof/>
            <w:webHidden/>
          </w:rPr>
          <w:fldChar w:fldCharType="begin"/>
        </w:r>
        <w:r w:rsidRPr="00500380">
          <w:rPr>
            <w:noProof/>
            <w:webHidden/>
          </w:rPr>
          <w:instrText xml:space="preserve"> PAGEREF _Toc94922628 \h </w:instrText>
        </w:r>
        <w:r w:rsidRPr="00500380">
          <w:rPr>
            <w:noProof/>
          </w:rPr>
        </w:r>
        <w:r w:rsidRPr="00500380">
          <w:rPr>
            <w:noProof/>
            <w:webHidden/>
          </w:rPr>
          <w:fldChar w:fldCharType="separate"/>
        </w:r>
        <w:r w:rsidRPr="00500380">
          <w:rPr>
            <w:noProof/>
            <w:webHidden/>
          </w:rPr>
          <w:t>7</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29" w:history="1">
        <w:r w:rsidRPr="00500380">
          <w:rPr>
            <w:rStyle w:val="Hyperlink"/>
            <w:noProof/>
          </w:rPr>
          <w:t>Basic formatting  https://www.motoslave.net/sugarcube/2/docs/#markup-style</w:t>
        </w:r>
        <w:r w:rsidRPr="00500380">
          <w:rPr>
            <w:noProof/>
            <w:webHidden/>
          </w:rPr>
          <w:tab/>
        </w:r>
        <w:r w:rsidRPr="00500380">
          <w:rPr>
            <w:noProof/>
            <w:webHidden/>
          </w:rPr>
          <w:fldChar w:fldCharType="begin"/>
        </w:r>
        <w:r w:rsidRPr="00500380">
          <w:rPr>
            <w:noProof/>
            <w:webHidden/>
          </w:rPr>
          <w:instrText xml:space="preserve"> PAGEREF _Toc94922629 \h </w:instrText>
        </w:r>
        <w:r w:rsidRPr="00500380">
          <w:rPr>
            <w:noProof/>
          </w:rPr>
        </w:r>
        <w:r w:rsidRPr="00500380">
          <w:rPr>
            <w:noProof/>
            <w:webHidden/>
          </w:rPr>
          <w:fldChar w:fldCharType="separate"/>
        </w:r>
        <w:r w:rsidRPr="00500380">
          <w:rPr>
            <w:noProof/>
            <w:webHidden/>
          </w:rPr>
          <w:t>8</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30" w:history="1">
        <w:r w:rsidRPr="00500380">
          <w:rPr>
            <w:rStyle w:val="Hyperlink"/>
            <w:noProof/>
          </w:rPr>
          <w:t>Characters/ Symbols</w:t>
        </w:r>
        <w:r w:rsidRPr="00500380">
          <w:rPr>
            <w:noProof/>
            <w:webHidden/>
          </w:rPr>
          <w:tab/>
        </w:r>
        <w:r w:rsidRPr="00500380">
          <w:rPr>
            <w:noProof/>
            <w:webHidden/>
          </w:rPr>
          <w:fldChar w:fldCharType="begin"/>
        </w:r>
        <w:r w:rsidRPr="00500380">
          <w:rPr>
            <w:noProof/>
            <w:webHidden/>
          </w:rPr>
          <w:instrText xml:space="preserve"> PAGEREF _Toc94922630 \h </w:instrText>
        </w:r>
        <w:r w:rsidRPr="00500380">
          <w:rPr>
            <w:noProof/>
          </w:rPr>
        </w:r>
        <w:r w:rsidRPr="00500380">
          <w:rPr>
            <w:noProof/>
            <w:webHidden/>
          </w:rPr>
          <w:fldChar w:fldCharType="separate"/>
        </w:r>
        <w:r w:rsidRPr="00500380">
          <w:rPr>
            <w:noProof/>
            <w:webHidden/>
          </w:rPr>
          <w:t>8</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31" w:history="1">
        <w:r w:rsidRPr="00500380">
          <w:rPr>
            <w:rStyle w:val="Hyperlink"/>
            <w:noProof/>
          </w:rPr>
          <w:t>Text colour</w:t>
        </w:r>
        <w:r w:rsidRPr="00500380">
          <w:rPr>
            <w:noProof/>
            <w:webHidden/>
          </w:rPr>
          <w:tab/>
        </w:r>
        <w:r w:rsidRPr="00500380">
          <w:rPr>
            <w:noProof/>
            <w:webHidden/>
          </w:rPr>
          <w:fldChar w:fldCharType="begin"/>
        </w:r>
        <w:r w:rsidRPr="00500380">
          <w:rPr>
            <w:noProof/>
            <w:webHidden/>
          </w:rPr>
          <w:instrText xml:space="preserve"> PAGEREF _Toc94922631 \h </w:instrText>
        </w:r>
        <w:r w:rsidRPr="00500380">
          <w:rPr>
            <w:noProof/>
          </w:rPr>
        </w:r>
        <w:r w:rsidRPr="00500380">
          <w:rPr>
            <w:noProof/>
            <w:webHidden/>
          </w:rPr>
          <w:fldChar w:fldCharType="separate"/>
        </w:r>
        <w:r w:rsidRPr="00500380">
          <w:rPr>
            <w:noProof/>
            <w:webHidden/>
          </w:rPr>
          <w:t>8</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32" w:history="1">
        <w:r w:rsidRPr="00500380">
          <w:rPr>
            <w:rStyle w:val="Hyperlink"/>
            <w:noProof/>
          </w:rPr>
          <w:t>List format</w:t>
        </w:r>
        <w:r w:rsidRPr="00500380">
          <w:rPr>
            <w:noProof/>
            <w:webHidden/>
          </w:rPr>
          <w:tab/>
        </w:r>
        <w:r w:rsidRPr="00500380">
          <w:rPr>
            <w:noProof/>
            <w:webHidden/>
          </w:rPr>
          <w:fldChar w:fldCharType="begin"/>
        </w:r>
        <w:r w:rsidRPr="00500380">
          <w:rPr>
            <w:noProof/>
            <w:webHidden/>
          </w:rPr>
          <w:instrText xml:space="preserve"> PAGEREF _Toc94922632 \h </w:instrText>
        </w:r>
        <w:r w:rsidRPr="00500380">
          <w:rPr>
            <w:noProof/>
          </w:rPr>
        </w:r>
        <w:r w:rsidRPr="00500380">
          <w:rPr>
            <w:noProof/>
            <w:webHidden/>
          </w:rPr>
          <w:fldChar w:fldCharType="separate"/>
        </w:r>
        <w:r w:rsidRPr="00500380">
          <w:rPr>
            <w:noProof/>
            <w:webHidden/>
          </w:rPr>
          <w:t>8</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33" w:history="1">
        <w:r w:rsidRPr="00500380">
          <w:rPr>
            <w:rStyle w:val="Hyperlink"/>
            <w:noProof/>
          </w:rPr>
          <w:t>List format</w:t>
        </w:r>
        <w:r w:rsidRPr="00500380">
          <w:rPr>
            <w:noProof/>
            <w:webHidden/>
          </w:rPr>
          <w:tab/>
        </w:r>
        <w:r w:rsidRPr="00500380">
          <w:rPr>
            <w:noProof/>
            <w:webHidden/>
          </w:rPr>
          <w:fldChar w:fldCharType="begin"/>
        </w:r>
        <w:r w:rsidRPr="00500380">
          <w:rPr>
            <w:noProof/>
            <w:webHidden/>
          </w:rPr>
          <w:instrText xml:space="preserve"> PAGEREF _Toc94922633 \h </w:instrText>
        </w:r>
        <w:r w:rsidRPr="00500380">
          <w:rPr>
            <w:noProof/>
          </w:rPr>
        </w:r>
        <w:r w:rsidRPr="00500380">
          <w:rPr>
            <w:noProof/>
            <w:webHidden/>
          </w:rPr>
          <w:fldChar w:fldCharType="separate"/>
        </w:r>
        <w:r w:rsidRPr="00500380">
          <w:rPr>
            <w:noProof/>
            <w:webHidden/>
          </w:rPr>
          <w:t>9</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34" w:history="1">
        <w:r w:rsidRPr="00500380">
          <w:rPr>
            <w:rStyle w:val="Hyperlink"/>
            <w:noProof/>
          </w:rPr>
          <w:t>Blockquote</w:t>
        </w:r>
        <w:r w:rsidRPr="00500380">
          <w:rPr>
            <w:noProof/>
            <w:webHidden/>
          </w:rPr>
          <w:tab/>
        </w:r>
        <w:r w:rsidRPr="00500380">
          <w:rPr>
            <w:noProof/>
            <w:webHidden/>
          </w:rPr>
          <w:fldChar w:fldCharType="begin"/>
        </w:r>
        <w:r w:rsidRPr="00500380">
          <w:rPr>
            <w:noProof/>
            <w:webHidden/>
          </w:rPr>
          <w:instrText xml:space="preserve"> PAGEREF _Toc94922634 \h </w:instrText>
        </w:r>
        <w:r w:rsidRPr="00500380">
          <w:rPr>
            <w:noProof/>
          </w:rPr>
        </w:r>
        <w:r w:rsidRPr="00500380">
          <w:rPr>
            <w:noProof/>
            <w:webHidden/>
          </w:rPr>
          <w:fldChar w:fldCharType="separate"/>
        </w:r>
        <w:r w:rsidRPr="00500380">
          <w:rPr>
            <w:noProof/>
            <w:webHidden/>
          </w:rPr>
          <w:t>9</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35" w:history="1">
        <w:r w:rsidRPr="00500380">
          <w:rPr>
            <w:rStyle w:val="Hyperlink"/>
            <w:noProof/>
          </w:rPr>
          <w:t>Special formatting codes</w:t>
        </w:r>
        <w:r w:rsidRPr="00500380">
          <w:rPr>
            <w:noProof/>
            <w:webHidden/>
          </w:rPr>
          <w:tab/>
        </w:r>
        <w:r w:rsidRPr="00500380">
          <w:rPr>
            <w:noProof/>
            <w:webHidden/>
          </w:rPr>
          <w:fldChar w:fldCharType="begin"/>
        </w:r>
        <w:r w:rsidRPr="00500380">
          <w:rPr>
            <w:noProof/>
            <w:webHidden/>
          </w:rPr>
          <w:instrText xml:space="preserve"> PAGEREF _Toc94922635 \h </w:instrText>
        </w:r>
        <w:r w:rsidRPr="00500380">
          <w:rPr>
            <w:noProof/>
          </w:rPr>
        </w:r>
        <w:r w:rsidRPr="00500380">
          <w:rPr>
            <w:noProof/>
            <w:webHidden/>
          </w:rPr>
          <w:fldChar w:fldCharType="separate"/>
        </w:r>
        <w:r w:rsidRPr="00500380">
          <w:rPr>
            <w:noProof/>
            <w:webHidden/>
          </w:rPr>
          <w:t>9</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36" w:history="1">
        <w:r w:rsidRPr="00500380">
          <w:rPr>
            <w:rStyle w:val="Hyperlink"/>
            <w:noProof/>
          </w:rPr>
          <w:t>Code within-a passage</w:t>
        </w:r>
        <w:r w:rsidRPr="00500380">
          <w:rPr>
            <w:noProof/>
            <w:webHidden/>
          </w:rPr>
          <w:tab/>
        </w:r>
        <w:r w:rsidRPr="00500380">
          <w:rPr>
            <w:noProof/>
            <w:webHidden/>
          </w:rPr>
          <w:fldChar w:fldCharType="begin"/>
        </w:r>
        <w:r w:rsidRPr="00500380">
          <w:rPr>
            <w:noProof/>
            <w:webHidden/>
          </w:rPr>
          <w:instrText xml:space="preserve"> PAGEREF _Toc94922636 \h </w:instrText>
        </w:r>
        <w:r w:rsidRPr="00500380">
          <w:rPr>
            <w:noProof/>
          </w:rPr>
        </w:r>
        <w:r w:rsidRPr="00500380">
          <w:rPr>
            <w:noProof/>
            <w:webHidden/>
          </w:rPr>
          <w:fldChar w:fldCharType="separate"/>
        </w:r>
        <w:r w:rsidRPr="00500380">
          <w:rPr>
            <w:noProof/>
            <w:webHidden/>
          </w:rPr>
          <w:t>10</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37" w:history="1">
        <w:r w:rsidRPr="00500380">
          <w:rPr>
            <w:rStyle w:val="Hyperlink"/>
            <w:noProof/>
          </w:rPr>
          <w:t>Non-active emulation text</w:t>
        </w:r>
        <w:r w:rsidRPr="00500380">
          <w:rPr>
            <w:noProof/>
            <w:webHidden/>
          </w:rPr>
          <w:tab/>
        </w:r>
        <w:r w:rsidRPr="00500380">
          <w:rPr>
            <w:noProof/>
            <w:webHidden/>
          </w:rPr>
          <w:fldChar w:fldCharType="begin"/>
        </w:r>
        <w:r w:rsidRPr="00500380">
          <w:rPr>
            <w:noProof/>
            <w:webHidden/>
          </w:rPr>
          <w:instrText xml:space="preserve"> PAGEREF _Toc94922637 \h </w:instrText>
        </w:r>
        <w:r w:rsidRPr="00500380">
          <w:rPr>
            <w:noProof/>
          </w:rPr>
        </w:r>
        <w:r w:rsidRPr="00500380">
          <w:rPr>
            <w:noProof/>
            <w:webHidden/>
          </w:rPr>
          <w:fldChar w:fldCharType="separate"/>
        </w:r>
        <w:r w:rsidRPr="00500380">
          <w:rPr>
            <w:noProof/>
            <w:webHidden/>
          </w:rPr>
          <w:t>10</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38" w:history="1">
        <w:r w:rsidRPr="00500380">
          <w:rPr>
            <w:rStyle w:val="Hyperlink"/>
            <w:noProof/>
          </w:rPr>
          <w:t>Verbatim text in TwineScript and html</w:t>
        </w:r>
        <w:r w:rsidRPr="00500380">
          <w:rPr>
            <w:noProof/>
            <w:webHidden/>
          </w:rPr>
          <w:tab/>
        </w:r>
        <w:r w:rsidRPr="00500380">
          <w:rPr>
            <w:noProof/>
            <w:webHidden/>
          </w:rPr>
          <w:fldChar w:fldCharType="begin"/>
        </w:r>
        <w:r w:rsidRPr="00500380">
          <w:rPr>
            <w:noProof/>
            <w:webHidden/>
          </w:rPr>
          <w:instrText xml:space="preserve"> PAGEREF _Toc94922638 \h </w:instrText>
        </w:r>
        <w:r w:rsidRPr="00500380">
          <w:rPr>
            <w:noProof/>
          </w:rPr>
        </w:r>
        <w:r w:rsidRPr="00500380">
          <w:rPr>
            <w:noProof/>
            <w:webHidden/>
          </w:rPr>
          <w:fldChar w:fldCharType="separate"/>
        </w:r>
        <w:r w:rsidRPr="00500380">
          <w:rPr>
            <w:noProof/>
            <w:webHidden/>
          </w:rPr>
          <w:t>11</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39" w:history="1">
        <w:r w:rsidRPr="00500380">
          <w:rPr>
            <w:rStyle w:val="Hyperlink"/>
            <w:noProof/>
          </w:rPr>
          <w:t>Commenting out – does nor appear in the visible html display – but is passed into the HTML file as a comment</w:t>
        </w:r>
        <w:r w:rsidRPr="00500380">
          <w:rPr>
            <w:noProof/>
            <w:webHidden/>
          </w:rPr>
          <w:tab/>
        </w:r>
        <w:r w:rsidRPr="00500380">
          <w:rPr>
            <w:noProof/>
            <w:webHidden/>
          </w:rPr>
          <w:fldChar w:fldCharType="begin"/>
        </w:r>
        <w:r w:rsidRPr="00500380">
          <w:rPr>
            <w:noProof/>
            <w:webHidden/>
          </w:rPr>
          <w:instrText xml:space="preserve"> PAGEREF _Toc94922639 \h </w:instrText>
        </w:r>
        <w:r w:rsidRPr="00500380">
          <w:rPr>
            <w:noProof/>
          </w:rPr>
        </w:r>
        <w:r w:rsidRPr="00500380">
          <w:rPr>
            <w:noProof/>
            <w:webHidden/>
          </w:rPr>
          <w:fldChar w:fldCharType="separate"/>
        </w:r>
        <w:r w:rsidRPr="00500380">
          <w:rPr>
            <w:noProof/>
            <w:webHidden/>
          </w:rPr>
          <w:t>11</w:t>
        </w:r>
        <w:r w:rsidRPr="00500380">
          <w:rPr>
            <w:noProof/>
            <w:webHidden/>
          </w:rPr>
          <w:fldChar w:fldCharType="end"/>
        </w:r>
      </w:hyperlink>
    </w:p>
    <w:p w:rsidR="00A653F5" w:rsidRDefault="00A653F5">
      <w:pPr>
        <w:pStyle w:val="TOC1"/>
        <w:tabs>
          <w:tab w:val="right" w:leader="dot" w:pos="9592"/>
        </w:tabs>
        <w:rPr>
          <w:noProof/>
          <w:sz w:val="24"/>
          <w:szCs w:val="24"/>
          <w:lang w:eastAsia="en-AU"/>
        </w:rPr>
      </w:pPr>
      <w:hyperlink w:anchor="_Toc94922640" w:history="1">
        <w:r w:rsidRPr="00086CFA">
          <w:rPr>
            <w:rStyle w:val="Hyperlink"/>
            <w:noProof/>
          </w:rPr>
          <w:t>Supported variable types</w:t>
        </w:r>
        <w:r>
          <w:rPr>
            <w:noProof/>
            <w:webHidden/>
          </w:rPr>
          <w:tab/>
        </w:r>
        <w:r>
          <w:rPr>
            <w:noProof/>
            <w:webHidden/>
          </w:rPr>
          <w:fldChar w:fldCharType="begin"/>
        </w:r>
        <w:r>
          <w:rPr>
            <w:noProof/>
            <w:webHidden/>
          </w:rPr>
          <w:instrText xml:space="preserve"> PAGEREF _Toc94922640 \h </w:instrText>
        </w:r>
        <w:r>
          <w:rPr>
            <w:noProof/>
          </w:rPr>
        </w:r>
        <w:r>
          <w:rPr>
            <w:noProof/>
            <w:webHidden/>
          </w:rPr>
          <w:fldChar w:fldCharType="separate"/>
        </w:r>
        <w:r>
          <w:rPr>
            <w:noProof/>
            <w:webHidden/>
          </w:rPr>
          <w:t>11</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41" w:history="1">
        <w:r w:rsidRPr="00086CFA">
          <w:rPr>
            <w:rStyle w:val="Hyperlink"/>
            <w:noProof/>
          </w:rPr>
          <w:t>Inbuilt Twine 2 + SugarCane MACROS</w:t>
        </w:r>
        <w:r>
          <w:rPr>
            <w:noProof/>
            <w:webHidden/>
          </w:rPr>
          <w:tab/>
        </w:r>
        <w:r>
          <w:rPr>
            <w:noProof/>
            <w:webHidden/>
          </w:rPr>
          <w:fldChar w:fldCharType="begin"/>
        </w:r>
        <w:r>
          <w:rPr>
            <w:noProof/>
            <w:webHidden/>
          </w:rPr>
          <w:instrText xml:space="preserve"> PAGEREF _Toc94922641 \h </w:instrText>
        </w:r>
        <w:r>
          <w:rPr>
            <w:noProof/>
          </w:rPr>
        </w:r>
        <w:r>
          <w:rPr>
            <w:noProof/>
            <w:webHidden/>
          </w:rPr>
          <w:fldChar w:fldCharType="separate"/>
        </w:r>
        <w:r>
          <w:rPr>
            <w:noProof/>
            <w:webHidden/>
          </w:rPr>
          <w:t>12</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42" w:history="1">
        <w:r w:rsidRPr="00086CFA">
          <w:rPr>
            <w:rStyle w:val="Hyperlink"/>
            <w:noProof/>
          </w:rPr>
          <w:t>CUSTOM MACROS made for SugarCane</w:t>
        </w:r>
        <w:r>
          <w:rPr>
            <w:noProof/>
            <w:webHidden/>
          </w:rPr>
          <w:tab/>
        </w:r>
        <w:r>
          <w:rPr>
            <w:noProof/>
            <w:webHidden/>
          </w:rPr>
          <w:fldChar w:fldCharType="begin"/>
        </w:r>
        <w:r>
          <w:rPr>
            <w:noProof/>
            <w:webHidden/>
          </w:rPr>
          <w:instrText xml:space="preserve"> PAGEREF _Toc94922642 \h </w:instrText>
        </w:r>
        <w:r>
          <w:rPr>
            <w:noProof/>
          </w:rPr>
        </w:r>
        <w:r>
          <w:rPr>
            <w:noProof/>
            <w:webHidden/>
          </w:rPr>
          <w:fldChar w:fldCharType="separate"/>
        </w:r>
        <w:r>
          <w:rPr>
            <w:noProof/>
            <w:webHidden/>
          </w:rPr>
          <w:t>18</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43" w:history="1">
        <w:r w:rsidRPr="00086CFA">
          <w:rPr>
            <w:rStyle w:val="Hyperlink"/>
            <w:noProof/>
          </w:rPr>
          <w:t>Functions</w:t>
        </w:r>
        <w:r>
          <w:rPr>
            <w:noProof/>
            <w:webHidden/>
          </w:rPr>
          <w:tab/>
        </w:r>
        <w:r>
          <w:rPr>
            <w:noProof/>
            <w:webHidden/>
          </w:rPr>
          <w:fldChar w:fldCharType="begin"/>
        </w:r>
        <w:r>
          <w:rPr>
            <w:noProof/>
            <w:webHidden/>
          </w:rPr>
          <w:instrText xml:space="preserve"> PAGEREF _Toc94922643 \h </w:instrText>
        </w:r>
        <w:r>
          <w:rPr>
            <w:noProof/>
          </w:rPr>
        </w:r>
        <w:r>
          <w:rPr>
            <w:noProof/>
            <w:webHidden/>
          </w:rPr>
          <w:fldChar w:fldCharType="separate"/>
        </w:r>
        <w:r>
          <w:rPr>
            <w:noProof/>
            <w:webHidden/>
          </w:rPr>
          <w:t>18</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44" w:history="1">
        <w:r w:rsidRPr="00086CFA">
          <w:rPr>
            <w:rStyle w:val="Hyperlink"/>
            <w:noProof/>
          </w:rPr>
          <w:t>Methodss</w:t>
        </w:r>
        <w:r>
          <w:rPr>
            <w:noProof/>
            <w:webHidden/>
          </w:rPr>
          <w:tab/>
        </w:r>
        <w:r>
          <w:rPr>
            <w:noProof/>
            <w:webHidden/>
          </w:rPr>
          <w:fldChar w:fldCharType="begin"/>
        </w:r>
        <w:r>
          <w:rPr>
            <w:noProof/>
            <w:webHidden/>
          </w:rPr>
          <w:instrText xml:space="preserve"> PAGEREF _Toc94922644 \h </w:instrText>
        </w:r>
        <w:r>
          <w:rPr>
            <w:noProof/>
          </w:rPr>
        </w:r>
        <w:r>
          <w:rPr>
            <w:noProof/>
            <w:webHidden/>
          </w:rPr>
          <w:fldChar w:fldCharType="separate"/>
        </w:r>
        <w:r>
          <w:rPr>
            <w:noProof/>
            <w:webHidden/>
          </w:rPr>
          <w:t>20</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45" w:history="1">
        <w:r w:rsidRPr="00086CFA">
          <w:rPr>
            <w:rStyle w:val="Hyperlink"/>
            <w:noProof/>
          </w:rPr>
          <w:t>Expressions</w:t>
        </w:r>
        <w:r>
          <w:rPr>
            <w:noProof/>
            <w:webHidden/>
          </w:rPr>
          <w:tab/>
        </w:r>
        <w:r>
          <w:rPr>
            <w:noProof/>
            <w:webHidden/>
          </w:rPr>
          <w:fldChar w:fldCharType="begin"/>
        </w:r>
        <w:r>
          <w:rPr>
            <w:noProof/>
            <w:webHidden/>
          </w:rPr>
          <w:instrText xml:space="preserve"> PAGEREF _Toc94922645 \h </w:instrText>
        </w:r>
        <w:r>
          <w:rPr>
            <w:noProof/>
          </w:rPr>
        </w:r>
        <w:r>
          <w:rPr>
            <w:noProof/>
            <w:webHidden/>
          </w:rPr>
          <w:fldChar w:fldCharType="separate"/>
        </w:r>
        <w:r>
          <w:rPr>
            <w:noProof/>
            <w:webHidden/>
          </w:rPr>
          <w:t>20</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46" w:history="1">
        <w:r w:rsidRPr="00086CFA">
          <w:rPr>
            <w:rStyle w:val="Hyperlink"/>
            <w:noProof/>
          </w:rPr>
          <w:t>TwineScript conditional (evaluation) operators</w:t>
        </w:r>
        <w:r>
          <w:rPr>
            <w:noProof/>
            <w:webHidden/>
          </w:rPr>
          <w:tab/>
        </w:r>
        <w:r>
          <w:rPr>
            <w:noProof/>
            <w:webHidden/>
          </w:rPr>
          <w:fldChar w:fldCharType="begin"/>
        </w:r>
        <w:r>
          <w:rPr>
            <w:noProof/>
            <w:webHidden/>
          </w:rPr>
          <w:instrText xml:space="preserve"> PAGEREF _Toc94922646 \h </w:instrText>
        </w:r>
        <w:r>
          <w:rPr>
            <w:noProof/>
          </w:rPr>
        </w:r>
        <w:r>
          <w:rPr>
            <w:noProof/>
            <w:webHidden/>
          </w:rPr>
          <w:fldChar w:fldCharType="separate"/>
        </w:r>
        <w:r>
          <w:rPr>
            <w:noProof/>
            <w:webHidden/>
          </w:rPr>
          <w:t>20</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47" w:history="1">
        <w:r w:rsidRPr="00086CFA">
          <w:rPr>
            <w:rStyle w:val="Hyperlink"/>
            <w:noProof/>
          </w:rPr>
          <w:t>JavaScript conditional (evaluation) operators</w:t>
        </w:r>
        <w:r>
          <w:rPr>
            <w:noProof/>
            <w:webHidden/>
          </w:rPr>
          <w:tab/>
        </w:r>
        <w:r>
          <w:rPr>
            <w:noProof/>
            <w:webHidden/>
          </w:rPr>
          <w:fldChar w:fldCharType="begin"/>
        </w:r>
        <w:r>
          <w:rPr>
            <w:noProof/>
            <w:webHidden/>
          </w:rPr>
          <w:instrText xml:space="preserve"> PAGEREF _Toc94922647 \h </w:instrText>
        </w:r>
        <w:r>
          <w:rPr>
            <w:noProof/>
          </w:rPr>
        </w:r>
        <w:r>
          <w:rPr>
            <w:noProof/>
            <w:webHidden/>
          </w:rPr>
          <w:fldChar w:fldCharType="separate"/>
        </w:r>
        <w:r>
          <w:rPr>
            <w:noProof/>
            <w:webHidden/>
          </w:rPr>
          <w:t>21</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48" w:history="1">
        <w:r w:rsidRPr="00086CFA">
          <w:rPr>
            <w:rStyle w:val="Hyperlink"/>
            <w:noProof/>
          </w:rPr>
          <w:t>TwineScript assignment operators</w:t>
        </w:r>
        <w:r>
          <w:rPr>
            <w:noProof/>
            <w:webHidden/>
          </w:rPr>
          <w:tab/>
        </w:r>
        <w:r>
          <w:rPr>
            <w:noProof/>
            <w:webHidden/>
          </w:rPr>
          <w:fldChar w:fldCharType="begin"/>
        </w:r>
        <w:r>
          <w:rPr>
            <w:noProof/>
            <w:webHidden/>
          </w:rPr>
          <w:instrText xml:space="preserve"> PAGEREF _Toc94922648 \h </w:instrText>
        </w:r>
        <w:r>
          <w:rPr>
            <w:noProof/>
          </w:rPr>
        </w:r>
        <w:r>
          <w:rPr>
            <w:noProof/>
            <w:webHidden/>
          </w:rPr>
          <w:fldChar w:fldCharType="separate"/>
        </w:r>
        <w:r>
          <w:rPr>
            <w:noProof/>
            <w:webHidden/>
          </w:rPr>
          <w:t>21</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49" w:history="1">
        <w:r w:rsidRPr="00086CFA">
          <w:rPr>
            <w:rStyle w:val="Hyperlink"/>
            <w:noProof/>
          </w:rPr>
          <w:t>Transferring data between Twine projects</w:t>
        </w:r>
        <w:r>
          <w:rPr>
            <w:noProof/>
            <w:webHidden/>
          </w:rPr>
          <w:tab/>
        </w:r>
        <w:r>
          <w:rPr>
            <w:noProof/>
            <w:webHidden/>
          </w:rPr>
          <w:fldChar w:fldCharType="begin"/>
        </w:r>
        <w:r>
          <w:rPr>
            <w:noProof/>
            <w:webHidden/>
          </w:rPr>
          <w:instrText xml:space="preserve"> PAGEREF _Toc94922649 \h </w:instrText>
        </w:r>
        <w:r>
          <w:rPr>
            <w:noProof/>
          </w:rPr>
        </w:r>
        <w:r>
          <w:rPr>
            <w:noProof/>
            <w:webHidden/>
          </w:rPr>
          <w:fldChar w:fldCharType="separate"/>
        </w:r>
        <w:r>
          <w:rPr>
            <w:noProof/>
            <w:webHidden/>
          </w:rPr>
          <w:t>22</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50" w:history="1">
        <w:r w:rsidRPr="00086CFA">
          <w:rPr>
            <w:rStyle w:val="Hyperlink"/>
            <w:noProof/>
          </w:rPr>
          <w:t>SugarCube documentation – (on the SugarCube site)</w:t>
        </w:r>
        <w:r>
          <w:rPr>
            <w:noProof/>
            <w:webHidden/>
          </w:rPr>
          <w:tab/>
        </w:r>
        <w:r>
          <w:rPr>
            <w:noProof/>
            <w:webHidden/>
          </w:rPr>
          <w:fldChar w:fldCharType="begin"/>
        </w:r>
        <w:r>
          <w:rPr>
            <w:noProof/>
            <w:webHidden/>
          </w:rPr>
          <w:instrText xml:space="preserve"> PAGEREF _Toc94922650 \h </w:instrText>
        </w:r>
        <w:r>
          <w:rPr>
            <w:noProof/>
          </w:rPr>
        </w:r>
        <w:r>
          <w:rPr>
            <w:noProof/>
            <w:webHidden/>
          </w:rPr>
          <w:fldChar w:fldCharType="separate"/>
        </w:r>
        <w:r>
          <w:rPr>
            <w:noProof/>
            <w:webHidden/>
          </w:rPr>
          <w:t>22</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51" w:history="1">
        <w:r w:rsidRPr="00086CFA">
          <w:rPr>
            <w:rStyle w:val="Hyperlink"/>
            <w:noProof/>
          </w:rPr>
          <w:t>Twine 2 advice from the Twine Cookbook</w:t>
        </w:r>
        <w:r>
          <w:rPr>
            <w:noProof/>
            <w:webHidden/>
          </w:rPr>
          <w:tab/>
        </w:r>
        <w:r>
          <w:rPr>
            <w:noProof/>
            <w:webHidden/>
          </w:rPr>
          <w:fldChar w:fldCharType="begin"/>
        </w:r>
        <w:r>
          <w:rPr>
            <w:noProof/>
            <w:webHidden/>
          </w:rPr>
          <w:instrText xml:space="preserve"> PAGEREF _Toc94922651 \h </w:instrText>
        </w:r>
        <w:r>
          <w:rPr>
            <w:noProof/>
          </w:rPr>
        </w:r>
        <w:r>
          <w:rPr>
            <w:noProof/>
            <w:webHidden/>
          </w:rPr>
          <w:fldChar w:fldCharType="separate"/>
        </w:r>
        <w:r>
          <w:rPr>
            <w:noProof/>
            <w:webHidden/>
          </w:rPr>
          <w:t>24</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52" w:history="1">
        <w:r w:rsidRPr="00086CFA">
          <w:rPr>
            <w:rStyle w:val="Hyperlink"/>
            <w:noProof/>
          </w:rPr>
          <w:t>Merging Twine 2 files</w:t>
        </w:r>
        <w:r>
          <w:rPr>
            <w:noProof/>
            <w:webHidden/>
          </w:rPr>
          <w:tab/>
        </w:r>
        <w:r>
          <w:rPr>
            <w:noProof/>
            <w:webHidden/>
          </w:rPr>
          <w:fldChar w:fldCharType="begin"/>
        </w:r>
        <w:r>
          <w:rPr>
            <w:noProof/>
            <w:webHidden/>
          </w:rPr>
          <w:instrText xml:space="preserve"> PAGEREF _Toc94922652 \h </w:instrText>
        </w:r>
        <w:r>
          <w:rPr>
            <w:noProof/>
          </w:rPr>
        </w:r>
        <w:r>
          <w:rPr>
            <w:noProof/>
            <w:webHidden/>
          </w:rPr>
          <w:fldChar w:fldCharType="separate"/>
        </w:r>
        <w:r>
          <w:rPr>
            <w:noProof/>
            <w:webHidden/>
          </w:rPr>
          <w:t>27</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53" w:history="1">
        <w:r w:rsidRPr="00086CFA">
          <w:rPr>
            <w:rStyle w:val="Hyperlink"/>
            <w:noProof/>
          </w:rPr>
          <w:t>Developer and resource curator contact details</w:t>
        </w:r>
        <w:r>
          <w:rPr>
            <w:noProof/>
            <w:webHidden/>
          </w:rPr>
          <w:tab/>
        </w:r>
        <w:r>
          <w:rPr>
            <w:noProof/>
            <w:webHidden/>
          </w:rPr>
          <w:fldChar w:fldCharType="begin"/>
        </w:r>
        <w:r>
          <w:rPr>
            <w:noProof/>
            <w:webHidden/>
          </w:rPr>
          <w:instrText xml:space="preserve"> PAGEREF _Toc94922653 \h </w:instrText>
        </w:r>
        <w:r>
          <w:rPr>
            <w:noProof/>
          </w:rPr>
        </w:r>
        <w:r>
          <w:rPr>
            <w:noProof/>
            <w:webHidden/>
          </w:rPr>
          <w:fldChar w:fldCharType="separate"/>
        </w:r>
        <w:r>
          <w:rPr>
            <w:noProof/>
            <w:webHidden/>
          </w:rPr>
          <w:t>27</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54" w:history="1">
        <w:r w:rsidRPr="00086CFA">
          <w:rPr>
            <w:rStyle w:val="Hyperlink"/>
            <w:noProof/>
          </w:rPr>
          <w:t>Migrating Twine 1 stories/documents to Twine 2</w:t>
        </w:r>
        <w:r>
          <w:rPr>
            <w:noProof/>
            <w:webHidden/>
          </w:rPr>
          <w:tab/>
        </w:r>
        <w:r>
          <w:rPr>
            <w:noProof/>
            <w:webHidden/>
          </w:rPr>
          <w:fldChar w:fldCharType="begin"/>
        </w:r>
        <w:r>
          <w:rPr>
            <w:noProof/>
            <w:webHidden/>
          </w:rPr>
          <w:instrText xml:space="preserve"> PAGEREF _Toc94922654 \h </w:instrText>
        </w:r>
        <w:r>
          <w:rPr>
            <w:noProof/>
          </w:rPr>
        </w:r>
        <w:r>
          <w:rPr>
            <w:noProof/>
            <w:webHidden/>
          </w:rPr>
          <w:fldChar w:fldCharType="separate"/>
        </w:r>
        <w:r>
          <w:rPr>
            <w:noProof/>
            <w:webHidden/>
          </w:rPr>
          <w:t>28</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55" w:history="1">
        <w:r w:rsidRPr="00086CFA">
          <w:rPr>
            <w:rStyle w:val="Hyperlink"/>
            <w:noProof/>
          </w:rPr>
          <w:t>Installing and running Tweego</w:t>
        </w:r>
        <w:r>
          <w:rPr>
            <w:noProof/>
            <w:webHidden/>
          </w:rPr>
          <w:tab/>
        </w:r>
        <w:r>
          <w:rPr>
            <w:noProof/>
            <w:webHidden/>
          </w:rPr>
          <w:fldChar w:fldCharType="begin"/>
        </w:r>
        <w:r>
          <w:rPr>
            <w:noProof/>
            <w:webHidden/>
          </w:rPr>
          <w:instrText xml:space="preserve"> PAGEREF _Toc94922655 \h </w:instrText>
        </w:r>
        <w:r>
          <w:rPr>
            <w:noProof/>
          </w:rPr>
        </w:r>
        <w:r>
          <w:rPr>
            <w:noProof/>
            <w:webHidden/>
          </w:rPr>
          <w:fldChar w:fldCharType="separate"/>
        </w:r>
        <w:r>
          <w:rPr>
            <w:noProof/>
            <w:webHidden/>
          </w:rPr>
          <w:t>28</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56" w:history="1">
        <w:r w:rsidRPr="00086CFA">
          <w:rPr>
            <w:rStyle w:val="Hyperlink"/>
            <w:noProof/>
          </w:rPr>
          <w:t>Using Tweego</w:t>
        </w:r>
        <w:r>
          <w:rPr>
            <w:noProof/>
            <w:webHidden/>
          </w:rPr>
          <w:tab/>
        </w:r>
        <w:r>
          <w:rPr>
            <w:noProof/>
            <w:webHidden/>
          </w:rPr>
          <w:fldChar w:fldCharType="begin"/>
        </w:r>
        <w:r>
          <w:rPr>
            <w:noProof/>
            <w:webHidden/>
          </w:rPr>
          <w:instrText xml:space="preserve"> PAGEREF _Toc94922656 \h </w:instrText>
        </w:r>
        <w:r>
          <w:rPr>
            <w:noProof/>
          </w:rPr>
        </w:r>
        <w:r>
          <w:rPr>
            <w:noProof/>
            <w:webHidden/>
          </w:rPr>
          <w:fldChar w:fldCharType="separate"/>
        </w:r>
        <w:r>
          <w:rPr>
            <w:noProof/>
            <w:webHidden/>
          </w:rPr>
          <w:t>29</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57" w:history="1">
        <w:r w:rsidRPr="00086CFA">
          <w:rPr>
            <w:rStyle w:val="Hyperlink"/>
            <w:noProof/>
          </w:rPr>
          <w:t>Using VSCode and the Twee3 VSCode extension</w:t>
        </w:r>
        <w:r>
          <w:rPr>
            <w:noProof/>
            <w:webHidden/>
          </w:rPr>
          <w:tab/>
        </w:r>
        <w:r>
          <w:rPr>
            <w:noProof/>
            <w:webHidden/>
          </w:rPr>
          <w:fldChar w:fldCharType="begin"/>
        </w:r>
        <w:r>
          <w:rPr>
            <w:noProof/>
            <w:webHidden/>
          </w:rPr>
          <w:instrText xml:space="preserve"> PAGEREF _Toc94922657 \h </w:instrText>
        </w:r>
        <w:r>
          <w:rPr>
            <w:noProof/>
          </w:rPr>
        </w:r>
        <w:r>
          <w:rPr>
            <w:noProof/>
            <w:webHidden/>
          </w:rPr>
          <w:fldChar w:fldCharType="separate"/>
        </w:r>
        <w:r>
          <w:rPr>
            <w:noProof/>
            <w:webHidden/>
          </w:rPr>
          <w:t>29</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58" w:history="1">
        <w:r w:rsidRPr="00086CFA">
          <w:rPr>
            <w:rStyle w:val="Hyperlink"/>
            <w:noProof/>
          </w:rPr>
          <w:t>Useful things in Twine 1 that are NOT available in Twine 2/SugaCube</w:t>
        </w:r>
        <w:r>
          <w:rPr>
            <w:noProof/>
            <w:webHidden/>
          </w:rPr>
          <w:tab/>
        </w:r>
        <w:r>
          <w:rPr>
            <w:noProof/>
            <w:webHidden/>
          </w:rPr>
          <w:fldChar w:fldCharType="begin"/>
        </w:r>
        <w:r>
          <w:rPr>
            <w:noProof/>
            <w:webHidden/>
          </w:rPr>
          <w:instrText xml:space="preserve"> PAGEREF _Toc94922658 \h </w:instrText>
        </w:r>
        <w:r>
          <w:rPr>
            <w:noProof/>
          </w:rPr>
        </w:r>
        <w:r>
          <w:rPr>
            <w:noProof/>
            <w:webHidden/>
          </w:rPr>
          <w:fldChar w:fldCharType="separate"/>
        </w:r>
        <w:r>
          <w:rPr>
            <w:noProof/>
            <w:webHidden/>
          </w:rPr>
          <w:t>29</w:t>
        </w:r>
        <w:r>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59" w:history="1">
        <w:r w:rsidRPr="00500380">
          <w:rPr>
            <w:rStyle w:val="Hyperlink"/>
            <w:noProof/>
          </w:rPr>
          <w:t>Sending people links to specific passages in a Twine .html file The hashbang method</w:t>
        </w:r>
        <w:r w:rsidRPr="00500380">
          <w:rPr>
            <w:noProof/>
            <w:webHidden/>
          </w:rPr>
          <w:tab/>
        </w:r>
        <w:r w:rsidRPr="00500380">
          <w:rPr>
            <w:noProof/>
            <w:webHidden/>
          </w:rPr>
          <w:fldChar w:fldCharType="begin"/>
        </w:r>
        <w:r w:rsidRPr="00500380">
          <w:rPr>
            <w:noProof/>
            <w:webHidden/>
          </w:rPr>
          <w:instrText xml:space="preserve"> PAGEREF _Toc94922659 \h </w:instrText>
        </w:r>
        <w:r w:rsidRPr="00500380">
          <w:rPr>
            <w:noProof/>
          </w:rPr>
        </w:r>
        <w:r w:rsidRPr="00500380">
          <w:rPr>
            <w:noProof/>
            <w:webHidden/>
          </w:rPr>
          <w:fldChar w:fldCharType="separate"/>
        </w:r>
        <w:r w:rsidRPr="00500380">
          <w:rPr>
            <w:noProof/>
            <w:webHidden/>
          </w:rPr>
          <w:t>29</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60" w:history="1">
        <w:r w:rsidRPr="00500380">
          <w:rPr>
            <w:rStyle w:val="Hyperlink"/>
            <w:noProof/>
          </w:rPr>
          <w:t>Special passage: StoryIncludes</w:t>
        </w:r>
        <w:r w:rsidRPr="00500380">
          <w:rPr>
            <w:noProof/>
            <w:webHidden/>
          </w:rPr>
          <w:tab/>
        </w:r>
        <w:r w:rsidRPr="00500380">
          <w:rPr>
            <w:noProof/>
            <w:webHidden/>
          </w:rPr>
          <w:fldChar w:fldCharType="begin"/>
        </w:r>
        <w:r w:rsidRPr="00500380">
          <w:rPr>
            <w:noProof/>
            <w:webHidden/>
          </w:rPr>
          <w:instrText xml:space="preserve"> PAGEREF _Toc94922660 \h </w:instrText>
        </w:r>
        <w:r w:rsidRPr="00500380">
          <w:rPr>
            <w:noProof/>
          </w:rPr>
        </w:r>
        <w:r w:rsidRPr="00500380">
          <w:rPr>
            <w:noProof/>
            <w:webHidden/>
          </w:rPr>
          <w:fldChar w:fldCharType="separate"/>
        </w:r>
        <w:r w:rsidRPr="00500380">
          <w:rPr>
            <w:noProof/>
            <w:webHidden/>
          </w:rPr>
          <w:t>29</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61" w:history="1">
        <w:r w:rsidRPr="00500380">
          <w:rPr>
            <w:rStyle w:val="Hyperlink"/>
            <w:noProof/>
          </w:rPr>
          <w:t>Special tags: Twine.private</w:t>
        </w:r>
        <w:r w:rsidRPr="00500380">
          <w:rPr>
            <w:noProof/>
            <w:webHidden/>
          </w:rPr>
          <w:tab/>
        </w:r>
        <w:r w:rsidRPr="00500380">
          <w:rPr>
            <w:noProof/>
            <w:webHidden/>
          </w:rPr>
          <w:fldChar w:fldCharType="begin"/>
        </w:r>
        <w:r w:rsidRPr="00500380">
          <w:rPr>
            <w:noProof/>
            <w:webHidden/>
          </w:rPr>
          <w:instrText xml:space="preserve"> PAGEREF _Toc94922661 \h </w:instrText>
        </w:r>
        <w:r w:rsidRPr="00500380">
          <w:rPr>
            <w:noProof/>
          </w:rPr>
        </w:r>
        <w:r w:rsidRPr="00500380">
          <w:rPr>
            <w:noProof/>
            <w:webHidden/>
          </w:rPr>
          <w:fldChar w:fldCharType="separate"/>
        </w:r>
        <w:r w:rsidRPr="00500380">
          <w:rPr>
            <w:noProof/>
            <w:webHidden/>
          </w:rPr>
          <w:t>29</w:t>
        </w:r>
        <w:r w:rsidRPr="00500380">
          <w:rPr>
            <w:noProof/>
            <w:webHidden/>
          </w:rPr>
          <w:fldChar w:fldCharType="end"/>
        </w:r>
      </w:hyperlink>
    </w:p>
    <w:p w:rsidR="00A653F5" w:rsidRDefault="00A653F5">
      <w:pPr>
        <w:pStyle w:val="TOC1"/>
        <w:tabs>
          <w:tab w:val="right" w:leader="dot" w:pos="9592"/>
        </w:tabs>
        <w:rPr>
          <w:noProof/>
          <w:sz w:val="24"/>
          <w:szCs w:val="24"/>
          <w:lang w:eastAsia="en-AU"/>
        </w:rPr>
      </w:pPr>
      <w:hyperlink w:anchor="_Toc94922662" w:history="1">
        <w:r w:rsidRPr="00086CFA">
          <w:rPr>
            <w:rStyle w:val="Hyperlink"/>
            <w:noProof/>
          </w:rPr>
          <w:t>Twine users/related tools that have use-cases more like what RSTI is trying to do</w:t>
        </w:r>
        <w:r>
          <w:rPr>
            <w:noProof/>
            <w:webHidden/>
          </w:rPr>
          <w:tab/>
        </w:r>
        <w:r>
          <w:rPr>
            <w:noProof/>
            <w:webHidden/>
          </w:rPr>
          <w:fldChar w:fldCharType="begin"/>
        </w:r>
        <w:r>
          <w:rPr>
            <w:noProof/>
            <w:webHidden/>
          </w:rPr>
          <w:instrText xml:space="preserve"> PAGEREF _Toc94922662 \h </w:instrText>
        </w:r>
        <w:r>
          <w:rPr>
            <w:noProof/>
          </w:rPr>
        </w:r>
        <w:r>
          <w:rPr>
            <w:noProof/>
            <w:webHidden/>
          </w:rPr>
          <w:fldChar w:fldCharType="separate"/>
        </w:r>
        <w:r>
          <w:rPr>
            <w:noProof/>
            <w:webHidden/>
          </w:rPr>
          <w:t>29</w:t>
        </w:r>
        <w:r>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63" w:history="1">
        <w:r w:rsidRPr="00500380">
          <w:rPr>
            <w:rStyle w:val="Hyperlink"/>
            <w:noProof/>
          </w:rPr>
          <w:t>Branching scenarios in training/elearning, story-based teaching</w:t>
        </w:r>
        <w:r w:rsidRPr="00500380">
          <w:rPr>
            <w:noProof/>
            <w:webHidden/>
          </w:rPr>
          <w:tab/>
        </w:r>
        <w:r w:rsidRPr="00500380">
          <w:rPr>
            <w:noProof/>
            <w:webHidden/>
          </w:rPr>
          <w:fldChar w:fldCharType="begin"/>
        </w:r>
        <w:r w:rsidRPr="00500380">
          <w:rPr>
            <w:noProof/>
            <w:webHidden/>
          </w:rPr>
          <w:instrText xml:space="preserve"> PAGEREF _Toc94922663 \h </w:instrText>
        </w:r>
        <w:r w:rsidRPr="00500380">
          <w:rPr>
            <w:noProof/>
          </w:rPr>
        </w:r>
        <w:r w:rsidRPr="00500380">
          <w:rPr>
            <w:noProof/>
            <w:webHidden/>
          </w:rPr>
          <w:fldChar w:fldCharType="separate"/>
        </w:r>
        <w:r w:rsidRPr="00500380">
          <w:rPr>
            <w:noProof/>
            <w:webHidden/>
          </w:rPr>
          <w:t>29</w:t>
        </w:r>
        <w:r w:rsidRPr="00500380">
          <w:rPr>
            <w:noProof/>
            <w:webHidden/>
          </w:rPr>
          <w:fldChar w:fldCharType="end"/>
        </w:r>
      </w:hyperlink>
    </w:p>
    <w:p w:rsidR="00A653F5" w:rsidRPr="00500380" w:rsidRDefault="00A653F5">
      <w:pPr>
        <w:pStyle w:val="TOC2"/>
        <w:tabs>
          <w:tab w:val="right" w:leader="dot" w:pos="9592"/>
        </w:tabs>
        <w:rPr>
          <w:noProof/>
          <w:sz w:val="24"/>
          <w:szCs w:val="24"/>
          <w:lang w:eastAsia="en-AU"/>
        </w:rPr>
      </w:pPr>
      <w:hyperlink w:anchor="_Toc94922664" w:history="1">
        <w:r w:rsidRPr="00500380">
          <w:rPr>
            <w:rStyle w:val="Hyperlink"/>
            <w:noProof/>
          </w:rPr>
          <w:t>Building databases in twine</w:t>
        </w:r>
        <w:r w:rsidRPr="00500380">
          <w:rPr>
            <w:noProof/>
            <w:webHidden/>
          </w:rPr>
          <w:tab/>
        </w:r>
        <w:r w:rsidRPr="00500380">
          <w:rPr>
            <w:noProof/>
            <w:webHidden/>
          </w:rPr>
          <w:fldChar w:fldCharType="begin"/>
        </w:r>
        <w:r w:rsidRPr="00500380">
          <w:rPr>
            <w:noProof/>
            <w:webHidden/>
          </w:rPr>
          <w:instrText xml:space="preserve"> PAGEREF _Toc94922664 \h </w:instrText>
        </w:r>
        <w:r w:rsidRPr="00500380">
          <w:rPr>
            <w:noProof/>
          </w:rPr>
        </w:r>
        <w:r w:rsidRPr="00500380">
          <w:rPr>
            <w:noProof/>
            <w:webHidden/>
          </w:rPr>
          <w:fldChar w:fldCharType="separate"/>
        </w:r>
        <w:r w:rsidRPr="00500380">
          <w:rPr>
            <w:noProof/>
            <w:webHidden/>
          </w:rPr>
          <w:t>30</w:t>
        </w:r>
        <w:r w:rsidRPr="00500380">
          <w:rPr>
            <w:noProof/>
            <w:webHidden/>
          </w:rPr>
          <w:fldChar w:fldCharType="end"/>
        </w:r>
      </w:hyperlink>
    </w:p>
    <w:p w:rsidR="00A653F5" w:rsidRDefault="00A653F5">
      <w:pPr>
        <w:pStyle w:val="TOC1"/>
        <w:tabs>
          <w:tab w:val="right" w:leader="dot" w:pos="9592"/>
        </w:tabs>
        <w:rPr>
          <w:noProof/>
          <w:sz w:val="24"/>
          <w:szCs w:val="24"/>
          <w:lang w:eastAsia="en-AU"/>
        </w:rPr>
      </w:pPr>
      <w:hyperlink w:anchor="_Toc94922665" w:history="1">
        <w:r w:rsidRPr="00086CFA">
          <w:rPr>
            <w:rStyle w:val="Hyperlink"/>
            <w:noProof/>
          </w:rPr>
          <w:t>Related tools</w:t>
        </w:r>
        <w:r>
          <w:rPr>
            <w:noProof/>
            <w:webHidden/>
          </w:rPr>
          <w:tab/>
        </w:r>
        <w:r>
          <w:rPr>
            <w:noProof/>
            <w:webHidden/>
          </w:rPr>
          <w:fldChar w:fldCharType="begin"/>
        </w:r>
        <w:r>
          <w:rPr>
            <w:noProof/>
            <w:webHidden/>
          </w:rPr>
          <w:instrText xml:space="preserve"> PAGEREF _Toc94922665 \h </w:instrText>
        </w:r>
        <w:r>
          <w:rPr>
            <w:noProof/>
          </w:rPr>
        </w:r>
        <w:r>
          <w:rPr>
            <w:noProof/>
            <w:webHidden/>
          </w:rPr>
          <w:fldChar w:fldCharType="separate"/>
        </w:r>
        <w:r>
          <w:rPr>
            <w:noProof/>
            <w:webHidden/>
          </w:rPr>
          <w:t>30</w:t>
        </w:r>
        <w:r>
          <w:rPr>
            <w:noProof/>
            <w:webHidden/>
          </w:rPr>
          <w:fldChar w:fldCharType="end"/>
        </w:r>
      </w:hyperlink>
    </w:p>
    <w:p w:rsidR="00A653F5" w:rsidRDefault="00A653F5">
      <w:pPr>
        <w:pStyle w:val="TOC1"/>
        <w:tabs>
          <w:tab w:val="right" w:leader="dot" w:pos="9592"/>
        </w:tabs>
        <w:rPr>
          <w:noProof/>
          <w:sz w:val="24"/>
          <w:szCs w:val="24"/>
          <w:lang w:eastAsia="en-AU"/>
        </w:rPr>
      </w:pPr>
      <w:hyperlink w:anchor="_Toc94922666" w:history="1">
        <w:r w:rsidRPr="00086CFA">
          <w:rPr>
            <w:rStyle w:val="Hyperlink"/>
            <w:noProof/>
          </w:rPr>
          <w:t>(the rest in the old Twine 1 help file??)</w:t>
        </w:r>
        <w:r>
          <w:rPr>
            <w:noProof/>
            <w:webHidden/>
          </w:rPr>
          <w:tab/>
        </w:r>
        <w:r>
          <w:rPr>
            <w:noProof/>
            <w:webHidden/>
          </w:rPr>
          <w:fldChar w:fldCharType="begin"/>
        </w:r>
        <w:r>
          <w:rPr>
            <w:noProof/>
            <w:webHidden/>
          </w:rPr>
          <w:instrText xml:space="preserve"> PAGEREF _Toc94922666 \h </w:instrText>
        </w:r>
        <w:r>
          <w:rPr>
            <w:noProof/>
          </w:rPr>
        </w:r>
        <w:r>
          <w:rPr>
            <w:noProof/>
            <w:webHidden/>
          </w:rPr>
          <w:fldChar w:fldCharType="separate"/>
        </w:r>
        <w:r>
          <w:rPr>
            <w:noProof/>
            <w:webHidden/>
          </w:rPr>
          <w:t>30</w:t>
        </w:r>
        <w:r>
          <w:rPr>
            <w:noProof/>
            <w:webHidden/>
          </w:rPr>
          <w:fldChar w:fldCharType="end"/>
        </w:r>
      </w:hyperlink>
    </w:p>
    <w:p w:rsidR="00A653F5" w:rsidRDefault="00A653F5" w:rsidP="007B0E98">
      <w:pPr>
        <w:rPr>
          <w:szCs w:val="24"/>
        </w:rPr>
      </w:pPr>
      <w:r>
        <w:rPr>
          <w:szCs w:val="24"/>
        </w:rPr>
        <w:fldChar w:fldCharType="end"/>
      </w:r>
    </w:p>
    <w:p w:rsidR="00A653F5" w:rsidRDefault="00A653F5" w:rsidP="00B7458F">
      <w:pPr>
        <w:rPr>
          <w:szCs w:val="24"/>
        </w:rPr>
      </w:pPr>
      <w:bookmarkStart w:id="1" w:name="_Hlk92227870"/>
    </w:p>
    <w:p w:rsidR="00A653F5" w:rsidRPr="0084176E" w:rsidRDefault="00A653F5" w:rsidP="00F76A7D">
      <w:pPr>
        <w:pStyle w:val="Heading1"/>
        <w:keepNext w:val="0"/>
        <w:spacing w:before="0" w:after="0"/>
        <w:rPr>
          <w:sz w:val="24"/>
          <w:szCs w:val="24"/>
          <w:u w:val="single"/>
        </w:rPr>
      </w:pPr>
      <w:bookmarkStart w:id="2" w:name="_Toc92095187"/>
      <w:bookmarkStart w:id="3" w:name="_Toc94922606"/>
      <w:bookmarkEnd w:id="1"/>
      <w:r w:rsidRPr="0084176E">
        <w:rPr>
          <w:sz w:val="24"/>
          <w:szCs w:val="24"/>
          <w:u w:val="single"/>
        </w:rPr>
        <w:t>Browser support</w:t>
      </w:r>
      <w:bookmarkEnd w:id="2"/>
      <w:bookmarkEnd w:id="3"/>
    </w:p>
    <w:p w:rsidR="00A653F5" w:rsidRDefault="00A653F5" w:rsidP="00F76A7D">
      <w:pPr>
        <w:rPr>
          <w:szCs w:val="24"/>
        </w:rPr>
      </w:pPr>
    </w:p>
    <w:p w:rsidR="00A653F5" w:rsidRDefault="00A653F5" w:rsidP="00F76A7D">
      <w:pPr>
        <w:rPr>
          <w:szCs w:val="24"/>
        </w:rPr>
      </w:pPr>
      <w:hyperlink r:id="rId5" w:history="1">
        <w:r w:rsidRPr="00263301">
          <w:rPr>
            <w:rStyle w:val="Hyperlink"/>
            <w:szCs w:val="24"/>
          </w:rPr>
          <w:t>https://twinery.org/cookbook/twine1/editor/</w:t>
        </w:r>
        <w:r w:rsidRPr="00263301">
          <w:rPr>
            <w:rStyle w:val="Hyperlink"/>
            <w:b/>
            <w:szCs w:val="24"/>
          </w:rPr>
          <w:t>browser_support</w:t>
        </w:r>
        <w:r w:rsidRPr="00263301">
          <w:rPr>
            <w:rStyle w:val="Hyperlink"/>
            <w:szCs w:val="24"/>
          </w:rPr>
          <w:t>.html</w:t>
        </w:r>
      </w:hyperlink>
    </w:p>
    <w:p w:rsidR="00A653F5" w:rsidRDefault="00A653F5" w:rsidP="00F76A7D">
      <w:pPr>
        <w:rPr>
          <w:szCs w:val="24"/>
        </w:rPr>
      </w:pPr>
    </w:p>
    <w:p w:rsidR="00A653F5" w:rsidRDefault="00A653F5" w:rsidP="00F76A7D">
      <w:pPr>
        <w:rPr>
          <w:szCs w:val="24"/>
        </w:rPr>
      </w:pPr>
    </w:p>
    <w:p w:rsidR="00A653F5" w:rsidRPr="000C6B29" w:rsidRDefault="00A653F5" w:rsidP="00933D57">
      <w:pPr>
        <w:pStyle w:val="Heading1"/>
        <w:keepNext w:val="0"/>
        <w:spacing w:before="0" w:after="0"/>
        <w:rPr>
          <w:sz w:val="24"/>
          <w:szCs w:val="24"/>
          <w:u w:val="single"/>
        </w:rPr>
      </w:pPr>
      <w:bookmarkStart w:id="4" w:name="_Toc94922607"/>
      <w:r>
        <w:rPr>
          <w:sz w:val="24"/>
          <w:szCs w:val="24"/>
          <w:u w:val="single"/>
        </w:rPr>
        <w:t>Location of Twine 2 windows  installer file</w:t>
      </w:r>
      <w:bookmarkEnd w:id="4"/>
    </w:p>
    <w:p w:rsidR="00A653F5" w:rsidRDefault="00A653F5" w:rsidP="00564F9C">
      <w:pPr>
        <w:rPr>
          <w:szCs w:val="24"/>
        </w:rPr>
      </w:pPr>
    </w:p>
    <w:p w:rsidR="00A653F5" w:rsidRPr="00EE3C3D" w:rsidRDefault="00A653F5" w:rsidP="00B7458F">
      <w:pPr>
        <w:rPr>
          <w:szCs w:val="24"/>
        </w:rPr>
      </w:pPr>
      <w:r>
        <w:rPr>
          <w:szCs w:val="24"/>
        </w:rPr>
        <w:t>Twine 2 - v</w:t>
      </w:r>
      <w:bookmarkStart w:id="5" w:name="_Hlk92255538"/>
      <w:r>
        <w:rPr>
          <w:szCs w:val="24"/>
        </w:rPr>
        <w:t>2.3.15</w:t>
      </w:r>
      <w:bookmarkEnd w:id="5"/>
      <w:r>
        <w:rPr>
          <w:szCs w:val="24"/>
        </w:rPr>
        <w:t xml:space="preserve"> download link:  </w:t>
      </w:r>
    </w:p>
    <w:p w:rsidR="00A653F5" w:rsidRPr="00EE3C3D" w:rsidRDefault="00A653F5" w:rsidP="006A48C3">
      <w:pPr>
        <w:rPr>
          <w:szCs w:val="24"/>
        </w:rPr>
      </w:pPr>
      <w:hyperlink r:id="rId6" w:history="1">
        <w:r w:rsidRPr="00EE3C3D">
          <w:rPr>
            <w:rStyle w:val="Hyperlink"/>
            <w:szCs w:val="24"/>
          </w:rPr>
          <w:t>https://twinery.org/</w:t>
        </w:r>
      </w:hyperlink>
    </w:p>
    <w:p w:rsidR="00A653F5" w:rsidRDefault="00A653F5" w:rsidP="00B7458F">
      <w:pPr>
        <w:rPr>
          <w:szCs w:val="24"/>
        </w:rPr>
      </w:pPr>
    </w:p>
    <w:p w:rsidR="00A653F5" w:rsidRDefault="00A653F5" w:rsidP="00B7458F">
      <w:pPr>
        <w:rPr>
          <w:szCs w:val="24"/>
        </w:rPr>
      </w:pPr>
      <w:r>
        <w:rPr>
          <w:szCs w:val="24"/>
        </w:rPr>
        <w:t>There might be a new version at:</w:t>
      </w:r>
    </w:p>
    <w:p w:rsidR="00A653F5" w:rsidRDefault="00A653F5" w:rsidP="00B7458F">
      <w:pPr>
        <w:rPr>
          <w:szCs w:val="24"/>
        </w:rPr>
      </w:pPr>
      <w:hyperlink r:id="rId7" w:history="1">
        <w:r>
          <w:rPr>
            <w:rStyle w:val="Hyperlink"/>
            <w:szCs w:val="24"/>
          </w:rPr>
          <w:t>https://github.com/klembot/twinejs/releases</w:t>
        </w:r>
      </w:hyperlink>
    </w:p>
    <w:p w:rsidR="00A653F5" w:rsidRDefault="00A653F5" w:rsidP="00B7458F">
      <w:pPr>
        <w:rPr>
          <w:szCs w:val="24"/>
        </w:rPr>
      </w:pPr>
    </w:p>
    <w:p w:rsidR="00A653F5" w:rsidRPr="00DF56A4" w:rsidRDefault="00A653F5" w:rsidP="00B7458F">
      <w:pPr>
        <w:rPr>
          <w:szCs w:val="24"/>
        </w:rPr>
      </w:pPr>
      <w:r>
        <w:rPr>
          <w:szCs w:val="24"/>
        </w:rPr>
        <w:t>As of Jan 2022, Twine 2.4 is in development (with a beta available from the Twine 2 repository.</w:t>
      </w:r>
    </w:p>
    <w:p w:rsidR="00A653F5" w:rsidRDefault="00A653F5" w:rsidP="00B7458F">
      <w:pPr>
        <w:rPr>
          <w:szCs w:val="24"/>
        </w:rPr>
      </w:pPr>
    </w:p>
    <w:p w:rsidR="00A653F5" w:rsidRDefault="00A653F5" w:rsidP="00B7458F">
      <w:pPr>
        <w:rPr>
          <w:szCs w:val="24"/>
        </w:rPr>
      </w:pPr>
    </w:p>
    <w:p w:rsidR="00A653F5" w:rsidRPr="000C6B29" w:rsidRDefault="00A653F5" w:rsidP="001718E9">
      <w:pPr>
        <w:pStyle w:val="Heading1"/>
        <w:keepNext w:val="0"/>
        <w:spacing w:before="0" w:after="0"/>
        <w:rPr>
          <w:sz w:val="24"/>
          <w:szCs w:val="24"/>
          <w:u w:val="single"/>
        </w:rPr>
      </w:pPr>
      <w:bookmarkStart w:id="6" w:name="_Toc94922608"/>
      <w:bookmarkStart w:id="7" w:name="_Hlk91650437"/>
      <w:bookmarkStart w:id="8" w:name="_Hlk92087807"/>
      <w:bookmarkStart w:id="9" w:name="_Hlk91644985"/>
      <w:r w:rsidRPr="000C6B29">
        <w:rPr>
          <w:sz w:val="24"/>
          <w:szCs w:val="24"/>
          <w:u w:val="single"/>
        </w:rPr>
        <w:t>Code repository for Twine</w:t>
      </w:r>
      <w:r>
        <w:rPr>
          <w:sz w:val="24"/>
          <w:szCs w:val="24"/>
          <w:u w:val="single"/>
        </w:rPr>
        <w:t xml:space="preserve"> 2</w:t>
      </w:r>
      <w:bookmarkEnd w:id="6"/>
    </w:p>
    <w:bookmarkEnd w:id="7"/>
    <w:p w:rsidR="00A653F5" w:rsidRDefault="00A653F5" w:rsidP="00CE4D7F">
      <w:pPr>
        <w:rPr>
          <w:szCs w:val="24"/>
        </w:rPr>
      </w:pPr>
    </w:p>
    <w:bookmarkStart w:id="10" w:name="_Hlk92091447"/>
    <w:bookmarkEnd w:id="8"/>
    <w:p w:rsidR="00A653F5" w:rsidRPr="006066FB" w:rsidRDefault="00A653F5" w:rsidP="00CE4D7F">
      <w:pPr>
        <w:rPr>
          <w:szCs w:val="24"/>
        </w:rPr>
      </w:pPr>
      <w:r>
        <w:fldChar w:fldCharType="begin"/>
      </w:r>
      <w:r>
        <w:instrText>HYPERLINK "https://github.com/klembot/twinejs"</w:instrText>
      </w:r>
      <w:r>
        <w:fldChar w:fldCharType="separate"/>
      </w:r>
      <w:r>
        <w:rPr>
          <w:rStyle w:val="Hyperlink"/>
          <w:szCs w:val="24"/>
        </w:rPr>
        <w:t>https://github.com/klembot/twinejs</w:t>
      </w:r>
      <w:r>
        <w:fldChar w:fldCharType="end"/>
      </w:r>
    </w:p>
    <w:bookmarkEnd w:id="10"/>
    <w:p w:rsidR="00A653F5" w:rsidRDefault="00A653F5" w:rsidP="00CE4D7F">
      <w:pPr>
        <w:rPr>
          <w:szCs w:val="24"/>
        </w:rPr>
      </w:pPr>
    </w:p>
    <w:p w:rsidR="00A653F5" w:rsidRDefault="00A653F5" w:rsidP="00CE4D7F">
      <w:pPr>
        <w:rPr>
          <w:szCs w:val="24"/>
        </w:rPr>
      </w:pPr>
    </w:p>
    <w:p w:rsidR="00A653F5" w:rsidRPr="001718E9" w:rsidRDefault="00A653F5" w:rsidP="001718E9">
      <w:pPr>
        <w:pStyle w:val="Heading1"/>
        <w:keepNext w:val="0"/>
        <w:spacing w:before="0" w:after="0"/>
        <w:rPr>
          <w:sz w:val="24"/>
          <w:szCs w:val="24"/>
          <w:u w:val="single"/>
        </w:rPr>
      </w:pPr>
      <w:bookmarkStart w:id="11" w:name="_Toc94922609"/>
      <w:r w:rsidRPr="001718E9">
        <w:rPr>
          <w:sz w:val="24"/>
          <w:szCs w:val="24"/>
          <w:u w:val="single"/>
        </w:rPr>
        <w:t xml:space="preserve">A </w:t>
      </w:r>
      <w:r>
        <w:rPr>
          <w:sz w:val="24"/>
          <w:szCs w:val="24"/>
          <w:u w:val="single"/>
        </w:rPr>
        <w:t>catalogue</w:t>
      </w:r>
      <w:r w:rsidRPr="001718E9">
        <w:rPr>
          <w:sz w:val="24"/>
          <w:szCs w:val="24"/>
          <w:u w:val="single"/>
        </w:rPr>
        <w:t xml:space="preserve"> of Twine story and proofing formats</w:t>
      </w:r>
      <w:bookmarkEnd w:id="11"/>
    </w:p>
    <w:p w:rsidR="00A653F5" w:rsidRDefault="00A653F5" w:rsidP="00CE4D7F">
      <w:pPr>
        <w:rPr>
          <w:szCs w:val="24"/>
        </w:rPr>
      </w:pPr>
    </w:p>
    <w:p w:rsidR="00A653F5" w:rsidRDefault="00A653F5" w:rsidP="00CE4D7F">
      <w:pPr>
        <w:rPr>
          <w:szCs w:val="24"/>
        </w:rPr>
      </w:pPr>
      <w:hyperlink r:id="rId8" w:history="1">
        <w:r w:rsidRPr="0040379A">
          <w:rPr>
            <w:rStyle w:val="Hyperlink"/>
            <w:szCs w:val="24"/>
          </w:rPr>
          <w:t>http://mcdemarco.net/tools/hyperfic/twine/</w:t>
        </w:r>
        <w:r w:rsidRPr="0040379A">
          <w:rPr>
            <w:rStyle w:val="Hyperlink"/>
            <w:b/>
            <w:szCs w:val="24"/>
          </w:rPr>
          <w:t>catalog</w:t>
        </w:r>
        <w:r w:rsidRPr="0040379A">
          <w:rPr>
            <w:rStyle w:val="Hyperlink"/>
            <w:szCs w:val="24"/>
          </w:rPr>
          <w:t>/</w:t>
        </w:r>
      </w:hyperlink>
    </w:p>
    <w:p w:rsidR="00A653F5" w:rsidRPr="001718E9" w:rsidRDefault="00A653F5" w:rsidP="00CE4D7F">
      <w:pPr>
        <w:rPr>
          <w:szCs w:val="24"/>
        </w:rPr>
      </w:pPr>
    </w:p>
    <w:p w:rsidR="00A653F5" w:rsidRDefault="00A653F5" w:rsidP="00CE4D7F">
      <w:pPr>
        <w:rPr>
          <w:szCs w:val="24"/>
        </w:rPr>
      </w:pPr>
    </w:p>
    <w:p w:rsidR="00A653F5" w:rsidRPr="000C6B29" w:rsidRDefault="00A653F5" w:rsidP="008A2ADD">
      <w:pPr>
        <w:pStyle w:val="Heading1"/>
        <w:keepNext w:val="0"/>
        <w:spacing w:before="0" w:after="0"/>
        <w:rPr>
          <w:sz w:val="24"/>
          <w:szCs w:val="24"/>
          <w:u w:val="single"/>
        </w:rPr>
      </w:pPr>
      <w:bookmarkStart w:id="12" w:name="_Toc94922610"/>
      <w:bookmarkStart w:id="13" w:name="_Hlk92087904"/>
      <w:bookmarkStart w:id="14" w:name="_Hlk93413044"/>
      <w:r>
        <w:rPr>
          <w:sz w:val="24"/>
          <w:szCs w:val="24"/>
          <w:u w:val="single"/>
        </w:rPr>
        <w:t>Story format</w:t>
      </w:r>
      <w:r w:rsidRPr="000C6B29">
        <w:rPr>
          <w:sz w:val="24"/>
          <w:szCs w:val="24"/>
          <w:u w:val="single"/>
        </w:rPr>
        <w:t xml:space="preserve"> repositor</w:t>
      </w:r>
      <w:r>
        <w:rPr>
          <w:sz w:val="24"/>
          <w:szCs w:val="24"/>
          <w:u w:val="single"/>
        </w:rPr>
        <w:t>ies</w:t>
      </w:r>
      <w:r w:rsidRPr="000C6B29">
        <w:rPr>
          <w:sz w:val="24"/>
          <w:szCs w:val="24"/>
          <w:u w:val="single"/>
        </w:rPr>
        <w:t xml:space="preserve"> for Twine</w:t>
      </w:r>
      <w:r>
        <w:rPr>
          <w:sz w:val="24"/>
          <w:szCs w:val="24"/>
          <w:u w:val="single"/>
        </w:rPr>
        <w:t xml:space="preserve"> 2</w:t>
      </w:r>
      <w:bookmarkEnd w:id="12"/>
    </w:p>
    <w:bookmarkEnd w:id="13"/>
    <w:p w:rsidR="00A653F5" w:rsidRDefault="00A653F5" w:rsidP="00CE4D7F">
      <w:pPr>
        <w:rPr>
          <w:szCs w:val="24"/>
        </w:rPr>
      </w:pPr>
    </w:p>
    <w:bookmarkEnd w:id="14"/>
    <w:p w:rsidR="00A653F5" w:rsidRPr="00B74E2B" w:rsidRDefault="00A653F5" w:rsidP="00CE4D7F">
      <w:pPr>
        <w:rPr>
          <w:szCs w:val="24"/>
        </w:rPr>
      </w:pPr>
      <w:r>
        <w:fldChar w:fldCharType="begin"/>
      </w:r>
      <w:r>
        <w:instrText>HYPERLINK "https://github.com/tmedwards/sugarcube-2"</w:instrText>
      </w:r>
      <w:r>
        <w:fldChar w:fldCharType="separate"/>
      </w:r>
      <w:r w:rsidRPr="00B74E2B">
        <w:rPr>
          <w:rStyle w:val="Hyperlink"/>
          <w:szCs w:val="24"/>
        </w:rPr>
        <w:t>https://github.com/tmedwards/</w:t>
      </w:r>
      <w:r w:rsidRPr="00B74E2B">
        <w:rPr>
          <w:rStyle w:val="Hyperlink"/>
          <w:b/>
          <w:szCs w:val="24"/>
        </w:rPr>
        <w:t>sugarcube</w:t>
      </w:r>
      <w:r w:rsidRPr="00B74E2B">
        <w:rPr>
          <w:rStyle w:val="Hyperlink"/>
          <w:szCs w:val="24"/>
        </w:rPr>
        <w:t>-2</w:t>
      </w:r>
      <w:r>
        <w:fldChar w:fldCharType="end"/>
      </w:r>
    </w:p>
    <w:p w:rsidR="00A653F5" w:rsidRDefault="00A653F5" w:rsidP="00096E60">
      <w:pPr>
        <w:rPr>
          <w:szCs w:val="24"/>
        </w:rPr>
      </w:pPr>
    </w:p>
    <w:p w:rsidR="00A653F5" w:rsidRPr="004F641C" w:rsidRDefault="00A653F5" w:rsidP="00096E60">
      <w:pPr>
        <w:rPr>
          <w:szCs w:val="24"/>
        </w:rPr>
      </w:pPr>
      <w:hyperlink r:id="rId9" w:history="1">
        <w:r w:rsidRPr="004F641C">
          <w:rPr>
            <w:rStyle w:val="Hyperlink"/>
            <w:szCs w:val="24"/>
          </w:rPr>
          <w:t>https://github.com/klembot/</w:t>
        </w:r>
        <w:r w:rsidRPr="004F641C">
          <w:rPr>
            <w:rStyle w:val="Hyperlink"/>
            <w:b/>
            <w:szCs w:val="24"/>
          </w:rPr>
          <w:t>chapbook</w:t>
        </w:r>
      </w:hyperlink>
    </w:p>
    <w:p w:rsidR="00A653F5" w:rsidRDefault="00A653F5" w:rsidP="00CE4D7F">
      <w:pPr>
        <w:rPr>
          <w:szCs w:val="24"/>
        </w:rPr>
      </w:pPr>
    </w:p>
    <w:p w:rsidR="00A653F5" w:rsidRPr="009D7DED" w:rsidRDefault="00A653F5" w:rsidP="00CE4D7F">
      <w:pPr>
        <w:rPr>
          <w:szCs w:val="24"/>
        </w:rPr>
      </w:pPr>
      <w:hyperlink r:id="rId10" w:history="1">
        <w:r w:rsidRPr="009D7DED">
          <w:rPr>
            <w:rStyle w:val="Hyperlink"/>
            <w:szCs w:val="24"/>
          </w:rPr>
          <w:t>https://foss.heptapod.net/games/</w:t>
        </w:r>
        <w:r w:rsidRPr="009D7DED">
          <w:rPr>
            <w:rStyle w:val="Hyperlink"/>
            <w:b/>
            <w:szCs w:val="24"/>
          </w:rPr>
          <w:t>harlowe</w:t>
        </w:r>
      </w:hyperlink>
    </w:p>
    <w:p w:rsidR="00A653F5" w:rsidRDefault="00A653F5" w:rsidP="00875AEA">
      <w:pPr>
        <w:rPr>
          <w:szCs w:val="24"/>
        </w:rPr>
      </w:pPr>
    </w:p>
    <w:p w:rsidR="00A653F5" w:rsidRPr="00154DA2" w:rsidRDefault="00A653F5" w:rsidP="00CE4D7F">
      <w:pPr>
        <w:rPr>
          <w:szCs w:val="24"/>
        </w:rPr>
      </w:pPr>
      <w:hyperlink r:id="rId11" w:history="1">
        <w:r w:rsidRPr="00154DA2">
          <w:rPr>
            <w:rStyle w:val="Hyperlink"/>
            <w:szCs w:val="24"/>
          </w:rPr>
          <w:t>https://github.com/videlais/</w:t>
        </w:r>
        <w:r w:rsidRPr="00154DA2">
          <w:rPr>
            <w:rStyle w:val="Hyperlink"/>
            <w:b/>
            <w:szCs w:val="24"/>
          </w:rPr>
          <w:t>snowman</w:t>
        </w:r>
      </w:hyperlink>
    </w:p>
    <w:p w:rsidR="00A653F5" w:rsidRDefault="00A653F5" w:rsidP="00CE4D7F">
      <w:pPr>
        <w:rPr>
          <w:szCs w:val="24"/>
        </w:rPr>
      </w:pPr>
      <w:bookmarkStart w:id="15" w:name="_Hlk92090100"/>
    </w:p>
    <w:p w:rsidR="00A653F5" w:rsidRDefault="00A653F5" w:rsidP="00CE4D7F">
      <w:pPr>
        <w:rPr>
          <w:szCs w:val="24"/>
        </w:rPr>
      </w:pPr>
    </w:p>
    <w:p w:rsidR="00A653F5" w:rsidRPr="000C6B29" w:rsidRDefault="00A653F5" w:rsidP="002A3A6B">
      <w:pPr>
        <w:pStyle w:val="Heading1"/>
        <w:spacing w:before="0" w:after="0"/>
        <w:rPr>
          <w:sz w:val="24"/>
          <w:szCs w:val="24"/>
          <w:u w:val="single"/>
        </w:rPr>
      </w:pPr>
      <w:bookmarkStart w:id="16" w:name="_Toc94922611"/>
      <w:bookmarkEnd w:id="15"/>
      <w:r>
        <w:rPr>
          <w:sz w:val="24"/>
          <w:szCs w:val="24"/>
          <w:u w:val="single"/>
        </w:rPr>
        <w:t>Guides to Story formats</w:t>
      </w:r>
      <w:r w:rsidRPr="000C6B29">
        <w:rPr>
          <w:sz w:val="24"/>
          <w:szCs w:val="24"/>
          <w:u w:val="single"/>
        </w:rPr>
        <w:t xml:space="preserve"> for Twine</w:t>
      </w:r>
      <w:r>
        <w:rPr>
          <w:sz w:val="24"/>
          <w:szCs w:val="24"/>
          <w:u w:val="single"/>
        </w:rPr>
        <w:t xml:space="preserve"> 2</w:t>
      </w:r>
      <w:bookmarkEnd w:id="16"/>
    </w:p>
    <w:p w:rsidR="00A653F5" w:rsidRDefault="00A653F5" w:rsidP="002A3A6B">
      <w:pPr>
        <w:keepNext/>
        <w:rPr>
          <w:szCs w:val="24"/>
        </w:rPr>
      </w:pPr>
    </w:p>
    <w:p w:rsidR="00A653F5" w:rsidRPr="00CF2806" w:rsidRDefault="00A653F5" w:rsidP="00C04465">
      <w:pPr>
        <w:rPr>
          <w:szCs w:val="24"/>
        </w:rPr>
      </w:pPr>
      <w:bookmarkStart w:id="17" w:name="_Hlk92444270"/>
      <w:bookmarkStart w:id="18" w:name="_Hlk92092675"/>
      <w:r>
        <w:rPr>
          <w:b/>
          <w:szCs w:val="24"/>
        </w:rPr>
        <w:t xml:space="preserve">Sugarcube 2 </w:t>
      </w:r>
      <w:r>
        <w:rPr>
          <w:szCs w:val="24"/>
        </w:rPr>
        <w:t>guide</w:t>
      </w:r>
      <w:r>
        <w:rPr>
          <w:szCs w:val="24"/>
        </w:rPr>
        <w:br/>
      </w:r>
      <w:bookmarkStart w:id="19" w:name="_Hlk93898027"/>
      <w:r>
        <w:fldChar w:fldCharType="begin"/>
      </w:r>
      <w:r>
        <w:instrText>HYPERLINK "http://www.motoslave.net/sugarcube/2/docs/"</w:instrText>
      </w:r>
      <w:r>
        <w:fldChar w:fldCharType="separate"/>
      </w:r>
      <w:r w:rsidRPr="00CF2806">
        <w:rPr>
          <w:rStyle w:val="Hyperlink"/>
          <w:szCs w:val="24"/>
        </w:rPr>
        <w:t>http://www.motoslave.net/sugarcube/2/</w:t>
      </w:r>
      <w:r w:rsidRPr="00CF2806">
        <w:rPr>
          <w:rStyle w:val="Hyperlink"/>
          <w:b/>
          <w:szCs w:val="24"/>
        </w:rPr>
        <w:t>docs</w:t>
      </w:r>
      <w:r w:rsidRPr="00CF2806">
        <w:rPr>
          <w:rStyle w:val="Hyperlink"/>
          <w:szCs w:val="24"/>
        </w:rPr>
        <w:t>/</w:t>
      </w:r>
      <w:r>
        <w:fldChar w:fldCharType="end"/>
      </w:r>
    </w:p>
    <w:bookmarkStart w:id="20" w:name="_Hlk92095748"/>
    <w:bookmarkStart w:id="21" w:name="_Hlk92463131"/>
    <w:bookmarkEnd w:id="19"/>
    <w:p w:rsidR="00A653F5" w:rsidRPr="00E810AA" w:rsidRDefault="00A653F5" w:rsidP="00C04465">
      <w:pPr>
        <w:rPr>
          <w:szCs w:val="24"/>
        </w:rPr>
      </w:pPr>
      <w:r>
        <w:fldChar w:fldCharType="begin"/>
      </w:r>
      <w:r>
        <w:instrText>HYPERLINK "http://www.motoslave.net/sugarcube/2/"</w:instrText>
      </w:r>
      <w:r>
        <w:fldChar w:fldCharType="separate"/>
      </w:r>
      <w:r w:rsidRPr="00E810AA">
        <w:rPr>
          <w:rStyle w:val="Hyperlink"/>
          <w:szCs w:val="24"/>
        </w:rPr>
        <w:t>http://www.motoslave.net/sugarcube/2/</w:t>
      </w:r>
      <w:r>
        <w:fldChar w:fldCharType="end"/>
      </w:r>
      <w:bookmarkEnd w:id="20"/>
    </w:p>
    <w:bookmarkEnd w:id="17"/>
    <w:bookmarkEnd w:id="21"/>
    <w:p w:rsidR="00A653F5" w:rsidRDefault="00A653F5" w:rsidP="00C04465">
      <w:pPr>
        <w:rPr>
          <w:szCs w:val="24"/>
        </w:rPr>
      </w:pPr>
    </w:p>
    <w:p w:rsidR="00A653F5" w:rsidRPr="00211256" w:rsidRDefault="00A653F5" w:rsidP="00DD3F3B">
      <w:pPr>
        <w:rPr>
          <w:szCs w:val="24"/>
        </w:rPr>
      </w:pPr>
      <w:r w:rsidRPr="00DD3F3B">
        <w:rPr>
          <w:b/>
          <w:szCs w:val="24"/>
        </w:rPr>
        <w:t>Chapbook</w:t>
      </w:r>
      <w:r>
        <w:rPr>
          <w:szCs w:val="24"/>
        </w:rPr>
        <w:t xml:space="preserve"> </w:t>
      </w:r>
      <w:bookmarkStart w:id="22" w:name="_Hlk92092764"/>
      <w:r>
        <w:rPr>
          <w:szCs w:val="24"/>
        </w:rPr>
        <w:t>guide</w:t>
      </w:r>
      <w:bookmarkEnd w:id="22"/>
      <w:r>
        <w:rPr>
          <w:szCs w:val="24"/>
        </w:rPr>
        <w:t>:</w:t>
      </w:r>
      <w:r>
        <w:rPr>
          <w:szCs w:val="24"/>
        </w:rPr>
        <w:br/>
      </w:r>
      <w:hyperlink r:id="rId12" w:history="1">
        <w:r w:rsidRPr="00211256">
          <w:rPr>
            <w:rStyle w:val="Hyperlink"/>
            <w:szCs w:val="24"/>
          </w:rPr>
          <w:t>https://klembot.github.io/</w:t>
        </w:r>
        <w:r w:rsidRPr="00211256">
          <w:rPr>
            <w:rStyle w:val="Hyperlink"/>
            <w:b/>
            <w:szCs w:val="24"/>
          </w:rPr>
          <w:t>chapbook</w:t>
        </w:r>
        <w:r w:rsidRPr="00211256">
          <w:rPr>
            <w:rStyle w:val="Hyperlink"/>
            <w:szCs w:val="24"/>
          </w:rPr>
          <w:t>/guide/</w:t>
        </w:r>
      </w:hyperlink>
    </w:p>
    <w:p w:rsidR="00A653F5" w:rsidRDefault="00A653F5" w:rsidP="00DD3F3B">
      <w:pPr>
        <w:rPr>
          <w:szCs w:val="24"/>
        </w:rPr>
      </w:pPr>
    </w:p>
    <w:p w:rsidR="00A653F5" w:rsidRDefault="00A653F5" w:rsidP="00CE4D7F">
      <w:pPr>
        <w:rPr>
          <w:szCs w:val="24"/>
        </w:rPr>
      </w:pPr>
      <w:r w:rsidRPr="00DD3F3B">
        <w:rPr>
          <w:b/>
          <w:szCs w:val="24"/>
        </w:rPr>
        <w:t>Harlowe</w:t>
      </w:r>
      <w:r>
        <w:rPr>
          <w:szCs w:val="24"/>
        </w:rPr>
        <w:t xml:space="preserve"> guide:</w:t>
      </w:r>
      <w:r>
        <w:rPr>
          <w:szCs w:val="24"/>
        </w:rPr>
        <w:br/>
      </w:r>
      <w:hyperlink r:id="rId13" w:history="1">
        <w:r w:rsidRPr="00DD3F3B">
          <w:rPr>
            <w:rStyle w:val="Hyperlink"/>
            <w:szCs w:val="24"/>
          </w:rPr>
          <w:t>https://twine2.neocities.org</w:t>
        </w:r>
      </w:hyperlink>
    </w:p>
    <w:p w:rsidR="00A653F5" w:rsidRDefault="00A653F5" w:rsidP="00CE4D7F">
      <w:pPr>
        <w:rPr>
          <w:szCs w:val="24"/>
        </w:rPr>
      </w:pPr>
    </w:p>
    <w:p w:rsidR="00A653F5" w:rsidRPr="009C5322" w:rsidRDefault="00A653F5" w:rsidP="00CE4D7F">
      <w:pPr>
        <w:rPr>
          <w:szCs w:val="24"/>
        </w:rPr>
      </w:pPr>
      <w:bookmarkStart w:id="23" w:name="_Hlk92092587"/>
      <w:r w:rsidRPr="00A542AC">
        <w:rPr>
          <w:b/>
          <w:szCs w:val="24"/>
        </w:rPr>
        <w:t>Snowman</w:t>
      </w:r>
      <w:r>
        <w:rPr>
          <w:b/>
          <w:szCs w:val="24"/>
        </w:rPr>
        <w:t xml:space="preserve"> 1</w:t>
      </w:r>
      <w:r>
        <w:rPr>
          <w:szCs w:val="24"/>
        </w:rPr>
        <w:t xml:space="preserve"> guide:</w:t>
      </w:r>
      <w:r>
        <w:rPr>
          <w:szCs w:val="24"/>
        </w:rPr>
        <w:br/>
      </w:r>
      <w:hyperlink r:id="rId14" w:history="1">
        <w:r w:rsidRPr="009C5322">
          <w:rPr>
            <w:rStyle w:val="Hyperlink"/>
            <w:szCs w:val="24"/>
          </w:rPr>
          <w:t>https://videlais.github.io/</w:t>
        </w:r>
        <w:r w:rsidRPr="00D947B2">
          <w:rPr>
            <w:rStyle w:val="Hyperlink"/>
            <w:b/>
            <w:szCs w:val="24"/>
          </w:rPr>
          <w:t>snowman</w:t>
        </w:r>
        <w:r w:rsidRPr="009C5322">
          <w:rPr>
            <w:rStyle w:val="Hyperlink"/>
            <w:szCs w:val="24"/>
          </w:rPr>
          <w:t>/1/</w:t>
        </w:r>
      </w:hyperlink>
    </w:p>
    <w:bookmarkEnd w:id="23"/>
    <w:p w:rsidR="00A653F5" w:rsidRDefault="00A653F5" w:rsidP="00CE4D7F">
      <w:pPr>
        <w:rPr>
          <w:szCs w:val="24"/>
        </w:rPr>
      </w:pPr>
    </w:p>
    <w:p w:rsidR="00A653F5" w:rsidRPr="009C5322" w:rsidRDefault="00A653F5" w:rsidP="009C5322">
      <w:pPr>
        <w:rPr>
          <w:szCs w:val="24"/>
        </w:rPr>
      </w:pPr>
      <w:r w:rsidRPr="00A542AC">
        <w:rPr>
          <w:b/>
          <w:szCs w:val="24"/>
        </w:rPr>
        <w:t>Snowman</w:t>
      </w:r>
      <w:r>
        <w:rPr>
          <w:b/>
          <w:szCs w:val="24"/>
        </w:rPr>
        <w:t xml:space="preserve"> 2</w:t>
      </w:r>
      <w:r>
        <w:rPr>
          <w:szCs w:val="24"/>
        </w:rPr>
        <w:t xml:space="preserve"> guide:</w:t>
      </w:r>
      <w:r>
        <w:rPr>
          <w:szCs w:val="24"/>
        </w:rPr>
        <w:br/>
      </w:r>
      <w:hyperlink r:id="rId15" w:history="1">
        <w:r w:rsidRPr="009C5322">
          <w:rPr>
            <w:rStyle w:val="Hyperlink"/>
            <w:szCs w:val="24"/>
          </w:rPr>
          <w:t>https://videlais.github.io/</w:t>
        </w:r>
        <w:r w:rsidRPr="00D947B2">
          <w:rPr>
            <w:rStyle w:val="Hyperlink"/>
            <w:b/>
            <w:szCs w:val="24"/>
          </w:rPr>
          <w:t>snowman</w:t>
        </w:r>
        <w:r w:rsidRPr="009C5322">
          <w:rPr>
            <w:rStyle w:val="Hyperlink"/>
            <w:szCs w:val="24"/>
          </w:rPr>
          <w:t>/2/</w:t>
        </w:r>
      </w:hyperlink>
    </w:p>
    <w:bookmarkEnd w:id="18"/>
    <w:p w:rsidR="00A653F5" w:rsidRDefault="00A653F5" w:rsidP="00CE4D7F">
      <w:pPr>
        <w:rPr>
          <w:szCs w:val="24"/>
        </w:rPr>
      </w:pPr>
    </w:p>
    <w:p w:rsidR="00A653F5" w:rsidRDefault="00A653F5" w:rsidP="00CE4D7F">
      <w:pPr>
        <w:rPr>
          <w:szCs w:val="24"/>
        </w:rPr>
      </w:pPr>
    </w:p>
    <w:p w:rsidR="00A653F5" w:rsidRPr="0019721B" w:rsidRDefault="00A653F5" w:rsidP="006B0C94">
      <w:pPr>
        <w:pStyle w:val="Heading1"/>
        <w:keepNext w:val="0"/>
        <w:spacing w:before="0" w:after="0"/>
        <w:rPr>
          <w:sz w:val="24"/>
          <w:szCs w:val="24"/>
          <w:u w:val="single"/>
        </w:rPr>
      </w:pPr>
      <w:bookmarkStart w:id="24" w:name="_Toc94922612"/>
      <w:bookmarkStart w:id="25" w:name="_Hlk93756941"/>
      <w:r>
        <w:rPr>
          <w:sz w:val="24"/>
          <w:szCs w:val="24"/>
          <w:u w:val="single"/>
        </w:rPr>
        <w:t>Installing the latest version of SugarCube for Twine 2 &amp; repository</w:t>
      </w:r>
      <w:bookmarkEnd w:id="24"/>
    </w:p>
    <w:p w:rsidR="00A653F5" w:rsidRDefault="00A653F5" w:rsidP="006B0C94">
      <w:pPr>
        <w:rPr>
          <w:szCs w:val="24"/>
        </w:rPr>
      </w:pPr>
    </w:p>
    <w:bookmarkEnd w:id="25"/>
    <w:p w:rsidR="00A653F5" w:rsidRPr="00B15919" w:rsidRDefault="00A653F5" w:rsidP="006B0C94">
      <w:pPr>
        <w:rPr>
          <w:b/>
          <w:i/>
          <w:szCs w:val="24"/>
        </w:rPr>
      </w:pPr>
      <w:r w:rsidRPr="00B15919">
        <w:rPr>
          <w:b/>
          <w:i/>
          <w:szCs w:val="24"/>
        </w:rPr>
        <w:t>Instructions:</w:t>
      </w:r>
    </w:p>
    <w:p w:rsidR="00A653F5" w:rsidRDefault="00A653F5" w:rsidP="006B0C94">
      <w:pPr>
        <w:rPr>
          <w:szCs w:val="24"/>
        </w:rPr>
      </w:pPr>
    </w:p>
    <w:p w:rsidR="00A653F5" w:rsidRDefault="00A653F5" w:rsidP="006B0C94">
      <w:pPr>
        <w:rPr>
          <w:szCs w:val="24"/>
        </w:rPr>
      </w:pPr>
      <w:r>
        <w:rPr>
          <w:szCs w:val="24"/>
        </w:rPr>
        <w:t xml:space="preserve">From:  </w:t>
      </w:r>
      <w:hyperlink r:id="rId16" w:history="1">
        <w:r w:rsidRPr="00E41F2C">
          <w:rPr>
            <w:rStyle w:val="Hyperlink"/>
            <w:szCs w:val="24"/>
          </w:rPr>
          <w:t>http://twinery.org/forum/discussion/7903/</w:t>
        </w:r>
        <w:r w:rsidRPr="00E41F2C">
          <w:rPr>
            <w:rStyle w:val="Hyperlink"/>
            <w:b/>
            <w:szCs w:val="24"/>
          </w:rPr>
          <w:t>how-can-i-install-sugarcube-2-x-as-a-format</w:t>
        </w:r>
      </w:hyperlink>
    </w:p>
    <w:p w:rsidR="00A653F5" w:rsidRDefault="00A653F5" w:rsidP="006B0C94">
      <w:pPr>
        <w:rPr>
          <w:szCs w:val="24"/>
        </w:rPr>
      </w:pPr>
    </w:p>
    <w:p w:rsidR="00A653F5" w:rsidRDefault="00A653F5" w:rsidP="00E41F2C">
      <w:pPr>
        <w:ind w:left="284" w:hanging="284"/>
        <w:rPr>
          <w:szCs w:val="24"/>
        </w:rPr>
      </w:pPr>
      <w:r w:rsidRPr="00E41F2C">
        <w:rPr>
          <w:szCs w:val="24"/>
        </w:rPr>
        <w:t>+</w:t>
      </w:r>
      <w:r>
        <w:rPr>
          <w:szCs w:val="24"/>
        </w:rPr>
        <w:tab/>
      </w:r>
      <w:r w:rsidRPr="00E41F2C">
        <w:rPr>
          <w:szCs w:val="24"/>
        </w:rPr>
        <w:t>Download the current local/offline version of SugarCube 2.x for Twine 2.</w:t>
      </w:r>
    </w:p>
    <w:p w:rsidR="00A653F5" w:rsidRPr="00E41F2C" w:rsidRDefault="00A653F5" w:rsidP="000719BB">
      <w:pPr>
        <w:rPr>
          <w:szCs w:val="24"/>
        </w:rPr>
      </w:pPr>
      <w:hyperlink r:id="rId17" w:history="1">
        <w:r w:rsidRPr="00042FE9">
          <w:rPr>
            <w:rStyle w:val="Hyperlink"/>
            <w:szCs w:val="24"/>
          </w:rPr>
          <w:t>https://github.com/tmedwards/sugarcube-2/</w:t>
        </w:r>
        <w:r w:rsidRPr="00042FE9">
          <w:rPr>
            <w:rStyle w:val="Hyperlink"/>
            <w:b/>
            <w:szCs w:val="24"/>
          </w:rPr>
          <w:t>releases</w:t>
        </w:r>
        <w:r w:rsidRPr="00042FE9">
          <w:rPr>
            <w:rStyle w:val="Hyperlink"/>
            <w:szCs w:val="24"/>
          </w:rPr>
          <w:t>/</w:t>
        </w:r>
      </w:hyperlink>
    </w:p>
    <w:p w:rsidR="00A653F5" w:rsidRPr="00E41F2C" w:rsidRDefault="00A653F5" w:rsidP="00E41F2C">
      <w:pPr>
        <w:ind w:left="284" w:hanging="284"/>
        <w:rPr>
          <w:szCs w:val="24"/>
        </w:rPr>
      </w:pPr>
      <w:r w:rsidRPr="00E41F2C">
        <w:rPr>
          <w:szCs w:val="24"/>
        </w:rPr>
        <w:t>+</w:t>
      </w:r>
      <w:r>
        <w:rPr>
          <w:szCs w:val="24"/>
        </w:rPr>
        <w:tab/>
      </w:r>
      <w:r w:rsidRPr="00E41F2C">
        <w:rPr>
          <w:szCs w:val="24"/>
        </w:rPr>
        <w:t xml:space="preserve">Extract the archive to a safe location on your computer and take note of the path to it. Make sure to keep the </w:t>
      </w:r>
      <w:r w:rsidRPr="00281C34">
        <w:rPr>
          <w:szCs w:val="24"/>
          <w:highlight w:val="yellow"/>
        </w:rPr>
        <w:t>files</w:t>
      </w:r>
      <w:r w:rsidRPr="00E41F2C">
        <w:rPr>
          <w:szCs w:val="24"/>
        </w:rPr>
        <w:t xml:space="preserve"> together if you move them out of the included directory.</w:t>
      </w:r>
    </w:p>
    <w:p w:rsidR="00A653F5" w:rsidRPr="00E41F2C" w:rsidRDefault="00A653F5" w:rsidP="00E41F2C">
      <w:pPr>
        <w:ind w:left="284" w:hanging="284"/>
        <w:rPr>
          <w:szCs w:val="24"/>
        </w:rPr>
      </w:pPr>
      <w:r w:rsidRPr="00E41F2C">
        <w:rPr>
          <w:szCs w:val="24"/>
        </w:rPr>
        <w:t>+</w:t>
      </w:r>
      <w:r>
        <w:rPr>
          <w:szCs w:val="24"/>
        </w:rPr>
        <w:tab/>
      </w:r>
      <w:r w:rsidRPr="00E41F2C">
        <w:rPr>
          <w:szCs w:val="24"/>
        </w:rPr>
        <w:t>Launch Twine 2.</w:t>
      </w:r>
    </w:p>
    <w:p w:rsidR="00A653F5" w:rsidRPr="00E41F2C" w:rsidRDefault="00A653F5" w:rsidP="00E41F2C">
      <w:pPr>
        <w:ind w:left="284" w:hanging="284"/>
        <w:rPr>
          <w:szCs w:val="24"/>
        </w:rPr>
      </w:pPr>
      <w:r w:rsidRPr="00E41F2C">
        <w:rPr>
          <w:szCs w:val="24"/>
        </w:rPr>
        <w:t>+</w:t>
      </w:r>
      <w:r>
        <w:rPr>
          <w:szCs w:val="24"/>
        </w:rPr>
        <w:tab/>
      </w:r>
      <w:r w:rsidRPr="00E41F2C">
        <w:rPr>
          <w:szCs w:val="24"/>
        </w:rPr>
        <w:t>Click on the Formats link in the Twine 2 sidebar.</w:t>
      </w:r>
    </w:p>
    <w:p w:rsidR="00A653F5" w:rsidRPr="00E41F2C" w:rsidRDefault="00A653F5" w:rsidP="00E41F2C">
      <w:pPr>
        <w:ind w:left="284" w:hanging="284"/>
        <w:rPr>
          <w:szCs w:val="24"/>
        </w:rPr>
      </w:pPr>
      <w:r w:rsidRPr="00E41F2C">
        <w:rPr>
          <w:szCs w:val="24"/>
        </w:rPr>
        <w:t>+</w:t>
      </w:r>
      <w:r>
        <w:rPr>
          <w:szCs w:val="24"/>
        </w:rPr>
        <w:tab/>
      </w:r>
      <w:r w:rsidRPr="00E41F2C">
        <w:rPr>
          <w:szCs w:val="24"/>
        </w:rPr>
        <w:t>In the dialog that opens, click on the Add a New Format tab.</w:t>
      </w:r>
    </w:p>
    <w:p w:rsidR="00A653F5" w:rsidRPr="00E41F2C" w:rsidRDefault="00A653F5" w:rsidP="00E41F2C">
      <w:pPr>
        <w:ind w:left="284" w:hanging="284"/>
        <w:rPr>
          <w:szCs w:val="24"/>
        </w:rPr>
      </w:pPr>
      <w:r w:rsidRPr="00E41F2C">
        <w:rPr>
          <w:szCs w:val="24"/>
        </w:rPr>
        <w:t>+</w:t>
      </w:r>
      <w:r>
        <w:rPr>
          <w:szCs w:val="24"/>
        </w:rPr>
        <w:tab/>
      </w:r>
      <w:r w:rsidRPr="00E41F2C">
        <w:rPr>
          <w:szCs w:val="24"/>
        </w:rPr>
        <w:t xml:space="preserve">Finally, paste a file URL to the </w:t>
      </w:r>
      <w:r w:rsidRPr="00944A07">
        <w:rPr>
          <w:b/>
          <w:szCs w:val="24"/>
          <w:highlight w:val="yellow"/>
        </w:rPr>
        <w:t>format.js</w:t>
      </w:r>
      <w:r w:rsidRPr="00E41F2C">
        <w:rPr>
          <w:szCs w:val="24"/>
        </w:rPr>
        <w:t xml:space="preserve"> file, based on the path from step #2, into the textbox and click the +Add button (see below for examples).</w:t>
      </w:r>
    </w:p>
    <w:p w:rsidR="00A653F5" w:rsidRDefault="00A653F5" w:rsidP="006B0C94">
      <w:pPr>
        <w:rPr>
          <w:szCs w:val="24"/>
        </w:rPr>
      </w:pPr>
    </w:p>
    <w:p w:rsidR="00A653F5" w:rsidRPr="00413642" w:rsidRDefault="00A653F5" w:rsidP="006B0C94">
      <w:pPr>
        <w:rPr>
          <w:szCs w:val="24"/>
        </w:rPr>
      </w:pPr>
      <w:hyperlink r:id="rId18" w:history="1">
        <w:r w:rsidRPr="00413642">
          <w:rPr>
            <w:rStyle w:val="Hyperlink"/>
            <w:szCs w:val="24"/>
          </w:rPr>
          <w:t>https://github.com/tmedwards/sugarcube-2</w:t>
        </w:r>
      </w:hyperlink>
    </w:p>
    <w:p w:rsidR="00A653F5" w:rsidRDefault="00A653F5" w:rsidP="006B0C94">
      <w:pPr>
        <w:rPr>
          <w:szCs w:val="24"/>
        </w:rPr>
      </w:pPr>
    </w:p>
    <w:p w:rsidR="00A653F5" w:rsidRDefault="00A653F5" w:rsidP="006B0C94">
      <w:pPr>
        <w:rPr>
          <w:szCs w:val="24"/>
        </w:rPr>
      </w:pPr>
    </w:p>
    <w:p w:rsidR="00A653F5" w:rsidRPr="000C6B29" w:rsidRDefault="00A653F5" w:rsidP="00DA3B7E">
      <w:pPr>
        <w:pStyle w:val="Heading1"/>
        <w:keepNext w:val="0"/>
        <w:spacing w:before="0" w:after="0"/>
        <w:rPr>
          <w:sz w:val="24"/>
          <w:szCs w:val="24"/>
          <w:u w:val="single"/>
        </w:rPr>
      </w:pPr>
      <w:bookmarkStart w:id="26" w:name="_Toc94922613"/>
      <w:r>
        <w:rPr>
          <w:sz w:val="24"/>
          <w:szCs w:val="24"/>
          <w:u w:val="single"/>
        </w:rPr>
        <w:t>Proofing formats</w:t>
      </w:r>
      <w:r w:rsidRPr="000C6B29">
        <w:rPr>
          <w:sz w:val="24"/>
          <w:szCs w:val="24"/>
          <w:u w:val="single"/>
        </w:rPr>
        <w:t xml:space="preserve"> for Twine</w:t>
      </w:r>
      <w:r>
        <w:rPr>
          <w:sz w:val="24"/>
          <w:szCs w:val="24"/>
          <w:u w:val="single"/>
        </w:rPr>
        <w:t xml:space="preserve"> 2</w:t>
      </w:r>
      <w:bookmarkEnd w:id="26"/>
    </w:p>
    <w:p w:rsidR="00A653F5" w:rsidRDefault="00A653F5" w:rsidP="00DA3B7E">
      <w:pPr>
        <w:rPr>
          <w:szCs w:val="24"/>
        </w:rPr>
      </w:pPr>
    </w:p>
    <w:p w:rsidR="00A653F5" w:rsidRPr="00F90BA9" w:rsidRDefault="00A653F5" w:rsidP="00DA3B7E">
      <w:pPr>
        <w:rPr>
          <w:b/>
          <w:szCs w:val="24"/>
        </w:rPr>
      </w:pPr>
      <w:r w:rsidRPr="00F90BA9">
        <w:rPr>
          <w:b/>
          <w:szCs w:val="24"/>
        </w:rPr>
        <w:t>Illume</w:t>
      </w:r>
    </w:p>
    <w:p w:rsidR="00A653F5" w:rsidRPr="00BC6860" w:rsidRDefault="00A653F5" w:rsidP="002B0C5C">
      <w:pPr>
        <w:rPr>
          <w:szCs w:val="24"/>
        </w:rPr>
      </w:pPr>
      <w:hyperlink r:id="rId19" w:history="1">
        <w:r w:rsidRPr="00C31179">
          <w:rPr>
            <w:rStyle w:val="Hyperlink"/>
            <w:szCs w:val="24"/>
          </w:rPr>
          <w:t>http://www.maximumverbosity.net/twine/Illume/</w:t>
        </w:r>
      </w:hyperlink>
    </w:p>
    <w:bookmarkStart w:id="27" w:name="_Hlk93413460"/>
    <w:p w:rsidR="00A653F5" w:rsidRPr="006551C3" w:rsidRDefault="00A653F5" w:rsidP="002B0C5C">
      <w:pPr>
        <w:rPr>
          <w:szCs w:val="24"/>
        </w:rPr>
      </w:pPr>
      <w:r>
        <w:rPr>
          <w:szCs w:val="24"/>
        </w:rPr>
        <w:fldChar w:fldCharType="begin"/>
      </w:r>
      <w:r>
        <w:rPr>
          <w:szCs w:val="24"/>
        </w:rPr>
        <w:instrText xml:space="preserve"> HYPERLINK "http://www.maximumverbosity.net/twine/Illume/format.js" </w:instrText>
      </w:r>
      <w:r w:rsidRPr="00233999">
        <w:rPr>
          <w:szCs w:val="24"/>
        </w:rPr>
      </w:r>
      <w:r>
        <w:rPr>
          <w:szCs w:val="24"/>
        </w:rPr>
        <w:fldChar w:fldCharType="separate"/>
      </w:r>
      <w:r w:rsidRPr="006551C3">
        <w:rPr>
          <w:rStyle w:val="Hyperlink"/>
          <w:szCs w:val="24"/>
        </w:rPr>
        <w:t>http://www.maximumverbosity.net/twine/Illume/format.js</w:t>
      </w:r>
      <w:r>
        <w:rPr>
          <w:szCs w:val="24"/>
        </w:rPr>
        <w:fldChar w:fldCharType="end"/>
      </w:r>
      <w:bookmarkEnd w:id="27"/>
    </w:p>
    <w:p w:rsidR="00A653F5" w:rsidRPr="002B0C5C" w:rsidRDefault="00A653F5" w:rsidP="00DA3B7E">
      <w:hyperlink r:id="rId20" w:history="1">
        <w:r w:rsidRPr="002B0C5C">
          <w:rPr>
            <w:rStyle w:val="Hyperlink"/>
          </w:rPr>
          <w:t>https://www.christytuckerlearning.com</w:t>
        </w:r>
        <w:r w:rsidRPr="002B0C5C">
          <w:rPr>
            <w:rStyle w:val="Hyperlink"/>
            <w:b/>
          </w:rPr>
          <w:t>/illume-proofing-format-for-twine</w:t>
        </w:r>
        <w:r w:rsidRPr="002B0C5C">
          <w:rPr>
            <w:rStyle w:val="Hyperlink"/>
          </w:rPr>
          <w:t>/</w:t>
        </w:r>
      </w:hyperlink>
    </w:p>
    <w:p w:rsidR="00A653F5" w:rsidRDefault="00A653F5" w:rsidP="00DA3B7E">
      <w:pPr>
        <w:rPr>
          <w:szCs w:val="24"/>
        </w:rPr>
      </w:pPr>
    </w:p>
    <w:p w:rsidR="00A653F5" w:rsidRPr="00F90BA9" w:rsidRDefault="00A653F5" w:rsidP="00DA3B7E">
      <w:pPr>
        <w:rPr>
          <w:b/>
          <w:szCs w:val="24"/>
        </w:rPr>
      </w:pPr>
      <w:r w:rsidRPr="00F90BA9">
        <w:rPr>
          <w:b/>
          <w:szCs w:val="24"/>
        </w:rPr>
        <w:t>Poof</w:t>
      </w:r>
    </w:p>
    <w:p w:rsidR="00A653F5" w:rsidRPr="00984FE3" w:rsidRDefault="00A653F5" w:rsidP="009A0DB8">
      <w:pPr>
        <w:rPr>
          <w:szCs w:val="24"/>
        </w:rPr>
      </w:pPr>
      <w:hyperlink r:id="rId21" w:history="1">
        <w:r w:rsidRPr="007E195F">
          <w:rPr>
            <w:rStyle w:val="Hyperlink"/>
            <w:szCs w:val="24"/>
          </w:rPr>
          <w:t>https://github.com/ChapelR/</w:t>
        </w:r>
        <w:r w:rsidRPr="007E195F">
          <w:rPr>
            <w:rStyle w:val="Hyperlink"/>
            <w:b/>
            <w:szCs w:val="24"/>
          </w:rPr>
          <w:t>poof</w:t>
        </w:r>
      </w:hyperlink>
    </w:p>
    <w:p w:rsidR="00A653F5" w:rsidRDefault="00A653F5" w:rsidP="00DA3B7E">
      <w:pPr>
        <w:rPr>
          <w:szCs w:val="24"/>
        </w:rPr>
      </w:pPr>
      <w:hyperlink r:id="rId22" w:history="1">
        <w:r w:rsidRPr="009A0DB8">
          <w:rPr>
            <w:rStyle w:val="Hyperlink"/>
            <w:szCs w:val="24"/>
          </w:rPr>
          <w:t>https://cdn.jsdelivr.net/gh/chapelr/poof@latest/docs/use/format.js</w:t>
        </w:r>
      </w:hyperlink>
    </w:p>
    <w:p w:rsidR="00A653F5" w:rsidRDefault="00A653F5" w:rsidP="00DA3B7E">
      <w:pPr>
        <w:rPr>
          <w:szCs w:val="24"/>
        </w:rPr>
      </w:pPr>
    </w:p>
    <w:p w:rsidR="00A653F5" w:rsidRPr="00F90BA9" w:rsidRDefault="00A653F5" w:rsidP="00DA3B7E">
      <w:pPr>
        <w:rPr>
          <w:b/>
          <w:szCs w:val="24"/>
        </w:rPr>
      </w:pPr>
      <w:r w:rsidRPr="00F90BA9">
        <w:rPr>
          <w:b/>
          <w:szCs w:val="24"/>
        </w:rPr>
        <w:t>DotGraph</w:t>
      </w:r>
    </w:p>
    <w:p w:rsidR="00A653F5" w:rsidRPr="00F90BA9" w:rsidRDefault="00A653F5" w:rsidP="00DA3B7E">
      <w:pPr>
        <w:rPr>
          <w:szCs w:val="24"/>
        </w:rPr>
      </w:pPr>
      <w:hyperlink r:id="rId23" w:history="1">
        <w:r w:rsidRPr="00F90BA9">
          <w:rPr>
            <w:rStyle w:val="Hyperlink"/>
            <w:szCs w:val="24"/>
          </w:rPr>
          <w:t>http://mcdemarco.net/tools/scree/</w:t>
        </w:r>
        <w:r w:rsidRPr="00F90BA9">
          <w:rPr>
            <w:rStyle w:val="Hyperlink"/>
            <w:b/>
            <w:szCs w:val="24"/>
          </w:rPr>
          <w:t>dotgraph</w:t>
        </w:r>
        <w:r w:rsidRPr="00F90BA9">
          <w:rPr>
            <w:rStyle w:val="Hyperlink"/>
            <w:szCs w:val="24"/>
          </w:rPr>
          <w:t>/</w:t>
        </w:r>
      </w:hyperlink>
    </w:p>
    <w:p w:rsidR="00A653F5" w:rsidRDefault="00A653F5" w:rsidP="00DA3B7E">
      <w:pPr>
        <w:rPr>
          <w:szCs w:val="24"/>
        </w:rPr>
      </w:pPr>
    </w:p>
    <w:p w:rsidR="00A653F5" w:rsidRDefault="00A653F5" w:rsidP="00DA3B7E">
      <w:pPr>
        <w:rPr>
          <w:szCs w:val="24"/>
        </w:rPr>
      </w:pPr>
    </w:p>
    <w:p w:rsidR="00A653F5" w:rsidRPr="0019721B" w:rsidRDefault="00A653F5" w:rsidP="002A3A6B">
      <w:pPr>
        <w:pStyle w:val="Heading1"/>
        <w:spacing w:before="0" w:after="0"/>
        <w:rPr>
          <w:sz w:val="24"/>
          <w:szCs w:val="24"/>
          <w:u w:val="single"/>
        </w:rPr>
      </w:pPr>
      <w:bookmarkStart w:id="28" w:name="_Toc94922614"/>
      <w:r>
        <w:rPr>
          <w:sz w:val="24"/>
          <w:szCs w:val="24"/>
          <w:u w:val="single"/>
        </w:rPr>
        <w:t>Information about Twine (all versions)</w:t>
      </w:r>
      <w:bookmarkEnd w:id="28"/>
    </w:p>
    <w:bookmarkEnd w:id="9"/>
    <w:p w:rsidR="00A653F5" w:rsidRDefault="00A653F5" w:rsidP="002A3A6B">
      <w:pPr>
        <w:keepNext/>
        <w:rPr>
          <w:szCs w:val="24"/>
        </w:rPr>
      </w:pPr>
    </w:p>
    <w:p w:rsidR="00A653F5" w:rsidRDefault="00A653F5" w:rsidP="001379E8">
      <w:pPr>
        <w:rPr>
          <w:szCs w:val="24"/>
        </w:rPr>
      </w:pPr>
      <w:r w:rsidRPr="00215648">
        <w:rPr>
          <w:szCs w:val="24"/>
        </w:rPr>
        <w:t>Information about Twine (all versions) has moved from the Twinery Wiki to the Twine Cookbook</w:t>
      </w:r>
      <w:r>
        <w:rPr>
          <w:szCs w:val="24"/>
        </w:rPr>
        <w:t>.</w:t>
      </w:r>
    </w:p>
    <w:bookmarkStart w:id="29" w:name="_Hlk92091211"/>
    <w:bookmarkStart w:id="30" w:name="_Hlk91643718"/>
    <w:bookmarkStart w:id="31" w:name="_Hlk91643792"/>
    <w:p w:rsidR="00A653F5" w:rsidRPr="007C2B93" w:rsidRDefault="00A653F5" w:rsidP="001379E8">
      <w:pPr>
        <w:rPr>
          <w:szCs w:val="24"/>
        </w:rPr>
      </w:pPr>
      <w:r>
        <w:rPr>
          <w:szCs w:val="24"/>
        </w:rPr>
        <w:fldChar w:fldCharType="begin"/>
      </w:r>
      <w:r>
        <w:rPr>
          <w:szCs w:val="24"/>
        </w:rPr>
        <w:instrText xml:space="preserve"> HYPERLINK "https://twinery.org/cookbook/" </w:instrText>
      </w:r>
      <w:r w:rsidRPr="00233999">
        <w:rPr>
          <w:szCs w:val="24"/>
        </w:rPr>
      </w:r>
      <w:r>
        <w:rPr>
          <w:szCs w:val="24"/>
        </w:rPr>
        <w:fldChar w:fldCharType="separate"/>
      </w:r>
      <w:r w:rsidRPr="00263301">
        <w:rPr>
          <w:rStyle w:val="Hyperlink"/>
          <w:szCs w:val="24"/>
        </w:rPr>
        <w:t>https://twinery.org/cookbook/</w:t>
      </w:r>
      <w:r>
        <w:rPr>
          <w:szCs w:val="24"/>
        </w:rPr>
        <w:fldChar w:fldCharType="end"/>
      </w:r>
      <w:bookmarkEnd w:id="29"/>
    </w:p>
    <w:bookmarkEnd w:id="30"/>
    <w:bookmarkEnd w:id="31"/>
    <w:p w:rsidR="00A653F5" w:rsidRDefault="00A653F5" w:rsidP="001379E8">
      <w:pPr>
        <w:rPr>
          <w:szCs w:val="24"/>
        </w:rPr>
      </w:pPr>
    </w:p>
    <w:bookmarkStart w:id="32" w:name="_Hlk92094937"/>
    <w:bookmarkStart w:id="33" w:name="_Hlk92351062"/>
    <w:p w:rsidR="00A653F5" w:rsidRPr="00DC3F78" w:rsidRDefault="00A653F5" w:rsidP="001379E8">
      <w:pPr>
        <w:rPr>
          <w:szCs w:val="24"/>
        </w:rPr>
      </w:pPr>
      <w:r>
        <w:rPr>
          <w:szCs w:val="24"/>
        </w:rPr>
        <w:fldChar w:fldCharType="begin"/>
      </w:r>
      <w:r>
        <w:rPr>
          <w:szCs w:val="24"/>
        </w:rPr>
        <w:instrText xml:space="preserve"> HYPERLINK "https://twinelab.net/twine-resources" </w:instrText>
      </w:r>
      <w:r w:rsidRPr="00233999">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32"/>
    <w:p w:rsidR="00A653F5" w:rsidRPr="0023433B" w:rsidRDefault="00A653F5" w:rsidP="001379E8">
      <w:pPr>
        <w:rPr>
          <w:szCs w:val="24"/>
        </w:rPr>
      </w:pPr>
      <w:r>
        <w:rPr>
          <w:szCs w:val="24"/>
        </w:rPr>
        <w:fldChar w:fldCharType="begin"/>
      </w:r>
      <w:r>
        <w:rPr>
          <w:szCs w:val="24"/>
        </w:rPr>
        <w:instrText xml:space="preserve"> HYPERLINK "https://github.com/ChapelR/twine-resources" </w:instrText>
      </w:r>
      <w:r w:rsidRPr="00233999">
        <w:rPr>
          <w:szCs w:val="24"/>
        </w:rPr>
      </w:r>
      <w:r>
        <w:rPr>
          <w:szCs w:val="24"/>
        </w:rPr>
        <w:fldChar w:fldCharType="separate"/>
      </w:r>
      <w:r w:rsidRPr="0023433B">
        <w:rPr>
          <w:rStyle w:val="Hyperlink"/>
          <w:szCs w:val="24"/>
        </w:rPr>
        <w:t>https://github.com/ChapelR/twine-</w:t>
      </w:r>
      <w:r w:rsidRPr="0023433B">
        <w:rPr>
          <w:rStyle w:val="Hyperlink"/>
          <w:b/>
          <w:szCs w:val="24"/>
        </w:rPr>
        <w:t>resource</w:t>
      </w:r>
      <w:r w:rsidRPr="0023433B">
        <w:rPr>
          <w:rStyle w:val="Hyperlink"/>
          <w:szCs w:val="24"/>
        </w:rPr>
        <w:t>s</w:t>
      </w:r>
      <w:r>
        <w:rPr>
          <w:szCs w:val="24"/>
        </w:rPr>
        <w:fldChar w:fldCharType="end"/>
      </w:r>
      <w:r>
        <w:rPr>
          <w:szCs w:val="24"/>
        </w:rPr>
        <w:t xml:space="preserve">  (the Twine Resources repository)</w:t>
      </w:r>
    </w:p>
    <w:bookmarkEnd w:id="33"/>
    <w:p w:rsidR="00A653F5" w:rsidRDefault="00A653F5" w:rsidP="001379E8">
      <w:pPr>
        <w:rPr>
          <w:szCs w:val="24"/>
        </w:rPr>
      </w:pPr>
    </w:p>
    <w:p w:rsidR="00A653F5" w:rsidRDefault="00A653F5" w:rsidP="001379E8">
      <w:pPr>
        <w:rPr>
          <w:szCs w:val="24"/>
        </w:rPr>
      </w:pPr>
      <w:hyperlink r:id="rId24" w:history="1">
        <w:r w:rsidRPr="00C40951">
          <w:rPr>
            <w:rStyle w:val="Hyperlink"/>
            <w:szCs w:val="24"/>
          </w:rPr>
          <w:t>https://intfiction.org/c/authoring/twine/46</w:t>
        </w:r>
      </w:hyperlink>
      <w:r>
        <w:rPr>
          <w:szCs w:val="24"/>
        </w:rPr>
        <w:t xml:space="preserve">    (active – read/write)</w:t>
      </w:r>
    </w:p>
    <w:p w:rsidR="00A653F5" w:rsidRPr="000E7A12" w:rsidRDefault="00A653F5" w:rsidP="001379E8">
      <w:pPr>
        <w:rPr>
          <w:szCs w:val="24"/>
        </w:rPr>
      </w:pPr>
      <w:hyperlink r:id="rId25" w:history="1">
        <w:r w:rsidRPr="000E7A12">
          <w:rPr>
            <w:rStyle w:val="Hyperlink"/>
            <w:szCs w:val="24"/>
          </w:rPr>
          <w:t>https://</w:t>
        </w:r>
        <w:r w:rsidRPr="000E7A12">
          <w:rPr>
            <w:rStyle w:val="Hyperlink"/>
            <w:b/>
            <w:szCs w:val="24"/>
          </w:rPr>
          <w:t>discord</w:t>
        </w:r>
        <w:r w:rsidRPr="000E7A12">
          <w:rPr>
            <w:rStyle w:val="Hyperlink"/>
            <w:szCs w:val="24"/>
          </w:rPr>
          <w:t>app.com/invite/n5dJvPp</w:t>
        </w:r>
      </w:hyperlink>
    </w:p>
    <w:p w:rsidR="00A653F5" w:rsidRPr="00F9238E" w:rsidRDefault="00A653F5" w:rsidP="001379E8">
      <w:pPr>
        <w:rPr>
          <w:szCs w:val="24"/>
        </w:rPr>
      </w:pPr>
      <w:hyperlink r:id="rId26" w:history="1">
        <w:r w:rsidRPr="00F9238E">
          <w:rPr>
            <w:rStyle w:val="Hyperlink"/>
            <w:szCs w:val="24"/>
          </w:rPr>
          <w:t>https://www.</w:t>
        </w:r>
        <w:r w:rsidRPr="00F9238E">
          <w:rPr>
            <w:rStyle w:val="Hyperlink"/>
            <w:b/>
            <w:szCs w:val="24"/>
          </w:rPr>
          <w:t>reddit</w:t>
        </w:r>
        <w:r w:rsidRPr="00F9238E">
          <w:rPr>
            <w:rStyle w:val="Hyperlink"/>
            <w:szCs w:val="24"/>
          </w:rPr>
          <w:t>.com/r/twinegames/</w:t>
        </w:r>
      </w:hyperlink>
      <w:r>
        <w:rPr>
          <w:szCs w:val="24"/>
        </w:rPr>
        <w:t xml:space="preserve">   The Twine subreddit</w:t>
      </w:r>
    </w:p>
    <w:p w:rsidR="00A653F5" w:rsidRPr="00C40951" w:rsidRDefault="00A653F5" w:rsidP="001379E8">
      <w:pPr>
        <w:rPr>
          <w:szCs w:val="24"/>
        </w:rPr>
      </w:pPr>
    </w:p>
    <w:p w:rsidR="00A653F5" w:rsidRDefault="00A653F5" w:rsidP="001379E8">
      <w:pPr>
        <w:rPr>
          <w:szCs w:val="24"/>
        </w:rPr>
      </w:pPr>
      <w:hyperlink r:id="rId27" w:history="1">
        <w:r w:rsidRPr="00350DA4">
          <w:rPr>
            <w:rStyle w:val="Hyperlink"/>
            <w:szCs w:val="24"/>
          </w:rPr>
          <w:t>http://twinery.org/forum</w:t>
        </w:r>
      </w:hyperlink>
      <w:r>
        <w:rPr>
          <w:szCs w:val="24"/>
        </w:rPr>
        <w:t xml:space="preserve">  (read only since 2017)</w:t>
      </w:r>
    </w:p>
    <w:p w:rsidR="00A653F5" w:rsidRDefault="00A653F5" w:rsidP="001379E8">
      <w:pPr>
        <w:rPr>
          <w:szCs w:val="24"/>
        </w:rPr>
      </w:pPr>
      <w:hyperlink r:id="rId28" w:history="1">
        <w:r w:rsidRPr="00C404F6">
          <w:rPr>
            <w:rStyle w:val="Hyperlink"/>
            <w:szCs w:val="24"/>
          </w:rPr>
          <w:t>https://twinery.org/questions/</w:t>
        </w:r>
      </w:hyperlink>
      <w:bookmarkStart w:id="34" w:name="_Hlk91708958"/>
      <w:r>
        <w:rPr>
          <w:szCs w:val="24"/>
        </w:rPr>
        <w:t xml:space="preserve"> (read only since 2019) </w:t>
      </w:r>
      <w:bookmarkEnd w:id="34"/>
    </w:p>
    <w:p w:rsidR="00A653F5" w:rsidRDefault="00A653F5" w:rsidP="001379E8">
      <w:pPr>
        <w:rPr>
          <w:szCs w:val="24"/>
        </w:rPr>
      </w:pPr>
    </w:p>
    <w:p w:rsidR="00A653F5" w:rsidRDefault="00A653F5" w:rsidP="001379E8">
      <w:pPr>
        <w:rPr>
          <w:szCs w:val="24"/>
        </w:rPr>
      </w:pPr>
    </w:p>
    <w:p w:rsidR="00A653F5" w:rsidRPr="0019721B" w:rsidRDefault="00A653F5" w:rsidP="00CB59C0">
      <w:pPr>
        <w:pStyle w:val="Heading1"/>
        <w:keepNext w:val="0"/>
        <w:spacing w:before="0" w:after="0"/>
        <w:rPr>
          <w:sz w:val="24"/>
          <w:szCs w:val="24"/>
          <w:u w:val="single"/>
        </w:rPr>
      </w:pPr>
      <w:bookmarkStart w:id="35" w:name="_Toc94922615"/>
      <w:r>
        <w:rPr>
          <w:sz w:val="24"/>
          <w:szCs w:val="24"/>
          <w:u w:val="single"/>
        </w:rPr>
        <w:t>CSS &amp; html guides/templates for Twine</w:t>
      </w:r>
      <w:bookmarkEnd w:id="35"/>
    </w:p>
    <w:p w:rsidR="00A653F5" w:rsidRDefault="00A653F5" w:rsidP="00CB59C0">
      <w:pPr>
        <w:rPr>
          <w:szCs w:val="24"/>
        </w:rPr>
      </w:pPr>
    </w:p>
    <w:p w:rsidR="00A653F5" w:rsidRPr="00765F00" w:rsidRDefault="00A653F5" w:rsidP="00CB59C0">
      <w:pPr>
        <w:rPr>
          <w:szCs w:val="24"/>
        </w:rPr>
      </w:pPr>
      <w:hyperlink r:id="rId29" w:history="1">
        <w:r w:rsidRPr="00765F00">
          <w:rPr>
            <w:rStyle w:val="Hyperlink"/>
            <w:szCs w:val="24"/>
          </w:rPr>
          <w:t>https://gcbaccaris.itch.io/grimoire-one</w:t>
        </w:r>
      </w:hyperlink>
    </w:p>
    <w:p w:rsidR="00A653F5" w:rsidRPr="00BD11E2" w:rsidRDefault="00A653F5" w:rsidP="00CB59C0">
      <w:pPr>
        <w:rPr>
          <w:szCs w:val="24"/>
        </w:rPr>
      </w:pPr>
      <w:hyperlink r:id="rId30" w:history="1">
        <w:r w:rsidRPr="00BD11E2">
          <w:rPr>
            <w:rStyle w:val="Hyperlink"/>
            <w:szCs w:val="24"/>
          </w:rPr>
          <w:t>https://itch.io/c/1625036/</w:t>
        </w:r>
        <w:r w:rsidRPr="00BD11E2">
          <w:rPr>
            <w:rStyle w:val="Hyperlink"/>
            <w:b/>
            <w:szCs w:val="24"/>
          </w:rPr>
          <w:t>coding-templates-resources</w:t>
        </w:r>
      </w:hyperlink>
    </w:p>
    <w:bookmarkStart w:id="36" w:name="_Hlk93897511"/>
    <w:p w:rsidR="00A653F5" w:rsidRPr="008A1CA7" w:rsidRDefault="00A653F5" w:rsidP="00CB59C0">
      <w:pPr>
        <w:rPr>
          <w:szCs w:val="24"/>
        </w:rPr>
      </w:pPr>
      <w:r>
        <w:rPr>
          <w:szCs w:val="24"/>
        </w:rPr>
        <w:fldChar w:fldCharType="begin"/>
      </w:r>
      <w:r>
        <w:rPr>
          <w:szCs w:val="24"/>
        </w:rPr>
        <w:instrText xml:space="preserve"> HYPERLINK "https://www.w3schools.com/colors/colors_names.asp" </w:instrText>
      </w:r>
      <w:r w:rsidRPr="00233999">
        <w:rPr>
          <w:szCs w:val="24"/>
        </w:rPr>
      </w:r>
      <w:r>
        <w:rPr>
          <w:szCs w:val="24"/>
        </w:rPr>
        <w:fldChar w:fldCharType="separate"/>
      </w:r>
      <w:r w:rsidRPr="008A1CA7">
        <w:rPr>
          <w:rStyle w:val="Hyperlink"/>
          <w:szCs w:val="24"/>
        </w:rPr>
        <w:t>https://www.w3schools.com/colors/</w:t>
      </w:r>
      <w:r w:rsidRPr="008A1CA7">
        <w:rPr>
          <w:rStyle w:val="Hyperlink"/>
          <w:b/>
          <w:szCs w:val="24"/>
        </w:rPr>
        <w:t>colors_names</w:t>
      </w:r>
      <w:r w:rsidRPr="008A1CA7">
        <w:rPr>
          <w:rStyle w:val="Hyperlink"/>
          <w:szCs w:val="24"/>
        </w:rPr>
        <w:t>.asp</w:t>
      </w:r>
      <w:r>
        <w:rPr>
          <w:szCs w:val="24"/>
        </w:rPr>
        <w:fldChar w:fldCharType="end"/>
      </w:r>
    </w:p>
    <w:bookmarkEnd w:id="36"/>
    <w:p w:rsidR="00A653F5" w:rsidRPr="007443F4" w:rsidRDefault="00A653F5" w:rsidP="00CB59C0">
      <w:pPr>
        <w:rPr>
          <w:szCs w:val="24"/>
        </w:rPr>
      </w:pPr>
      <w:r>
        <w:rPr>
          <w:szCs w:val="24"/>
        </w:rPr>
        <w:fldChar w:fldCharType="begin"/>
      </w:r>
      <w:r>
        <w:rPr>
          <w:szCs w:val="24"/>
        </w:rPr>
        <w:instrText xml:space="preserve"> HYPERLINK "https://developer.mozilla.org/en-US/docs/Web/CSS/Reference" </w:instrText>
      </w:r>
      <w:r w:rsidRPr="00233999">
        <w:rPr>
          <w:szCs w:val="24"/>
        </w:rPr>
      </w:r>
      <w:r>
        <w:rPr>
          <w:szCs w:val="24"/>
        </w:rPr>
        <w:fldChar w:fldCharType="separate"/>
      </w:r>
      <w:r w:rsidRPr="007443F4">
        <w:rPr>
          <w:rStyle w:val="Hyperlink"/>
          <w:szCs w:val="24"/>
        </w:rPr>
        <w:t>https://developer.mozilla.org/en-US/docs/Web/</w:t>
      </w:r>
      <w:r w:rsidRPr="007443F4">
        <w:rPr>
          <w:rStyle w:val="Hyperlink"/>
          <w:b/>
          <w:szCs w:val="24"/>
        </w:rPr>
        <w:t>CSS/Reference</w:t>
      </w:r>
      <w:r>
        <w:rPr>
          <w:szCs w:val="24"/>
        </w:rPr>
        <w:fldChar w:fldCharType="end"/>
      </w:r>
    </w:p>
    <w:p w:rsidR="00A653F5" w:rsidRDefault="00A653F5" w:rsidP="00CB59C0">
      <w:pPr>
        <w:rPr>
          <w:szCs w:val="24"/>
        </w:rPr>
      </w:pPr>
    </w:p>
    <w:p w:rsidR="00A653F5" w:rsidRDefault="00A653F5" w:rsidP="00CB59C0">
      <w:pPr>
        <w:rPr>
          <w:szCs w:val="24"/>
        </w:rPr>
      </w:pPr>
    </w:p>
    <w:p w:rsidR="00A653F5" w:rsidRPr="00F25F38" w:rsidRDefault="00A653F5" w:rsidP="00E21E00">
      <w:pPr>
        <w:pStyle w:val="Heading1"/>
        <w:keepNext w:val="0"/>
        <w:spacing w:before="0" w:after="0"/>
        <w:rPr>
          <w:sz w:val="24"/>
          <w:szCs w:val="24"/>
          <w:u w:val="single"/>
        </w:rPr>
      </w:pPr>
      <w:bookmarkStart w:id="37" w:name="_Toc94922616"/>
      <w:r w:rsidRPr="00F25F38">
        <w:rPr>
          <w:sz w:val="24"/>
          <w:szCs w:val="24"/>
          <w:u w:val="single"/>
        </w:rPr>
        <w:t>Additional Twine / SugarCube code resources</w:t>
      </w:r>
      <w:bookmarkEnd w:id="37"/>
    </w:p>
    <w:p w:rsidR="00A653F5" w:rsidRDefault="00A653F5" w:rsidP="00E21E00">
      <w:pPr>
        <w:rPr>
          <w:szCs w:val="24"/>
        </w:rPr>
      </w:pPr>
    </w:p>
    <w:p w:rsidR="00A653F5" w:rsidRPr="00B21E89" w:rsidRDefault="00A653F5" w:rsidP="00F31D37">
      <w:pPr>
        <w:rPr>
          <w:b/>
          <w:szCs w:val="24"/>
        </w:rPr>
      </w:pPr>
      <w:r w:rsidRPr="00B21E89">
        <w:rPr>
          <w:b/>
          <w:szCs w:val="24"/>
        </w:rPr>
        <w:t>Chapel's Custom Macro Collection</w:t>
      </w:r>
    </w:p>
    <w:p w:rsidR="00A653F5" w:rsidRPr="00F25F38" w:rsidRDefault="00A653F5" w:rsidP="00F31D37">
      <w:pPr>
        <w:rPr>
          <w:szCs w:val="24"/>
        </w:rPr>
      </w:pPr>
      <w:hyperlink r:id="rId31" w:anchor="/" w:history="1">
        <w:r w:rsidRPr="00B05027">
          <w:rPr>
            <w:rStyle w:val="Hyperlink"/>
            <w:szCs w:val="24"/>
          </w:rPr>
          <w:t>https://twinelab.net/</w:t>
        </w:r>
        <w:r w:rsidRPr="00B05027">
          <w:rPr>
            <w:rStyle w:val="Hyperlink"/>
            <w:b/>
            <w:szCs w:val="24"/>
          </w:rPr>
          <w:t>custom-macros-for-sugarcube-2</w:t>
        </w:r>
        <w:r w:rsidRPr="00B05027">
          <w:rPr>
            <w:rStyle w:val="Hyperlink"/>
            <w:szCs w:val="24"/>
          </w:rPr>
          <w:t>/#/</w:t>
        </w:r>
      </w:hyperlink>
    </w:p>
    <w:p w:rsidR="00A653F5" w:rsidRDefault="00A653F5" w:rsidP="00F31D37">
      <w:pPr>
        <w:rPr>
          <w:szCs w:val="24"/>
        </w:rPr>
      </w:pPr>
    </w:p>
    <w:p w:rsidR="00A653F5" w:rsidRPr="00FD0071" w:rsidRDefault="00A653F5" w:rsidP="00F31D37">
      <w:pPr>
        <w:rPr>
          <w:b/>
          <w:szCs w:val="24"/>
        </w:rPr>
      </w:pPr>
      <w:r w:rsidRPr="00FD0071">
        <w:rPr>
          <w:b/>
          <w:szCs w:val="24"/>
        </w:rPr>
        <w:t>HiEv</w:t>
      </w:r>
    </w:p>
    <w:p w:rsidR="00A653F5" w:rsidRPr="00947B5D" w:rsidRDefault="00A653F5" w:rsidP="00F31D37">
      <w:pPr>
        <w:rPr>
          <w:szCs w:val="24"/>
        </w:rPr>
      </w:pPr>
      <w:hyperlink r:id="rId32" w:anchor="Main%20Menu" w:history="1">
        <w:r w:rsidRPr="00947B5D">
          <w:rPr>
            <w:rStyle w:val="Hyperlink"/>
            <w:szCs w:val="24"/>
          </w:rPr>
          <w:t>https://qjzhvmqlzvoo5lqnrvuhmg-on.drv.tw/UInv/Sample_Code.html#Main%20Menu</w:t>
        </w:r>
      </w:hyperlink>
    </w:p>
    <w:p w:rsidR="00A653F5" w:rsidRDefault="00A653F5" w:rsidP="00F31D37">
      <w:pPr>
        <w:rPr>
          <w:szCs w:val="24"/>
        </w:rPr>
      </w:pPr>
      <w:r>
        <w:rPr>
          <w:szCs w:val="24"/>
        </w:rPr>
        <w:t>(Includes code for linking to passages externally using a url)</w:t>
      </w:r>
    </w:p>
    <w:p w:rsidR="00A653F5" w:rsidRDefault="00A653F5" w:rsidP="00F31D37">
      <w:pPr>
        <w:rPr>
          <w:szCs w:val="24"/>
        </w:rPr>
      </w:pPr>
    </w:p>
    <w:p w:rsidR="00A653F5" w:rsidRPr="00DF4EFD" w:rsidRDefault="00A653F5" w:rsidP="00F31D37">
      <w:pPr>
        <w:rPr>
          <w:b/>
          <w:szCs w:val="24"/>
        </w:rPr>
      </w:pPr>
      <w:r w:rsidRPr="00DF4EFD">
        <w:rPr>
          <w:b/>
          <w:szCs w:val="24"/>
        </w:rPr>
        <w:t>SugarCube author (Thomas Edwards) add-on code</w:t>
      </w:r>
    </w:p>
    <w:p w:rsidR="00A653F5" w:rsidRPr="0021744C" w:rsidRDefault="00A653F5" w:rsidP="00F31D37">
      <w:pPr>
        <w:rPr>
          <w:szCs w:val="24"/>
        </w:rPr>
      </w:pPr>
      <w:hyperlink r:id="rId33" w:anchor="downloads" w:history="1">
        <w:r w:rsidRPr="0021744C">
          <w:rPr>
            <w:rStyle w:val="Hyperlink"/>
            <w:szCs w:val="24"/>
          </w:rPr>
          <w:t>http://www.motoslave.net/sugarcube/2/#downloads</w:t>
        </w:r>
      </w:hyperlink>
    </w:p>
    <w:p w:rsidR="00A653F5" w:rsidRDefault="00A653F5" w:rsidP="00F31D37">
      <w:pPr>
        <w:rPr>
          <w:szCs w:val="24"/>
        </w:rPr>
      </w:pPr>
    </w:p>
    <w:p w:rsidR="00A653F5" w:rsidRPr="00F30D01" w:rsidRDefault="00A653F5" w:rsidP="00F31D37">
      <w:pPr>
        <w:rPr>
          <w:b/>
          <w:szCs w:val="24"/>
        </w:rPr>
      </w:pPr>
      <w:r w:rsidRPr="00F30D01">
        <w:rPr>
          <w:b/>
          <w:szCs w:val="24"/>
        </w:rPr>
        <w:t>cyrusfirheir</w:t>
      </w:r>
    </w:p>
    <w:bookmarkStart w:id="38" w:name="_Hlk94912660"/>
    <w:p w:rsidR="00A653F5" w:rsidRPr="005F4F59" w:rsidRDefault="00A653F5" w:rsidP="00F31D37">
      <w:pPr>
        <w:rPr>
          <w:szCs w:val="24"/>
        </w:rPr>
      </w:pPr>
      <w:r>
        <w:fldChar w:fldCharType="begin"/>
      </w:r>
      <w:r>
        <w:instrText>HYPERLINK "https://github.com/cyrusfirheir/cycy-wrote-custom-macros/tree/master/live-update"</w:instrText>
      </w:r>
      <w:r>
        <w:fldChar w:fldCharType="separate"/>
      </w:r>
      <w:r w:rsidRPr="00F30D01">
        <w:rPr>
          <w:rStyle w:val="Hyperlink"/>
          <w:szCs w:val="24"/>
        </w:rPr>
        <w:t>https://github.com/cyrusfirheir/cycy-wrote-custom-macros/tree/master/live-update</w:t>
      </w:r>
      <w:r>
        <w:fldChar w:fldCharType="end"/>
      </w:r>
      <w:bookmarkEnd w:id="38"/>
    </w:p>
    <w:p w:rsidR="00A653F5" w:rsidRPr="005017A5" w:rsidRDefault="00A653F5" w:rsidP="00F31D37">
      <w:pPr>
        <w:rPr>
          <w:szCs w:val="24"/>
        </w:rPr>
      </w:pPr>
      <w:hyperlink r:id="rId34" w:history="1">
        <w:r w:rsidRPr="00DC3503">
          <w:rPr>
            <w:rStyle w:val="Hyperlink"/>
            <w:szCs w:val="24"/>
          </w:rPr>
          <w:t>https://github.com/cyrusfirheir/</w:t>
        </w:r>
        <w:r w:rsidRPr="00DC3503">
          <w:rPr>
            <w:rStyle w:val="Hyperlink"/>
            <w:b/>
            <w:szCs w:val="24"/>
          </w:rPr>
          <w:t>twee3-language-tools</w:t>
        </w:r>
      </w:hyperlink>
      <w:r>
        <w:rPr>
          <w:szCs w:val="24"/>
        </w:rPr>
        <w:t xml:space="preserve">    (VSCode extension – with map)</w:t>
      </w:r>
    </w:p>
    <w:p w:rsidR="00A653F5" w:rsidRDefault="00A653F5" w:rsidP="00F31D37">
      <w:pPr>
        <w:rPr>
          <w:szCs w:val="24"/>
        </w:rPr>
      </w:pPr>
    </w:p>
    <w:p w:rsidR="00A653F5" w:rsidRPr="00FD0071" w:rsidRDefault="00A653F5" w:rsidP="00F31D37">
      <w:pPr>
        <w:rPr>
          <w:b/>
          <w:szCs w:val="24"/>
        </w:rPr>
      </w:pPr>
      <w:r w:rsidRPr="00FD0071">
        <w:rPr>
          <w:b/>
          <w:szCs w:val="24"/>
        </w:rPr>
        <w:t>A list of sources for additional resources:</w:t>
      </w:r>
    </w:p>
    <w:p w:rsidR="00A653F5" w:rsidRPr="00ED3C18" w:rsidRDefault="00A653F5" w:rsidP="00F31D37">
      <w:pPr>
        <w:rPr>
          <w:szCs w:val="24"/>
        </w:rPr>
      </w:pPr>
      <w:hyperlink r:id="rId35" w:anchor="/?id=sugarcube-libraries" w:history="1">
        <w:r w:rsidRPr="00ED3C18">
          <w:rPr>
            <w:rStyle w:val="Hyperlink"/>
            <w:szCs w:val="24"/>
          </w:rPr>
          <w:t>https://twinelab.net/twine-resources/#/?id=sugarcube-libraries</w:t>
        </w:r>
      </w:hyperlink>
    </w:p>
    <w:p w:rsidR="00A653F5" w:rsidRDefault="00A653F5" w:rsidP="00F31D37">
      <w:pPr>
        <w:rPr>
          <w:szCs w:val="24"/>
        </w:rPr>
      </w:pPr>
    </w:p>
    <w:p w:rsidR="00A653F5" w:rsidRDefault="00A653F5" w:rsidP="00F31D37">
      <w:pPr>
        <w:rPr>
          <w:szCs w:val="24"/>
        </w:rPr>
      </w:pPr>
    </w:p>
    <w:p w:rsidR="00A653F5" w:rsidRPr="0019721B" w:rsidRDefault="00A653F5" w:rsidP="00C47DD6">
      <w:pPr>
        <w:pStyle w:val="Heading1"/>
        <w:keepNext w:val="0"/>
        <w:spacing w:before="0" w:after="0"/>
        <w:rPr>
          <w:sz w:val="24"/>
          <w:szCs w:val="24"/>
          <w:u w:val="single"/>
        </w:rPr>
      </w:pPr>
      <w:bookmarkStart w:id="39" w:name="_Toc94922617"/>
      <w:bookmarkStart w:id="40" w:name="_Hlk93795137"/>
      <w:bookmarkStart w:id="41" w:name="_Toc92095189"/>
      <w:bookmarkStart w:id="42" w:name="_Hlk92177159"/>
      <w:r>
        <w:rPr>
          <w:sz w:val="24"/>
          <w:szCs w:val="24"/>
          <w:u w:val="single"/>
        </w:rPr>
        <w:t>General guides for Twine 2</w:t>
      </w:r>
      <w:bookmarkEnd w:id="39"/>
    </w:p>
    <w:p w:rsidR="00A653F5" w:rsidRDefault="00A653F5" w:rsidP="00C47DD6">
      <w:pPr>
        <w:rPr>
          <w:szCs w:val="24"/>
        </w:rPr>
      </w:pPr>
    </w:p>
    <w:bookmarkEnd w:id="40"/>
    <w:p w:rsidR="00A653F5" w:rsidRPr="00CC4F3C" w:rsidRDefault="00A653F5" w:rsidP="00C47DD6">
      <w:pPr>
        <w:rPr>
          <w:szCs w:val="24"/>
        </w:rPr>
      </w:pPr>
      <w:r>
        <w:fldChar w:fldCharType="begin"/>
      </w:r>
      <w:r>
        <w:instrText>HYPERLINK "https://www.adamhammond.com/twineguide/"</w:instrText>
      </w:r>
      <w:r>
        <w:fldChar w:fldCharType="separate"/>
      </w:r>
      <w:r w:rsidRPr="00CC4F3C">
        <w:rPr>
          <w:rStyle w:val="Hyperlink"/>
          <w:szCs w:val="24"/>
        </w:rPr>
        <w:t>https://www.adamhammond.com/</w:t>
      </w:r>
      <w:r w:rsidRPr="00CC4F3C">
        <w:rPr>
          <w:rStyle w:val="Hyperlink"/>
          <w:b/>
          <w:szCs w:val="24"/>
        </w:rPr>
        <w:t>twineguide</w:t>
      </w:r>
      <w:r w:rsidRPr="00CC4F3C">
        <w:rPr>
          <w:rStyle w:val="Hyperlink"/>
          <w:szCs w:val="24"/>
        </w:rPr>
        <w:t>/</w:t>
      </w:r>
      <w:r>
        <w:fldChar w:fldCharType="end"/>
      </w:r>
    </w:p>
    <w:p w:rsidR="00A653F5" w:rsidRDefault="00A653F5" w:rsidP="00C47DD6">
      <w:pPr>
        <w:rPr>
          <w:szCs w:val="24"/>
        </w:rPr>
      </w:pPr>
    </w:p>
    <w:p w:rsidR="00A653F5" w:rsidRDefault="00A653F5" w:rsidP="00C47DD6">
      <w:pPr>
        <w:rPr>
          <w:szCs w:val="24"/>
        </w:rPr>
      </w:pPr>
    </w:p>
    <w:p w:rsidR="00A653F5" w:rsidRPr="008E06C5" w:rsidRDefault="00A653F5" w:rsidP="008E06C5">
      <w:pPr>
        <w:pStyle w:val="Heading1"/>
        <w:keepNext w:val="0"/>
        <w:spacing w:before="0" w:after="0"/>
        <w:rPr>
          <w:sz w:val="24"/>
          <w:szCs w:val="24"/>
          <w:u w:val="single"/>
        </w:rPr>
      </w:pPr>
      <w:bookmarkStart w:id="43" w:name="_Toc94922618"/>
      <w:r w:rsidRPr="008E06C5">
        <w:rPr>
          <w:sz w:val="24"/>
          <w:szCs w:val="24"/>
          <w:u w:val="single"/>
        </w:rPr>
        <w:t>Guides for Web languages</w:t>
      </w:r>
      <w:bookmarkEnd w:id="43"/>
    </w:p>
    <w:p w:rsidR="00A653F5" w:rsidRDefault="00A653F5" w:rsidP="00C47DD6">
      <w:pPr>
        <w:rPr>
          <w:szCs w:val="24"/>
        </w:rPr>
      </w:pPr>
    </w:p>
    <w:p w:rsidR="00A653F5" w:rsidRPr="008E06C5" w:rsidRDefault="00A653F5" w:rsidP="00C47DD6">
      <w:pPr>
        <w:rPr>
          <w:szCs w:val="24"/>
        </w:rPr>
      </w:pPr>
      <w:hyperlink r:id="rId36" w:history="1">
        <w:r w:rsidRPr="008E06C5">
          <w:rPr>
            <w:rStyle w:val="Hyperlink"/>
            <w:szCs w:val="24"/>
          </w:rPr>
          <w:t>https://developer.</w:t>
        </w:r>
        <w:r w:rsidRPr="008E06C5">
          <w:rPr>
            <w:rStyle w:val="Hyperlink"/>
            <w:b/>
            <w:szCs w:val="24"/>
          </w:rPr>
          <w:t>mozilla</w:t>
        </w:r>
        <w:r w:rsidRPr="008E06C5">
          <w:rPr>
            <w:rStyle w:val="Hyperlink"/>
            <w:szCs w:val="24"/>
          </w:rPr>
          <w:t>.org/en-US/docs/Web</w:t>
        </w:r>
      </w:hyperlink>
    </w:p>
    <w:p w:rsidR="00A653F5" w:rsidRPr="004A536E" w:rsidRDefault="00A653F5" w:rsidP="00C47DD6">
      <w:pPr>
        <w:rPr>
          <w:szCs w:val="24"/>
        </w:rPr>
      </w:pPr>
      <w:hyperlink r:id="rId37" w:history="1">
        <w:r w:rsidRPr="004A536E">
          <w:rPr>
            <w:rStyle w:val="Hyperlink"/>
            <w:szCs w:val="24"/>
          </w:rPr>
          <w:t>https://www.</w:t>
        </w:r>
        <w:r w:rsidRPr="004A536E">
          <w:rPr>
            <w:rStyle w:val="Hyperlink"/>
            <w:b/>
            <w:szCs w:val="24"/>
          </w:rPr>
          <w:t>w3schools</w:t>
        </w:r>
        <w:r w:rsidRPr="004A536E">
          <w:rPr>
            <w:rStyle w:val="Hyperlink"/>
            <w:szCs w:val="24"/>
          </w:rPr>
          <w:t>.com</w:t>
        </w:r>
      </w:hyperlink>
    </w:p>
    <w:p w:rsidR="00A653F5" w:rsidRDefault="00A653F5" w:rsidP="00C47DD6">
      <w:pPr>
        <w:rPr>
          <w:szCs w:val="24"/>
        </w:rPr>
      </w:pPr>
    </w:p>
    <w:p w:rsidR="00A653F5" w:rsidRDefault="00A653F5" w:rsidP="00C47DD6">
      <w:pPr>
        <w:rPr>
          <w:szCs w:val="24"/>
        </w:rPr>
      </w:pPr>
    </w:p>
    <w:p w:rsidR="00A653F5" w:rsidRPr="0019721B" w:rsidRDefault="00A653F5" w:rsidP="002A3A6B">
      <w:pPr>
        <w:pStyle w:val="Heading1"/>
        <w:spacing w:before="0" w:after="0"/>
        <w:rPr>
          <w:sz w:val="24"/>
          <w:szCs w:val="24"/>
          <w:u w:val="single"/>
        </w:rPr>
      </w:pPr>
      <w:bookmarkStart w:id="44" w:name="_Toc94922619"/>
      <w:r w:rsidRPr="0019721B">
        <w:rPr>
          <w:sz w:val="24"/>
          <w:szCs w:val="24"/>
          <w:u w:val="single"/>
        </w:rPr>
        <w:t>Special passage</w:t>
      </w:r>
      <w:r>
        <w:rPr>
          <w:sz w:val="24"/>
          <w:szCs w:val="24"/>
          <w:u w:val="single"/>
        </w:rPr>
        <w:t>s that are automatically displayed</w:t>
      </w:r>
      <w:bookmarkStart w:id="45" w:name="_Hlk441576485"/>
      <w:r>
        <w:rPr>
          <w:sz w:val="24"/>
          <w:szCs w:val="24"/>
          <w:u w:val="single"/>
        </w:rPr>
        <w:t xml:space="preserve"> in the final HTML</w:t>
      </w:r>
      <w:bookmarkEnd w:id="41"/>
      <w:bookmarkEnd w:id="45"/>
      <w:bookmarkEnd w:id="44"/>
    </w:p>
    <w:p w:rsidR="00A653F5" w:rsidRPr="0003677F" w:rsidRDefault="00A653F5" w:rsidP="002A3A6B">
      <w:pPr>
        <w:keepNext/>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A653F5" w:rsidRPr="00C814A9" w:rsidTr="00146F62">
        <w:trPr>
          <w:cantSplit/>
        </w:trPr>
        <w:tc>
          <w:tcPr>
            <w:tcW w:w="2015" w:type="dxa"/>
            <w:shd w:val="pct15" w:color="auto" w:fill="auto"/>
          </w:tcPr>
          <w:p w:rsidR="00A653F5" w:rsidRPr="00145F1C" w:rsidRDefault="00A653F5" w:rsidP="00B937B1">
            <w:pPr>
              <w:ind w:left="142"/>
              <w:rPr>
                <w:szCs w:val="24"/>
              </w:rPr>
            </w:pPr>
            <w:r w:rsidRPr="00145F1C">
              <w:rPr>
                <w:szCs w:val="24"/>
              </w:rPr>
              <w:t>Passage name</w:t>
            </w:r>
          </w:p>
        </w:tc>
        <w:tc>
          <w:tcPr>
            <w:tcW w:w="7553" w:type="dxa"/>
            <w:shd w:val="pct15" w:color="auto" w:fill="auto"/>
          </w:tcPr>
          <w:p w:rsidR="00A653F5" w:rsidRPr="00145F1C" w:rsidRDefault="00A653F5" w:rsidP="00B937B1">
            <w:pPr>
              <w:ind w:left="142"/>
              <w:rPr>
                <w:szCs w:val="24"/>
              </w:rPr>
            </w:pPr>
            <w:r w:rsidRPr="00145F1C">
              <w:rPr>
                <w:szCs w:val="24"/>
              </w:rPr>
              <w:t>Explanation</w:t>
            </w:r>
          </w:p>
        </w:tc>
      </w:tr>
      <w:tr w:rsidR="00A653F5" w:rsidRPr="00C814A9" w:rsidTr="00146F62">
        <w:trPr>
          <w:cantSplit/>
        </w:trPr>
        <w:tc>
          <w:tcPr>
            <w:tcW w:w="2015" w:type="dxa"/>
          </w:tcPr>
          <w:p w:rsidR="00A653F5" w:rsidRPr="00145F1C" w:rsidRDefault="00A653F5" w:rsidP="00B937B1">
            <w:pPr>
              <w:ind w:left="142"/>
              <w:rPr>
                <w:szCs w:val="24"/>
              </w:rPr>
            </w:pPr>
            <w:r w:rsidRPr="00027309">
              <w:rPr>
                <w:szCs w:val="24"/>
                <w:highlight w:val="yellow"/>
              </w:rPr>
              <w:t>“Start”</w:t>
            </w:r>
          </w:p>
        </w:tc>
        <w:tc>
          <w:tcPr>
            <w:tcW w:w="7553" w:type="dxa"/>
          </w:tcPr>
          <w:p w:rsidR="00A653F5" w:rsidRPr="00145F1C" w:rsidRDefault="00A653F5" w:rsidP="00B937B1">
            <w:pPr>
              <w:ind w:left="142"/>
              <w:rPr>
                <w:szCs w:val="24"/>
              </w:rPr>
            </w:pPr>
            <w:r w:rsidRPr="00145F1C">
              <w:rPr>
                <w:szCs w:val="24"/>
              </w:rPr>
              <w:t>The first passage to display</w:t>
            </w:r>
            <w:r>
              <w:rPr>
                <w:szCs w:val="24"/>
              </w:rPr>
              <w:t xml:space="preserve"> (in Twine 2 this passage can have </w:t>
            </w:r>
            <w:r w:rsidRPr="005C46A2">
              <w:rPr>
                <w:b/>
                <w:szCs w:val="24"/>
              </w:rPr>
              <w:t>any</w:t>
            </w:r>
            <w:r>
              <w:rPr>
                <w:szCs w:val="24"/>
              </w:rPr>
              <w:t xml:space="preserve"> name – Twine 2 allows the developer to assign the “start” role to any passage.</w:t>
            </w:r>
          </w:p>
        </w:tc>
      </w:tr>
      <w:tr w:rsidR="00A653F5" w:rsidRPr="00C814A9" w:rsidTr="00146F62">
        <w:trPr>
          <w:cantSplit/>
        </w:trPr>
        <w:tc>
          <w:tcPr>
            <w:tcW w:w="2015" w:type="dxa"/>
          </w:tcPr>
          <w:p w:rsidR="00A653F5" w:rsidRPr="00145F1C" w:rsidRDefault="00A653F5" w:rsidP="00017B2D">
            <w:pPr>
              <w:ind w:left="142"/>
              <w:rPr>
                <w:szCs w:val="24"/>
              </w:rPr>
            </w:pPr>
            <w:r w:rsidRPr="00145F1C">
              <w:rPr>
                <w:szCs w:val="24"/>
              </w:rPr>
              <w:t>StoryAuthor</w:t>
            </w:r>
          </w:p>
        </w:tc>
        <w:tc>
          <w:tcPr>
            <w:tcW w:w="7553" w:type="dxa"/>
          </w:tcPr>
          <w:p w:rsidR="00A653F5" w:rsidRPr="00695522" w:rsidRDefault="00A653F5" w:rsidP="00017B2D">
            <w:pPr>
              <w:ind w:left="142"/>
              <w:rPr>
                <w:szCs w:val="24"/>
              </w:rPr>
            </w:pPr>
            <w:r w:rsidRPr="00145F1C">
              <w:rPr>
                <w:szCs w:val="24"/>
              </w:rPr>
              <w:t>Text in this passage inserts the story author’s name in the side bar (menu)</w:t>
            </w:r>
            <w:r>
              <w:rPr>
                <w:szCs w:val="24"/>
              </w:rPr>
              <w:t xml:space="preserve">.  </w:t>
            </w:r>
            <w:r w:rsidRPr="00695522">
              <w:rPr>
                <w:szCs w:val="24"/>
              </w:rPr>
              <w:t xml:space="preserve">Used to populate the authorial byline area in the </w:t>
            </w:r>
            <w:r>
              <w:rPr>
                <w:szCs w:val="24"/>
              </w:rPr>
              <w:t>menu</w:t>
            </w:r>
            <w:r w:rsidRPr="00695522">
              <w:rPr>
                <w:szCs w:val="24"/>
              </w:rPr>
              <w:t xml:space="preserve"> (element ID: story-author).</w:t>
            </w:r>
          </w:p>
        </w:tc>
      </w:tr>
      <w:tr w:rsidR="00A653F5" w:rsidRPr="00C814A9" w:rsidTr="00146F62">
        <w:trPr>
          <w:cantSplit/>
        </w:trPr>
        <w:tc>
          <w:tcPr>
            <w:tcW w:w="2015" w:type="dxa"/>
          </w:tcPr>
          <w:p w:rsidR="00A653F5" w:rsidRPr="00010682" w:rsidRDefault="00A653F5" w:rsidP="00010682">
            <w:pPr>
              <w:ind w:left="142"/>
              <w:rPr>
                <w:szCs w:val="24"/>
              </w:rPr>
            </w:pPr>
            <w:r w:rsidRPr="00010682">
              <w:rPr>
                <w:szCs w:val="24"/>
              </w:rPr>
              <w:t>StoryBanner</w:t>
            </w:r>
          </w:p>
        </w:tc>
        <w:tc>
          <w:tcPr>
            <w:tcW w:w="7553" w:type="dxa"/>
          </w:tcPr>
          <w:p w:rsidR="00A653F5" w:rsidRPr="00145F1C" w:rsidRDefault="00A653F5" w:rsidP="00B937B1">
            <w:pPr>
              <w:ind w:left="142"/>
              <w:rPr>
                <w:szCs w:val="24"/>
              </w:rPr>
            </w:pPr>
            <w:r>
              <w:rPr>
                <w:szCs w:val="24"/>
              </w:rPr>
              <w:t>Can be used to include a graphic or logo at the top of the menu</w:t>
            </w:r>
          </w:p>
        </w:tc>
      </w:tr>
      <w:tr w:rsidR="00A653F5" w:rsidRPr="00C814A9" w:rsidTr="00146F62">
        <w:trPr>
          <w:cantSplit/>
        </w:trPr>
        <w:tc>
          <w:tcPr>
            <w:tcW w:w="2015" w:type="dxa"/>
          </w:tcPr>
          <w:p w:rsidR="00A653F5" w:rsidRPr="00AD3A4D" w:rsidRDefault="00A653F5" w:rsidP="00AD3A4D">
            <w:pPr>
              <w:ind w:left="142"/>
              <w:rPr>
                <w:szCs w:val="24"/>
              </w:rPr>
            </w:pPr>
            <w:r w:rsidRPr="00AD3A4D">
              <w:rPr>
                <w:szCs w:val="24"/>
              </w:rPr>
              <w:t>StoryCaption</w:t>
            </w:r>
          </w:p>
        </w:tc>
        <w:tc>
          <w:tcPr>
            <w:tcW w:w="7553" w:type="dxa"/>
          </w:tcPr>
          <w:p w:rsidR="00A653F5" w:rsidRPr="00D16D7B" w:rsidRDefault="00A653F5" w:rsidP="00B937B1">
            <w:pPr>
              <w:ind w:left="142"/>
              <w:rPr>
                <w:szCs w:val="24"/>
              </w:rPr>
            </w:pPr>
            <w:r w:rsidRPr="00D16D7B">
              <w:rPr>
                <w:szCs w:val="24"/>
              </w:rPr>
              <w:t>May be, and often is, used to add additional story UI elements and content to the</w:t>
            </w:r>
            <w:r>
              <w:rPr>
                <w:szCs w:val="24"/>
              </w:rPr>
              <w:t xml:space="preserve"> menu</w:t>
            </w:r>
            <w:r w:rsidRPr="00D16D7B">
              <w:rPr>
                <w:szCs w:val="24"/>
              </w:rPr>
              <w:t>.</w:t>
            </w:r>
          </w:p>
        </w:tc>
      </w:tr>
      <w:tr w:rsidR="00A653F5" w:rsidRPr="00C814A9" w:rsidTr="00146F62">
        <w:trPr>
          <w:cantSplit/>
        </w:trPr>
        <w:tc>
          <w:tcPr>
            <w:tcW w:w="2015" w:type="dxa"/>
          </w:tcPr>
          <w:p w:rsidR="00A653F5" w:rsidRPr="00522C1E" w:rsidRDefault="00A653F5" w:rsidP="00360313">
            <w:pPr>
              <w:rPr>
                <w:szCs w:val="24"/>
              </w:rPr>
            </w:pPr>
            <w:r w:rsidRPr="00522C1E">
              <w:rPr>
                <w:szCs w:val="24"/>
              </w:rPr>
              <w:t>StoryDisplayTitle</w:t>
            </w:r>
          </w:p>
        </w:tc>
        <w:tc>
          <w:tcPr>
            <w:tcW w:w="7553" w:type="dxa"/>
          </w:tcPr>
          <w:p w:rsidR="00A653F5" w:rsidRPr="003C1184" w:rsidRDefault="00A653F5" w:rsidP="00B937B1">
            <w:pPr>
              <w:ind w:left="142"/>
              <w:rPr>
                <w:szCs w:val="24"/>
              </w:rPr>
            </w:pPr>
            <w:r w:rsidRPr="003C1184">
              <w:rPr>
                <w:szCs w:val="24"/>
              </w:rPr>
              <w:t xml:space="preserve">Sets the story's display title in the browser's titlebar and the </w:t>
            </w:r>
            <w:r>
              <w:rPr>
                <w:szCs w:val="24"/>
              </w:rPr>
              <w:t>menu</w:t>
            </w:r>
            <w:r w:rsidRPr="003C1184">
              <w:rPr>
                <w:szCs w:val="24"/>
              </w:rPr>
              <w:t xml:space="preserve"> (element ID: story-title). If omitted, the story title will be used instead.</w:t>
            </w:r>
          </w:p>
        </w:tc>
      </w:tr>
      <w:tr w:rsidR="00A653F5" w:rsidRPr="00C814A9" w:rsidTr="00146F62">
        <w:trPr>
          <w:cantSplit/>
        </w:trPr>
        <w:tc>
          <w:tcPr>
            <w:tcW w:w="2015" w:type="dxa"/>
          </w:tcPr>
          <w:p w:rsidR="00A653F5" w:rsidRPr="001858BC" w:rsidRDefault="00A653F5" w:rsidP="001858BC">
            <w:pPr>
              <w:ind w:left="142"/>
              <w:rPr>
                <w:szCs w:val="24"/>
              </w:rPr>
            </w:pPr>
            <w:r w:rsidRPr="001858BC">
              <w:rPr>
                <w:szCs w:val="24"/>
              </w:rPr>
              <w:t>StorySubtitle</w:t>
            </w:r>
          </w:p>
        </w:tc>
        <w:tc>
          <w:tcPr>
            <w:tcW w:w="7553" w:type="dxa"/>
          </w:tcPr>
          <w:p w:rsidR="00A653F5" w:rsidRPr="001858BC" w:rsidRDefault="00A653F5" w:rsidP="00B937B1">
            <w:pPr>
              <w:ind w:left="142"/>
              <w:rPr>
                <w:szCs w:val="24"/>
              </w:rPr>
            </w:pPr>
            <w:r w:rsidRPr="001858BC">
              <w:rPr>
                <w:szCs w:val="24"/>
              </w:rPr>
              <w:t xml:space="preserve">Sets the story's subtitle in the </w:t>
            </w:r>
            <w:r>
              <w:rPr>
                <w:szCs w:val="24"/>
              </w:rPr>
              <w:t>menu</w:t>
            </w:r>
            <w:r w:rsidRPr="001858BC">
              <w:rPr>
                <w:szCs w:val="24"/>
              </w:rPr>
              <w:t xml:space="preserve"> (element ID: story-subtitle).</w:t>
            </w:r>
          </w:p>
        </w:tc>
      </w:tr>
      <w:tr w:rsidR="00A653F5" w:rsidRPr="00C814A9" w:rsidTr="00146F62">
        <w:trPr>
          <w:cantSplit/>
        </w:trPr>
        <w:tc>
          <w:tcPr>
            <w:tcW w:w="2015" w:type="dxa"/>
          </w:tcPr>
          <w:p w:rsidR="00A653F5" w:rsidRPr="00145F1C" w:rsidRDefault="00A653F5" w:rsidP="00B937B1">
            <w:pPr>
              <w:ind w:left="142"/>
              <w:rPr>
                <w:szCs w:val="24"/>
              </w:rPr>
            </w:pPr>
            <w:r w:rsidRPr="00145F1C">
              <w:rPr>
                <w:szCs w:val="24"/>
              </w:rPr>
              <w:t>StoryMenu</w:t>
            </w:r>
          </w:p>
        </w:tc>
        <w:tc>
          <w:tcPr>
            <w:tcW w:w="7553" w:type="dxa"/>
          </w:tcPr>
          <w:p w:rsidR="00A653F5" w:rsidRPr="00D35E58" w:rsidRDefault="00A653F5" w:rsidP="00B937B1">
            <w:pPr>
              <w:ind w:left="142"/>
              <w:rPr>
                <w:szCs w:val="24"/>
              </w:rPr>
            </w:pPr>
            <w:r w:rsidRPr="00D35E58">
              <w:rPr>
                <w:szCs w:val="24"/>
              </w:rPr>
              <w:t>The story menu only displays links—specifically, anything that creates an anchor element (&lt;a&gt;). While it renders content just as any other passage does, instead of displaying the rendered output as-is, it sifts through the output and builds its menu from the generated links contained therein.</w:t>
            </w:r>
          </w:p>
        </w:tc>
      </w:tr>
      <w:tr w:rsidR="00A653F5" w:rsidRPr="00C814A9" w:rsidTr="00146F62">
        <w:trPr>
          <w:cantSplit/>
        </w:trPr>
        <w:tc>
          <w:tcPr>
            <w:tcW w:w="2015" w:type="dxa"/>
          </w:tcPr>
          <w:p w:rsidR="00A653F5" w:rsidRPr="00771CF6" w:rsidRDefault="00A653F5" w:rsidP="00B937B1">
            <w:pPr>
              <w:ind w:left="142"/>
              <w:rPr>
                <w:szCs w:val="24"/>
              </w:rPr>
            </w:pPr>
            <w:r w:rsidRPr="00771CF6">
              <w:rPr>
                <w:szCs w:val="24"/>
              </w:rPr>
              <w:t>StoryShare</w:t>
            </w:r>
          </w:p>
        </w:tc>
        <w:tc>
          <w:tcPr>
            <w:tcW w:w="7553" w:type="dxa"/>
          </w:tcPr>
          <w:p w:rsidR="00A653F5" w:rsidRPr="00771CF6" w:rsidRDefault="00A653F5" w:rsidP="00B937B1">
            <w:pPr>
              <w:ind w:left="142"/>
              <w:rPr>
                <w:szCs w:val="24"/>
              </w:rPr>
            </w:pPr>
            <w:r w:rsidRPr="00771CF6">
              <w:rPr>
                <w:szCs w:val="24"/>
              </w:rPr>
              <w:t>Used to populate the contents of the Share dialog. Intended for social media links.</w:t>
            </w:r>
            <w:r>
              <w:rPr>
                <w:szCs w:val="24"/>
              </w:rPr>
              <w:br/>
            </w:r>
            <w:r w:rsidRPr="00771CF6">
              <w:rPr>
                <w:szCs w:val="24"/>
              </w:rPr>
              <w:t xml:space="preserve">NOTE: The Share dialog only displays links—specifically, anything that creates an anchor element (&lt;a&gt;). While it renders content just as any other passage does, instead of displaying the rendered output as-is, it sifts through the output and builds its contents from the generated links contained </w:t>
            </w:r>
            <w:r>
              <w:rPr>
                <w:szCs w:val="24"/>
              </w:rPr>
              <w:t>within</w:t>
            </w:r>
            <w:r w:rsidRPr="00771CF6">
              <w:rPr>
                <w:szCs w:val="24"/>
              </w:rPr>
              <w:t>.</w:t>
            </w:r>
          </w:p>
        </w:tc>
      </w:tr>
      <w:tr w:rsidR="00A653F5" w:rsidRPr="00C814A9" w:rsidTr="00146F62">
        <w:trPr>
          <w:cantSplit/>
        </w:trPr>
        <w:tc>
          <w:tcPr>
            <w:tcW w:w="2015" w:type="dxa"/>
          </w:tcPr>
          <w:p w:rsidR="00A653F5" w:rsidRPr="007D7374" w:rsidRDefault="00A653F5" w:rsidP="002E4F6A">
            <w:pPr>
              <w:ind w:left="142"/>
              <w:rPr>
                <w:szCs w:val="24"/>
              </w:rPr>
            </w:pPr>
            <w:r w:rsidRPr="007D7374">
              <w:rPr>
                <w:szCs w:val="24"/>
              </w:rPr>
              <w:t>StoryInterface</w:t>
            </w:r>
          </w:p>
        </w:tc>
        <w:tc>
          <w:tcPr>
            <w:tcW w:w="7553" w:type="dxa"/>
          </w:tcPr>
          <w:p w:rsidR="00A653F5" w:rsidRPr="00990ECB" w:rsidRDefault="00A653F5" w:rsidP="002E4F6A">
            <w:pPr>
              <w:ind w:left="142"/>
              <w:rPr>
                <w:szCs w:val="24"/>
              </w:rPr>
            </w:pPr>
            <w:r w:rsidRPr="00990ECB">
              <w:rPr>
                <w:szCs w:val="24"/>
              </w:rPr>
              <w:t xml:space="preserve">Used to replace SugarCube's default </w:t>
            </w:r>
            <w:r>
              <w:rPr>
                <w:szCs w:val="24"/>
              </w:rPr>
              <w:t>menu</w:t>
            </w:r>
            <w:r w:rsidRPr="00990ECB">
              <w:rPr>
                <w:szCs w:val="24"/>
              </w:rPr>
              <w:t>. Its contents are treated as raw HTML markup—i.e., none of SugarCube's special HTML processing is performed. It must contain, at least, an element with the ID passages that will be the main passage display area.</w:t>
            </w:r>
          </w:p>
          <w:p w:rsidR="00A653F5" w:rsidRPr="00990ECB" w:rsidRDefault="00A653F5" w:rsidP="002E4F6A">
            <w:pPr>
              <w:ind w:left="142"/>
              <w:rPr>
                <w:szCs w:val="24"/>
              </w:rPr>
            </w:pPr>
          </w:p>
          <w:p w:rsidR="00A653F5" w:rsidRDefault="00A653F5" w:rsidP="002E4F6A">
            <w:pPr>
              <w:ind w:left="142"/>
              <w:rPr>
                <w:szCs w:val="24"/>
              </w:rPr>
            </w:pPr>
            <w:r w:rsidRPr="00990ECB">
              <w:rPr>
                <w:szCs w:val="24"/>
              </w:rPr>
              <w:t>Additional elements, aside from the #passages element, may include either the data-init-passage or data-passage content attribute, whose value is the name of the passage used to populate the element—the passage will be processed as normal, meaning that markup and macros will work as expected. The data-init-passage attribute causes the element to be updated once at initialization, while the data-passage attribute causes the element to be updated upon each passage navigation.</w:t>
            </w:r>
            <w:r>
              <w:rPr>
                <w:szCs w:val="24"/>
              </w:rPr>
              <w:t xml:space="preserve">  See:</w:t>
            </w:r>
          </w:p>
          <w:p w:rsidR="00A653F5" w:rsidRPr="00B977E3" w:rsidRDefault="00A653F5" w:rsidP="002E4F6A">
            <w:pPr>
              <w:ind w:left="142"/>
              <w:rPr>
                <w:szCs w:val="24"/>
              </w:rPr>
            </w:pPr>
            <w:hyperlink r:id="rId38" w:anchor="special-passage-storyinterface" w:history="1">
              <w:r w:rsidRPr="00B977E3">
                <w:rPr>
                  <w:rStyle w:val="Hyperlink"/>
                  <w:szCs w:val="24"/>
                </w:rPr>
                <w:t>https://www.motoslave.net/sugarcube/2/docs/#special-passage-storyinterface</w:t>
              </w:r>
            </w:hyperlink>
            <w:r>
              <w:rPr>
                <w:szCs w:val="24"/>
              </w:rPr>
              <w:t xml:space="preserve">  for links to more information in how to set up the alternative user interface.</w:t>
            </w:r>
          </w:p>
        </w:tc>
      </w:tr>
      <w:tr w:rsidR="00A653F5" w:rsidRPr="00C814A9" w:rsidTr="00146F62">
        <w:trPr>
          <w:cantSplit/>
        </w:trPr>
        <w:tc>
          <w:tcPr>
            <w:tcW w:w="2015" w:type="dxa"/>
          </w:tcPr>
          <w:p w:rsidR="00A653F5" w:rsidRPr="00812023" w:rsidRDefault="00A653F5" w:rsidP="00B937B1">
            <w:pPr>
              <w:ind w:left="142"/>
              <w:rPr>
                <w:szCs w:val="24"/>
              </w:rPr>
            </w:pPr>
            <w:r w:rsidRPr="00812023">
              <w:rPr>
                <w:szCs w:val="24"/>
              </w:rPr>
              <w:t>PassageHeader</w:t>
            </w:r>
          </w:p>
        </w:tc>
        <w:tc>
          <w:tcPr>
            <w:tcW w:w="7553" w:type="dxa"/>
          </w:tcPr>
          <w:p w:rsidR="00A653F5" w:rsidRPr="00143CE5" w:rsidRDefault="00A653F5" w:rsidP="00143CE5">
            <w:pPr>
              <w:ind w:left="142"/>
              <w:rPr>
                <w:szCs w:val="24"/>
              </w:rPr>
            </w:pPr>
            <w:r w:rsidRPr="00143CE5">
              <w:rPr>
                <w:szCs w:val="24"/>
              </w:rPr>
              <w:t>Prepended to each rendered passage.</w:t>
            </w:r>
          </w:p>
          <w:p w:rsidR="00A653F5" w:rsidRPr="00143CE5" w:rsidRDefault="00A653F5" w:rsidP="00143CE5">
            <w:pPr>
              <w:ind w:left="142"/>
              <w:rPr>
                <w:szCs w:val="24"/>
              </w:rPr>
            </w:pPr>
            <w:r w:rsidRPr="00143CE5">
              <w:rPr>
                <w:szCs w:val="24"/>
              </w:rPr>
              <w:t>Roughly equivalent to the :passagestart event.</w:t>
            </w:r>
          </w:p>
        </w:tc>
      </w:tr>
      <w:tr w:rsidR="00A653F5" w:rsidRPr="00C814A9" w:rsidTr="00146F62">
        <w:trPr>
          <w:cantSplit/>
        </w:trPr>
        <w:tc>
          <w:tcPr>
            <w:tcW w:w="2015" w:type="dxa"/>
          </w:tcPr>
          <w:p w:rsidR="00A653F5" w:rsidRPr="00754B80" w:rsidRDefault="00A653F5" w:rsidP="00B937B1">
            <w:pPr>
              <w:ind w:left="142"/>
              <w:rPr>
                <w:szCs w:val="24"/>
              </w:rPr>
            </w:pPr>
            <w:r w:rsidRPr="00754B80">
              <w:rPr>
                <w:szCs w:val="24"/>
              </w:rPr>
              <w:t>PassageFooter</w:t>
            </w:r>
          </w:p>
        </w:tc>
        <w:tc>
          <w:tcPr>
            <w:tcW w:w="7553" w:type="dxa"/>
          </w:tcPr>
          <w:p w:rsidR="00A653F5" w:rsidRPr="00471458" w:rsidRDefault="00A653F5" w:rsidP="00471458">
            <w:pPr>
              <w:ind w:left="142"/>
              <w:rPr>
                <w:szCs w:val="24"/>
              </w:rPr>
            </w:pPr>
            <w:r w:rsidRPr="00471458">
              <w:rPr>
                <w:szCs w:val="24"/>
              </w:rPr>
              <w:t>Appended to each rendered passage.</w:t>
            </w:r>
          </w:p>
          <w:p w:rsidR="00A653F5" w:rsidRPr="00471458" w:rsidRDefault="00A653F5" w:rsidP="00471458">
            <w:pPr>
              <w:ind w:left="142"/>
              <w:rPr>
                <w:szCs w:val="24"/>
              </w:rPr>
            </w:pPr>
            <w:r w:rsidRPr="00471458">
              <w:rPr>
                <w:szCs w:val="24"/>
              </w:rPr>
              <w:t>Roughly equivalent to the :passagerender event.</w:t>
            </w:r>
          </w:p>
        </w:tc>
      </w:tr>
    </w:tbl>
    <w:p w:rsidR="00A653F5" w:rsidRDefault="00A653F5" w:rsidP="007C1054">
      <w:pPr>
        <w:rPr>
          <w:szCs w:val="24"/>
        </w:rPr>
      </w:pPr>
    </w:p>
    <w:p w:rsidR="00A653F5" w:rsidRPr="006F65C5" w:rsidRDefault="00A653F5" w:rsidP="00C47D66">
      <w:pPr>
        <w:rPr>
          <w:szCs w:val="24"/>
        </w:rPr>
      </w:pPr>
      <w:hyperlink r:id="rId39" w:anchor="special-names" w:history="1">
        <w:r w:rsidRPr="006F65C5">
          <w:rPr>
            <w:rStyle w:val="Hyperlink"/>
            <w:szCs w:val="24"/>
          </w:rPr>
          <w:t>https://www.motoslave.net/sugarcube/2/docs/#</w:t>
        </w:r>
        <w:r w:rsidRPr="006F65C5">
          <w:rPr>
            <w:rStyle w:val="Hyperlink"/>
            <w:b/>
            <w:szCs w:val="24"/>
          </w:rPr>
          <w:t>special-names</w:t>
        </w:r>
      </w:hyperlink>
    </w:p>
    <w:p w:rsidR="00A653F5" w:rsidRPr="0083724A" w:rsidRDefault="00A653F5" w:rsidP="00C47D66">
      <w:pPr>
        <w:rPr>
          <w:szCs w:val="24"/>
        </w:rPr>
      </w:pPr>
      <w:hyperlink r:id="rId40"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A653F5" w:rsidRDefault="00A653F5" w:rsidP="00C47D66">
      <w:pPr>
        <w:rPr>
          <w:szCs w:val="24"/>
        </w:rPr>
      </w:pPr>
    </w:p>
    <w:p w:rsidR="00A653F5" w:rsidRDefault="00A653F5" w:rsidP="00C47D66">
      <w:pPr>
        <w:rPr>
          <w:szCs w:val="24"/>
        </w:rPr>
      </w:pPr>
    </w:p>
    <w:p w:rsidR="00A653F5" w:rsidRPr="0019721B" w:rsidRDefault="00A653F5" w:rsidP="00D02E4A">
      <w:pPr>
        <w:pStyle w:val="Heading1"/>
        <w:keepNext w:val="0"/>
        <w:spacing w:before="0" w:after="0"/>
        <w:rPr>
          <w:sz w:val="24"/>
          <w:szCs w:val="24"/>
          <w:u w:val="single"/>
        </w:rPr>
      </w:pPr>
      <w:bookmarkStart w:id="46" w:name="_Toc94922620"/>
      <w:bookmarkEnd w:id="42"/>
      <w:r w:rsidRPr="0019721B">
        <w:rPr>
          <w:sz w:val="24"/>
          <w:szCs w:val="24"/>
          <w:u w:val="single"/>
        </w:rPr>
        <w:t>Special passage</w:t>
      </w:r>
      <w:r>
        <w:rPr>
          <w:sz w:val="24"/>
          <w:szCs w:val="24"/>
          <w:u w:val="single"/>
        </w:rPr>
        <w:t>s that are NOT displayed in the final HTML</w:t>
      </w:r>
      <w:bookmarkEnd w:id="46"/>
    </w:p>
    <w:p w:rsidR="00A653F5" w:rsidRPr="0003677F" w:rsidRDefault="00A653F5" w:rsidP="00D02E4A">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A653F5" w:rsidRPr="00C814A9" w:rsidTr="00ED4A3E">
        <w:tc>
          <w:tcPr>
            <w:tcW w:w="2015" w:type="dxa"/>
            <w:shd w:val="pct15" w:color="auto" w:fill="auto"/>
          </w:tcPr>
          <w:p w:rsidR="00A653F5" w:rsidRPr="00145F1C" w:rsidRDefault="00A653F5" w:rsidP="00ED4A3E">
            <w:pPr>
              <w:ind w:left="142"/>
              <w:rPr>
                <w:szCs w:val="24"/>
              </w:rPr>
            </w:pPr>
            <w:r w:rsidRPr="00145F1C">
              <w:rPr>
                <w:szCs w:val="24"/>
              </w:rPr>
              <w:t>Passage name</w:t>
            </w:r>
          </w:p>
        </w:tc>
        <w:tc>
          <w:tcPr>
            <w:tcW w:w="7553" w:type="dxa"/>
            <w:shd w:val="pct15" w:color="auto" w:fill="auto"/>
          </w:tcPr>
          <w:p w:rsidR="00A653F5" w:rsidRPr="00145F1C" w:rsidRDefault="00A653F5" w:rsidP="00ED4A3E">
            <w:pPr>
              <w:ind w:left="142"/>
              <w:rPr>
                <w:szCs w:val="24"/>
              </w:rPr>
            </w:pPr>
            <w:r w:rsidRPr="00145F1C">
              <w:rPr>
                <w:szCs w:val="24"/>
              </w:rPr>
              <w:t>Explanation</w:t>
            </w:r>
          </w:p>
        </w:tc>
      </w:tr>
      <w:tr w:rsidR="00A653F5" w:rsidRPr="00C814A9" w:rsidTr="00ED4A3E">
        <w:tc>
          <w:tcPr>
            <w:tcW w:w="2015" w:type="dxa"/>
          </w:tcPr>
          <w:p w:rsidR="00A653F5" w:rsidRPr="000A4F65" w:rsidRDefault="00A653F5" w:rsidP="00ED4A3E">
            <w:pPr>
              <w:ind w:left="142"/>
              <w:rPr>
                <w:szCs w:val="24"/>
              </w:rPr>
            </w:pPr>
            <w:r w:rsidRPr="000A4F65">
              <w:rPr>
                <w:szCs w:val="24"/>
              </w:rPr>
              <w:t>StoryInit</w:t>
            </w:r>
          </w:p>
        </w:tc>
        <w:tc>
          <w:tcPr>
            <w:tcW w:w="7553" w:type="dxa"/>
          </w:tcPr>
          <w:p w:rsidR="00A653F5" w:rsidRPr="000A4F65" w:rsidRDefault="00A653F5" w:rsidP="00ED4A3E">
            <w:pPr>
              <w:ind w:left="142"/>
              <w:rPr>
                <w:szCs w:val="24"/>
              </w:rPr>
            </w:pPr>
            <w:r w:rsidRPr="000A4F65">
              <w:rPr>
                <w:szCs w:val="24"/>
              </w:rPr>
              <w:t xml:space="preserve">Used for pre-story-start initialization tasks, like variable initialization (happens at the beginning of story initialization). Generates no </w:t>
            </w:r>
            <w:r>
              <w:rPr>
                <w:szCs w:val="24"/>
              </w:rPr>
              <w:t xml:space="preserve">visible </w:t>
            </w:r>
            <w:r w:rsidRPr="000A4F65">
              <w:rPr>
                <w:szCs w:val="24"/>
              </w:rPr>
              <w:t>output.</w:t>
            </w:r>
          </w:p>
        </w:tc>
      </w:tr>
      <w:tr w:rsidR="00A653F5" w:rsidRPr="00C814A9" w:rsidTr="00ED4A3E">
        <w:tc>
          <w:tcPr>
            <w:tcW w:w="2015" w:type="dxa"/>
          </w:tcPr>
          <w:p w:rsidR="00A653F5" w:rsidRPr="001550E1" w:rsidRDefault="00A653F5" w:rsidP="00ED4A3E">
            <w:pPr>
              <w:ind w:left="142"/>
              <w:rPr>
                <w:szCs w:val="24"/>
              </w:rPr>
            </w:pPr>
            <w:r w:rsidRPr="001550E1">
              <w:rPr>
                <w:szCs w:val="24"/>
              </w:rPr>
              <w:t>PassageReady</w:t>
            </w:r>
          </w:p>
        </w:tc>
        <w:tc>
          <w:tcPr>
            <w:tcW w:w="7553" w:type="dxa"/>
          </w:tcPr>
          <w:p w:rsidR="00A653F5" w:rsidRPr="00DF658A" w:rsidRDefault="00A653F5" w:rsidP="00ED4A3E">
            <w:pPr>
              <w:ind w:left="142"/>
              <w:rPr>
                <w:szCs w:val="24"/>
              </w:rPr>
            </w:pPr>
            <w:r w:rsidRPr="00DF658A">
              <w:rPr>
                <w:szCs w:val="24"/>
              </w:rPr>
              <w:t xml:space="preserve">Used for pre-passage-display tasks, like redoing dynamic changes (happens before the rendering of each passage). Generates no </w:t>
            </w:r>
            <w:r>
              <w:rPr>
                <w:szCs w:val="24"/>
              </w:rPr>
              <w:t xml:space="preserve">visible </w:t>
            </w:r>
            <w:r w:rsidRPr="00DF658A">
              <w:rPr>
                <w:szCs w:val="24"/>
              </w:rPr>
              <w:t>output.</w:t>
            </w:r>
          </w:p>
          <w:p w:rsidR="00A653F5" w:rsidRPr="00DF658A" w:rsidRDefault="00A653F5" w:rsidP="00ED4A3E">
            <w:pPr>
              <w:ind w:left="142"/>
              <w:rPr>
                <w:szCs w:val="24"/>
              </w:rPr>
            </w:pPr>
            <w:r w:rsidRPr="00DF658A">
              <w:rPr>
                <w:szCs w:val="24"/>
              </w:rPr>
              <w:t>Roughly equivalent to the :passagestart event.</w:t>
            </w:r>
          </w:p>
        </w:tc>
      </w:tr>
      <w:tr w:rsidR="00A653F5" w:rsidRPr="00C814A9" w:rsidTr="00ED4A3E">
        <w:tc>
          <w:tcPr>
            <w:tcW w:w="2015" w:type="dxa"/>
          </w:tcPr>
          <w:p w:rsidR="00A653F5" w:rsidRPr="002A0600" w:rsidRDefault="00A653F5" w:rsidP="00ED4A3E">
            <w:pPr>
              <w:ind w:left="142"/>
              <w:rPr>
                <w:szCs w:val="24"/>
              </w:rPr>
            </w:pPr>
            <w:r w:rsidRPr="002A0600">
              <w:rPr>
                <w:szCs w:val="24"/>
              </w:rPr>
              <w:t>PassageDone</w:t>
            </w:r>
          </w:p>
        </w:tc>
        <w:tc>
          <w:tcPr>
            <w:tcW w:w="7553" w:type="dxa"/>
          </w:tcPr>
          <w:p w:rsidR="00A653F5" w:rsidRPr="00E1081D" w:rsidRDefault="00A653F5" w:rsidP="00ED4A3E">
            <w:pPr>
              <w:ind w:left="142"/>
              <w:rPr>
                <w:szCs w:val="24"/>
              </w:rPr>
            </w:pPr>
            <w:r w:rsidRPr="00E1081D">
              <w:rPr>
                <w:szCs w:val="24"/>
              </w:rPr>
              <w:t>Used for post-passage-display tasks, like redoing dynamic changes (happens after the rendering and display of each passage). Generates no output</w:t>
            </w:r>
            <w:r>
              <w:rPr>
                <w:szCs w:val="24"/>
              </w:rPr>
              <w:t xml:space="preserve"> visible</w:t>
            </w:r>
            <w:r w:rsidRPr="00E1081D">
              <w:rPr>
                <w:szCs w:val="24"/>
              </w:rPr>
              <w:t>.</w:t>
            </w:r>
          </w:p>
          <w:p w:rsidR="00A653F5" w:rsidRPr="00E1081D" w:rsidRDefault="00A653F5" w:rsidP="00ED4A3E">
            <w:pPr>
              <w:ind w:left="142"/>
              <w:rPr>
                <w:szCs w:val="24"/>
              </w:rPr>
            </w:pPr>
            <w:r w:rsidRPr="00E1081D">
              <w:rPr>
                <w:szCs w:val="24"/>
              </w:rPr>
              <w:t>Roughly equivalent to the :passagedisplay event.</w:t>
            </w:r>
          </w:p>
        </w:tc>
      </w:tr>
    </w:tbl>
    <w:p w:rsidR="00A653F5" w:rsidRDefault="00A653F5" w:rsidP="00D02E4A">
      <w:pPr>
        <w:rPr>
          <w:szCs w:val="24"/>
        </w:rPr>
      </w:pPr>
    </w:p>
    <w:p w:rsidR="00A653F5" w:rsidRPr="006F65C5" w:rsidRDefault="00A653F5" w:rsidP="00D02E4A">
      <w:pPr>
        <w:rPr>
          <w:szCs w:val="24"/>
        </w:rPr>
      </w:pPr>
      <w:hyperlink r:id="rId41" w:anchor="special-names" w:history="1">
        <w:r w:rsidRPr="006F65C5">
          <w:rPr>
            <w:rStyle w:val="Hyperlink"/>
            <w:szCs w:val="24"/>
          </w:rPr>
          <w:t>https://www.motoslave.net/sugarcube/2/docs/#</w:t>
        </w:r>
        <w:r w:rsidRPr="006F65C5">
          <w:rPr>
            <w:rStyle w:val="Hyperlink"/>
            <w:b/>
            <w:szCs w:val="24"/>
          </w:rPr>
          <w:t>special-names</w:t>
        </w:r>
      </w:hyperlink>
    </w:p>
    <w:p w:rsidR="00A653F5" w:rsidRPr="0083724A" w:rsidRDefault="00A653F5" w:rsidP="00D02E4A">
      <w:pPr>
        <w:rPr>
          <w:szCs w:val="24"/>
        </w:rPr>
      </w:pPr>
      <w:hyperlink r:id="rId42" w:history="1">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hyperlink>
    </w:p>
    <w:p w:rsidR="00A653F5" w:rsidRDefault="00A653F5" w:rsidP="00D02E4A">
      <w:pPr>
        <w:rPr>
          <w:szCs w:val="24"/>
        </w:rPr>
      </w:pPr>
    </w:p>
    <w:p w:rsidR="00A653F5" w:rsidRDefault="00A653F5" w:rsidP="00C47D66">
      <w:pPr>
        <w:rPr>
          <w:szCs w:val="24"/>
        </w:rPr>
      </w:pPr>
      <w:bookmarkStart w:id="47" w:name="_Hlk94241467"/>
    </w:p>
    <w:p w:rsidR="00A653F5" w:rsidRPr="0019721B" w:rsidRDefault="00A653F5" w:rsidP="002A3035">
      <w:pPr>
        <w:pStyle w:val="Heading1"/>
        <w:spacing w:before="0" w:after="0"/>
        <w:rPr>
          <w:sz w:val="24"/>
          <w:szCs w:val="24"/>
          <w:u w:val="single"/>
        </w:rPr>
      </w:pPr>
      <w:bookmarkStart w:id="48" w:name="_Toc92095190"/>
      <w:bookmarkStart w:id="49" w:name="_Toc94922621"/>
      <w:bookmarkStart w:id="50" w:name="_Hlk23809076"/>
      <w:bookmarkStart w:id="51" w:name="_Hlk441576918"/>
      <w:bookmarkStart w:id="52" w:name="_Hlk92127988"/>
      <w:r w:rsidRPr="0019721B">
        <w:rPr>
          <w:sz w:val="24"/>
          <w:szCs w:val="24"/>
          <w:u w:val="single"/>
        </w:rPr>
        <w:t xml:space="preserve">Special </w:t>
      </w:r>
      <w:r>
        <w:rPr>
          <w:sz w:val="24"/>
          <w:szCs w:val="24"/>
          <w:u w:val="single"/>
        </w:rPr>
        <w:t xml:space="preserve">Twine 1 </w:t>
      </w:r>
      <w:r w:rsidRPr="0019721B">
        <w:rPr>
          <w:sz w:val="24"/>
          <w:szCs w:val="24"/>
          <w:u w:val="single"/>
        </w:rPr>
        <w:t>passage</w:t>
      </w:r>
      <w:r>
        <w:rPr>
          <w:sz w:val="24"/>
          <w:szCs w:val="24"/>
          <w:u w:val="single"/>
        </w:rPr>
        <w:t>s</w:t>
      </w:r>
      <w:bookmarkEnd w:id="48"/>
      <w:r>
        <w:rPr>
          <w:sz w:val="24"/>
          <w:szCs w:val="24"/>
          <w:u w:val="single"/>
        </w:rPr>
        <w:t xml:space="preserve"> NOT used in Twine 2</w:t>
      </w:r>
      <w:bookmarkEnd w:id="49"/>
    </w:p>
    <w:bookmarkEnd w:id="50"/>
    <w:p w:rsidR="00A653F5" w:rsidRPr="0003677F" w:rsidRDefault="00A653F5" w:rsidP="002A3035">
      <w:pPr>
        <w:keepNext/>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A653F5" w:rsidRPr="00C814A9" w:rsidTr="00D361D5">
        <w:tc>
          <w:tcPr>
            <w:tcW w:w="2015" w:type="dxa"/>
            <w:shd w:val="pct15" w:color="auto" w:fill="auto"/>
          </w:tcPr>
          <w:p w:rsidR="00A653F5" w:rsidRPr="00145F1C" w:rsidRDefault="00A653F5" w:rsidP="002A3035">
            <w:pPr>
              <w:keepNext/>
              <w:ind w:left="142"/>
              <w:rPr>
                <w:szCs w:val="24"/>
              </w:rPr>
            </w:pPr>
            <w:bookmarkStart w:id="53" w:name="_Hlk23801576"/>
            <w:r w:rsidRPr="00145F1C">
              <w:rPr>
                <w:szCs w:val="24"/>
              </w:rPr>
              <w:t>Passage name</w:t>
            </w:r>
          </w:p>
        </w:tc>
        <w:tc>
          <w:tcPr>
            <w:tcW w:w="7553" w:type="dxa"/>
            <w:shd w:val="pct15" w:color="auto" w:fill="auto"/>
          </w:tcPr>
          <w:p w:rsidR="00A653F5" w:rsidRPr="00145F1C" w:rsidRDefault="00A653F5" w:rsidP="002A3035">
            <w:pPr>
              <w:keepNext/>
              <w:ind w:left="142"/>
              <w:rPr>
                <w:szCs w:val="24"/>
              </w:rPr>
            </w:pPr>
            <w:bookmarkStart w:id="54" w:name="_Hlk91651316"/>
            <w:r w:rsidRPr="00145F1C">
              <w:rPr>
                <w:szCs w:val="24"/>
              </w:rPr>
              <w:t>Explanation</w:t>
            </w:r>
            <w:bookmarkEnd w:id="54"/>
          </w:p>
        </w:tc>
      </w:tr>
      <w:bookmarkEnd w:id="51"/>
      <w:bookmarkEnd w:id="53"/>
      <w:tr w:rsidR="00A653F5" w:rsidRPr="00C814A9" w:rsidTr="00D361D5">
        <w:tc>
          <w:tcPr>
            <w:tcW w:w="2015" w:type="dxa"/>
          </w:tcPr>
          <w:p w:rsidR="00A653F5" w:rsidRPr="00145F1C" w:rsidRDefault="00A653F5" w:rsidP="00D361D5">
            <w:pPr>
              <w:ind w:left="142"/>
              <w:rPr>
                <w:szCs w:val="24"/>
              </w:rPr>
            </w:pPr>
            <w:r>
              <w:rPr>
                <w:szCs w:val="24"/>
              </w:rPr>
              <w:t>StoryTitle</w:t>
            </w:r>
          </w:p>
        </w:tc>
        <w:tc>
          <w:tcPr>
            <w:tcW w:w="7553" w:type="dxa"/>
          </w:tcPr>
          <w:p w:rsidR="00A653F5" w:rsidRPr="00145F1C" w:rsidRDefault="00A653F5" w:rsidP="00D361D5">
            <w:pPr>
              <w:ind w:left="142"/>
              <w:rPr>
                <w:szCs w:val="24"/>
              </w:rPr>
            </w:pPr>
            <w:r>
              <w:rPr>
                <w:szCs w:val="24"/>
              </w:rPr>
              <w:t>Replaced by StoryDisplayTitle</w:t>
            </w:r>
          </w:p>
        </w:tc>
      </w:tr>
      <w:tr w:rsidR="00A653F5" w:rsidRPr="00C814A9" w:rsidTr="00D361D5">
        <w:tc>
          <w:tcPr>
            <w:tcW w:w="2015" w:type="dxa"/>
          </w:tcPr>
          <w:p w:rsidR="00A653F5" w:rsidRPr="00145F1C" w:rsidRDefault="00A653F5" w:rsidP="000E38B2">
            <w:pPr>
              <w:ind w:left="142"/>
              <w:rPr>
                <w:szCs w:val="24"/>
              </w:rPr>
            </w:pPr>
            <w:bookmarkStart w:id="55" w:name="_Hlk92125077"/>
            <w:bookmarkEnd w:id="47"/>
            <w:r w:rsidRPr="00145F1C">
              <w:rPr>
                <w:szCs w:val="24"/>
              </w:rPr>
              <w:t>StoryIncludes</w:t>
            </w:r>
            <w:bookmarkEnd w:id="55"/>
          </w:p>
        </w:tc>
        <w:tc>
          <w:tcPr>
            <w:tcW w:w="7553" w:type="dxa"/>
          </w:tcPr>
          <w:p w:rsidR="00A653F5" w:rsidRPr="00145F1C" w:rsidRDefault="00A653F5" w:rsidP="000E38B2">
            <w:pPr>
              <w:ind w:left="142"/>
              <w:rPr>
                <w:szCs w:val="24"/>
              </w:rPr>
            </w:pPr>
            <w:r w:rsidRPr="00145F1C">
              <w:rPr>
                <w:szCs w:val="24"/>
              </w:rPr>
              <w:t>Include other paths/URLs for .tws or .twee files to include in the build of this file</w:t>
            </w:r>
          </w:p>
        </w:tc>
      </w:tr>
    </w:tbl>
    <w:p w:rsidR="00A653F5" w:rsidRDefault="00A653F5" w:rsidP="00851A45">
      <w:bookmarkStart w:id="56" w:name="_Hlk94241476"/>
    </w:p>
    <w:bookmarkEnd w:id="52"/>
    <w:bookmarkEnd w:id="56"/>
    <w:p w:rsidR="00A653F5" w:rsidRDefault="00A653F5" w:rsidP="00A21401">
      <w:pPr>
        <w:rPr>
          <w:szCs w:val="24"/>
        </w:rPr>
      </w:pPr>
    </w:p>
    <w:p w:rsidR="00A653F5" w:rsidRPr="0019721B" w:rsidRDefault="00A653F5" w:rsidP="003C373E">
      <w:pPr>
        <w:pStyle w:val="Heading1"/>
        <w:keepNext w:val="0"/>
        <w:spacing w:before="0" w:after="0"/>
        <w:rPr>
          <w:sz w:val="24"/>
          <w:szCs w:val="24"/>
          <w:u w:val="single"/>
        </w:rPr>
      </w:pPr>
      <w:bookmarkStart w:id="57" w:name="_Toc94922622"/>
      <w:r w:rsidRPr="0019721B">
        <w:rPr>
          <w:sz w:val="24"/>
          <w:szCs w:val="24"/>
          <w:u w:val="single"/>
        </w:rPr>
        <w:t xml:space="preserve">Special </w:t>
      </w:r>
      <w:r>
        <w:rPr>
          <w:sz w:val="24"/>
          <w:szCs w:val="24"/>
          <w:u w:val="single"/>
        </w:rPr>
        <w:t xml:space="preserve">Twine 2 </w:t>
      </w:r>
      <w:r w:rsidRPr="0019721B">
        <w:rPr>
          <w:sz w:val="24"/>
          <w:szCs w:val="24"/>
          <w:u w:val="single"/>
        </w:rPr>
        <w:t>passage</w:t>
      </w:r>
      <w:r>
        <w:rPr>
          <w:sz w:val="24"/>
          <w:szCs w:val="24"/>
          <w:u w:val="single"/>
        </w:rPr>
        <w:t>s NOT used in SugarCube</w:t>
      </w:r>
      <w:bookmarkEnd w:id="57"/>
    </w:p>
    <w:p w:rsidR="00A653F5" w:rsidRPr="0003677F" w:rsidRDefault="00A653F5" w:rsidP="003C373E">
      <w:pPr>
        <w:ind w:left="142"/>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A653F5" w:rsidRPr="00C814A9" w:rsidTr="00DE7B47">
        <w:tc>
          <w:tcPr>
            <w:tcW w:w="2015" w:type="dxa"/>
            <w:shd w:val="pct15" w:color="auto" w:fill="auto"/>
          </w:tcPr>
          <w:p w:rsidR="00A653F5" w:rsidRPr="00145F1C" w:rsidRDefault="00A653F5" w:rsidP="00DE7B47">
            <w:pPr>
              <w:keepNext/>
              <w:ind w:left="142"/>
              <w:rPr>
                <w:szCs w:val="24"/>
              </w:rPr>
            </w:pPr>
            <w:r w:rsidRPr="00145F1C">
              <w:rPr>
                <w:szCs w:val="24"/>
              </w:rPr>
              <w:t>Passage name</w:t>
            </w:r>
          </w:p>
        </w:tc>
        <w:tc>
          <w:tcPr>
            <w:tcW w:w="7553" w:type="dxa"/>
            <w:shd w:val="pct15" w:color="auto" w:fill="auto"/>
          </w:tcPr>
          <w:p w:rsidR="00A653F5" w:rsidRPr="00145F1C" w:rsidRDefault="00A653F5" w:rsidP="00DE7B47">
            <w:pPr>
              <w:keepNext/>
              <w:ind w:left="142"/>
              <w:rPr>
                <w:szCs w:val="24"/>
              </w:rPr>
            </w:pPr>
            <w:r w:rsidRPr="00145F1C">
              <w:rPr>
                <w:szCs w:val="24"/>
              </w:rPr>
              <w:t>Explanation</w:t>
            </w:r>
          </w:p>
        </w:tc>
      </w:tr>
      <w:tr w:rsidR="00A653F5" w:rsidRPr="00C814A9" w:rsidTr="00DE7B47">
        <w:tc>
          <w:tcPr>
            <w:tcW w:w="2015" w:type="dxa"/>
          </w:tcPr>
          <w:p w:rsidR="00A653F5" w:rsidRPr="003A113A" w:rsidRDefault="00A653F5" w:rsidP="00676D0C">
            <w:pPr>
              <w:ind w:left="142"/>
              <w:rPr>
                <w:szCs w:val="24"/>
              </w:rPr>
            </w:pPr>
            <w:r w:rsidRPr="003A6C90">
              <w:rPr>
                <w:szCs w:val="24"/>
              </w:rPr>
              <w:t>StorySettings</w:t>
            </w:r>
          </w:p>
        </w:tc>
        <w:tc>
          <w:tcPr>
            <w:tcW w:w="7553" w:type="dxa"/>
          </w:tcPr>
          <w:p w:rsidR="00A653F5" w:rsidRPr="00691D1D" w:rsidRDefault="00A653F5" w:rsidP="00676D0C">
            <w:pPr>
              <w:ind w:left="142"/>
              <w:rPr>
                <w:szCs w:val="24"/>
              </w:rPr>
            </w:pPr>
            <w:r w:rsidRPr="00691D1D">
              <w:rPr>
                <w:szCs w:val="24"/>
              </w:rPr>
              <w:t xml:space="preserve">WARNING: </w:t>
            </w:r>
            <w:r>
              <w:rPr>
                <w:szCs w:val="24"/>
              </w:rPr>
              <w:t>Not used</w:t>
            </w:r>
            <w:r w:rsidRPr="00691D1D">
              <w:rPr>
                <w:szCs w:val="24"/>
              </w:rPr>
              <w:t xml:space="preserve"> by SugarCube. The Config API serves the same basic purpose.</w:t>
            </w:r>
          </w:p>
        </w:tc>
      </w:tr>
    </w:tbl>
    <w:p w:rsidR="00A653F5" w:rsidRDefault="00A653F5" w:rsidP="00A21401"/>
    <w:p w:rsidR="00A653F5" w:rsidRDefault="00A653F5" w:rsidP="00A21401"/>
    <w:p w:rsidR="00A653F5" w:rsidRPr="0019721B" w:rsidRDefault="00A653F5" w:rsidP="003C373E">
      <w:pPr>
        <w:pStyle w:val="Heading1"/>
        <w:keepNext w:val="0"/>
        <w:spacing w:before="0" w:after="0"/>
        <w:rPr>
          <w:sz w:val="24"/>
          <w:szCs w:val="24"/>
          <w:u w:val="single"/>
        </w:rPr>
      </w:pPr>
      <w:bookmarkStart w:id="58" w:name="_Toc94922623"/>
      <w:r>
        <w:rPr>
          <w:sz w:val="24"/>
          <w:szCs w:val="24"/>
          <w:u w:val="single"/>
        </w:rPr>
        <w:t>Special tags with predefined roles</w:t>
      </w:r>
      <w:bookmarkEnd w:id="58"/>
    </w:p>
    <w:p w:rsidR="00A653F5" w:rsidRDefault="00A653F5" w:rsidP="003C373E"/>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A653F5" w:rsidRPr="00C814A9" w:rsidTr="00D361D5">
        <w:trPr>
          <w:cantSplit/>
        </w:trPr>
        <w:tc>
          <w:tcPr>
            <w:tcW w:w="2015" w:type="dxa"/>
            <w:shd w:val="pct15" w:color="auto" w:fill="auto"/>
          </w:tcPr>
          <w:p w:rsidR="00A653F5" w:rsidRPr="00145F1C" w:rsidRDefault="00A653F5" w:rsidP="00D361D5">
            <w:pPr>
              <w:ind w:left="142"/>
              <w:rPr>
                <w:b/>
                <w:szCs w:val="24"/>
              </w:rPr>
            </w:pPr>
            <w:bookmarkStart w:id="59" w:name="_Hlk92128054"/>
            <w:r w:rsidRPr="00145F1C">
              <w:rPr>
                <w:b/>
                <w:szCs w:val="24"/>
              </w:rPr>
              <w:t>Special tags</w:t>
            </w:r>
          </w:p>
          <w:p w:rsidR="00A653F5" w:rsidRPr="00145F1C" w:rsidRDefault="00A653F5" w:rsidP="00D361D5">
            <w:pPr>
              <w:ind w:left="142"/>
              <w:rPr>
                <w:szCs w:val="24"/>
              </w:rPr>
            </w:pPr>
            <w:r w:rsidRPr="00145F1C">
              <w:rPr>
                <w:szCs w:val="24"/>
              </w:rPr>
              <w:t>(case sensitive)</w:t>
            </w:r>
            <w:bookmarkEnd w:id="59"/>
          </w:p>
        </w:tc>
        <w:tc>
          <w:tcPr>
            <w:tcW w:w="7553" w:type="dxa"/>
            <w:shd w:val="pct15" w:color="auto" w:fill="auto"/>
          </w:tcPr>
          <w:p w:rsidR="00A653F5" w:rsidRPr="00145F1C" w:rsidRDefault="00A653F5" w:rsidP="00D361D5">
            <w:pPr>
              <w:ind w:left="142"/>
              <w:rPr>
                <w:b/>
                <w:szCs w:val="24"/>
              </w:rPr>
            </w:pPr>
            <w:r w:rsidRPr="00145F1C">
              <w:rPr>
                <w:b/>
                <w:szCs w:val="24"/>
              </w:rPr>
              <w:t>Explanation</w:t>
            </w:r>
          </w:p>
        </w:tc>
      </w:tr>
      <w:tr w:rsidR="00A653F5" w:rsidRPr="00C814A9" w:rsidTr="00D361D5">
        <w:trPr>
          <w:cantSplit/>
        </w:trPr>
        <w:tc>
          <w:tcPr>
            <w:tcW w:w="2015" w:type="dxa"/>
          </w:tcPr>
          <w:p w:rsidR="00A653F5" w:rsidRPr="006430B4" w:rsidRDefault="00A653F5" w:rsidP="00D361D5">
            <w:pPr>
              <w:ind w:left="142"/>
              <w:rPr>
                <w:szCs w:val="24"/>
              </w:rPr>
            </w:pPr>
            <w:r w:rsidRPr="006430B4">
              <w:rPr>
                <w:szCs w:val="24"/>
              </w:rPr>
              <w:t>bookmark</w:t>
            </w:r>
          </w:p>
        </w:tc>
        <w:tc>
          <w:tcPr>
            <w:tcW w:w="7553" w:type="dxa"/>
          </w:tcPr>
          <w:p w:rsidR="00A653F5" w:rsidRPr="00922782" w:rsidRDefault="00A653F5" w:rsidP="00D361D5">
            <w:pPr>
              <w:ind w:left="142"/>
              <w:rPr>
                <w:szCs w:val="24"/>
              </w:rPr>
            </w:pPr>
            <w:r w:rsidRPr="00922782">
              <w:rPr>
                <w:szCs w:val="24"/>
              </w:rPr>
              <w:t>Registers the passage into the Jump To menu.</w:t>
            </w:r>
          </w:p>
        </w:tc>
      </w:tr>
      <w:tr w:rsidR="00A653F5" w:rsidRPr="00C814A9" w:rsidTr="00D361D5">
        <w:trPr>
          <w:cantSplit/>
        </w:trPr>
        <w:tc>
          <w:tcPr>
            <w:tcW w:w="2015" w:type="dxa"/>
          </w:tcPr>
          <w:p w:rsidR="00A653F5" w:rsidRPr="00000EE9" w:rsidRDefault="00A653F5" w:rsidP="00212B6F">
            <w:pPr>
              <w:ind w:left="142"/>
              <w:rPr>
                <w:szCs w:val="24"/>
              </w:rPr>
            </w:pPr>
            <w:r w:rsidRPr="00000EE9">
              <w:rPr>
                <w:szCs w:val="24"/>
              </w:rPr>
              <w:t>nobr</w:t>
            </w:r>
          </w:p>
        </w:tc>
        <w:tc>
          <w:tcPr>
            <w:tcW w:w="7553" w:type="dxa"/>
          </w:tcPr>
          <w:p w:rsidR="00A653F5" w:rsidRPr="007629E0" w:rsidRDefault="00A653F5" w:rsidP="00D361D5">
            <w:pPr>
              <w:ind w:left="142"/>
              <w:rPr>
                <w:szCs w:val="24"/>
              </w:rPr>
            </w:pPr>
            <w:r w:rsidRPr="007629E0">
              <w:rPr>
                <w:szCs w:val="24"/>
              </w:rPr>
              <w:t>Causes leading/trailing newlines to be removed and all remaining sequences of newlines to be replaced with single spaces before the passage is rendered. Equivalent to wrapping the entire passage in a &lt;&lt;nobr&gt;&gt; macro. See the Config.passages.nobr setting for a way to apply the same processing to all passages at once.</w:t>
            </w:r>
          </w:p>
        </w:tc>
      </w:tr>
      <w:tr w:rsidR="00A653F5" w:rsidRPr="00C814A9" w:rsidTr="00D361D5">
        <w:trPr>
          <w:cantSplit/>
        </w:trPr>
        <w:tc>
          <w:tcPr>
            <w:tcW w:w="2015" w:type="dxa"/>
          </w:tcPr>
          <w:p w:rsidR="00A653F5" w:rsidRPr="0056240D" w:rsidRDefault="00A653F5" w:rsidP="00212B6F">
            <w:pPr>
              <w:ind w:left="142"/>
              <w:rPr>
                <w:szCs w:val="24"/>
              </w:rPr>
            </w:pPr>
            <w:r w:rsidRPr="0056240D">
              <w:rPr>
                <w:szCs w:val="24"/>
              </w:rPr>
              <w:t>init</w:t>
            </w:r>
          </w:p>
        </w:tc>
        <w:tc>
          <w:tcPr>
            <w:tcW w:w="7553" w:type="dxa"/>
          </w:tcPr>
          <w:p w:rsidR="00A653F5" w:rsidRPr="0056240D" w:rsidRDefault="00A653F5" w:rsidP="00D361D5">
            <w:pPr>
              <w:ind w:left="142"/>
              <w:rPr>
                <w:szCs w:val="24"/>
              </w:rPr>
            </w:pPr>
            <w:r w:rsidRPr="0056240D">
              <w:rPr>
                <w:szCs w:val="24"/>
              </w:rPr>
              <w:t>Registers the passage as an initialization passage. Used for pre-story-start initialization tasks, like variable initialization (happens at the beginning of story initialization). Generates no output.</w:t>
            </w:r>
            <w:r>
              <w:rPr>
                <w:szCs w:val="24"/>
              </w:rPr>
              <w:t xml:space="preserve">  </w:t>
            </w:r>
            <w:r w:rsidRPr="00251237">
              <w:rPr>
                <w:b/>
                <w:color w:val="FF0000"/>
                <w:szCs w:val="24"/>
              </w:rPr>
              <w:t>(Must not be added to the Special Passage StoryInit.)</w:t>
            </w:r>
          </w:p>
        </w:tc>
      </w:tr>
      <w:tr w:rsidR="00A653F5" w:rsidRPr="00C814A9" w:rsidTr="00D361D5">
        <w:trPr>
          <w:cantSplit/>
        </w:trPr>
        <w:tc>
          <w:tcPr>
            <w:tcW w:w="2015" w:type="dxa"/>
          </w:tcPr>
          <w:p w:rsidR="00A653F5" w:rsidRPr="0056240D" w:rsidRDefault="00A653F5" w:rsidP="00212B6F">
            <w:pPr>
              <w:ind w:left="142"/>
              <w:rPr>
                <w:szCs w:val="24"/>
              </w:rPr>
            </w:pPr>
            <w:r w:rsidRPr="0056240D">
              <w:rPr>
                <w:szCs w:val="24"/>
              </w:rPr>
              <w:t>Twine.audio</w:t>
            </w:r>
          </w:p>
        </w:tc>
        <w:tc>
          <w:tcPr>
            <w:tcW w:w="7553" w:type="dxa"/>
          </w:tcPr>
          <w:p w:rsidR="00A653F5" w:rsidRPr="0056240D" w:rsidRDefault="00A653F5" w:rsidP="00D361D5">
            <w:pPr>
              <w:ind w:left="142"/>
              <w:rPr>
                <w:szCs w:val="24"/>
              </w:rPr>
            </w:pPr>
            <w:r w:rsidRPr="0056240D">
              <w:rPr>
                <w:szCs w:val="24"/>
              </w:rPr>
              <w:t>Registers the passage as an audio passage. See Guide: Media Passages for more information.</w:t>
            </w:r>
          </w:p>
        </w:tc>
      </w:tr>
      <w:tr w:rsidR="00A653F5" w:rsidRPr="00C814A9" w:rsidTr="00D361D5">
        <w:trPr>
          <w:cantSplit/>
        </w:trPr>
        <w:tc>
          <w:tcPr>
            <w:tcW w:w="2015" w:type="dxa"/>
          </w:tcPr>
          <w:p w:rsidR="00A653F5" w:rsidRPr="00A84FFC" w:rsidRDefault="00A653F5" w:rsidP="00212B6F">
            <w:pPr>
              <w:ind w:left="142"/>
              <w:rPr>
                <w:szCs w:val="24"/>
              </w:rPr>
            </w:pPr>
            <w:r w:rsidRPr="00A84FFC">
              <w:rPr>
                <w:szCs w:val="24"/>
              </w:rPr>
              <w:t>Twine.image</w:t>
            </w:r>
          </w:p>
        </w:tc>
        <w:tc>
          <w:tcPr>
            <w:tcW w:w="7553" w:type="dxa"/>
          </w:tcPr>
          <w:p w:rsidR="00A653F5" w:rsidRPr="00A84FFC" w:rsidRDefault="00A653F5" w:rsidP="00D361D5">
            <w:pPr>
              <w:ind w:left="142"/>
              <w:rPr>
                <w:szCs w:val="24"/>
              </w:rPr>
            </w:pPr>
            <w:r w:rsidRPr="00A84FFC">
              <w:rPr>
                <w:szCs w:val="24"/>
              </w:rPr>
              <w:t>Registers the passage as an image passage. See Guide: Media Passages for more information.</w:t>
            </w:r>
          </w:p>
        </w:tc>
      </w:tr>
      <w:tr w:rsidR="00A653F5" w:rsidRPr="00C814A9" w:rsidTr="00D361D5">
        <w:trPr>
          <w:cantSplit/>
        </w:trPr>
        <w:tc>
          <w:tcPr>
            <w:tcW w:w="2015" w:type="dxa"/>
          </w:tcPr>
          <w:p w:rsidR="00A653F5" w:rsidRPr="00BA678A" w:rsidRDefault="00A653F5" w:rsidP="00212B6F">
            <w:pPr>
              <w:ind w:left="142"/>
              <w:rPr>
                <w:szCs w:val="24"/>
              </w:rPr>
            </w:pPr>
            <w:r w:rsidRPr="00BA678A">
              <w:rPr>
                <w:szCs w:val="24"/>
              </w:rPr>
              <w:t>Twine.video</w:t>
            </w:r>
          </w:p>
        </w:tc>
        <w:tc>
          <w:tcPr>
            <w:tcW w:w="7553" w:type="dxa"/>
          </w:tcPr>
          <w:p w:rsidR="00A653F5" w:rsidRPr="007F189A" w:rsidRDefault="00A653F5" w:rsidP="00D361D5">
            <w:pPr>
              <w:ind w:left="142"/>
              <w:rPr>
                <w:szCs w:val="24"/>
              </w:rPr>
            </w:pPr>
            <w:r w:rsidRPr="007F189A">
              <w:rPr>
                <w:szCs w:val="24"/>
              </w:rPr>
              <w:t>Registers the passage as a video passage. See Guide: Media Passages for more information.</w:t>
            </w:r>
          </w:p>
        </w:tc>
      </w:tr>
      <w:tr w:rsidR="00A653F5" w:rsidRPr="00C814A9" w:rsidTr="00D361D5">
        <w:trPr>
          <w:cantSplit/>
        </w:trPr>
        <w:tc>
          <w:tcPr>
            <w:tcW w:w="2015" w:type="dxa"/>
          </w:tcPr>
          <w:p w:rsidR="00A653F5" w:rsidRPr="002509F4" w:rsidRDefault="00A653F5" w:rsidP="002509F4">
            <w:pPr>
              <w:ind w:left="142"/>
              <w:rPr>
                <w:szCs w:val="24"/>
              </w:rPr>
            </w:pPr>
            <w:r w:rsidRPr="002509F4">
              <w:rPr>
                <w:szCs w:val="24"/>
              </w:rPr>
              <w:t>Twine.vtt</w:t>
            </w:r>
          </w:p>
        </w:tc>
        <w:tc>
          <w:tcPr>
            <w:tcW w:w="7553" w:type="dxa"/>
          </w:tcPr>
          <w:p w:rsidR="00A653F5" w:rsidRPr="002509F4" w:rsidRDefault="00A653F5" w:rsidP="00D361D5">
            <w:pPr>
              <w:ind w:left="142"/>
              <w:rPr>
                <w:szCs w:val="24"/>
              </w:rPr>
            </w:pPr>
            <w:r w:rsidRPr="002509F4">
              <w:rPr>
                <w:szCs w:val="24"/>
              </w:rPr>
              <w:t>Registers the passage as a VTT passage. See Guide: Media Passages for more information.</w:t>
            </w:r>
          </w:p>
        </w:tc>
      </w:tr>
      <w:tr w:rsidR="00A653F5" w:rsidRPr="00C814A9" w:rsidTr="00D361D5">
        <w:trPr>
          <w:cantSplit/>
        </w:trPr>
        <w:tc>
          <w:tcPr>
            <w:tcW w:w="2015" w:type="dxa"/>
          </w:tcPr>
          <w:p w:rsidR="00A653F5" w:rsidRPr="00B37DE9" w:rsidRDefault="00A653F5" w:rsidP="00212B6F">
            <w:pPr>
              <w:ind w:left="142"/>
              <w:rPr>
                <w:szCs w:val="24"/>
              </w:rPr>
            </w:pPr>
            <w:r w:rsidRPr="00B37DE9">
              <w:rPr>
                <w:szCs w:val="24"/>
              </w:rPr>
              <w:t>widget</w:t>
            </w:r>
          </w:p>
        </w:tc>
        <w:tc>
          <w:tcPr>
            <w:tcW w:w="7553" w:type="dxa"/>
          </w:tcPr>
          <w:p w:rsidR="00A653F5" w:rsidRPr="00B37DE9" w:rsidRDefault="00A653F5" w:rsidP="00D361D5">
            <w:pPr>
              <w:ind w:left="142"/>
              <w:rPr>
                <w:szCs w:val="24"/>
              </w:rPr>
            </w:pPr>
            <w:r w:rsidRPr="00B37DE9">
              <w:rPr>
                <w:szCs w:val="24"/>
              </w:rPr>
              <w:t>Registers the passage as &lt;&lt;widget&gt;&gt; macro definitions, which are loaded during startup.</w:t>
            </w:r>
          </w:p>
        </w:tc>
      </w:tr>
    </w:tbl>
    <w:p w:rsidR="00A653F5" w:rsidRDefault="00A653F5" w:rsidP="007C1054">
      <w:pPr>
        <w:rPr>
          <w:szCs w:val="24"/>
        </w:rPr>
      </w:pPr>
    </w:p>
    <w:p w:rsidR="00A653F5" w:rsidRDefault="00A653F5" w:rsidP="007C1054">
      <w:pPr>
        <w:rPr>
          <w:szCs w:val="24"/>
        </w:rPr>
      </w:pPr>
    </w:p>
    <w:p w:rsidR="00A653F5" w:rsidRPr="0019721B" w:rsidRDefault="00A653F5" w:rsidP="0078164E">
      <w:pPr>
        <w:pStyle w:val="Heading1"/>
        <w:keepNext w:val="0"/>
        <w:spacing w:before="0" w:after="0"/>
        <w:rPr>
          <w:sz w:val="24"/>
          <w:szCs w:val="24"/>
          <w:u w:val="single"/>
        </w:rPr>
      </w:pPr>
      <w:bookmarkStart w:id="60" w:name="_Toc94922624"/>
      <w:bookmarkStart w:id="61" w:name="_Hlk92385417"/>
      <w:r w:rsidRPr="0019721B">
        <w:rPr>
          <w:sz w:val="24"/>
          <w:szCs w:val="24"/>
          <w:u w:val="single"/>
        </w:rPr>
        <w:t xml:space="preserve">Special </w:t>
      </w:r>
      <w:r>
        <w:rPr>
          <w:sz w:val="24"/>
          <w:szCs w:val="24"/>
          <w:u w:val="single"/>
        </w:rPr>
        <w:t>tags</w:t>
      </w:r>
      <w:bookmarkStart w:id="62" w:name="_Hlk92176952"/>
      <w:r>
        <w:rPr>
          <w:sz w:val="24"/>
          <w:szCs w:val="24"/>
          <w:u w:val="single"/>
        </w:rPr>
        <w:t xml:space="preserve"> NOT used any more</w:t>
      </w:r>
      <w:bookmarkEnd w:id="62"/>
      <w:bookmarkEnd w:id="60"/>
    </w:p>
    <w:p w:rsidR="00A653F5" w:rsidRPr="0003677F" w:rsidRDefault="00A653F5" w:rsidP="00BB6577">
      <w:pPr>
        <w:rPr>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015"/>
        <w:gridCol w:w="7553"/>
      </w:tblGrid>
      <w:tr w:rsidR="00A653F5" w:rsidRPr="00C814A9" w:rsidTr="00D361D5">
        <w:tc>
          <w:tcPr>
            <w:tcW w:w="2015" w:type="dxa"/>
            <w:shd w:val="pct15" w:color="auto" w:fill="auto"/>
          </w:tcPr>
          <w:bookmarkEnd w:id="61"/>
          <w:p w:rsidR="00A653F5" w:rsidRPr="00145F1C" w:rsidRDefault="00A653F5" w:rsidP="0069658D">
            <w:pPr>
              <w:ind w:left="142"/>
              <w:rPr>
                <w:b/>
                <w:szCs w:val="24"/>
              </w:rPr>
            </w:pPr>
            <w:r w:rsidRPr="00145F1C">
              <w:rPr>
                <w:b/>
                <w:szCs w:val="24"/>
              </w:rPr>
              <w:t>Special tags</w:t>
            </w:r>
          </w:p>
          <w:p w:rsidR="00A653F5" w:rsidRPr="00145F1C" w:rsidRDefault="00A653F5" w:rsidP="0069658D">
            <w:pPr>
              <w:ind w:left="142"/>
              <w:rPr>
                <w:szCs w:val="24"/>
              </w:rPr>
            </w:pPr>
            <w:r w:rsidRPr="00145F1C">
              <w:rPr>
                <w:szCs w:val="24"/>
              </w:rPr>
              <w:t>(case sensitive)</w:t>
            </w:r>
          </w:p>
        </w:tc>
        <w:tc>
          <w:tcPr>
            <w:tcW w:w="7553" w:type="dxa"/>
            <w:shd w:val="pct15" w:color="auto" w:fill="auto"/>
          </w:tcPr>
          <w:p w:rsidR="00A653F5" w:rsidRPr="00145F1C" w:rsidRDefault="00A653F5" w:rsidP="00D361D5">
            <w:pPr>
              <w:ind w:left="142"/>
              <w:rPr>
                <w:szCs w:val="24"/>
              </w:rPr>
            </w:pPr>
            <w:r w:rsidRPr="00145F1C">
              <w:rPr>
                <w:szCs w:val="24"/>
              </w:rPr>
              <w:t>Explanation</w:t>
            </w:r>
          </w:p>
        </w:tc>
      </w:tr>
      <w:tr w:rsidR="00A653F5" w:rsidRPr="00C814A9" w:rsidTr="00D361D5">
        <w:tc>
          <w:tcPr>
            <w:tcW w:w="2015" w:type="dxa"/>
          </w:tcPr>
          <w:p w:rsidR="00A653F5" w:rsidRPr="00145F1C" w:rsidRDefault="00A653F5" w:rsidP="00AA5A43">
            <w:pPr>
              <w:ind w:left="142"/>
              <w:rPr>
                <w:szCs w:val="24"/>
              </w:rPr>
            </w:pPr>
            <w:r w:rsidRPr="00145F1C">
              <w:rPr>
                <w:szCs w:val="24"/>
              </w:rPr>
              <w:t>Twine.private</w:t>
            </w:r>
          </w:p>
        </w:tc>
        <w:tc>
          <w:tcPr>
            <w:tcW w:w="7553" w:type="dxa"/>
          </w:tcPr>
          <w:p w:rsidR="00A653F5" w:rsidRPr="00145F1C" w:rsidRDefault="00A653F5" w:rsidP="00AA5A43">
            <w:pPr>
              <w:ind w:left="142"/>
              <w:rPr>
                <w:szCs w:val="24"/>
              </w:rPr>
            </w:pPr>
            <w:r w:rsidRPr="00145F1C">
              <w:rPr>
                <w:szCs w:val="24"/>
              </w:rPr>
              <w:t xml:space="preserve">Passages with this tag are </w:t>
            </w:r>
            <w:r w:rsidRPr="00145F1C">
              <w:rPr>
                <w:b/>
                <w:szCs w:val="24"/>
              </w:rPr>
              <w:t>not</w:t>
            </w:r>
            <w:r w:rsidRPr="00145F1C">
              <w:rPr>
                <w:szCs w:val="24"/>
              </w:rPr>
              <w:t xml:space="preserve"> passed to the final HTML file.</w:t>
            </w:r>
            <w:r>
              <w:rPr>
                <w:szCs w:val="24"/>
              </w:rPr>
              <w:t xml:space="preserve">  (This tag works in Tweego.)</w:t>
            </w:r>
          </w:p>
        </w:tc>
      </w:tr>
      <w:tr w:rsidR="00A653F5" w:rsidRPr="00C814A9" w:rsidTr="00D361D5">
        <w:tc>
          <w:tcPr>
            <w:tcW w:w="2015" w:type="dxa"/>
          </w:tcPr>
          <w:p w:rsidR="00A653F5" w:rsidRPr="00145F1C" w:rsidRDefault="00A653F5" w:rsidP="003A477C">
            <w:pPr>
              <w:ind w:left="142"/>
              <w:rPr>
                <w:szCs w:val="24"/>
              </w:rPr>
            </w:pPr>
            <w:r w:rsidRPr="00145F1C">
              <w:rPr>
                <w:szCs w:val="24"/>
              </w:rPr>
              <w:t>annotation</w:t>
            </w:r>
          </w:p>
        </w:tc>
        <w:tc>
          <w:tcPr>
            <w:tcW w:w="7553" w:type="dxa"/>
          </w:tcPr>
          <w:p w:rsidR="00A653F5" w:rsidRPr="00145F1C" w:rsidRDefault="00A653F5" w:rsidP="003A477C">
            <w:pPr>
              <w:ind w:left="142"/>
              <w:rPr>
                <w:szCs w:val="24"/>
              </w:rPr>
            </w:pPr>
            <w:r w:rsidRPr="00145F1C">
              <w:rPr>
                <w:szCs w:val="24"/>
              </w:rPr>
              <w:t xml:space="preserve">Large area display in the story map, and passages with this tag are </w:t>
            </w:r>
            <w:r w:rsidRPr="00145F1C">
              <w:rPr>
                <w:b/>
                <w:szCs w:val="24"/>
              </w:rPr>
              <w:t>not</w:t>
            </w:r>
            <w:r w:rsidRPr="00145F1C">
              <w:rPr>
                <w:szCs w:val="24"/>
              </w:rPr>
              <w:t xml:space="preserve"> passed to the final HTML file.</w:t>
            </w:r>
          </w:p>
        </w:tc>
      </w:tr>
    </w:tbl>
    <w:p w:rsidR="00A653F5" w:rsidRDefault="00A653F5" w:rsidP="0078164E"/>
    <w:p w:rsidR="00A653F5" w:rsidRDefault="00A653F5" w:rsidP="00EC6CFC">
      <w:pPr>
        <w:rPr>
          <w:szCs w:val="24"/>
        </w:rPr>
      </w:pPr>
      <w:bookmarkStart w:id="63" w:name="_Hlk92449376"/>
      <w:r w:rsidRPr="00EC6CFC">
        <w:rPr>
          <w:szCs w:val="24"/>
          <w:highlight w:val="yellow"/>
        </w:rPr>
        <w:t>Passages tagged with Twine.private can be stripped</w:t>
      </w:r>
      <w:bookmarkEnd w:id="63"/>
      <w:r w:rsidRPr="00EC6CFC">
        <w:rPr>
          <w:szCs w:val="24"/>
          <w:highlight w:val="yellow"/>
        </w:rPr>
        <w:t xml:space="preserve"> out of the .html file if the Twine 2 published file is run through Tweego to produce a new .html file – because Tweego recognises the Twine.private t</w:t>
      </w:r>
      <w:r>
        <w:rPr>
          <w:szCs w:val="24"/>
          <w:highlight w:val="yellow"/>
        </w:rPr>
        <w:t xml:space="preserve">ag </w:t>
      </w:r>
      <w:r w:rsidRPr="00EC6CFC">
        <w:rPr>
          <w:szCs w:val="24"/>
          <w:highlight w:val="yellow"/>
        </w:rPr>
        <w:t>in the way it works in Twine 1.  See the instructions near the end of this file.</w:t>
      </w:r>
    </w:p>
    <w:p w:rsidR="00A653F5" w:rsidRDefault="00A653F5" w:rsidP="0078164E"/>
    <w:p w:rsidR="00A653F5" w:rsidRDefault="00A653F5" w:rsidP="0078164E"/>
    <w:p w:rsidR="00A653F5" w:rsidRPr="0019721B" w:rsidRDefault="00A653F5" w:rsidP="00117800">
      <w:pPr>
        <w:pStyle w:val="Heading1"/>
        <w:keepNext w:val="0"/>
        <w:spacing w:before="0" w:after="0"/>
        <w:rPr>
          <w:sz w:val="24"/>
          <w:szCs w:val="24"/>
          <w:u w:val="single"/>
        </w:rPr>
      </w:pPr>
      <w:bookmarkStart w:id="64" w:name="_Toc94922625"/>
      <w:r>
        <w:rPr>
          <w:sz w:val="24"/>
          <w:szCs w:val="24"/>
          <w:u w:val="single"/>
        </w:rPr>
        <w:t>Preventing the passage of ‘private’ information into the final .html file – a work around</w:t>
      </w:r>
      <w:bookmarkEnd w:id="64"/>
    </w:p>
    <w:p w:rsidR="00A653F5" w:rsidRPr="0003677F" w:rsidRDefault="00A653F5" w:rsidP="00117800">
      <w:pPr>
        <w:rPr>
          <w:szCs w:val="24"/>
        </w:rPr>
      </w:pPr>
    </w:p>
    <w:p w:rsidR="00A653F5" w:rsidRDefault="00A653F5" w:rsidP="00117800">
      <w:r>
        <w:t>It should be possible to strip information in passages tagged with Twine.private by passing the Twine 2 published HTML through Tweego, since it supports the `Twine.private` tag.</w:t>
      </w:r>
    </w:p>
    <w:p w:rsidR="00A653F5" w:rsidRDefault="00A653F5" w:rsidP="00117800">
      <w:r>
        <w:t>eg., `tweego -o final.html twine2_published.html</w:t>
      </w:r>
    </w:p>
    <w:p w:rsidR="00A653F5" w:rsidRDefault="00A653F5" w:rsidP="0078164E"/>
    <w:p w:rsidR="00A653F5" w:rsidRDefault="00A653F5" w:rsidP="00E81CFF">
      <w:pPr>
        <w:rPr>
          <w:szCs w:val="24"/>
        </w:rPr>
      </w:pPr>
    </w:p>
    <w:p w:rsidR="00A653F5" w:rsidRPr="0019721B" w:rsidRDefault="00A653F5" w:rsidP="002A3A6B">
      <w:pPr>
        <w:pStyle w:val="Heading1"/>
        <w:keepNext w:val="0"/>
        <w:spacing w:before="0" w:after="0"/>
        <w:rPr>
          <w:sz w:val="24"/>
          <w:szCs w:val="24"/>
          <w:u w:val="single"/>
        </w:rPr>
      </w:pPr>
      <w:bookmarkStart w:id="65" w:name="_Toc92095199"/>
      <w:bookmarkStart w:id="66" w:name="_Toc94922626"/>
      <w:bookmarkStart w:id="67" w:name="_Hlk318858277"/>
      <w:r w:rsidRPr="0019721B">
        <w:rPr>
          <w:sz w:val="24"/>
          <w:szCs w:val="24"/>
          <w:u w:val="single"/>
        </w:rPr>
        <w:t>Formatting text</w:t>
      </w:r>
      <w:bookmarkEnd w:id="65"/>
      <w:r>
        <w:rPr>
          <w:sz w:val="24"/>
          <w:szCs w:val="24"/>
          <w:u w:val="single"/>
        </w:rPr>
        <w:t xml:space="preserve"> / Markup</w:t>
      </w:r>
      <w:bookmarkEnd w:id="66"/>
    </w:p>
    <w:p w:rsidR="00A653F5" w:rsidRDefault="00A653F5" w:rsidP="002A3A6B">
      <w:pPr>
        <w:rPr>
          <w:szCs w:val="24"/>
        </w:rPr>
      </w:pPr>
    </w:p>
    <w:bookmarkStart w:id="68" w:name="_Hlk92578059"/>
    <w:p w:rsidR="00A653F5" w:rsidRPr="007C44C2" w:rsidRDefault="00A653F5" w:rsidP="000442DF">
      <w:pPr>
        <w:rPr>
          <w:szCs w:val="24"/>
        </w:rPr>
      </w:pPr>
      <w:r>
        <w:rPr>
          <w:szCs w:val="24"/>
        </w:rPr>
        <w:fldChar w:fldCharType="begin"/>
      </w:r>
      <w:r>
        <w:rPr>
          <w:szCs w:val="24"/>
        </w:rPr>
        <w:instrText xml:space="preserve"> HYPERLINK "http://www.motoslave.net/sugarcube/2/docs/#markup" </w:instrText>
      </w:r>
      <w:r w:rsidRPr="00233999">
        <w:rPr>
          <w:szCs w:val="24"/>
        </w:rPr>
      </w:r>
      <w:r>
        <w:rPr>
          <w:szCs w:val="24"/>
        </w:rPr>
        <w:fldChar w:fldCharType="separate"/>
      </w:r>
      <w:r w:rsidRPr="007C44C2">
        <w:rPr>
          <w:rStyle w:val="Hyperlink"/>
          <w:szCs w:val="24"/>
        </w:rPr>
        <w:t>http://www.motoslave.net/sugarcube/2/docs/#</w:t>
      </w:r>
      <w:r w:rsidRPr="007C44C2">
        <w:rPr>
          <w:rStyle w:val="Hyperlink"/>
          <w:b/>
          <w:szCs w:val="24"/>
        </w:rPr>
        <w:t>markup</w:t>
      </w:r>
      <w:r>
        <w:rPr>
          <w:szCs w:val="24"/>
        </w:rPr>
        <w:fldChar w:fldCharType="end"/>
      </w:r>
    </w:p>
    <w:bookmarkEnd w:id="68"/>
    <w:p w:rsidR="00A653F5" w:rsidRDefault="00A653F5"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51"/>
        <w:gridCol w:w="6876"/>
      </w:tblGrid>
      <w:tr w:rsidR="00A653F5" w:rsidRPr="0003677F" w:rsidTr="006C0C5D">
        <w:trPr>
          <w:cantSplit/>
        </w:trPr>
        <w:tc>
          <w:tcPr>
            <w:tcW w:w="9427" w:type="dxa"/>
            <w:gridSpan w:val="2"/>
            <w:shd w:val="pct15" w:color="auto" w:fill="auto"/>
          </w:tcPr>
          <w:p w:rsidR="00A653F5" w:rsidRPr="00A028C9" w:rsidRDefault="00A653F5" w:rsidP="006C0C5D">
            <w:pPr>
              <w:keepNext/>
              <w:ind w:left="142"/>
              <w:outlineLvl w:val="1"/>
              <w:rPr>
                <w:b/>
                <w:szCs w:val="24"/>
              </w:rPr>
            </w:pPr>
            <w:bookmarkStart w:id="69" w:name="_Toc94922627"/>
            <w:r w:rsidRPr="009E29D4">
              <w:rPr>
                <w:b/>
                <w:szCs w:val="24"/>
                <w:highlight w:val="yellow"/>
              </w:rPr>
              <w:t>Links</w:t>
            </w:r>
            <w:bookmarkEnd w:id="69"/>
          </w:p>
        </w:tc>
      </w:tr>
      <w:tr w:rsidR="00A653F5" w:rsidRPr="0003677F" w:rsidTr="006C0C5D">
        <w:trPr>
          <w:cantSplit/>
        </w:trPr>
        <w:tc>
          <w:tcPr>
            <w:tcW w:w="2551" w:type="dxa"/>
            <w:shd w:val="pct15" w:color="auto" w:fill="auto"/>
          </w:tcPr>
          <w:p w:rsidR="00A653F5" w:rsidRPr="0003462F" w:rsidRDefault="00A653F5" w:rsidP="006C0C5D">
            <w:pPr>
              <w:keepNext/>
              <w:ind w:left="142"/>
              <w:rPr>
                <w:b/>
                <w:szCs w:val="24"/>
              </w:rPr>
            </w:pPr>
            <w:r>
              <w:rPr>
                <w:b/>
                <w:szCs w:val="24"/>
              </w:rPr>
              <w:t>Ma</w:t>
            </w:r>
            <w:r w:rsidRPr="0003462F">
              <w:rPr>
                <w:b/>
                <w:szCs w:val="24"/>
              </w:rPr>
              <w:t>rkup</w:t>
            </w:r>
          </w:p>
        </w:tc>
        <w:tc>
          <w:tcPr>
            <w:tcW w:w="6876" w:type="dxa"/>
            <w:shd w:val="pct15" w:color="auto" w:fill="auto"/>
          </w:tcPr>
          <w:p w:rsidR="00A653F5" w:rsidRPr="0003462F" w:rsidRDefault="00A653F5" w:rsidP="006C0C5D">
            <w:pPr>
              <w:keepNext/>
              <w:ind w:left="142"/>
              <w:rPr>
                <w:b/>
                <w:szCs w:val="24"/>
              </w:rPr>
            </w:pPr>
            <w:r w:rsidRPr="0003462F">
              <w:rPr>
                <w:b/>
                <w:szCs w:val="24"/>
              </w:rPr>
              <w:t>Output</w:t>
            </w:r>
          </w:p>
        </w:tc>
      </w:tr>
      <w:tr w:rsidR="00A653F5" w:rsidRPr="0003677F" w:rsidTr="006C0C5D">
        <w:trPr>
          <w:cantSplit/>
        </w:trPr>
        <w:tc>
          <w:tcPr>
            <w:tcW w:w="9427" w:type="dxa"/>
            <w:gridSpan w:val="2"/>
            <w:vAlign w:val="center"/>
          </w:tcPr>
          <w:p w:rsidR="00A653F5"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7927A3">
              <w:rPr>
                <w:color w:val="111111"/>
                <w:szCs w:val="24"/>
                <w:lang w:eastAsia="en-AU"/>
              </w:rPr>
              <w:t xml:space="preserve">SugarCube's link markup consists of a required </w:t>
            </w:r>
            <w:r w:rsidRPr="008E06F8">
              <w:rPr>
                <w:b/>
                <w:color w:val="111111"/>
                <w:szCs w:val="24"/>
                <w:lang w:eastAsia="en-AU"/>
              </w:rPr>
              <w:t>Link</w:t>
            </w:r>
            <w:r w:rsidRPr="007927A3">
              <w:rPr>
                <w:color w:val="111111"/>
                <w:szCs w:val="24"/>
                <w:lang w:eastAsia="en-AU"/>
              </w:rPr>
              <w:t xml:space="preserve"> component and optional </w:t>
            </w:r>
            <w:r w:rsidRPr="008E06F8">
              <w:rPr>
                <w:b/>
                <w:color w:val="111111"/>
                <w:szCs w:val="24"/>
                <w:lang w:eastAsia="en-AU"/>
              </w:rPr>
              <w:t>Text</w:t>
            </w:r>
            <w:r w:rsidRPr="007927A3">
              <w:rPr>
                <w:color w:val="111111"/>
                <w:szCs w:val="24"/>
                <w:lang w:eastAsia="en-AU"/>
              </w:rPr>
              <w:t xml:space="preserve"> and </w:t>
            </w:r>
            <w:r w:rsidRPr="008E06F8">
              <w:rPr>
                <w:b/>
                <w:color w:val="111111"/>
                <w:szCs w:val="24"/>
                <w:lang w:eastAsia="en-AU"/>
              </w:rPr>
              <w:t>Setter</w:t>
            </w:r>
            <w:r w:rsidRPr="007927A3">
              <w:rPr>
                <w:color w:val="111111"/>
                <w:szCs w:val="24"/>
                <w:lang w:eastAsia="en-AU"/>
              </w:rPr>
              <w:t xml:space="preserve"> components. The Link and Text components may be either plain text or any valid TwineScript expression, which will be evaluated early—i.e., when the link is initially processed. The Setter component, which only works with passage links, must be a valid TwineScript expression, of the &lt;&lt;set&gt;&gt; macro variety, which will be evaluated late—i.e., when the link is clicked on.</w:t>
            </w:r>
          </w:p>
          <w:p w:rsidR="00A653F5" w:rsidRPr="007927A3"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p>
          <w:p w:rsidR="00A653F5" w:rsidRPr="00906D2B"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906D2B">
              <w:rPr>
                <w:color w:val="111111"/>
                <w:szCs w:val="24"/>
                <w:lang w:eastAsia="en-AU"/>
              </w:rPr>
              <w:t>For the following examples assume: $go is "Grocery" and $show is "Go buy milk"</w:t>
            </w:r>
          </w:p>
        </w:tc>
      </w:tr>
      <w:tr w:rsidR="00A653F5" w:rsidRPr="0003677F" w:rsidTr="006C0C5D">
        <w:trPr>
          <w:cantSplit/>
        </w:trPr>
        <w:tc>
          <w:tcPr>
            <w:tcW w:w="2551" w:type="dxa"/>
            <w:vAlign w:val="center"/>
          </w:tcPr>
          <w:p w:rsidR="00A653F5" w:rsidRPr="004F1A84"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w:t>
            </w:r>
          </w:p>
        </w:tc>
        <w:tc>
          <w:tcPr>
            <w:tcW w:w="6876" w:type="dxa"/>
            <w:vAlign w:val="center"/>
          </w:tcPr>
          <w:p w:rsidR="00A653F5" w:rsidRPr="004F1A84"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w:t>
            </w:r>
          </w:p>
          <w:p w:rsidR="00A653F5" w:rsidRPr="004F1A84"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w:t>
            </w:r>
          </w:p>
        </w:tc>
      </w:tr>
      <w:tr w:rsidR="00A653F5" w:rsidRPr="0003677F" w:rsidTr="006C0C5D">
        <w:trPr>
          <w:cantSplit/>
        </w:trPr>
        <w:tc>
          <w:tcPr>
            <w:tcW w:w="2551" w:type="dxa"/>
            <w:vAlign w:val="center"/>
          </w:tcPr>
          <w:p w:rsidR="00A653F5" w:rsidRPr="004F1A84"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w:t>
            </w:r>
          </w:p>
        </w:tc>
        <w:tc>
          <w:tcPr>
            <w:tcW w:w="6876" w:type="dxa"/>
            <w:vAlign w:val="center"/>
          </w:tcPr>
          <w:p w:rsidR="00A653F5" w:rsidRPr="004F1A84"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w:t>
            </w:r>
          </w:p>
          <w:p w:rsidR="00A653F5" w:rsidRPr="004F1A84"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w:t>
            </w:r>
          </w:p>
        </w:tc>
      </w:tr>
      <w:tr w:rsidR="00A653F5" w:rsidRPr="0003677F" w:rsidTr="006C0C5D">
        <w:trPr>
          <w:cantSplit/>
        </w:trPr>
        <w:tc>
          <w:tcPr>
            <w:tcW w:w="2551" w:type="dxa"/>
            <w:vAlign w:val="center"/>
          </w:tcPr>
          <w:p w:rsidR="00A653F5" w:rsidRPr="004F1A84"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[[Link][Setter]]</w:t>
            </w:r>
          </w:p>
        </w:tc>
        <w:tc>
          <w:tcPr>
            <w:tcW w:w="6876" w:type="dxa"/>
            <w:vAlign w:val="center"/>
          </w:tcPr>
          <w:p w:rsidR="00A653F5" w:rsidRPr="004F1A84"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[[Grocery][$bought to "milk"]]</w:t>
            </w:r>
          </w:p>
          <w:p w:rsidR="00A653F5" w:rsidRPr="004F1A84"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[[$go][$bought to "milk"]]</w:t>
            </w:r>
          </w:p>
        </w:tc>
      </w:tr>
      <w:tr w:rsidR="00A653F5" w:rsidRPr="0003677F" w:rsidTr="006C0C5D">
        <w:trPr>
          <w:cantSplit/>
        </w:trPr>
        <w:tc>
          <w:tcPr>
            <w:tcW w:w="2551" w:type="dxa"/>
            <w:vAlign w:val="center"/>
          </w:tcPr>
          <w:p w:rsidR="00A653F5" w:rsidRPr="004F1A84"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[[Text|Link][Setter]]</w:t>
            </w:r>
          </w:p>
        </w:tc>
        <w:tc>
          <w:tcPr>
            <w:tcW w:w="6876" w:type="dxa"/>
            <w:vAlign w:val="center"/>
          </w:tcPr>
          <w:p w:rsidR="00A653F5" w:rsidRPr="004F1A84"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[[Go buy milk|Grocery][$bought to "milk"]]</w:t>
            </w:r>
          </w:p>
          <w:p w:rsidR="00A653F5" w:rsidRPr="004F1A84" w:rsidRDefault="00A653F5" w:rsidP="006C0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4F1A84">
              <w:rPr>
                <w:color w:val="111111"/>
                <w:szCs w:val="24"/>
                <w:lang w:eastAsia="en-AU"/>
              </w:rPr>
              <w:t>[[$show|$go][$bought to "milk"]]</w:t>
            </w:r>
          </w:p>
        </w:tc>
      </w:tr>
    </w:tbl>
    <w:p w:rsidR="00A653F5" w:rsidRDefault="00A653F5" w:rsidP="007C44C2"/>
    <w:p w:rsidR="00A653F5" w:rsidRDefault="00A653F5" w:rsidP="007C44C2"/>
    <w:p w:rsidR="00A653F5" w:rsidRDefault="00A653F5" w:rsidP="007C44C2">
      <w:r>
        <w:t>See &lt;&lt;link&gt;&gt; macros in the section on macros  ie.  “</w:t>
      </w:r>
      <w:r w:rsidRPr="00185C17">
        <w:t>Inbuilt Twine 2 + SugarCane MACROS</w:t>
      </w:r>
      <w:r>
        <w:t>”.</w:t>
      </w:r>
    </w:p>
    <w:p w:rsidR="00A653F5" w:rsidRDefault="00A653F5" w:rsidP="007C44C2"/>
    <w:p w:rsidR="00A653F5" w:rsidRDefault="00A653F5" w:rsidP="007D62B8">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17"/>
        <w:gridCol w:w="8010"/>
      </w:tblGrid>
      <w:tr w:rsidR="00A653F5" w:rsidRPr="0003677F" w:rsidTr="00AA511F">
        <w:trPr>
          <w:cantSplit/>
        </w:trPr>
        <w:tc>
          <w:tcPr>
            <w:tcW w:w="9427" w:type="dxa"/>
            <w:gridSpan w:val="2"/>
            <w:shd w:val="pct15" w:color="auto" w:fill="auto"/>
          </w:tcPr>
          <w:p w:rsidR="00A653F5" w:rsidRPr="00145F1C" w:rsidRDefault="00A653F5" w:rsidP="00377DEA">
            <w:pPr>
              <w:keepNext/>
              <w:ind w:left="142"/>
              <w:outlineLvl w:val="1"/>
              <w:rPr>
                <w:b/>
                <w:szCs w:val="24"/>
              </w:rPr>
            </w:pPr>
            <w:bookmarkStart w:id="70" w:name="_Toc94922628"/>
            <w:r w:rsidRPr="008648B8">
              <w:rPr>
                <w:b/>
                <w:szCs w:val="24"/>
                <w:highlight w:val="yellow"/>
              </w:rPr>
              <w:t>Heading format</w:t>
            </w:r>
            <w:bookmarkEnd w:id="70"/>
          </w:p>
        </w:tc>
      </w:tr>
      <w:tr w:rsidR="00A653F5" w:rsidRPr="0003677F" w:rsidTr="00AA511F">
        <w:trPr>
          <w:cantSplit/>
        </w:trPr>
        <w:tc>
          <w:tcPr>
            <w:tcW w:w="1417" w:type="dxa"/>
            <w:shd w:val="pct15" w:color="auto" w:fill="auto"/>
          </w:tcPr>
          <w:p w:rsidR="00A653F5" w:rsidRPr="0003462F" w:rsidRDefault="00A653F5" w:rsidP="00AA511F">
            <w:pPr>
              <w:keepNext/>
              <w:ind w:left="142"/>
              <w:rPr>
                <w:b/>
                <w:szCs w:val="24"/>
              </w:rPr>
            </w:pPr>
            <w:r w:rsidRPr="0003462F">
              <w:rPr>
                <w:b/>
                <w:szCs w:val="24"/>
              </w:rPr>
              <w:t>Markup</w:t>
            </w:r>
          </w:p>
        </w:tc>
        <w:tc>
          <w:tcPr>
            <w:tcW w:w="8010" w:type="dxa"/>
            <w:shd w:val="pct15" w:color="auto" w:fill="auto"/>
          </w:tcPr>
          <w:p w:rsidR="00A653F5" w:rsidRPr="0003462F" w:rsidRDefault="00A653F5" w:rsidP="00AA511F">
            <w:pPr>
              <w:keepNext/>
              <w:ind w:left="142"/>
              <w:rPr>
                <w:b/>
                <w:szCs w:val="24"/>
              </w:rPr>
            </w:pPr>
            <w:r w:rsidRPr="0003462F">
              <w:rPr>
                <w:b/>
                <w:szCs w:val="24"/>
              </w:rPr>
              <w:t>Output</w:t>
            </w:r>
          </w:p>
        </w:tc>
      </w:tr>
      <w:tr w:rsidR="00A653F5" w:rsidRPr="0003677F" w:rsidTr="00AA511F">
        <w:trPr>
          <w:cantSplit/>
        </w:trPr>
        <w:tc>
          <w:tcPr>
            <w:tcW w:w="1417" w:type="dxa"/>
          </w:tcPr>
          <w:p w:rsidR="00A653F5" w:rsidRPr="00145F1C" w:rsidRDefault="00A653F5" w:rsidP="00AA511F">
            <w:pPr>
              <w:ind w:left="142"/>
              <w:rPr>
                <w:szCs w:val="24"/>
              </w:rPr>
            </w:pPr>
            <w:bookmarkStart w:id="71" w:name="_Hlk92223094"/>
            <w:r>
              <w:rPr>
                <w:szCs w:val="24"/>
              </w:rPr>
              <w:t>!</w:t>
            </w:r>
            <w:bookmarkEnd w:id="71"/>
          </w:p>
        </w:tc>
        <w:tc>
          <w:tcPr>
            <w:tcW w:w="8010" w:type="dxa"/>
          </w:tcPr>
          <w:p w:rsidR="00A653F5" w:rsidRPr="00013E4D" w:rsidRDefault="00A653F5" w:rsidP="00AA511F">
            <w:pPr>
              <w:ind w:left="142"/>
              <w:rPr>
                <w:b/>
                <w:szCs w:val="24"/>
              </w:rPr>
            </w:pPr>
            <w:r w:rsidRPr="00013E4D">
              <w:rPr>
                <w:b/>
                <w:sz w:val="40"/>
                <w:szCs w:val="40"/>
              </w:rPr>
              <w:t>Level 1 Heading</w:t>
            </w:r>
          </w:p>
        </w:tc>
      </w:tr>
      <w:tr w:rsidR="00A653F5" w:rsidRPr="0003677F" w:rsidTr="00AA511F">
        <w:trPr>
          <w:cantSplit/>
        </w:trPr>
        <w:tc>
          <w:tcPr>
            <w:tcW w:w="1417" w:type="dxa"/>
          </w:tcPr>
          <w:p w:rsidR="00A653F5" w:rsidRPr="00145F1C" w:rsidRDefault="00A653F5" w:rsidP="00AA511F">
            <w:pPr>
              <w:ind w:left="142"/>
              <w:rPr>
                <w:szCs w:val="24"/>
              </w:rPr>
            </w:pPr>
            <w:r>
              <w:rPr>
                <w:szCs w:val="24"/>
              </w:rPr>
              <w:t>!!</w:t>
            </w:r>
          </w:p>
        </w:tc>
        <w:tc>
          <w:tcPr>
            <w:tcW w:w="8010" w:type="dxa"/>
          </w:tcPr>
          <w:p w:rsidR="00A653F5" w:rsidRPr="00946984" w:rsidRDefault="00A653F5" w:rsidP="00AA511F">
            <w:pPr>
              <w:ind w:left="142"/>
              <w:rPr>
                <w:b/>
                <w:szCs w:val="24"/>
              </w:rPr>
            </w:pPr>
            <w:r w:rsidRPr="00946984">
              <w:rPr>
                <w:b/>
                <w:color w:val="111111"/>
                <w:sz w:val="36"/>
                <w:szCs w:val="36"/>
              </w:rPr>
              <w:t>Level 2 Heading</w:t>
            </w:r>
          </w:p>
        </w:tc>
      </w:tr>
      <w:tr w:rsidR="00A653F5" w:rsidRPr="0003677F" w:rsidTr="00AA511F">
        <w:trPr>
          <w:cantSplit/>
        </w:trPr>
        <w:tc>
          <w:tcPr>
            <w:tcW w:w="1417" w:type="dxa"/>
          </w:tcPr>
          <w:p w:rsidR="00A653F5" w:rsidRPr="00A32724" w:rsidRDefault="00A653F5" w:rsidP="00AA511F">
            <w:pPr>
              <w:ind w:left="142"/>
              <w:rPr>
                <w:szCs w:val="24"/>
              </w:rPr>
            </w:pPr>
            <w:r>
              <w:rPr>
                <w:szCs w:val="24"/>
              </w:rPr>
              <w:t>!!!</w:t>
            </w:r>
          </w:p>
        </w:tc>
        <w:tc>
          <w:tcPr>
            <w:tcW w:w="8010" w:type="dxa"/>
          </w:tcPr>
          <w:p w:rsidR="00A653F5" w:rsidRPr="00D759E7" w:rsidRDefault="00A653F5" w:rsidP="00AA511F">
            <w:pPr>
              <w:ind w:left="142"/>
              <w:rPr>
                <w:b/>
                <w:szCs w:val="24"/>
              </w:rPr>
            </w:pPr>
            <w:r w:rsidRPr="00D759E7">
              <w:rPr>
                <w:b/>
                <w:color w:val="111111"/>
                <w:sz w:val="32"/>
                <w:szCs w:val="32"/>
              </w:rPr>
              <w:t>Level 3 Heading</w:t>
            </w:r>
          </w:p>
        </w:tc>
      </w:tr>
      <w:tr w:rsidR="00A653F5" w:rsidRPr="0003677F" w:rsidTr="00AA511F">
        <w:trPr>
          <w:cantSplit/>
        </w:trPr>
        <w:tc>
          <w:tcPr>
            <w:tcW w:w="1417" w:type="dxa"/>
          </w:tcPr>
          <w:p w:rsidR="00A653F5" w:rsidRPr="00A32724" w:rsidRDefault="00A653F5" w:rsidP="00AA511F">
            <w:pPr>
              <w:ind w:left="142"/>
              <w:rPr>
                <w:szCs w:val="24"/>
              </w:rPr>
            </w:pPr>
            <w:r>
              <w:rPr>
                <w:szCs w:val="24"/>
              </w:rPr>
              <w:t>!!!!</w:t>
            </w:r>
          </w:p>
        </w:tc>
        <w:tc>
          <w:tcPr>
            <w:tcW w:w="8010" w:type="dxa"/>
          </w:tcPr>
          <w:p w:rsidR="00A653F5" w:rsidRPr="00D759E7" w:rsidRDefault="00A653F5" w:rsidP="00AA511F">
            <w:pPr>
              <w:ind w:left="142"/>
              <w:rPr>
                <w:b/>
                <w:szCs w:val="24"/>
              </w:rPr>
            </w:pPr>
            <w:r w:rsidRPr="00D759E7">
              <w:rPr>
                <w:b/>
                <w:color w:val="111111"/>
                <w:sz w:val="28"/>
                <w:szCs w:val="28"/>
              </w:rPr>
              <w:t>Level 4 Heading</w:t>
            </w:r>
          </w:p>
        </w:tc>
      </w:tr>
      <w:tr w:rsidR="00A653F5" w:rsidRPr="0003677F" w:rsidTr="00AA511F">
        <w:trPr>
          <w:cantSplit/>
        </w:trPr>
        <w:tc>
          <w:tcPr>
            <w:tcW w:w="1417" w:type="dxa"/>
          </w:tcPr>
          <w:p w:rsidR="00A653F5" w:rsidRPr="00A32724" w:rsidRDefault="00A653F5" w:rsidP="00AA511F">
            <w:pPr>
              <w:ind w:left="142"/>
              <w:rPr>
                <w:szCs w:val="24"/>
              </w:rPr>
            </w:pPr>
            <w:r>
              <w:rPr>
                <w:szCs w:val="24"/>
              </w:rPr>
              <w:t>!!!!!</w:t>
            </w:r>
          </w:p>
        </w:tc>
        <w:tc>
          <w:tcPr>
            <w:tcW w:w="8010" w:type="dxa"/>
          </w:tcPr>
          <w:p w:rsidR="00A653F5" w:rsidRPr="00D759E7" w:rsidRDefault="00A653F5" w:rsidP="00AA511F">
            <w:pPr>
              <w:ind w:left="142"/>
              <w:rPr>
                <w:b/>
                <w:szCs w:val="24"/>
              </w:rPr>
            </w:pPr>
            <w:r w:rsidRPr="00D759E7">
              <w:rPr>
                <w:b/>
                <w:color w:val="111111"/>
                <w:szCs w:val="24"/>
              </w:rPr>
              <w:t>Level 5 Heading</w:t>
            </w:r>
          </w:p>
        </w:tc>
      </w:tr>
      <w:tr w:rsidR="00A653F5" w:rsidRPr="0003677F" w:rsidTr="00AA511F">
        <w:trPr>
          <w:cantSplit/>
        </w:trPr>
        <w:tc>
          <w:tcPr>
            <w:tcW w:w="1417" w:type="dxa"/>
          </w:tcPr>
          <w:p w:rsidR="00A653F5" w:rsidRPr="00A32724" w:rsidRDefault="00A653F5" w:rsidP="00AA511F">
            <w:pPr>
              <w:ind w:left="142"/>
              <w:rPr>
                <w:szCs w:val="24"/>
              </w:rPr>
            </w:pPr>
            <w:r>
              <w:rPr>
                <w:szCs w:val="24"/>
              </w:rPr>
              <w:t>!!!!!!</w:t>
            </w:r>
          </w:p>
        </w:tc>
        <w:tc>
          <w:tcPr>
            <w:tcW w:w="8010" w:type="dxa"/>
          </w:tcPr>
          <w:p w:rsidR="00A653F5" w:rsidRPr="00D759E7" w:rsidRDefault="00A653F5" w:rsidP="00AA511F">
            <w:pPr>
              <w:ind w:left="142"/>
              <w:rPr>
                <w:b/>
                <w:szCs w:val="24"/>
              </w:rPr>
            </w:pPr>
            <w:r w:rsidRPr="00D759E7">
              <w:rPr>
                <w:b/>
                <w:color w:val="111111"/>
                <w:sz w:val="20"/>
              </w:rPr>
              <w:t>Level 6 Heading</w:t>
            </w:r>
          </w:p>
        </w:tc>
      </w:tr>
    </w:tbl>
    <w:p w:rsidR="00A653F5" w:rsidRDefault="00A653F5" w:rsidP="007D62B8">
      <w:pPr>
        <w:rPr>
          <w:szCs w:val="24"/>
        </w:rPr>
      </w:pPr>
    </w:p>
    <w:p w:rsidR="00A653F5" w:rsidRPr="0003677F" w:rsidRDefault="00A653F5" w:rsidP="000442DF">
      <w:pPr>
        <w:rPr>
          <w:szCs w:val="24"/>
        </w:rPr>
      </w:pPr>
    </w:p>
    <w:tbl>
      <w:tblPr>
        <w:tblW w:w="942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2693"/>
        <w:gridCol w:w="2835"/>
        <w:gridCol w:w="2056"/>
      </w:tblGrid>
      <w:tr w:rsidR="00A653F5" w:rsidRPr="0003677F" w:rsidTr="006C0896">
        <w:trPr>
          <w:cantSplit/>
        </w:trPr>
        <w:tc>
          <w:tcPr>
            <w:tcW w:w="9427" w:type="dxa"/>
            <w:gridSpan w:val="4"/>
            <w:shd w:val="pct15" w:color="auto" w:fill="auto"/>
          </w:tcPr>
          <w:p w:rsidR="00A653F5" w:rsidRPr="008E0952" w:rsidRDefault="00A653F5" w:rsidP="0025536E">
            <w:pPr>
              <w:keepNext/>
              <w:ind w:left="142"/>
              <w:outlineLvl w:val="1"/>
              <w:rPr>
                <w:b/>
                <w:szCs w:val="24"/>
              </w:rPr>
            </w:pPr>
            <w:bookmarkStart w:id="72" w:name="_Toc94922629"/>
            <w:bookmarkStart w:id="73" w:name="_Hlk92226436"/>
            <w:bookmarkStart w:id="74" w:name="_Hlk92222938"/>
            <w:bookmarkEnd w:id="67"/>
            <w:r w:rsidRPr="008648B8">
              <w:rPr>
                <w:b/>
                <w:szCs w:val="24"/>
                <w:highlight w:val="yellow"/>
              </w:rPr>
              <w:t>Basic formatting</w:t>
            </w:r>
            <w:r>
              <w:rPr>
                <w:b/>
                <w:szCs w:val="24"/>
              </w:rPr>
              <w:t xml:space="preserve">  </w:t>
            </w:r>
            <w:hyperlink r:id="rId43" w:anchor="markup-style" w:history="1">
              <w:r w:rsidRPr="008E0952">
                <w:rPr>
                  <w:rStyle w:val="Hyperlink"/>
                  <w:szCs w:val="24"/>
                </w:rPr>
                <w:t>https://www.motoslave.net/sugarcube/2/docs/#</w:t>
              </w:r>
              <w:r w:rsidRPr="008E0952">
                <w:rPr>
                  <w:rStyle w:val="Hyperlink"/>
                  <w:b/>
                  <w:szCs w:val="24"/>
                </w:rPr>
                <w:t>markup-style</w:t>
              </w:r>
              <w:bookmarkEnd w:id="72"/>
            </w:hyperlink>
          </w:p>
        </w:tc>
      </w:tr>
      <w:tr w:rsidR="00A653F5" w:rsidRPr="0003677F" w:rsidTr="00675FDA">
        <w:trPr>
          <w:cantSplit/>
        </w:trPr>
        <w:tc>
          <w:tcPr>
            <w:tcW w:w="1843" w:type="dxa"/>
            <w:shd w:val="pct15" w:color="auto" w:fill="auto"/>
          </w:tcPr>
          <w:p w:rsidR="00A653F5" w:rsidRPr="0003462F" w:rsidRDefault="00A653F5" w:rsidP="004B5602">
            <w:pPr>
              <w:keepNext/>
              <w:ind w:left="142"/>
              <w:rPr>
                <w:b/>
                <w:szCs w:val="24"/>
              </w:rPr>
            </w:pPr>
            <w:r w:rsidRPr="0003462F">
              <w:rPr>
                <w:b/>
                <w:szCs w:val="24"/>
              </w:rPr>
              <w:t>Type</w:t>
            </w:r>
          </w:p>
        </w:tc>
        <w:tc>
          <w:tcPr>
            <w:tcW w:w="2693" w:type="dxa"/>
            <w:shd w:val="pct15" w:color="auto" w:fill="auto"/>
          </w:tcPr>
          <w:p w:rsidR="00A653F5" w:rsidRPr="0003462F" w:rsidRDefault="00A653F5" w:rsidP="004B5602">
            <w:pPr>
              <w:keepNext/>
              <w:ind w:left="142"/>
              <w:rPr>
                <w:b/>
                <w:szCs w:val="24"/>
              </w:rPr>
            </w:pPr>
            <w:r w:rsidRPr="0003462F">
              <w:rPr>
                <w:b/>
                <w:szCs w:val="24"/>
              </w:rPr>
              <w:t>Markup</w:t>
            </w:r>
          </w:p>
        </w:tc>
        <w:tc>
          <w:tcPr>
            <w:tcW w:w="2835" w:type="dxa"/>
            <w:shd w:val="pct15" w:color="auto" w:fill="auto"/>
          </w:tcPr>
          <w:p w:rsidR="00A653F5" w:rsidRPr="0003462F" w:rsidRDefault="00A653F5" w:rsidP="004B5602">
            <w:pPr>
              <w:keepNext/>
              <w:rPr>
                <w:b/>
                <w:szCs w:val="24"/>
              </w:rPr>
            </w:pPr>
            <w:r w:rsidRPr="0003462F">
              <w:rPr>
                <w:b/>
                <w:szCs w:val="24"/>
              </w:rPr>
              <w:t>Rendered as html</w:t>
            </w:r>
          </w:p>
        </w:tc>
        <w:tc>
          <w:tcPr>
            <w:tcW w:w="2056" w:type="dxa"/>
            <w:shd w:val="pct15" w:color="auto" w:fill="auto"/>
          </w:tcPr>
          <w:p w:rsidR="00A653F5" w:rsidRPr="0003462F" w:rsidRDefault="00A653F5" w:rsidP="004B5602">
            <w:pPr>
              <w:keepNext/>
              <w:ind w:left="142"/>
              <w:rPr>
                <w:b/>
                <w:szCs w:val="24"/>
              </w:rPr>
            </w:pPr>
            <w:r w:rsidRPr="0003462F">
              <w:rPr>
                <w:b/>
                <w:szCs w:val="24"/>
              </w:rPr>
              <w:t>Output</w:t>
            </w:r>
          </w:p>
        </w:tc>
      </w:tr>
      <w:tr w:rsidR="00A653F5" w:rsidRPr="0003677F" w:rsidTr="009566EE">
        <w:trPr>
          <w:cantSplit/>
        </w:trPr>
        <w:tc>
          <w:tcPr>
            <w:tcW w:w="1843" w:type="dxa"/>
          </w:tcPr>
          <w:p w:rsidR="00A653F5" w:rsidRPr="00145F1C" w:rsidRDefault="00A653F5" w:rsidP="00BA38DD">
            <w:pPr>
              <w:ind w:left="142"/>
              <w:rPr>
                <w:b/>
                <w:szCs w:val="24"/>
              </w:rPr>
            </w:pPr>
            <w:bookmarkStart w:id="75" w:name="_Hlk92222223"/>
            <w:r w:rsidRPr="00145F1C">
              <w:rPr>
                <w:b/>
                <w:szCs w:val="24"/>
              </w:rPr>
              <w:t>Bold</w:t>
            </w:r>
          </w:p>
        </w:tc>
        <w:tc>
          <w:tcPr>
            <w:tcW w:w="2693" w:type="dxa"/>
          </w:tcPr>
          <w:p w:rsidR="00A653F5" w:rsidRDefault="00A653F5" w:rsidP="00BA38DD">
            <w:pPr>
              <w:ind w:left="142"/>
              <w:rPr>
                <w:szCs w:val="24"/>
              </w:rPr>
            </w:pPr>
            <w:bookmarkStart w:id="76" w:name="_Hlk318968032"/>
            <w:bookmarkStart w:id="77" w:name="_Hlk318968058"/>
            <w:bookmarkStart w:id="78" w:name="_Hlk318857934"/>
            <w:r w:rsidRPr="00145F1C">
              <w:rPr>
                <w:spacing w:val="40"/>
                <w:szCs w:val="24"/>
              </w:rPr>
              <w:t>''</w:t>
            </w:r>
            <w:bookmarkStart w:id="79" w:name="_Hlk330552074"/>
            <w:bookmarkEnd w:id="76"/>
            <w:r w:rsidRPr="00145F1C">
              <w:rPr>
                <w:szCs w:val="24"/>
              </w:rPr>
              <w:t>sample text</w:t>
            </w:r>
            <w:bookmarkEnd w:id="79"/>
            <w:r w:rsidRPr="00145F1C">
              <w:rPr>
                <w:spacing w:val="40"/>
                <w:szCs w:val="24"/>
              </w:rPr>
              <w:t>''</w:t>
            </w:r>
            <w:bookmarkEnd w:id="77"/>
          </w:p>
          <w:p w:rsidR="00A653F5" w:rsidRPr="00145F1C" w:rsidRDefault="00A653F5" w:rsidP="00BA38DD">
            <w:pPr>
              <w:ind w:left="142"/>
              <w:rPr>
                <w:szCs w:val="24"/>
              </w:rPr>
            </w:pPr>
            <w:r w:rsidRPr="00145F1C">
              <w:rPr>
                <w:szCs w:val="24"/>
              </w:rPr>
              <w:t>(ie. two single quotation marks at each end)</w:t>
            </w:r>
            <w:bookmarkEnd w:id="78"/>
          </w:p>
        </w:tc>
        <w:tc>
          <w:tcPr>
            <w:tcW w:w="2835" w:type="dxa"/>
          </w:tcPr>
          <w:p w:rsidR="00A653F5" w:rsidRPr="00145F1C" w:rsidRDefault="00A653F5" w:rsidP="00727314">
            <w:pPr>
              <w:rPr>
                <w:b/>
                <w:szCs w:val="24"/>
              </w:rPr>
            </w:pPr>
            <w:r w:rsidRPr="00727314">
              <w:rPr>
                <w:rFonts w:ascii="Consolas" w:hAnsi="Consolas" w:cs="Courier New"/>
                <w:color w:val="111111"/>
                <w:sz w:val="20"/>
                <w:lang w:eastAsia="en-AU"/>
              </w:rPr>
              <w:t>&lt;strong&gt;</w:t>
            </w:r>
            <w:r w:rsidRPr="00145F1C">
              <w:rPr>
                <w:szCs w:val="24"/>
              </w:rPr>
              <w:t>sample text</w:t>
            </w:r>
            <w:r w:rsidRPr="00727314">
              <w:rPr>
                <w:rFonts w:ascii="Consolas" w:hAnsi="Consolas" w:cs="Courier New"/>
                <w:color w:val="111111"/>
                <w:sz w:val="20"/>
                <w:lang w:eastAsia="en-AU"/>
              </w:rPr>
              <w:t>&lt;/strong&gt;</w:t>
            </w:r>
          </w:p>
        </w:tc>
        <w:tc>
          <w:tcPr>
            <w:tcW w:w="2056" w:type="dxa"/>
          </w:tcPr>
          <w:p w:rsidR="00A653F5" w:rsidRPr="00145F1C" w:rsidRDefault="00A653F5" w:rsidP="00BA38DD">
            <w:pPr>
              <w:ind w:left="142"/>
              <w:rPr>
                <w:b/>
                <w:szCs w:val="24"/>
              </w:rPr>
            </w:pPr>
            <w:r w:rsidRPr="00145F1C">
              <w:rPr>
                <w:b/>
                <w:szCs w:val="24"/>
              </w:rPr>
              <w:t>sample text</w:t>
            </w:r>
          </w:p>
        </w:tc>
      </w:tr>
      <w:bookmarkEnd w:id="73"/>
      <w:bookmarkEnd w:id="75"/>
      <w:tr w:rsidR="00A653F5" w:rsidRPr="0003677F" w:rsidTr="009566EE">
        <w:trPr>
          <w:cantSplit/>
        </w:trPr>
        <w:tc>
          <w:tcPr>
            <w:tcW w:w="1843" w:type="dxa"/>
          </w:tcPr>
          <w:p w:rsidR="00A653F5" w:rsidRPr="00145F1C" w:rsidRDefault="00A653F5" w:rsidP="00BA38DD">
            <w:pPr>
              <w:ind w:left="142"/>
              <w:rPr>
                <w:b/>
                <w:szCs w:val="24"/>
              </w:rPr>
            </w:pPr>
            <w:r>
              <w:rPr>
                <w:b/>
                <w:szCs w:val="24"/>
              </w:rPr>
              <w:t>Italics</w:t>
            </w:r>
          </w:p>
        </w:tc>
        <w:tc>
          <w:tcPr>
            <w:tcW w:w="2693" w:type="dxa"/>
          </w:tcPr>
          <w:p w:rsidR="00A653F5" w:rsidRPr="00145F1C" w:rsidRDefault="00A653F5" w:rsidP="00662D17">
            <w:pPr>
              <w:ind w:left="142"/>
              <w:rPr>
                <w:szCs w:val="24"/>
              </w:rPr>
            </w:pPr>
            <w:r>
              <w:rPr>
                <w:spacing w:val="40"/>
                <w:szCs w:val="24"/>
              </w:rPr>
              <w:t>//</w:t>
            </w:r>
            <w:bookmarkStart w:id="80" w:name="_Hlk92222357"/>
            <w:r w:rsidRPr="00145F1C">
              <w:rPr>
                <w:szCs w:val="24"/>
              </w:rPr>
              <w:t>sample text</w:t>
            </w:r>
            <w:bookmarkEnd w:id="80"/>
            <w:r>
              <w:rPr>
                <w:spacing w:val="40"/>
                <w:szCs w:val="24"/>
              </w:rPr>
              <w:t>//</w:t>
            </w:r>
          </w:p>
        </w:tc>
        <w:tc>
          <w:tcPr>
            <w:tcW w:w="2835" w:type="dxa"/>
          </w:tcPr>
          <w:p w:rsidR="00A653F5" w:rsidRPr="00145F1C" w:rsidRDefault="00A653F5" w:rsidP="00BA38DD">
            <w:pPr>
              <w:rPr>
                <w:b/>
                <w:szCs w:val="24"/>
              </w:rPr>
            </w:pP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r w:rsidRPr="00145F1C">
              <w:rPr>
                <w:szCs w:val="24"/>
              </w:rPr>
              <w:t>sample text</w:t>
            </w:r>
            <w:r w:rsidRPr="00727314">
              <w:rPr>
                <w:rFonts w:ascii="Consolas" w:hAnsi="Consolas" w:cs="Courier New"/>
                <w:color w:val="111111"/>
                <w:sz w:val="20"/>
                <w:lang w:eastAsia="en-AU"/>
              </w:rPr>
              <w:t>&lt;/</w:t>
            </w:r>
            <w:r>
              <w:rPr>
                <w:rFonts w:ascii="Consolas" w:hAnsi="Consolas" w:cs="Courier New"/>
                <w:color w:val="111111"/>
                <w:sz w:val="20"/>
                <w:lang w:eastAsia="en-AU"/>
              </w:rPr>
              <w:t>em</w:t>
            </w:r>
            <w:r w:rsidRPr="00727314">
              <w:rPr>
                <w:rFonts w:ascii="Consolas" w:hAnsi="Consolas" w:cs="Courier New"/>
                <w:color w:val="111111"/>
                <w:sz w:val="20"/>
                <w:lang w:eastAsia="en-AU"/>
              </w:rPr>
              <w:t>&gt;</w:t>
            </w:r>
          </w:p>
        </w:tc>
        <w:tc>
          <w:tcPr>
            <w:tcW w:w="2056" w:type="dxa"/>
          </w:tcPr>
          <w:p w:rsidR="00A653F5" w:rsidRPr="00A20094" w:rsidRDefault="00A653F5" w:rsidP="00BA38DD">
            <w:pPr>
              <w:ind w:left="142"/>
              <w:rPr>
                <w:i/>
                <w:szCs w:val="24"/>
              </w:rPr>
            </w:pPr>
            <w:bookmarkStart w:id="81" w:name="_Hlk92222412"/>
            <w:r w:rsidRPr="00A20094">
              <w:rPr>
                <w:i/>
                <w:szCs w:val="24"/>
              </w:rPr>
              <w:t>sample text</w:t>
            </w:r>
            <w:bookmarkEnd w:id="81"/>
          </w:p>
        </w:tc>
      </w:tr>
      <w:tr w:rsidR="00A653F5" w:rsidRPr="0003677F" w:rsidTr="009566EE">
        <w:trPr>
          <w:cantSplit/>
        </w:trPr>
        <w:tc>
          <w:tcPr>
            <w:tcW w:w="1843" w:type="dxa"/>
          </w:tcPr>
          <w:p w:rsidR="00A653F5" w:rsidRDefault="00A653F5" w:rsidP="00BA38DD">
            <w:pPr>
              <w:ind w:left="142"/>
              <w:rPr>
                <w:b/>
                <w:szCs w:val="24"/>
              </w:rPr>
            </w:pPr>
            <w:bookmarkStart w:id="82" w:name="_Hlk92222478"/>
            <w:r>
              <w:rPr>
                <w:b/>
                <w:szCs w:val="24"/>
              </w:rPr>
              <w:t>Underline</w:t>
            </w:r>
          </w:p>
        </w:tc>
        <w:tc>
          <w:tcPr>
            <w:tcW w:w="2693" w:type="dxa"/>
          </w:tcPr>
          <w:p w:rsidR="00A653F5" w:rsidRPr="00A32724" w:rsidRDefault="00A653F5" w:rsidP="00BA38DD">
            <w:pPr>
              <w:ind w:left="142"/>
              <w:rPr>
                <w:szCs w:val="24"/>
              </w:rPr>
            </w:pPr>
            <w:r w:rsidRPr="00A32724">
              <w:rPr>
                <w:szCs w:val="24"/>
              </w:rPr>
              <w:t>__</w:t>
            </w:r>
            <w:bookmarkStart w:id="83" w:name="_Hlk92222389"/>
            <w:r w:rsidRPr="00145F1C">
              <w:rPr>
                <w:szCs w:val="24"/>
              </w:rPr>
              <w:t>sample text</w:t>
            </w:r>
            <w:bookmarkEnd w:id="83"/>
            <w:r w:rsidRPr="00A32724">
              <w:rPr>
                <w:szCs w:val="24"/>
              </w:rPr>
              <w:t>__</w:t>
            </w:r>
          </w:p>
        </w:tc>
        <w:tc>
          <w:tcPr>
            <w:tcW w:w="2835" w:type="dxa"/>
          </w:tcPr>
          <w:p w:rsidR="00A653F5" w:rsidRPr="00A32724" w:rsidRDefault="00A653F5" w:rsidP="00BA38DD">
            <w:pPr>
              <w:rPr>
                <w:rFonts w:ascii="Consolas" w:hAnsi="Consolas" w:cs="Courier New"/>
                <w:color w:val="111111"/>
                <w:sz w:val="20"/>
                <w:lang w:eastAsia="en-AU"/>
              </w:rPr>
            </w:pPr>
            <w:r w:rsidRPr="00A32724">
              <w:rPr>
                <w:rFonts w:ascii="Consolas" w:hAnsi="Consolas" w:cs="Courier New"/>
                <w:color w:val="111111"/>
                <w:sz w:val="20"/>
                <w:lang w:eastAsia="en-AU"/>
              </w:rPr>
              <w:t>&lt;u&gt;</w:t>
            </w:r>
            <w:r w:rsidRPr="00145F1C">
              <w:rPr>
                <w:szCs w:val="24"/>
              </w:rPr>
              <w:t>sample text</w:t>
            </w:r>
            <w:r w:rsidRPr="00A32724">
              <w:rPr>
                <w:rFonts w:ascii="Consolas" w:hAnsi="Consolas" w:cs="Courier New"/>
                <w:color w:val="111111"/>
                <w:sz w:val="20"/>
                <w:lang w:eastAsia="en-AU"/>
              </w:rPr>
              <w:t>&lt;/u&gt;</w:t>
            </w:r>
          </w:p>
        </w:tc>
        <w:tc>
          <w:tcPr>
            <w:tcW w:w="2056" w:type="dxa"/>
          </w:tcPr>
          <w:p w:rsidR="00A653F5" w:rsidRPr="00A07896" w:rsidRDefault="00A653F5" w:rsidP="00BA38DD">
            <w:pPr>
              <w:ind w:left="142"/>
              <w:rPr>
                <w:szCs w:val="24"/>
                <w:u w:val="single"/>
              </w:rPr>
            </w:pPr>
            <w:r w:rsidRPr="00A07896">
              <w:rPr>
                <w:szCs w:val="24"/>
                <w:u w:val="single"/>
              </w:rPr>
              <w:t>sample text</w:t>
            </w:r>
          </w:p>
        </w:tc>
      </w:tr>
      <w:bookmarkEnd w:id="82"/>
      <w:tr w:rsidR="00A653F5" w:rsidRPr="0003677F" w:rsidTr="009566EE">
        <w:trPr>
          <w:cantSplit/>
        </w:trPr>
        <w:tc>
          <w:tcPr>
            <w:tcW w:w="1843" w:type="dxa"/>
          </w:tcPr>
          <w:p w:rsidR="00A653F5" w:rsidRPr="000B0669" w:rsidRDefault="00A653F5" w:rsidP="00BA38DD">
            <w:pPr>
              <w:ind w:left="142"/>
              <w:rPr>
                <w:b/>
                <w:szCs w:val="24"/>
              </w:rPr>
            </w:pPr>
            <w:r w:rsidRPr="000B0669">
              <w:rPr>
                <w:b/>
                <w:szCs w:val="24"/>
              </w:rPr>
              <w:t>Strikethrough</w:t>
            </w:r>
          </w:p>
        </w:tc>
        <w:tc>
          <w:tcPr>
            <w:tcW w:w="2693" w:type="dxa"/>
          </w:tcPr>
          <w:p w:rsidR="00A653F5" w:rsidRPr="00A32724" w:rsidRDefault="00A653F5" w:rsidP="00BA38DD">
            <w:pPr>
              <w:ind w:left="142"/>
              <w:rPr>
                <w:szCs w:val="24"/>
              </w:rPr>
            </w:pPr>
            <w:r>
              <w:rPr>
                <w:szCs w:val="24"/>
              </w:rPr>
              <w:t>==</w:t>
            </w:r>
            <w:r w:rsidRPr="00145F1C">
              <w:rPr>
                <w:szCs w:val="24"/>
              </w:rPr>
              <w:t>sample text</w:t>
            </w:r>
            <w:r>
              <w:rPr>
                <w:szCs w:val="24"/>
              </w:rPr>
              <w:t>==</w:t>
            </w:r>
          </w:p>
        </w:tc>
        <w:tc>
          <w:tcPr>
            <w:tcW w:w="2835" w:type="dxa"/>
          </w:tcPr>
          <w:p w:rsidR="00A653F5" w:rsidRPr="00A32724" w:rsidRDefault="00A653F5" w:rsidP="00BA38DD">
            <w:pPr>
              <w:rPr>
                <w:rFonts w:ascii="Consolas" w:hAnsi="Consolas" w:cs="Courier New"/>
                <w:color w:val="111111"/>
                <w:sz w:val="20"/>
                <w:lang w:eastAsia="en-AU"/>
              </w:rPr>
            </w:pP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r w:rsidRPr="00145F1C">
              <w:rPr>
                <w:szCs w:val="24"/>
              </w:rPr>
              <w:t>sample text</w:t>
            </w:r>
            <w:r w:rsidRPr="00A32724">
              <w:rPr>
                <w:rFonts w:ascii="Consolas" w:hAnsi="Consolas" w:cs="Courier New"/>
                <w:color w:val="111111"/>
                <w:sz w:val="20"/>
                <w:lang w:eastAsia="en-AU"/>
              </w:rPr>
              <w:t>&lt;/</w:t>
            </w:r>
            <w:r>
              <w:rPr>
                <w:rFonts w:ascii="Consolas" w:hAnsi="Consolas" w:cs="Courier New"/>
                <w:color w:val="111111"/>
                <w:sz w:val="20"/>
                <w:lang w:eastAsia="en-AU"/>
              </w:rPr>
              <w:t>s</w:t>
            </w:r>
            <w:r w:rsidRPr="00A32724">
              <w:rPr>
                <w:rFonts w:ascii="Consolas" w:hAnsi="Consolas" w:cs="Courier New"/>
                <w:color w:val="111111"/>
                <w:sz w:val="20"/>
                <w:lang w:eastAsia="en-AU"/>
              </w:rPr>
              <w:t>&gt;</w:t>
            </w:r>
          </w:p>
        </w:tc>
        <w:tc>
          <w:tcPr>
            <w:tcW w:w="2056" w:type="dxa"/>
          </w:tcPr>
          <w:p w:rsidR="00A653F5" w:rsidRPr="002D39D1" w:rsidRDefault="00A653F5" w:rsidP="00BA38DD">
            <w:pPr>
              <w:ind w:left="142"/>
              <w:rPr>
                <w:strike/>
                <w:szCs w:val="24"/>
              </w:rPr>
            </w:pPr>
            <w:r w:rsidRPr="002D39D1">
              <w:rPr>
                <w:strike/>
                <w:szCs w:val="24"/>
              </w:rPr>
              <w:t>sample text</w:t>
            </w:r>
          </w:p>
        </w:tc>
      </w:tr>
      <w:tr w:rsidR="00A653F5" w:rsidRPr="0003677F" w:rsidTr="009566EE">
        <w:trPr>
          <w:cantSplit/>
        </w:trPr>
        <w:tc>
          <w:tcPr>
            <w:tcW w:w="1843" w:type="dxa"/>
          </w:tcPr>
          <w:p w:rsidR="00A653F5" w:rsidRPr="000B0669" w:rsidRDefault="00A653F5" w:rsidP="00BA38DD">
            <w:pPr>
              <w:ind w:left="142"/>
              <w:rPr>
                <w:b/>
                <w:szCs w:val="24"/>
              </w:rPr>
            </w:pPr>
            <w:r w:rsidRPr="000B0669">
              <w:rPr>
                <w:b/>
                <w:szCs w:val="24"/>
              </w:rPr>
              <w:t>Superscript</w:t>
            </w:r>
          </w:p>
        </w:tc>
        <w:tc>
          <w:tcPr>
            <w:tcW w:w="2693" w:type="dxa"/>
          </w:tcPr>
          <w:p w:rsidR="00A653F5" w:rsidRPr="00A32724" w:rsidRDefault="00A653F5"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A653F5" w:rsidRPr="00A32724" w:rsidRDefault="00A653F5"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sup</w:t>
            </w:r>
            <w:r w:rsidRPr="00A32724">
              <w:rPr>
                <w:rFonts w:ascii="Consolas" w:hAnsi="Consolas" w:cs="Courier New"/>
                <w:color w:val="111111"/>
                <w:sz w:val="20"/>
                <w:lang w:eastAsia="en-AU"/>
              </w:rPr>
              <w:t>&gt;</w:t>
            </w:r>
          </w:p>
        </w:tc>
        <w:tc>
          <w:tcPr>
            <w:tcW w:w="2056" w:type="dxa"/>
          </w:tcPr>
          <w:p w:rsidR="00A653F5" w:rsidRPr="002D0486" w:rsidRDefault="00A653F5" w:rsidP="00BA38DD">
            <w:pPr>
              <w:ind w:left="142"/>
              <w:rPr>
                <w:szCs w:val="24"/>
              </w:rPr>
            </w:pPr>
            <w:r w:rsidRPr="002D0486">
              <w:rPr>
                <w:szCs w:val="24"/>
              </w:rPr>
              <w:t xml:space="preserve">sample </w:t>
            </w:r>
            <w:r w:rsidRPr="002D0486">
              <w:rPr>
                <w:szCs w:val="24"/>
                <w:vertAlign w:val="superscript"/>
              </w:rPr>
              <w:t>text</w:t>
            </w:r>
          </w:p>
        </w:tc>
      </w:tr>
      <w:tr w:rsidR="00A653F5" w:rsidRPr="002D0486" w:rsidTr="009566EE">
        <w:trPr>
          <w:cantSplit/>
        </w:trPr>
        <w:tc>
          <w:tcPr>
            <w:tcW w:w="1843" w:type="dxa"/>
          </w:tcPr>
          <w:p w:rsidR="00A653F5" w:rsidRPr="0078676E" w:rsidRDefault="00A653F5" w:rsidP="00BA38DD">
            <w:pPr>
              <w:ind w:left="142"/>
              <w:rPr>
                <w:b/>
                <w:szCs w:val="24"/>
              </w:rPr>
            </w:pPr>
            <w:r w:rsidRPr="0078676E">
              <w:rPr>
                <w:b/>
                <w:szCs w:val="24"/>
              </w:rPr>
              <w:t>Subscript</w:t>
            </w:r>
          </w:p>
        </w:tc>
        <w:tc>
          <w:tcPr>
            <w:tcW w:w="2693" w:type="dxa"/>
          </w:tcPr>
          <w:p w:rsidR="00A653F5" w:rsidRPr="00A32724" w:rsidRDefault="00A653F5" w:rsidP="00BA38DD">
            <w:pPr>
              <w:ind w:left="142"/>
              <w:rPr>
                <w:szCs w:val="24"/>
              </w:rPr>
            </w:pPr>
            <w:r w:rsidRPr="00145F1C">
              <w:rPr>
                <w:szCs w:val="24"/>
              </w:rPr>
              <w:t xml:space="preserve">sample </w:t>
            </w:r>
            <w:r>
              <w:rPr>
                <w:szCs w:val="24"/>
              </w:rPr>
              <w:t>~~</w:t>
            </w:r>
            <w:r w:rsidRPr="00145F1C">
              <w:rPr>
                <w:szCs w:val="24"/>
              </w:rPr>
              <w:t>text</w:t>
            </w:r>
            <w:r>
              <w:rPr>
                <w:szCs w:val="24"/>
              </w:rPr>
              <w:t>~~</w:t>
            </w:r>
          </w:p>
        </w:tc>
        <w:tc>
          <w:tcPr>
            <w:tcW w:w="2835" w:type="dxa"/>
          </w:tcPr>
          <w:p w:rsidR="00A653F5" w:rsidRPr="00A32724" w:rsidRDefault="00A653F5" w:rsidP="00BA38DD">
            <w:pPr>
              <w:rPr>
                <w:rFonts w:ascii="Consolas" w:hAnsi="Consolas" w:cs="Courier New"/>
                <w:color w:val="111111"/>
                <w:sz w:val="20"/>
                <w:lang w:eastAsia="en-AU"/>
              </w:rPr>
            </w:pPr>
            <w:r>
              <w:rPr>
                <w:szCs w:val="24"/>
              </w:rPr>
              <w:t>sample</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r w:rsidRPr="00145F1C">
              <w:rPr>
                <w:szCs w:val="24"/>
              </w:rPr>
              <w:t xml:space="preserve"> text</w:t>
            </w:r>
            <w:r w:rsidRPr="00A32724">
              <w:rPr>
                <w:rFonts w:ascii="Consolas" w:hAnsi="Consolas" w:cs="Courier New"/>
                <w:color w:val="111111"/>
                <w:sz w:val="20"/>
                <w:lang w:eastAsia="en-AU"/>
              </w:rPr>
              <w:t>&lt;/</w:t>
            </w:r>
            <w:r>
              <w:rPr>
                <w:rFonts w:ascii="Consolas" w:hAnsi="Consolas" w:cs="Courier New"/>
                <w:color w:val="111111"/>
                <w:sz w:val="20"/>
                <w:lang w:eastAsia="en-AU"/>
              </w:rPr>
              <w:t>sub</w:t>
            </w:r>
            <w:r w:rsidRPr="00A32724">
              <w:rPr>
                <w:rFonts w:ascii="Consolas" w:hAnsi="Consolas" w:cs="Courier New"/>
                <w:color w:val="111111"/>
                <w:sz w:val="20"/>
                <w:lang w:eastAsia="en-AU"/>
              </w:rPr>
              <w:t>&gt;</w:t>
            </w:r>
          </w:p>
        </w:tc>
        <w:tc>
          <w:tcPr>
            <w:tcW w:w="2056" w:type="dxa"/>
          </w:tcPr>
          <w:p w:rsidR="00A653F5" w:rsidRPr="002D0486" w:rsidRDefault="00A653F5" w:rsidP="00BA38DD">
            <w:pPr>
              <w:ind w:left="142"/>
              <w:rPr>
                <w:szCs w:val="24"/>
              </w:rPr>
            </w:pPr>
            <w:r w:rsidRPr="002D0486">
              <w:rPr>
                <w:szCs w:val="24"/>
              </w:rPr>
              <w:t xml:space="preserve">sample </w:t>
            </w:r>
            <w:r w:rsidRPr="002D0486">
              <w:rPr>
                <w:szCs w:val="24"/>
                <w:vertAlign w:val="subscript"/>
              </w:rPr>
              <w:t>text</w:t>
            </w:r>
          </w:p>
        </w:tc>
      </w:tr>
      <w:bookmarkEnd w:id="74"/>
    </w:tbl>
    <w:p w:rsidR="00A653F5" w:rsidRDefault="00A653F5" w:rsidP="00172EFF">
      <w:pPr>
        <w:rPr>
          <w:szCs w:val="24"/>
        </w:rPr>
      </w:pPr>
    </w:p>
    <w:p w:rsidR="00A653F5" w:rsidRDefault="00A653F5" w:rsidP="00172EFF">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677"/>
        <w:gridCol w:w="4678"/>
      </w:tblGrid>
      <w:tr w:rsidR="00A653F5" w:rsidRPr="0003677F" w:rsidTr="00C1655B">
        <w:trPr>
          <w:cantSplit/>
          <w:trHeight w:val="101"/>
          <w:tblHeader/>
        </w:trPr>
        <w:tc>
          <w:tcPr>
            <w:tcW w:w="9355" w:type="dxa"/>
            <w:gridSpan w:val="2"/>
            <w:shd w:val="pct15" w:color="auto" w:fill="auto"/>
          </w:tcPr>
          <w:p w:rsidR="00A653F5" w:rsidRPr="00AD4386" w:rsidRDefault="00A653F5" w:rsidP="0025536E">
            <w:pPr>
              <w:keepNext/>
              <w:ind w:left="142"/>
              <w:outlineLvl w:val="1"/>
              <w:rPr>
                <w:b/>
                <w:szCs w:val="24"/>
              </w:rPr>
            </w:pPr>
            <w:bookmarkStart w:id="84" w:name="_Toc92095213"/>
            <w:bookmarkStart w:id="85" w:name="_Toc94922630"/>
            <w:bookmarkStart w:id="86" w:name="_Hlk92509925"/>
            <w:bookmarkStart w:id="87" w:name="_Hlk320074560"/>
            <w:r w:rsidRPr="009F237F">
              <w:rPr>
                <w:b/>
                <w:szCs w:val="24"/>
                <w:highlight w:val="yellow"/>
              </w:rPr>
              <w:t>Characters/ Symbols</w:t>
            </w:r>
            <w:bookmarkEnd w:id="84"/>
            <w:bookmarkEnd w:id="85"/>
          </w:p>
        </w:tc>
      </w:tr>
      <w:tr w:rsidR="00A653F5" w:rsidRPr="0003677F" w:rsidTr="006D5406">
        <w:trPr>
          <w:cantSplit/>
          <w:trHeight w:val="101"/>
          <w:tblHeader/>
        </w:trPr>
        <w:tc>
          <w:tcPr>
            <w:tcW w:w="4677" w:type="dxa"/>
            <w:shd w:val="pct15" w:color="auto" w:fill="auto"/>
          </w:tcPr>
          <w:p w:rsidR="00A653F5" w:rsidRPr="00053E97" w:rsidRDefault="00A653F5" w:rsidP="009F237F">
            <w:pPr>
              <w:ind w:left="175"/>
              <w:rPr>
                <w:b/>
                <w:szCs w:val="24"/>
              </w:rPr>
            </w:pPr>
            <w:r w:rsidRPr="00053E97">
              <w:rPr>
                <w:b/>
                <w:szCs w:val="24"/>
              </w:rPr>
              <w:t>Description</w:t>
            </w:r>
          </w:p>
        </w:tc>
        <w:tc>
          <w:tcPr>
            <w:tcW w:w="4678" w:type="dxa"/>
            <w:shd w:val="pct15" w:color="auto" w:fill="auto"/>
          </w:tcPr>
          <w:p w:rsidR="00A653F5" w:rsidRPr="00145F1C" w:rsidRDefault="00A653F5" w:rsidP="00C1655B">
            <w:pPr>
              <w:rPr>
                <w:b/>
                <w:szCs w:val="24"/>
              </w:rPr>
            </w:pPr>
            <w:r w:rsidRPr="00145F1C">
              <w:rPr>
                <w:b/>
                <w:szCs w:val="24"/>
              </w:rPr>
              <w:t>Code</w:t>
            </w:r>
          </w:p>
        </w:tc>
      </w:tr>
      <w:tr w:rsidR="00A653F5" w:rsidRPr="0003677F" w:rsidTr="006D5406">
        <w:trPr>
          <w:cantSplit/>
          <w:trHeight w:val="101"/>
        </w:trPr>
        <w:tc>
          <w:tcPr>
            <w:tcW w:w="4677" w:type="dxa"/>
          </w:tcPr>
          <w:p w:rsidR="00A653F5" w:rsidRPr="006D5406" w:rsidRDefault="00A653F5" w:rsidP="009F237F">
            <w:pPr>
              <w:ind w:left="175"/>
              <w:rPr>
                <w:szCs w:val="24"/>
              </w:rPr>
            </w:pPr>
            <w:bookmarkStart w:id="88" w:name="_Hlk25006008"/>
            <w:r>
              <w:rPr>
                <w:szCs w:val="24"/>
              </w:rPr>
              <w:t xml:space="preserve">double dash   </w:t>
            </w:r>
            <w:r w:rsidRPr="006D5406">
              <w:rPr>
                <w:szCs w:val="24"/>
              </w:rPr>
              <w:t>–</w:t>
            </w:r>
          </w:p>
        </w:tc>
        <w:tc>
          <w:tcPr>
            <w:tcW w:w="4678" w:type="dxa"/>
          </w:tcPr>
          <w:p w:rsidR="00A653F5" w:rsidRPr="00680676" w:rsidRDefault="00A653F5" w:rsidP="003338F1">
            <w:pPr>
              <w:rPr>
                <w:szCs w:val="24"/>
              </w:rPr>
            </w:pPr>
            <w:bookmarkStart w:id="89" w:name="_Hlk92443764"/>
            <w:r w:rsidRPr="00680676">
              <w:rPr>
                <w:szCs w:val="24"/>
              </w:rPr>
              <w:t>&amp;</w:t>
            </w:r>
            <w:r>
              <w:rPr>
                <w:szCs w:val="24"/>
              </w:rPr>
              <w:t>n</w:t>
            </w:r>
            <w:r w:rsidRPr="00680676">
              <w:rPr>
                <w:szCs w:val="24"/>
              </w:rPr>
              <w:t>dash;</w:t>
            </w:r>
            <w:bookmarkEnd w:id="89"/>
          </w:p>
        </w:tc>
      </w:tr>
      <w:bookmarkEnd w:id="86"/>
      <w:tr w:rsidR="00A653F5" w:rsidRPr="0003677F" w:rsidTr="006D5406">
        <w:trPr>
          <w:cantSplit/>
          <w:trHeight w:val="101"/>
        </w:trPr>
        <w:tc>
          <w:tcPr>
            <w:tcW w:w="4677" w:type="dxa"/>
          </w:tcPr>
          <w:p w:rsidR="00A653F5" w:rsidRDefault="00A653F5" w:rsidP="009F237F">
            <w:pPr>
              <w:ind w:left="175"/>
              <w:rPr>
                <w:szCs w:val="24"/>
              </w:rPr>
            </w:pPr>
            <w:r>
              <w:rPr>
                <w:szCs w:val="24"/>
              </w:rPr>
              <w:t xml:space="preserve">triple dash   </w:t>
            </w:r>
            <w:r>
              <w:rPr>
                <w:rFonts w:ascii="Courier" w:hAnsi="Courier" w:cs="Courier"/>
                <w:color w:val="000000"/>
                <w:szCs w:val="24"/>
                <w:highlight w:val="white"/>
                <w:lang w:eastAsia="en-AU"/>
              </w:rPr>
              <w:t>—</w:t>
            </w:r>
          </w:p>
        </w:tc>
        <w:tc>
          <w:tcPr>
            <w:tcW w:w="4678" w:type="dxa"/>
          </w:tcPr>
          <w:p w:rsidR="00A653F5" w:rsidRPr="00E876F6" w:rsidRDefault="00A653F5" w:rsidP="003338F1">
            <w:pPr>
              <w:rPr>
                <w:szCs w:val="24"/>
              </w:rPr>
            </w:pPr>
            <w:r w:rsidRPr="00E876F6">
              <w:rPr>
                <w:szCs w:val="24"/>
              </w:rPr>
              <w:t>&amp;mdash;</w:t>
            </w:r>
          </w:p>
        </w:tc>
      </w:tr>
      <w:tr w:rsidR="00A653F5" w:rsidRPr="0003677F" w:rsidTr="006D5406">
        <w:trPr>
          <w:cantSplit/>
          <w:trHeight w:val="101"/>
        </w:trPr>
        <w:tc>
          <w:tcPr>
            <w:tcW w:w="4677" w:type="dxa"/>
          </w:tcPr>
          <w:p w:rsidR="00A653F5" w:rsidRPr="00145F1C" w:rsidRDefault="00A653F5" w:rsidP="009F237F">
            <w:pPr>
              <w:ind w:left="175"/>
              <w:rPr>
                <w:szCs w:val="24"/>
              </w:rPr>
            </w:pPr>
            <w:bookmarkStart w:id="90" w:name="_Hlk320328976"/>
            <w:bookmarkEnd w:id="88"/>
            <w:r w:rsidRPr="00145F1C">
              <w:rPr>
                <w:szCs w:val="24"/>
              </w:rPr>
              <w:t>Bullet code</w:t>
            </w:r>
            <w:bookmarkEnd w:id="90"/>
          </w:p>
        </w:tc>
        <w:tc>
          <w:tcPr>
            <w:tcW w:w="4678" w:type="dxa"/>
          </w:tcPr>
          <w:p w:rsidR="00A653F5" w:rsidRPr="00145F1C" w:rsidRDefault="00A653F5" w:rsidP="006B29A6">
            <w:pPr>
              <w:rPr>
                <w:b/>
                <w:szCs w:val="24"/>
              </w:rPr>
            </w:pPr>
            <w:bookmarkStart w:id="91" w:name="_Hlk320105025"/>
            <w:r w:rsidRPr="0003677F">
              <w:t>&amp;#8226;</w:t>
            </w:r>
            <w:bookmarkEnd w:id="91"/>
          </w:p>
        </w:tc>
      </w:tr>
      <w:tr w:rsidR="00A653F5" w:rsidRPr="0003677F" w:rsidTr="006D5406">
        <w:trPr>
          <w:cantSplit/>
          <w:trHeight w:val="101"/>
        </w:trPr>
        <w:tc>
          <w:tcPr>
            <w:tcW w:w="4677" w:type="dxa"/>
          </w:tcPr>
          <w:p w:rsidR="00A653F5" w:rsidRPr="00145F1C" w:rsidRDefault="00A653F5" w:rsidP="009F237F">
            <w:pPr>
              <w:ind w:left="175"/>
              <w:rPr>
                <w:szCs w:val="24"/>
              </w:rPr>
            </w:pPr>
            <w:r w:rsidRPr="00145F1C">
              <w:rPr>
                <w:szCs w:val="24"/>
              </w:rPr>
              <w:t>Bullet code</w:t>
            </w:r>
          </w:p>
        </w:tc>
        <w:tc>
          <w:tcPr>
            <w:tcW w:w="4678" w:type="dxa"/>
          </w:tcPr>
          <w:p w:rsidR="00A653F5" w:rsidRPr="0003677F" w:rsidRDefault="00A653F5" w:rsidP="003338F1">
            <w:r w:rsidRPr="00145F1C">
              <w:rPr>
                <w:szCs w:val="24"/>
              </w:rPr>
              <w:t>&amp;bull;</w:t>
            </w:r>
          </w:p>
        </w:tc>
      </w:tr>
      <w:tr w:rsidR="00A653F5" w:rsidRPr="0003677F" w:rsidTr="006D5406">
        <w:trPr>
          <w:cantSplit/>
          <w:trHeight w:val="101"/>
        </w:trPr>
        <w:tc>
          <w:tcPr>
            <w:tcW w:w="4677" w:type="dxa"/>
          </w:tcPr>
          <w:p w:rsidR="00A653F5" w:rsidRPr="00145F1C" w:rsidRDefault="00A653F5" w:rsidP="009F237F">
            <w:pPr>
              <w:ind w:left="175"/>
              <w:rPr>
                <w:szCs w:val="24"/>
              </w:rPr>
            </w:pPr>
            <w:r w:rsidRPr="00145F1C">
              <w:rPr>
                <w:szCs w:val="24"/>
              </w:rPr>
              <w:t>Size controlled bullet, ready to paste</w:t>
            </w:r>
          </w:p>
        </w:tc>
        <w:tc>
          <w:tcPr>
            <w:tcW w:w="4678" w:type="dxa"/>
          </w:tcPr>
          <w:p w:rsidR="00A653F5" w:rsidRPr="00145F1C" w:rsidRDefault="00A653F5" w:rsidP="003338F1">
            <w:pPr>
              <w:rPr>
                <w:b/>
                <w:szCs w:val="24"/>
                <w:lang w:val="fr-FR"/>
              </w:rPr>
            </w:pPr>
            <w:bookmarkStart w:id="92" w:name="_Hlk25006036"/>
            <w:r w:rsidRPr="00145F1C">
              <w:rPr>
                <w:szCs w:val="24"/>
                <w:lang w:val="fr-FR"/>
              </w:rPr>
              <w:t>&lt;</w:t>
            </w:r>
            <w:bookmarkStart w:id="93" w:name="_Hlk24351295"/>
            <w:r w:rsidRPr="00145F1C">
              <w:rPr>
                <w:szCs w:val="24"/>
                <w:lang w:val="fr-FR"/>
              </w:rPr>
              <w:t>font size</w:t>
            </w:r>
            <w:bookmarkEnd w:id="93"/>
            <w:r w:rsidRPr="00145F1C">
              <w:rPr>
                <w:szCs w:val="24"/>
                <w:lang w:val="fr-FR"/>
              </w:rPr>
              <w:t>=3&gt;&amp;#8226;&lt;/font&gt;</w:t>
            </w:r>
            <w:bookmarkEnd w:id="92"/>
          </w:p>
        </w:tc>
      </w:tr>
      <w:tr w:rsidR="00A653F5" w:rsidRPr="0003677F" w:rsidTr="006D5406">
        <w:trPr>
          <w:cantSplit/>
          <w:trHeight w:val="101"/>
        </w:trPr>
        <w:tc>
          <w:tcPr>
            <w:tcW w:w="4677" w:type="dxa"/>
          </w:tcPr>
          <w:p w:rsidR="00A653F5" w:rsidRPr="00145F1C" w:rsidRDefault="00A653F5" w:rsidP="009F237F">
            <w:pPr>
              <w:ind w:left="175"/>
              <w:rPr>
                <w:szCs w:val="24"/>
              </w:rPr>
            </w:pPr>
            <w:r w:rsidRPr="00145F1C">
              <w:rPr>
                <w:szCs w:val="24"/>
              </w:rPr>
              <w:t>&lt; symbol</w:t>
            </w:r>
          </w:p>
        </w:tc>
        <w:tc>
          <w:tcPr>
            <w:tcW w:w="4678" w:type="dxa"/>
          </w:tcPr>
          <w:p w:rsidR="00A653F5" w:rsidRPr="00145F1C" w:rsidRDefault="00A653F5" w:rsidP="003338F1">
            <w:pPr>
              <w:rPr>
                <w:szCs w:val="24"/>
              </w:rPr>
            </w:pPr>
            <w:r w:rsidRPr="00145F1C">
              <w:rPr>
                <w:szCs w:val="24"/>
              </w:rPr>
              <w:t xml:space="preserve">&amp;lt; </w:t>
            </w:r>
          </w:p>
        </w:tc>
      </w:tr>
      <w:tr w:rsidR="00A653F5" w:rsidRPr="0003677F" w:rsidTr="006D5406">
        <w:trPr>
          <w:cantSplit/>
          <w:trHeight w:val="101"/>
        </w:trPr>
        <w:tc>
          <w:tcPr>
            <w:tcW w:w="4677" w:type="dxa"/>
          </w:tcPr>
          <w:p w:rsidR="00A653F5" w:rsidRPr="00145F1C" w:rsidRDefault="00A653F5" w:rsidP="009F237F">
            <w:pPr>
              <w:ind w:left="175"/>
              <w:rPr>
                <w:szCs w:val="24"/>
              </w:rPr>
            </w:pPr>
            <w:r w:rsidRPr="00145F1C">
              <w:rPr>
                <w:szCs w:val="24"/>
              </w:rPr>
              <w:t>&gt; symbol</w:t>
            </w:r>
          </w:p>
        </w:tc>
        <w:tc>
          <w:tcPr>
            <w:tcW w:w="4678" w:type="dxa"/>
          </w:tcPr>
          <w:p w:rsidR="00A653F5" w:rsidRPr="00145F1C" w:rsidRDefault="00A653F5" w:rsidP="003338F1">
            <w:pPr>
              <w:rPr>
                <w:szCs w:val="24"/>
              </w:rPr>
            </w:pPr>
            <w:r w:rsidRPr="00145F1C">
              <w:rPr>
                <w:szCs w:val="24"/>
              </w:rPr>
              <w:t xml:space="preserve">&amp;gt; </w:t>
            </w:r>
          </w:p>
        </w:tc>
      </w:tr>
      <w:tr w:rsidR="00A653F5" w:rsidRPr="0003677F" w:rsidTr="006D5406">
        <w:trPr>
          <w:cantSplit/>
          <w:trHeight w:val="101"/>
        </w:trPr>
        <w:tc>
          <w:tcPr>
            <w:tcW w:w="4677" w:type="dxa"/>
          </w:tcPr>
          <w:p w:rsidR="00A653F5" w:rsidRPr="00145F1C" w:rsidRDefault="00A653F5" w:rsidP="009F237F">
            <w:pPr>
              <w:ind w:left="175"/>
              <w:rPr>
                <w:szCs w:val="24"/>
              </w:rPr>
            </w:pPr>
            <w:r w:rsidRPr="00145F1C">
              <w:rPr>
                <w:szCs w:val="24"/>
              </w:rPr>
              <w:t>[ symbol</w:t>
            </w:r>
          </w:p>
        </w:tc>
        <w:tc>
          <w:tcPr>
            <w:tcW w:w="4678" w:type="dxa"/>
          </w:tcPr>
          <w:p w:rsidR="00A653F5" w:rsidRPr="00145F1C" w:rsidRDefault="00A653F5" w:rsidP="003338F1">
            <w:pPr>
              <w:rPr>
                <w:szCs w:val="24"/>
              </w:rPr>
            </w:pPr>
            <w:r>
              <w:t>&amp;#91;</w:t>
            </w:r>
          </w:p>
        </w:tc>
      </w:tr>
      <w:tr w:rsidR="00A653F5" w:rsidRPr="0003677F" w:rsidTr="006D5406">
        <w:trPr>
          <w:cantSplit/>
          <w:trHeight w:val="101"/>
        </w:trPr>
        <w:tc>
          <w:tcPr>
            <w:tcW w:w="4677" w:type="dxa"/>
          </w:tcPr>
          <w:p w:rsidR="00A653F5" w:rsidRPr="00145F1C" w:rsidRDefault="00A653F5" w:rsidP="009F237F">
            <w:pPr>
              <w:ind w:left="175"/>
              <w:rPr>
                <w:szCs w:val="24"/>
              </w:rPr>
            </w:pPr>
            <w:r w:rsidRPr="00145F1C">
              <w:rPr>
                <w:szCs w:val="24"/>
              </w:rPr>
              <w:t>] symbol</w:t>
            </w:r>
          </w:p>
        </w:tc>
        <w:tc>
          <w:tcPr>
            <w:tcW w:w="4678" w:type="dxa"/>
          </w:tcPr>
          <w:p w:rsidR="00A653F5" w:rsidRDefault="00A653F5" w:rsidP="003338F1">
            <w:r>
              <w:t>&amp;#93;</w:t>
            </w:r>
          </w:p>
        </w:tc>
      </w:tr>
      <w:tr w:rsidR="00A653F5" w:rsidRPr="0003677F" w:rsidTr="006D5406">
        <w:trPr>
          <w:cantSplit/>
          <w:trHeight w:val="101"/>
        </w:trPr>
        <w:tc>
          <w:tcPr>
            <w:tcW w:w="4677" w:type="dxa"/>
          </w:tcPr>
          <w:p w:rsidR="00A653F5" w:rsidRPr="00145F1C" w:rsidRDefault="00A653F5" w:rsidP="009F237F">
            <w:pPr>
              <w:ind w:left="175"/>
              <w:rPr>
                <w:szCs w:val="24"/>
              </w:rPr>
            </w:pPr>
            <w:r w:rsidRPr="00145F1C">
              <w:rPr>
                <w:b/>
                <w:szCs w:val="24"/>
              </w:rPr>
              <w:t>|</w:t>
            </w:r>
            <w:r w:rsidRPr="00145F1C">
              <w:rPr>
                <w:szCs w:val="24"/>
              </w:rPr>
              <w:t xml:space="preserve">   (vertical bar)</w:t>
            </w:r>
          </w:p>
        </w:tc>
        <w:tc>
          <w:tcPr>
            <w:tcW w:w="4678" w:type="dxa"/>
          </w:tcPr>
          <w:p w:rsidR="00A653F5" w:rsidRDefault="00A653F5" w:rsidP="003338F1">
            <w:bookmarkStart w:id="94" w:name="_Hlk441585697"/>
            <w:r w:rsidRPr="00145F1C">
              <w:rPr>
                <w:szCs w:val="24"/>
              </w:rPr>
              <w:t>&amp;#124;</w:t>
            </w:r>
            <w:bookmarkEnd w:id="94"/>
          </w:p>
        </w:tc>
      </w:tr>
      <w:tr w:rsidR="00A653F5" w:rsidRPr="0003677F" w:rsidTr="006D5406">
        <w:trPr>
          <w:cantSplit/>
        </w:trPr>
        <w:tc>
          <w:tcPr>
            <w:tcW w:w="4677" w:type="dxa"/>
          </w:tcPr>
          <w:p w:rsidR="00A653F5" w:rsidRPr="00145F1C" w:rsidRDefault="00A653F5" w:rsidP="009F237F">
            <w:pPr>
              <w:ind w:left="175"/>
              <w:rPr>
                <w:szCs w:val="24"/>
              </w:rPr>
            </w:pPr>
            <w:r w:rsidRPr="00145F1C">
              <w:rPr>
                <w:szCs w:val="24"/>
              </w:rPr>
              <w:t>Non-breaking space</w:t>
            </w:r>
          </w:p>
        </w:tc>
        <w:tc>
          <w:tcPr>
            <w:tcW w:w="4678" w:type="dxa"/>
          </w:tcPr>
          <w:p w:rsidR="00A653F5" w:rsidRPr="00145F1C" w:rsidRDefault="00A653F5" w:rsidP="003338F1">
            <w:pPr>
              <w:rPr>
                <w:szCs w:val="24"/>
              </w:rPr>
            </w:pPr>
            <w:bookmarkStart w:id="95" w:name="_Hlk369867262"/>
            <w:r w:rsidRPr="00145F1C">
              <w:rPr>
                <w:szCs w:val="24"/>
              </w:rPr>
              <w:t>&amp;nbsp;</w:t>
            </w:r>
            <w:bookmarkEnd w:id="95"/>
          </w:p>
        </w:tc>
      </w:tr>
      <w:tr w:rsidR="00A653F5" w:rsidRPr="0003677F" w:rsidTr="006D5406">
        <w:trPr>
          <w:cantSplit/>
        </w:trPr>
        <w:tc>
          <w:tcPr>
            <w:tcW w:w="4677" w:type="dxa"/>
          </w:tcPr>
          <w:p w:rsidR="00A653F5" w:rsidRPr="00145F1C" w:rsidRDefault="00A653F5" w:rsidP="009F237F">
            <w:pPr>
              <w:ind w:left="175"/>
              <w:rPr>
                <w:szCs w:val="24"/>
              </w:rPr>
            </w:pPr>
            <w:r w:rsidRPr="00145F1C">
              <w:rPr>
                <w:szCs w:val="24"/>
              </w:rPr>
              <w:t>* asterisk</w:t>
            </w:r>
          </w:p>
        </w:tc>
        <w:tc>
          <w:tcPr>
            <w:tcW w:w="4678" w:type="dxa"/>
          </w:tcPr>
          <w:p w:rsidR="00A653F5" w:rsidRDefault="00A653F5" w:rsidP="003338F1">
            <w:bookmarkStart w:id="96" w:name="_Hlk441585941"/>
            <w:r>
              <w:t>&amp;#42;</w:t>
            </w:r>
            <w:bookmarkEnd w:id="96"/>
          </w:p>
        </w:tc>
      </w:tr>
      <w:tr w:rsidR="00A653F5" w:rsidRPr="0003677F" w:rsidTr="006D5406">
        <w:trPr>
          <w:cantSplit/>
        </w:trPr>
        <w:tc>
          <w:tcPr>
            <w:tcW w:w="4677" w:type="dxa"/>
          </w:tcPr>
          <w:p w:rsidR="00A653F5" w:rsidRPr="00145F1C" w:rsidRDefault="00A653F5" w:rsidP="009F237F">
            <w:pPr>
              <w:ind w:left="175"/>
              <w:rPr>
                <w:szCs w:val="24"/>
              </w:rPr>
            </w:pPr>
            <w:r w:rsidRPr="00145F1C">
              <w:rPr>
                <w:rFonts w:ascii="MS Mincho" w:eastAsia="MS Mincho" w:hAnsi="MS Mincho" w:cs="MS Mincho" w:hint="eastAsia"/>
              </w:rPr>
              <w:t>∗</w:t>
            </w:r>
            <w:r w:rsidRPr="00145F1C">
              <w:rPr>
                <w:szCs w:val="24"/>
              </w:rPr>
              <w:t xml:space="preserve"> Asterisk not recognised by code as an </w:t>
            </w:r>
            <w:bookmarkStart w:id="97" w:name="_Hlk370070838"/>
            <w:r w:rsidRPr="00145F1C">
              <w:rPr>
                <w:szCs w:val="24"/>
              </w:rPr>
              <w:t>asterisk</w:t>
            </w:r>
            <w:bookmarkEnd w:id="97"/>
            <w:r w:rsidRPr="00145F1C">
              <w:rPr>
                <w:szCs w:val="24"/>
              </w:rPr>
              <w:t>!! (called a ‘</w:t>
            </w:r>
            <w:bookmarkStart w:id="98" w:name="_Hlk370070824"/>
            <w:r w:rsidRPr="00145F1C">
              <w:rPr>
                <w:szCs w:val="24"/>
              </w:rPr>
              <w:t>lowast</w:t>
            </w:r>
            <w:bookmarkEnd w:id="98"/>
            <w:r w:rsidRPr="00145F1C">
              <w:rPr>
                <w:szCs w:val="24"/>
              </w:rPr>
              <w:t>’ – low asterisk?)</w:t>
            </w:r>
          </w:p>
        </w:tc>
        <w:tc>
          <w:tcPr>
            <w:tcW w:w="4678" w:type="dxa"/>
          </w:tcPr>
          <w:p w:rsidR="00A653F5" w:rsidRPr="00145F1C" w:rsidRDefault="00A653F5" w:rsidP="003338F1">
            <w:pPr>
              <w:rPr>
                <w:szCs w:val="24"/>
              </w:rPr>
            </w:pPr>
            <w:bookmarkStart w:id="99" w:name="_Hlk370070794"/>
            <w:r>
              <w:t>&amp;#</w:t>
            </w:r>
            <w:bookmarkStart w:id="100" w:name="_Hlk322916169"/>
            <w:r>
              <w:t>8727</w:t>
            </w:r>
            <w:bookmarkEnd w:id="100"/>
            <w:r>
              <w:t>;</w:t>
            </w:r>
            <w:bookmarkEnd w:id="99"/>
            <w:r>
              <w:t xml:space="preserve"> </w:t>
            </w:r>
            <w:bookmarkStart w:id="101" w:name="_Hlk370070782"/>
            <w:r>
              <w:t>&amp;lowast;</w:t>
            </w:r>
            <w:bookmarkEnd w:id="101"/>
          </w:p>
        </w:tc>
      </w:tr>
      <w:tr w:rsidR="00A653F5" w:rsidRPr="0003677F" w:rsidTr="006D5406">
        <w:trPr>
          <w:cantSplit/>
        </w:trPr>
        <w:tc>
          <w:tcPr>
            <w:tcW w:w="4677" w:type="dxa"/>
          </w:tcPr>
          <w:p w:rsidR="00A653F5" w:rsidRPr="00145F1C" w:rsidRDefault="00A653F5" w:rsidP="009F237F">
            <w:pPr>
              <w:ind w:left="175"/>
              <w:rPr>
                <w:szCs w:val="24"/>
              </w:rPr>
            </w:pPr>
            <w:bookmarkStart w:id="102" w:name="_Hlk370070807"/>
            <w:r w:rsidRPr="00145F1C">
              <w:rPr>
                <w:szCs w:val="24"/>
              </w:rPr>
              <w:t>Ready to paste</w:t>
            </w:r>
            <w:bookmarkEnd w:id="102"/>
            <w:r w:rsidRPr="00145F1C">
              <w:rPr>
                <w:szCs w:val="24"/>
              </w:rPr>
              <w:t xml:space="preserve"> degree symbol º</w:t>
            </w:r>
          </w:p>
        </w:tc>
        <w:tc>
          <w:tcPr>
            <w:tcW w:w="4678" w:type="dxa"/>
          </w:tcPr>
          <w:p w:rsidR="00A653F5" w:rsidRDefault="00A653F5" w:rsidP="003338F1">
            <w:bookmarkStart w:id="103" w:name="_Hlk370068742"/>
            <w:r>
              <w:t>&amp;#176;</w:t>
            </w:r>
            <w:bookmarkEnd w:id="103"/>
          </w:p>
        </w:tc>
      </w:tr>
      <w:tr w:rsidR="00A653F5" w:rsidRPr="0003677F" w:rsidTr="006D5406">
        <w:trPr>
          <w:cantSplit/>
        </w:trPr>
        <w:tc>
          <w:tcPr>
            <w:tcW w:w="4677" w:type="dxa"/>
          </w:tcPr>
          <w:p w:rsidR="00A653F5" w:rsidRPr="00145F1C" w:rsidRDefault="00A653F5" w:rsidP="009F237F">
            <w:pPr>
              <w:ind w:left="175"/>
              <w:rPr>
                <w:szCs w:val="24"/>
              </w:rPr>
            </w:pPr>
            <w:r w:rsidRPr="00145F1C">
              <w:rPr>
                <w:szCs w:val="24"/>
              </w:rPr>
              <w:t>Double chevrons (that don’t trigger macro behaviour in Twine)</w:t>
            </w:r>
          </w:p>
        </w:tc>
        <w:tc>
          <w:tcPr>
            <w:tcW w:w="4678" w:type="dxa"/>
          </w:tcPr>
          <w:p w:rsidR="00A653F5" w:rsidRPr="00145F1C" w:rsidRDefault="00A653F5" w:rsidP="003338F1">
            <w:pPr>
              <w:rPr>
                <w:szCs w:val="24"/>
              </w:rPr>
            </w:pPr>
            <w:bookmarkStart w:id="104" w:name="_Hlk322917498"/>
            <w:r w:rsidRPr="00145F1C">
              <w:rPr>
                <w:szCs w:val="24"/>
              </w:rPr>
              <w:t>« »</w:t>
            </w:r>
            <w:bookmarkEnd w:id="104"/>
          </w:p>
        </w:tc>
      </w:tr>
      <w:tr w:rsidR="00A653F5" w:rsidRPr="0003677F" w:rsidTr="006D5406">
        <w:trPr>
          <w:cantSplit/>
        </w:trPr>
        <w:tc>
          <w:tcPr>
            <w:tcW w:w="4677" w:type="dxa"/>
          </w:tcPr>
          <w:p w:rsidR="00A653F5" w:rsidRPr="00145F1C" w:rsidRDefault="00A653F5" w:rsidP="009F237F">
            <w:pPr>
              <w:ind w:left="175"/>
              <w:rPr>
                <w:szCs w:val="24"/>
              </w:rPr>
            </w:pPr>
            <w:r>
              <w:rPr>
                <w:szCs w:val="24"/>
              </w:rPr>
              <w:t>Double a</w:t>
            </w:r>
            <w:r w:rsidRPr="00145F1C">
              <w:rPr>
                <w:szCs w:val="24"/>
              </w:rPr>
              <w:t xml:space="preserve">ngle brackets </w:t>
            </w:r>
            <w:bookmarkStart w:id="105" w:name="_Hlk322993606"/>
            <w:r w:rsidRPr="00145F1C">
              <w:rPr>
                <w:szCs w:val="24"/>
              </w:rPr>
              <w:t>(that don’t trigger macro behaviour in Twine)</w:t>
            </w:r>
            <w:bookmarkEnd w:id="105"/>
          </w:p>
        </w:tc>
        <w:tc>
          <w:tcPr>
            <w:tcW w:w="4678" w:type="dxa"/>
          </w:tcPr>
          <w:p w:rsidR="00A653F5" w:rsidRPr="00145F1C" w:rsidRDefault="00A653F5" w:rsidP="003338F1">
            <w:pPr>
              <w:rPr>
                <w:szCs w:val="24"/>
              </w:rPr>
            </w:pPr>
            <w:bookmarkStart w:id="106" w:name="_Hlk94228772"/>
            <w:r w:rsidRPr="00145F1C">
              <w:rPr>
                <w:rFonts w:ascii="MS Mincho" w:eastAsia="MS Mincho" w:hAnsi="MS Mincho" w:cs="MS Mincho" w:hint="eastAsia"/>
                <w:szCs w:val="24"/>
              </w:rPr>
              <w:t>≪</w:t>
            </w:r>
            <w:r w:rsidRPr="00145F1C">
              <w:rPr>
                <w:szCs w:val="24"/>
              </w:rPr>
              <w:t xml:space="preserve">   </w:t>
            </w:r>
            <w:r w:rsidRPr="00145F1C">
              <w:rPr>
                <w:rFonts w:ascii="MS Mincho" w:eastAsia="MS Mincho" w:hAnsi="MS Mincho" w:cs="MS Mincho" w:hint="eastAsia"/>
                <w:szCs w:val="24"/>
              </w:rPr>
              <w:t>≫</w:t>
            </w:r>
            <w:bookmarkEnd w:id="106"/>
          </w:p>
        </w:tc>
      </w:tr>
      <w:bookmarkEnd w:id="87"/>
    </w:tbl>
    <w:p w:rsidR="00A653F5" w:rsidRDefault="00A653F5" w:rsidP="00E42341">
      <w:pPr>
        <w:rPr>
          <w:szCs w:val="24"/>
        </w:rPr>
      </w:pPr>
    </w:p>
    <w:p w:rsidR="00A653F5" w:rsidRDefault="00A653F5" w:rsidP="00E42341">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6662"/>
      </w:tblGrid>
      <w:tr w:rsidR="00A653F5" w:rsidRPr="0003677F" w:rsidTr="00C0482E">
        <w:trPr>
          <w:cantSplit/>
          <w:trHeight w:val="101"/>
          <w:tblHeader/>
        </w:trPr>
        <w:tc>
          <w:tcPr>
            <w:tcW w:w="9355" w:type="dxa"/>
            <w:gridSpan w:val="2"/>
            <w:shd w:val="pct15" w:color="auto" w:fill="auto"/>
          </w:tcPr>
          <w:p w:rsidR="00A653F5" w:rsidRPr="00AD4386" w:rsidRDefault="00A653F5" w:rsidP="00C0482E">
            <w:pPr>
              <w:keepNext/>
              <w:ind w:left="142"/>
              <w:outlineLvl w:val="1"/>
              <w:rPr>
                <w:b/>
                <w:szCs w:val="24"/>
              </w:rPr>
            </w:pPr>
            <w:bookmarkStart w:id="107" w:name="_Toc94922631"/>
            <w:r w:rsidRPr="002761EC">
              <w:rPr>
                <w:b/>
                <w:szCs w:val="24"/>
                <w:highlight w:val="yellow"/>
              </w:rPr>
              <w:t>Text colour</w:t>
            </w:r>
            <w:bookmarkEnd w:id="107"/>
          </w:p>
        </w:tc>
      </w:tr>
      <w:tr w:rsidR="00A653F5" w:rsidRPr="0003677F" w:rsidTr="00565277">
        <w:trPr>
          <w:cantSplit/>
          <w:trHeight w:val="101"/>
          <w:tblHeader/>
        </w:trPr>
        <w:tc>
          <w:tcPr>
            <w:tcW w:w="2693" w:type="dxa"/>
            <w:shd w:val="pct15" w:color="auto" w:fill="auto"/>
          </w:tcPr>
          <w:p w:rsidR="00A653F5" w:rsidRPr="00053E97" w:rsidRDefault="00A653F5" w:rsidP="00C0482E">
            <w:pPr>
              <w:ind w:left="175"/>
              <w:rPr>
                <w:b/>
                <w:szCs w:val="24"/>
              </w:rPr>
            </w:pPr>
            <w:r w:rsidRPr="00053E97">
              <w:rPr>
                <w:b/>
                <w:szCs w:val="24"/>
              </w:rPr>
              <w:t>Description</w:t>
            </w:r>
          </w:p>
        </w:tc>
        <w:tc>
          <w:tcPr>
            <w:tcW w:w="6662" w:type="dxa"/>
            <w:shd w:val="pct15" w:color="auto" w:fill="auto"/>
          </w:tcPr>
          <w:p w:rsidR="00A653F5" w:rsidRPr="00145F1C" w:rsidRDefault="00A653F5" w:rsidP="00C0482E">
            <w:pPr>
              <w:rPr>
                <w:b/>
                <w:szCs w:val="24"/>
              </w:rPr>
            </w:pPr>
            <w:r w:rsidRPr="00145F1C">
              <w:rPr>
                <w:b/>
                <w:szCs w:val="24"/>
              </w:rPr>
              <w:t>Code</w:t>
            </w:r>
          </w:p>
        </w:tc>
      </w:tr>
      <w:tr w:rsidR="00A653F5" w:rsidRPr="0003677F" w:rsidTr="00565277">
        <w:trPr>
          <w:cantSplit/>
          <w:trHeight w:val="101"/>
        </w:trPr>
        <w:tc>
          <w:tcPr>
            <w:tcW w:w="2693" w:type="dxa"/>
          </w:tcPr>
          <w:p w:rsidR="00A653F5" w:rsidRPr="006D5406" w:rsidRDefault="00A653F5" w:rsidP="00C0482E">
            <w:pPr>
              <w:ind w:left="175"/>
              <w:rPr>
                <w:szCs w:val="24"/>
              </w:rPr>
            </w:pPr>
            <w:r w:rsidRPr="00565277">
              <w:rPr>
                <w:color w:val="FF0000"/>
                <w:szCs w:val="24"/>
              </w:rPr>
              <w:t>Xxxxxxx</w:t>
            </w:r>
          </w:p>
        </w:tc>
        <w:tc>
          <w:tcPr>
            <w:tcW w:w="6662" w:type="dxa"/>
          </w:tcPr>
          <w:p w:rsidR="00A653F5" w:rsidRDefault="00A653F5" w:rsidP="00C0482E">
            <w:pPr>
              <w:rPr>
                <w:szCs w:val="24"/>
              </w:rPr>
            </w:pPr>
            <w:bookmarkStart w:id="108" w:name="_Hlk24350912"/>
            <w:r w:rsidRPr="0003677F">
              <w:rPr>
                <w:szCs w:val="24"/>
              </w:rPr>
              <w:t>&lt;font color=red&gt;</w:t>
            </w:r>
            <w:bookmarkStart w:id="109" w:name="_Hlk92510011"/>
            <w:r w:rsidRPr="0003677F">
              <w:rPr>
                <w:szCs w:val="24"/>
              </w:rPr>
              <w:t>Xxxxxxx</w:t>
            </w:r>
            <w:bookmarkEnd w:id="109"/>
            <w:r w:rsidRPr="0003677F">
              <w:rPr>
                <w:szCs w:val="24"/>
              </w:rPr>
              <w:t>&lt;/font&gt;</w:t>
            </w:r>
            <w:bookmarkEnd w:id="108"/>
          </w:p>
          <w:p w:rsidR="00A653F5" w:rsidRDefault="00A653F5" w:rsidP="00C0482E">
            <w:pPr>
              <w:rPr>
                <w:szCs w:val="24"/>
              </w:rPr>
            </w:pPr>
          </w:p>
          <w:p w:rsidR="00A653F5" w:rsidRPr="00680676" w:rsidRDefault="00A653F5" w:rsidP="00C0482E">
            <w:pPr>
              <w:rPr>
                <w:szCs w:val="24"/>
              </w:rPr>
            </w:pPr>
            <w:r w:rsidRPr="0003677F">
              <w:rPr>
                <w:szCs w:val="24"/>
              </w:rPr>
              <w:t>Colours that work: yellow, cyan, red, blue</w:t>
            </w:r>
            <w:r>
              <w:rPr>
                <w:szCs w:val="24"/>
              </w:rPr>
              <w:t>, white</w:t>
            </w:r>
            <w:r w:rsidRPr="0003677F">
              <w:rPr>
                <w:szCs w:val="24"/>
              </w:rPr>
              <w:t xml:space="preserve"> (plus?)</w:t>
            </w:r>
          </w:p>
        </w:tc>
      </w:tr>
    </w:tbl>
    <w:p w:rsidR="00A653F5" w:rsidRDefault="00A653F5" w:rsidP="00E42341">
      <w:pPr>
        <w:rPr>
          <w:szCs w:val="24"/>
        </w:rPr>
      </w:pPr>
    </w:p>
    <w:p w:rsidR="00A653F5" w:rsidRDefault="00A653F5"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A653F5" w:rsidRPr="00E335F6" w:rsidTr="008648B8">
        <w:trPr>
          <w:tblHeader/>
        </w:trPr>
        <w:tc>
          <w:tcPr>
            <w:tcW w:w="5000" w:type="pct"/>
            <w:gridSpan w:val="4"/>
            <w:shd w:val="pct15" w:color="auto" w:fill="FFFFFF"/>
            <w:tcMar>
              <w:top w:w="36" w:type="dxa"/>
              <w:left w:w="84" w:type="dxa"/>
              <w:bottom w:w="36" w:type="dxa"/>
              <w:right w:w="84" w:type="dxa"/>
            </w:tcMar>
            <w:vAlign w:val="center"/>
          </w:tcPr>
          <w:p w:rsidR="00A653F5" w:rsidRPr="00AB4101" w:rsidRDefault="00A653F5" w:rsidP="002761EC">
            <w:pPr>
              <w:keepNext/>
              <w:ind w:left="142"/>
              <w:outlineLvl w:val="1"/>
              <w:rPr>
                <w:b/>
                <w:szCs w:val="24"/>
              </w:rPr>
            </w:pPr>
            <w:bookmarkStart w:id="110" w:name="_Toc94922632"/>
            <w:bookmarkStart w:id="111" w:name="_Hlk92703665"/>
            <w:bookmarkStart w:id="112" w:name="_Hlk92225453"/>
            <w:r w:rsidRPr="008648B8">
              <w:rPr>
                <w:b/>
                <w:szCs w:val="24"/>
                <w:highlight w:val="yellow"/>
              </w:rPr>
              <w:t>List format</w:t>
            </w:r>
            <w:bookmarkEnd w:id="110"/>
          </w:p>
        </w:tc>
      </w:tr>
      <w:tr w:rsidR="00A653F5" w:rsidRPr="00E335F6" w:rsidTr="008648B8">
        <w:trPr>
          <w:tblHeader/>
        </w:trPr>
        <w:tc>
          <w:tcPr>
            <w:tcW w:w="685" w:type="pct"/>
            <w:shd w:val="pct15" w:color="auto" w:fill="FFFFFF"/>
            <w:tcMar>
              <w:top w:w="36" w:type="dxa"/>
              <w:left w:w="84" w:type="dxa"/>
              <w:bottom w:w="36" w:type="dxa"/>
              <w:right w:w="84" w:type="dxa"/>
            </w:tcMar>
            <w:vAlign w:val="center"/>
          </w:tcPr>
          <w:p w:rsidR="00A653F5" w:rsidRPr="00AB4101" w:rsidRDefault="00A653F5" w:rsidP="00F54931">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A653F5" w:rsidRPr="00AB4101" w:rsidRDefault="00A653F5" w:rsidP="00F54931">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A653F5" w:rsidRPr="00AB4101" w:rsidRDefault="00A653F5" w:rsidP="00F54931">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A653F5" w:rsidRPr="00AB4101" w:rsidRDefault="00A653F5" w:rsidP="00F54931">
            <w:pPr>
              <w:keepNext/>
              <w:rPr>
                <w:b/>
                <w:szCs w:val="24"/>
              </w:rPr>
            </w:pPr>
            <w:r w:rsidRPr="00AB4101">
              <w:rPr>
                <w:b/>
                <w:szCs w:val="24"/>
              </w:rPr>
              <w:t>Displays As (roughly)</w:t>
            </w:r>
          </w:p>
        </w:tc>
      </w:tr>
      <w:tr w:rsidR="00A653F5" w:rsidRPr="00FF41B5" w:rsidTr="00270D32">
        <w:tc>
          <w:tcPr>
            <w:tcW w:w="685" w:type="pct"/>
            <w:shd w:val="clear" w:color="auto" w:fill="FFFFFF"/>
            <w:tcMar>
              <w:top w:w="36" w:type="dxa"/>
              <w:left w:w="84" w:type="dxa"/>
              <w:bottom w:w="36" w:type="dxa"/>
              <w:right w:w="84" w:type="dxa"/>
            </w:tcMar>
          </w:tcPr>
          <w:p w:rsidR="00A653F5" w:rsidRPr="00AB4101" w:rsidRDefault="00A653F5" w:rsidP="00CB6172">
            <w:pPr>
              <w:rPr>
                <w:b/>
                <w:szCs w:val="24"/>
              </w:rPr>
            </w:pPr>
            <w:bookmarkStart w:id="113" w:name="_Hlk92230247"/>
            <w:r w:rsidRPr="00AB4101">
              <w:rPr>
                <w:b/>
                <w:szCs w:val="24"/>
              </w:rPr>
              <w:t>Unordered</w:t>
            </w:r>
          </w:p>
        </w:tc>
        <w:tc>
          <w:tcPr>
            <w:tcW w:w="1430" w:type="pct"/>
            <w:shd w:val="clear" w:color="auto" w:fill="FFFFFF"/>
            <w:tcMar>
              <w:top w:w="36" w:type="dxa"/>
              <w:left w:w="84" w:type="dxa"/>
              <w:bottom w:w="36" w:type="dxa"/>
              <w:right w:w="84" w:type="dxa"/>
            </w:tcMar>
          </w:tcPr>
          <w:p w:rsidR="00A653F5" w:rsidRDefault="00A653F5" w:rsidP="00270D32">
            <w:pPr>
              <w:rPr>
                <w:szCs w:val="24"/>
              </w:rPr>
            </w:pPr>
            <w:r>
              <w:rPr>
                <w:szCs w:val="24"/>
              </w:rPr>
              <w:t xml:space="preserve">* </w:t>
            </w:r>
            <w:r w:rsidRPr="00AB4101">
              <w:rPr>
                <w:szCs w:val="24"/>
              </w:rPr>
              <w:t>A list item</w:t>
            </w:r>
            <w:r w:rsidRPr="00AB4101">
              <w:rPr>
                <w:szCs w:val="24"/>
              </w:rPr>
              <w:br/>
              <w:t>* Another list item</w:t>
            </w:r>
          </w:p>
          <w:p w:rsidR="00A653F5" w:rsidRDefault="00A653F5" w:rsidP="0010653E">
            <w:pPr>
              <w:keepNext/>
              <w:ind w:left="45"/>
              <w:rPr>
                <w:szCs w:val="24"/>
              </w:rPr>
            </w:pPr>
            <w:r>
              <w:rPr>
                <w:szCs w:val="24"/>
              </w:rPr>
              <w:t xml:space="preserve">** </w:t>
            </w:r>
            <w:r w:rsidRPr="004B4588">
              <w:rPr>
                <w:b/>
                <w:szCs w:val="24"/>
              </w:rPr>
              <w:t>Nested</w:t>
            </w:r>
            <w:r>
              <w:rPr>
                <w:szCs w:val="24"/>
              </w:rPr>
              <w:t xml:space="preserve"> one level down</w:t>
            </w:r>
          </w:p>
          <w:p w:rsidR="00A653F5" w:rsidRDefault="00A653F5" w:rsidP="00270D32">
            <w:pPr>
              <w:rPr>
                <w:szCs w:val="24"/>
              </w:rPr>
            </w:pPr>
            <w:r>
              <w:rPr>
                <w:szCs w:val="24"/>
              </w:rPr>
              <w:t>*** Nested two levels</w:t>
            </w:r>
          </w:p>
          <w:p w:rsidR="00A653F5" w:rsidRPr="00AB4101" w:rsidRDefault="00A653F5" w:rsidP="00270D32">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A653F5" w:rsidRPr="00AB4101" w:rsidRDefault="00A653F5" w:rsidP="00270D32">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A653F5" w:rsidRPr="00AB4101" w:rsidRDefault="00A653F5" w:rsidP="00270D32">
            <w:pPr>
              <w:numPr>
                <w:ilvl w:val="0"/>
                <w:numId w:val="22"/>
              </w:numPr>
              <w:tabs>
                <w:tab w:val="clear" w:pos="720"/>
                <w:tab w:val="num" w:pos="564"/>
              </w:tabs>
              <w:ind w:left="139" w:firstLine="0"/>
              <w:rPr>
                <w:szCs w:val="24"/>
              </w:rPr>
            </w:pPr>
            <w:r w:rsidRPr="00AB4101">
              <w:rPr>
                <w:szCs w:val="24"/>
              </w:rPr>
              <w:t>A list item</w:t>
            </w:r>
          </w:p>
          <w:p w:rsidR="00A653F5" w:rsidRPr="00AB4101" w:rsidRDefault="00A653F5" w:rsidP="00270D32">
            <w:pPr>
              <w:numPr>
                <w:ilvl w:val="0"/>
                <w:numId w:val="22"/>
              </w:numPr>
              <w:tabs>
                <w:tab w:val="clear" w:pos="720"/>
                <w:tab w:val="num" w:pos="564"/>
              </w:tabs>
              <w:ind w:left="139" w:firstLine="0"/>
              <w:rPr>
                <w:szCs w:val="24"/>
              </w:rPr>
            </w:pPr>
            <w:r w:rsidRPr="00AB4101">
              <w:rPr>
                <w:szCs w:val="24"/>
              </w:rPr>
              <w:t>Another list item</w:t>
            </w:r>
          </w:p>
        </w:tc>
      </w:tr>
      <w:bookmarkEnd w:id="111"/>
      <w:tr w:rsidR="00A653F5" w:rsidRPr="00FF41B5" w:rsidTr="00270D32">
        <w:tc>
          <w:tcPr>
            <w:tcW w:w="685" w:type="pct"/>
            <w:shd w:val="clear" w:color="auto" w:fill="F8F8F8"/>
            <w:tcMar>
              <w:top w:w="36" w:type="dxa"/>
              <w:left w:w="84" w:type="dxa"/>
              <w:bottom w:w="36" w:type="dxa"/>
              <w:right w:w="84" w:type="dxa"/>
            </w:tcMar>
          </w:tcPr>
          <w:p w:rsidR="00A653F5" w:rsidRPr="00AB4101" w:rsidRDefault="00A653F5" w:rsidP="00CB6172">
            <w:pPr>
              <w:rPr>
                <w:b/>
                <w:szCs w:val="24"/>
              </w:rPr>
            </w:pPr>
            <w:r w:rsidRPr="00AB4101">
              <w:rPr>
                <w:b/>
                <w:szCs w:val="24"/>
              </w:rPr>
              <w:t>Ordered</w:t>
            </w:r>
          </w:p>
        </w:tc>
        <w:tc>
          <w:tcPr>
            <w:tcW w:w="1430" w:type="pct"/>
            <w:shd w:val="clear" w:color="auto" w:fill="F8F8F8"/>
            <w:tcMar>
              <w:top w:w="36" w:type="dxa"/>
              <w:left w:w="84" w:type="dxa"/>
              <w:bottom w:w="36" w:type="dxa"/>
              <w:right w:w="84" w:type="dxa"/>
            </w:tcMar>
          </w:tcPr>
          <w:p w:rsidR="00A653F5" w:rsidRDefault="00A653F5" w:rsidP="00270D32">
            <w:pPr>
              <w:rPr>
                <w:szCs w:val="24"/>
              </w:rPr>
            </w:pPr>
            <w:r w:rsidRPr="00AB4101">
              <w:rPr>
                <w:szCs w:val="24"/>
              </w:rPr>
              <w:t># A list item</w:t>
            </w:r>
            <w:r w:rsidRPr="00AB4101">
              <w:rPr>
                <w:szCs w:val="24"/>
              </w:rPr>
              <w:br/>
              <w:t># Another list item</w:t>
            </w:r>
          </w:p>
          <w:p w:rsidR="00A653F5" w:rsidRDefault="00A653F5" w:rsidP="00270D32">
            <w:pPr>
              <w:rPr>
                <w:szCs w:val="24"/>
              </w:rPr>
            </w:pPr>
            <w:r>
              <w:rPr>
                <w:szCs w:val="24"/>
              </w:rPr>
              <w:t>##</w:t>
            </w:r>
          </w:p>
          <w:p w:rsidR="00A653F5" w:rsidRDefault="00A653F5" w:rsidP="00270D32">
            <w:pPr>
              <w:rPr>
                <w:szCs w:val="24"/>
              </w:rPr>
            </w:pPr>
            <w:r>
              <w:rPr>
                <w:szCs w:val="24"/>
              </w:rPr>
              <w:t>###</w:t>
            </w:r>
          </w:p>
          <w:p w:rsidR="00A653F5" w:rsidRPr="00AB4101" w:rsidRDefault="00A653F5" w:rsidP="00270D32">
            <w:pPr>
              <w:rPr>
                <w:szCs w:val="24"/>
              </w:rPr>
            </w:pPr>
            <w:r>
              <w:rPr>
                <w:szCs w:val="24"/>
              </w:rPr>
              <w:t>(numbered lists seem to be nested endlessly)</w:t>
            </w:r>
          </w:p>
        </w:tc>
        <w:tc>
          <w:tcPr>
            <w:tcW w:w="1611" w:type="pct"/>
            <w:shd w:val="clear" w:color="auto" w:fill="F8F8F8"/>
            <w:tcMar>
              <w:top w:w="36" w:type="dxa"/>
              <w:left w:w="84" w:type="dxa"/>
              <w:bottom w:w="36" w:type="dxa"/>
              <w:right w:w="84" w:type="dxa"/>
            </w:tcMar>
          </w:tcPr>
          <w:p w:rsidR="00A653F5" w:rsidRPr="00AB4101" w:rsidRDefault="00A653F5" w:rsidP="00270D32">
            <w:pPr>
              <w:rPr>
                <w:szCs w:val="24"/>
              </w:rPr>
            </w:pPr>
            <w:r w:rsidRPr="00AB4101">
              <w:rPr>
                <w:szCs w:val="24"/>
              </w:rPr>
              <w:t>&lt;ol&gt;</w:t>
            </w:r>
            <w:r w:rsidRPr="00AB4101">
              <w:rPr>
                <w:szCs w:val="24"/>
              </w:rPr>
              <w:br/>
              <w:t>&lt;li&gt;A list item&lt;/li&gt;</w:t>
            </w:r>
            <w:r w:rsidRPr="00AB4101">
              <w:rPr>
                <w:szCs w:val="24"/>
              </w:rPr>
              <w:br/>
              <w:t>&lt;li&gt;Another list item&lt;/li&gt;</w:t>
            </w:r>
            <w:r w:rsidRPr="00AB4101">
              <w:rPr>
                <w:szCs w:val="24"/>
              </w:rPr>
              <w:br/>
              <w:t>&lt;/ol&gt;</w:t>
            </w:r>
          </w:p>
        </w:tc>
        <w:tc>
          <w:tcPr>
            <w:tcW w:w="1274" w:type="pct"/>
            <w:shd w:val="clear" w:color="auto" w:fill="F8F8F8"/>
            <w:tcMar>
              <w:top w:w="36" w:type="dxa"/>
              <w:left w:w="84" w:type="dxa"/>
              <w:bottom w:w="36" w:type="dxa"/>
              <w:right w:w="84" w:type="dxa"/>
            </w:tcMar>
          </w:tcPr>
          <w:p w:rsidR="00A653F5" w:rsidRPr="00AB4101" w:rsidRDefault="00A653F5" w:rsidP="00270D32">
            <w:pPr>
              <w:numPr>
                <w:ilvl w:val="0"/>
                <w:numId w:val="23"/>
              </w:numPr>
              <w:tabs>
                <w:tab w:val="clear" w:pos="720"/>
                <w:tab w:val="num" w:pos="564"/>
              </w:tabs>
              <w:ind w:left="139" w:hanging="14"/>
              <w:rPr>
                <w:szCs w:val="24"/>
              </w:rPr>
            </w:pPr>
            <w:r w:rsidRPr="00AB4101">
              <w:rPr>
                <w:szCs w:val="24"/>
              </w:rPr>
              <w:t>A list item</w:t>
            </w:r>
          </w:p>
          <w:p w:rsidR="00A653F5" w:rsidRPr="00AB4101" w:rsidRDefault="00A653F5" w:rsidP="00270D32">
            <w:pPr>
              <w:numPr>
                <w:ilvl w:val="0"/>
                <w:numId w:val="23"/>
              </w:numPr>
              <w:tabs>
                <w:tab w:val="clear" w:pos="720"/>
                <w:tab w:val="num" w:pos="564"/>
              </w:tabs>
              <w:ind w:left="139" w:hanging="14"/>
              <w:rPr>
                <w:szCs w:val="24"/>
              </w:rPr>
            </w:pPr>
            <w:r w:rsidRPr="00AB4101">
              <w:rPr>
                <w:szCs w:val="24"/>
              </w:rPr>
              <w:t>Another list item</w:t>
            </w:r>
          </w:p>
        </w:tc>
      </w:tr>
      <w:bookmarkEnd w:id="112"/>
      <w:bookmarkEnd w:id="113"/>
    </w:tbl>
    <w:p w:rsidR="00A653F5" w:rsidRDefault="00A653F5" w:rsidP="00172EFF">
      <w:pPr>
        <w:rPr>
          <w:szCs w:val="24"/>
        </w:rPr>
      </w:pPr>
    </w:p>
    <w:p w:rsidR="00A653F5" w:rsidRDefault="00A653F5"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3030"/>
        <w:gridCol w:w="2396"/>
      </w:tblGrid>
      <w:tr w:rsidR="00A653F5" w:rsidRPr="00E335F6" w:rsidTr="00110A1D">
        <w:trPr>
          <w:tblHeader/>
        </w:trPr>
        <w:tc>
          <w:tcPr>
            <w:tcW w:w="5000" w:type="pct"/>
            <w:gridSpan w:val="4"/>
            <w:shd w:val="pct15" w:color="auto" w:fill="FFFFFF"/>
            <w:tcMar>
              <w:top w:w="36" w:type="dxa"/>
              <w:left w:w="84" w:type="dxa"/>
              <w:bottom w:w="36" w:type="dxa"/>
              <w:right w:w="84" w:type="dxa"/>
            </w:tcMar>
            <w:vAlign w:val="center"/>
          </w:tcPr>
          <w:p w:rsidR="00A653F5" w:rsidRPr="00AB4101" w:rsidRDefault="00A653F5" w:rsidP="00110A1D">
            <w:pPr>
              <w:keepNext/>
              <w:ind w:left="142"/>
              <w:outlineLvl w:val="1"/>
              <w:rPr>
                <w:b/>
                <w:szCs w:val="24"/>
              </w:rPr>
            </w:pPr>
            <w:bookmarkStart w:id="114" w:name="_Toc94922633"/>
            <w:bookmarkStart w:id="115" w:name="_Hlk92703718"/>
            <w:r w:rsidRPr="008648B8">
              <w:rPr>
                <w:b/>
                <w:szCs w:val="24"/>
                <w:highlight w:val="yellow"/>
              </w:rPr>
              <w:t>List format</w:t>
            </w:r>
            <w:bookmarkEnd w:id="114"/>
          </w:p>
        </w:tc>
      </w:tr>
      <w:tr w:rsidR="00A653F5" w:rsidRPr="00E335F6" w:rsidTr="00110A1D">
        <w:trPr>
          <w:tblHeader/>
        </w:trPr>
        <w:tc>
          <w:tcPr>
            <w:tcW w:w="685" w:type="pct"/>
            <w:shd w:val="pct15" w:color="auto" w:fill="FFFFFF"/>
            <w:tcMar>
              <w:top w:w="36" w:type="dxa"/>
              <w:left w:w="84" w:type="dxa"/>
              <w:bottom w:w="36" w:type="dxa"/>
              <w:right w:w="84" w:type="dxa"/>
            </w:tcMar>
            <w:vAlign w:val="center"/>
          </w:tcPr>
          <w:p w:rsidR="00A653F5" w:rsidRPr="00AB4101" w:rsidRDefault="00A653F5" w:rsidP="00110A1D">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A653F5" w:rsidRPr="00AB4101" w:rsidRDefault="00A653F5" w:rsidP="00110A1D">
            <w:pPr>
              <w:keepNext/>
              <w:rPr>
                <w:b/>
                <w:szCs w:val="24"/>
              </w:rPr>
            </w:pPr>
            <w:r w:rsidRPr="00AB4101">
              <w:rPr>
                <w:b/>
                <w:szCs w:val="24"/>
              </w:rPr>
              <w:t>Syntax &amp; Example</w:t>
            </w:r>
          </w:p>
        </w:tc>
        <w:tc>
          <w:tcPr>
            <w:tcW w:w="1611" w:type="pct"/>
            <w:shd w:val="pct15" w:color="auto" w:fill="FFFFFF"/>
            <w:tcMar>
              <w:top w:w="36" w:type="dxa"/>
              <w:left w:w="84" w:type="dxa"/>
              <w:bottom w:w="36" w:type="dxa"/>
              <w:right w:w="84" w:type="dxa"/>
            </w:tcMar>
            <w:vAlign w:val="center"/>
          </w:tcPr>
          <w:p w:rsidR="00A653F5" w:rsidRPr="00AB4101" w:rsidRDefault="00A653F5"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A653F5" w:rsidRPr="00AB4101" w:rsidRDefault="00A653F5" w:rsidP="00110A1D">
            <w:pPr>
              <w:keepNext/>
              <w:rPr>
                <w:b/>
                <w:szCs w:val="24"/>
              </w:rPr>
            </w:pPr>
            <w:r w:rsidRPr="00AB4101">
              <w:rPr>
                <w:b/>
                <w:szCs w:val="24"/>
              </w:rPr>
              <w:t>Displays As (roughly)</w:t>
            </w:r>
          </w:p>
        </w:tc>
      </w:tr>
      <w:tr w:rsidR="00A653F5" w:rsidRPr="00FF41B5" w:rsidTr="00110A1D">
        <w:tc>
          <w:tcPr>
            <w:tcW w:w="685" w:type="pct"/>
            <w:shd w:val="clear" w:color="auto" w:fill="FFFFFF"/>
            <w:tcMar>
              <w:top w:w="36" w:type="dxa"/>
              <w:left w:w="84" w:type="dxa"/>
              <w:bottom w:w="36" w:type="dxa"/>
              <w:right w:w="84" w:type="dxa"/>
            </w:tcMar>
          </w:tcPr>
          <w:p w:rsidR="00A653F5" w:rsidRPr="00AB4101" w:rsidRDefault="00A653F5" w:rsidP="00110A1D">
            <w:pPr>
              <w:rPr>
                <w:b/>
                <w:szCs w:val="24"/>
              </w:rPr>
            </w:pPr>
            <w:r w:rsidRPr="00AB4101">
              <w:rPr>
                <w:b/>
                <w:szCs w:val="24"/>
              </w:rPr>
              <w:t>Unordered</w:t>
            </w:r>
          </w:p>
        </w:tc>
        <w:tc>
          <w:tcPr>
            <w:tcW w:w="1430" w:type="pct"/>
            <w:shd w:val="clear" w:color="auto" w:fill="FFFFFF"/>
            <w:tcMar>
              <w:top w:w="36" w:type="dxa"/>
              <w:left w:w="84" w:type="dxa"/>
              <w:bottom w:w="36" w:type="dxa"/>
              <w:right w:w="84" w:type="dxa"/>
            </w:tcMar>
          </w:tcPr>
          <w:p w:rsidR="00A653F5" w:rsidRDefault="00A653F5" w:rsidP="00110A1D">
            <w:pPr>
              <w:rPr>
                <w:szCs w:val="24"/>
              </w:rPr>
            </w:pPr>
            <w:r>
              <w:rPr>
                <w:szCs w:val="24"/>
              </w:rPr>
              <w:t xml:space="preserve">* </w:t>
            </w:r>
            <w:r w:rsidRPr="00AB4101">
              <w:rPr>
                <w:szCs w:val="24"/>
              </w:rPr>
              <w:t>A list item</w:t>
            </w:r>
            <w:r w:rsidRPr="00AB4101">
              <w:rPr>
                <w:szCs w:val="24"/>
              </w:rPr>
              <w:br/>
              <w:t>* Another list item</w:t>
            </w:r>
          </w:p>
          <w:p w:rsidR="00A653F5" w:rsidRDefault="00A653F5" w:rsidP="00110A1D">
            <w:pPr>
              <w:keepNext/>
              <w:ind w:left="45"/>
              <w:rPr>
                <w:szCs w:val="24"/>
              </w:rPr>
            </w:pPr>
            <w:r>
              <w:rPr>
                <w:szCs w:val="24"/>
              </w:rPr>
              <w:t xml:space="preserve">** </w:t>
            </w:r>
            <w:r w:rsidRPr="004B4588">
              <w:rPr>
                <w:b/>
                <w:szCs w:val="24"/>
              </w:rPr>
              <w:t>Nested</w:t>
            </w:r>
            <w:r>
              <w:rPr>
                <w:szCs w:val="24"/>
              </w:rPr>
              <w:t xml:space="preserve"> one level down</w:t>
            </w:r>
          </w:p>
          <w:p w:rsidR="00A653F5" w:rsidRDefault="00A653F5" w:rsidP="00110A1D">
            <w:pPr>
              <w:rPr>
                <w:szCs w:val="24"/>
              </w:rPr>
            </w:pPr>
            <w:r>
              <w:rPr>
                <w:szCs w:val="24"/>
              </w:rPr>
              <w:t>*** Nested two levels</w:t>
            </w:r>
          </w:p>
          <w:p w:rsidR="00A653F5" w:rsidRPr="00AB4101" w:rsidRDefault="00A653F5" w:rsidP="00110A1D">
            <w:pPr>
              <w:rPr>
                <w:szCs w:val="24"/>
              </w:rPr>
            </w:pPr>
            <w:r>
              <w:rPr>
                <w:szCs w:val="24"/>
              </w:rPr>
              <w:t>(Unordered lists have only 3 levels of unique bullets.</w:t>
            </w:r>
          </w:p>
        </w:tc>
        <w:tc>
          <w:tcPr>
            <w:tcW w:w="1611" w:type="pct"/>
            <w:shd w:val="clear" w:color="auto" w:fill="FFFFFF"/>
            <w:tcMar>
              <w:top w:w="36" w:type="dxa"/>
              <w:left w:w="84" w:type="dxa"/>
              <w:bottom w:w="36" w:type="dxa"/>
              <w:right w:w="84" w:type="dxa"/>
            </w:tcMar>
          </w:tcPr>
          <w:p w:rsidR="00A653F5" w:rsidRPr="00AB4101" w:rsidRDefault="00A653F5" w:rsidP="00110A1D">
            <w:pPr>
              <w:rPr>
                <w:szCs w:val="24"/>
              </w:rPr>
            </w:pPr>
            <w:r w:rsidRPr="00AB4101">
              <w:rPr>
                <w:szCs w:val="24"/>
              </w:rPr>
              <w:t>&lt;ul&gt;</w:t>
            </w:r>
            <w:r w:rsidRPr="00AB4101">
              <w:rPr>
                <w:szCs w:val="24"/>
              </w:rPr>
              <w:br/>
              <w:t>&lt;li&gt;A list item&lt;/li&gt;</w:t>
            </w:r>
            <w:r w:rsidRPr="00AB4101">
              <w:rPr>
                <w:szCs w:val="24"/>
              </w:rPr>
              <w:br/>
              <w:t>&lt;li&gt;Another list item&lt;/li&gt;</w:t>
            </w:r>
            <w:r w:rsidRPr="00AB4101">
              <w:rPr>
                <w:szCs w:val="24"/>
              </w:rPr>
              <w:br/>
              <w:t>&lt;/ul&gt;</w:t>
            </w:r>
          </w:p>
        </w:tc>
        <w:tc>
          <w:tcPr>
            <w:tcW w:w="1274" w:type="pct"/>
            <w:shd w:val="clear" w:color="auto" w:fill="FFFFFF"/>
            <w:tcMar>
              <w:top w:w="36" w:type="dxa"/>
              <w:left w:w="84" w:type="dxa"/>
              <w:bottom w:w="36" w:type="dxa"/>
              <w:right w:w="84" w:type="dxa"/>
            </w:tcMar>
          </w:tcPr>
          <w:p w:rsidR="00A653F5" w:rsidRPr="00AB4101" w:rsidRDefault="00A653F5" w:rsidP="00162FEC">
            <w:pPr>
              <w:numPr>
                <w:ilvl w:val="0"/>
                <w:numId w:val="22"/>
              </w:numPr>
              <w:tabs>
                <w:tab w:val="clear" w:pos="720"/>
                <w:tab w:val="num" w:pos="564"/>
              </w:tabs>
              <w:ind w:left="139" w:firstLine="0"/>
              <w:rPr>
                <w:szCs w:val="24"/>
              </w:rPr>
            </w:pPr>
            <w:r w:rsidRPr="00AB4101">
              <w:rPr>
                <w:szCs w:val="24"/>
              </w:rPr>
              <w:t>A list item</w:t>
            </w:r>
          </w:p>
          <w:p w:rsidR="00A653F5" w:rsidRPr="00AB4101" w:rsidRDefault="00A653F5" w:rsidP="00162FEC">
            <w:pPr>
              <w:numPr>
                <w:ilvl w:val="0"/>
                <w:numId w:val="22"/>
              </w:numPr>
              <w:tabs>
                <w:tab w:val="clear" w:pos="720"/>
                <w:tab w:val="num" w:pos="564"/>
              </w:tabs>
              <w:ind w:left="139" w:firstLine="0"/>
              <w:rPr>
                <w:szCs w:val="24"/>
              </w:rPr>
            </w:pPr>
            <w:r w:rsidRPr="00AB4101">
              <w:rPr>
                <w:szCs w:val="24"/>
              </w:rPr>
              <w:t>Another list item</w:t>
            </w:r>
          </w:p>
        </w:tc>
      </w:tr>
      <w:bookmarkEnd w:id="115"/>
    </w:tbl>
    <w:p w:rsidR="00A653F5" w:rsidRDefault="00A653F5" w:rsidP="00172EFF">
      <w:pPr>
        <w:rPr>
          <w:szCs w:val="24"/>
        </w:rPr>
      </w:pPr>
    </w:p>
    <w:p w:rsidR="00A653F5" w:rsidRDefault="00A653F5"/>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3402"/>
        <w:gridCol w:w="3605"/>
        <w:gridCol w:w="2396"/>
      </w:tblGrid>
      <w:tr w:rsidR="00A653F5" w:rsidRPr="00E335F6" w:rsidTr="00110A1D">
        <w:trPr>
          <w:tblHeader/>
        </w:trPr>
        <w:tc>
          <w:tcPr>
            <w:tcW w:w="5000" w:type="pct"/>
            <w:gridSpan w:val="3"/>
            <w:shd w:val="pct15" w:color="auto" w:fill="FFFFFF"/>
            <w:tcMar>
              <w:top w:w="36" w:type="dxa"/>
              <w:left w:w="84" w:type="dxa"/>
              <w:bottom w:w="36" w:type="dxa"/>
              <w:right w:w="84" w:type="dxa"/>
            </w:tcMar>
            <w:vAlign w:val="center"/>
          </w:tcPr>
          <w:p w:rsidR="00A653F5" w:rsidRPr="00DF2661" w:rsidRDefault="00A653F5" w:rsidP="00110A1D">
            <w:pPr>
              <w:keepNext/>
              <w:ind w:left="142"/>
              <w:outlineLvl w:val="1"/>
              <w:rPr>
                <w:b/>
                <w:szCs w:val="24"/>
              </w:rPr>
            </w:pPr>
            <w:bookmarkStart w:id="116" w:name="_Toc94922634"/>
            <w:r w:rsidRPr="00C3364C">
              <w:rPr>
                <w:b/>
                <w:szCs w:val="24"/>
                <w:highlight w:val="yellow"/>
              </w:rPr>
              <w:t>Blockquote</w:t>
            </w:r>
            <w:bookmarkEnd w:id="116"/>
          </w:p>
        </w:tc>
      </w:tr>
      <w:tr w:rsidR="00A653F5" w:rsidRPr="00E335F6" w:rsidTr="007F0576">
        <w:trPr>
          <w:tblHeader/>
        </w:trPr>
        <w:tc>
          <w:tcPr>
            <w:tcW w:w="1809" w:type="pct"/>
            <w:shd w:val="pct15" w:color="auto" w:fill="FFFFFF"/>
            <w:tcMar>
              <w:top w:w="36" w:type="dxa"/>
              <w:left w:w="84" w:type="dxa"/>
              <w:bottom w:w="36" w:type="dxa"/>
              <w:right w:w="84" w:type="dxa"/>
            </w:tcMar>
            <w:vAlign w:val="center"/>
          </w:tcPr>
          <w:p w:rsidR="00A653F5" w:rsidRPr="00AB4101" w:rsidRDefault="00A653F5" w:rsidP="00110A1D">
            <w:pPr>
              <w:keepNext/>
              <w:rPr>
                <w:b/>
                <w:szCs w:val="24"/>
              </w:rPr>
            </w:pPr>
            <w:r w:rsidRPr="00AB4101">
              <w:rPr>
                <w:b/>
                <w:szCs w:val="24"/>
              </w:rPr>
              <w:t>Syntax &amp; Example</w:t>
            </w:r>
          </w:p>
        </w:tc>
        <w:tc>
          <w:tcPr>
            <w:tcW w:w="1917" w:type="pct"/>
            <w:shd w:val="pct15" w:color="auto" w:fill="FFFFFF"/>
            <w:tcMar>
              <w:top w:w="36" w:type="dxa"/>
              <w:left w:w="84" w:type="dxa"/>
              <w:bottom w:w="36" w:type="dxa"/>
              <w:right w:w="84" w:type="dxa"/>
            </w:tcMar>
            <w:vAlign w:val="center"/>
          </w:tcPr>
          <w:p w:rsidR="00A653F5" w:rsidRPr="00AB4101" w:rsidRDefault="00A653F5" w:rsidP="00110A1D">
            <w:pPr>
              <w:keepNext/>
              <w:rPr>
                <w:b/>
                <w:szCs w:val="24"/>
              </w:rPr>
            </w:pPr>
            <w:r w:rsidRPr="00AB4101">
              <w:rPr>
                <w:b/>
                <w:szCs w:val="24"/>
              </w:rPr>
              <w:t>Rendered As</w:t>
            </w:r>
          </w:p>
        </w:tc>
        <w:tc>
          <w:tcPr>
            <w:tcW w:w="1274" w:type="pct"/>
            <w:shd w:val="pct15" w:color="auto" w:fill="FFFFFF"/>
            <w:tcMar>
              <w:top w:w="36" w:type="dxa"/>
              <w:left w:w="84" w:type="dxa"/>
              <w:bottom w:w="36" w:type="dxa"/>
              <w:right w:w="84" w:type="dxa"/>
            </w:tcMar>
            <w:vAlign w:val="center"/>
          </w:tcPr>
          <w:p w:rsidR="00A653F5" w:rsidRPr="00AB4101" w:rsidRDefault="00A653F5" w:rsidP="00110A1D">
            <w:pPr>
              <w:keepNext/>
              <w:rPr>
                <w:b/>
                <w:szCs w:val="24"/>
              </w:rPr>
            </w:pPr>
            <w:r w:rsidRPr="00AB4101">
              <w:rPr>
                <w:b/>
                <w:szCs w:val="24"/>
              </w:rPr>
              <w:t>Displays As (roughly)</w:t>
            </w:r>
          </w:p>
        </w:tc>
      </w:tr>
      <w:tr w:rsidR="00A653F5" w:rsidRPr="00FF41B5" w:rsidTr="007F0576">
        <w:tc>
          <w:tcPr>
            <w:tcW w:w="1809" w:type="pct"/>
            <w:shd w:val="clear" w:color="auto" w:fill="FFFFFF"/>
            <w:tcMar>
              <w:top w:w="36" w:type="dxa"/>
              <w:left w:w="84" w:type="dxa"/>
              <w:bottom w:w="36" w:type="dxa"/>
              <w:right w:w="84" w:type="dxa"/>
            </w:tcMar>
          </w:tcPr>
          <w:p w:rsidR="00A653F5" w:rsidRPr="005C6C23" w:rsidRDefault="00A653F5" w:rsidP="005C6C23">
            <w:pPr>
              <w:rPr>
                <w:szCs w:val="24"/>
              </w:rPr>
            </w:pPr>
            <w:r w:rsidRPr="005C6C23">
              <w:rPr>
                <w:szCs w:val="24"/>
              </w:rPr>
              <w:t>&gt;Line 1</w:t>
            </w:r>
          </w:p>
          <w:p w:rsidR="00A653F5" w:rsidRPr="005C6C23" w:rsidRDefault="00A653F5" w:rsidP="005C6C23">
            <w:pPr>
              <w:rPr>
                <w:szCs w:val="24"/>
              </w:rPr>
            </w:pPr>
            <w:r w:rsidRPr="005C6C23">
              <w:rPr>
                <w:szCs w:val="24"/>
              </w:rPr>
              <w:t>&gt;Line 2</w:t>
            </w:r>
          </w:p>
          <w:p w:rsidR="00A653F5" w:rsidRPr="005C6C23" w:rsidRDefault="00A653F5" w:rsidP="005C6C23">
            <w:pPr>
              <w:rPr>
                <w:szCs w:val="24"/>
              </w:rPr>
            </w:pPr>
            <w:r w:rsidRPr="005C6C23">
              <w:rPr>
                <w:szCs w:val="24"/>
              </w:rPr>
              <w:t>&gt;&gt;Nested 1</w:t>
            </w:r>
          </w:p>
          <w:p w:rsidR="00A653F5" w:rsidRPr="005C6C23" w:rsidRDefault="00A653F5" w:rsidP="005C6C23">
            <w:pPr>
              <w:rPr>
                <w:szCs w:val="24"/>
              </w:rPr>
            </w:pPr>
            <w:r w:rsidRPr="005C6C23">
              <w:rPr>
                <w:szCs w:val="24"/>
              </w:rPr>
              <w:t>&gt;&gt;Nested 2</w:t>
            </w:r>
          </w:p>
        </w:tc>
        <w:tc>
          <w:tcPr>
            <w:tcW w:w="1917" w:type="pct"/>
            <w:shd w:val="clear" w:color="auto" w:fill="FFFFFF"/>
            <w:tcMar>
              <w:top w:w="36" w:type="dxa"/>
              <w:left w:w="84" w:type="dxa"/>
              <w:bottom w:w="36" w:type="dxa"/>
              <w:right w:w="84" w:type="dxa"/>
            </w:tcMar>
          </w:tcPr>
          <w:p w:rsidR="00A653F5" w:rsidRPr="007F0576" w:rsidRDefault="00A653F5" w:rsidP="007F0576">
            <w:pPr>
              <w:rPr>
                <w:szCs w:val="24"/>
              </w:rPr>
            </w:pPr>
            <w:r w:rsidRPr="007F0576">
              <w:rPr>
                <w:szCs w:val="24"/>
              </w:rPr>
              <w:t>&lt;blockquote&gt;Line 1&lt;br&gt;</w:t>
            </w:r>
          </w:p>
          <w:p w:rsidR="00A653F5" w:rsidRPr="007F0576" w:rsidRDefault="00A653F5" w:rsidP="007F0576">
            <w:pPr>
              <w:rPr>
                <w:szCs w:val="24"/>
              </w:rPr>
            </w:pPr>
            <w:r w:rsidRPr="007F0576">
              <w:rPr>
                <w:szCs w:val="24"/>
              </w:rPr>
              <w:t>Line 2&lt;br&gt;</w:t>
            </w:r>
          </w:p>
          <w:p w:rsidR="00A653F5" w:rsidRPr="007F0576" w:rsidRDefault="00A653F5" w:rsidP="007F0576">
            <w:pPr>
              <w:rPr>
                <w:szCs w:val="24"/>
              </w:rPr>
            </w:pPr>
            <w:r w:rsidRPr="007F0576">
              <w:rPr>
                <w:szCs w:val="24"/>
              </w:rPr>
              <w:t>&lt;blockquote&gt;Nested 1&lt;br&gt;</w:t>
            </w:r>
          </w:p>
          <w:p w:rsidR="00A653F5" w:rsidRPr="007F0576" w:rsidRDefault="00A653F5" w:rsidP="007F0576">
            <w:pPr>
              <w:rPr>
                <w:szCs w:val="24"/>
              </w:rPr>
            </w:pPr>
            <w:r w:rsidRPr="007F0576">
              <w:rPr>
                <w:szCs w:val="24"/>
              </w:rPr>
              <w:t>Nested 2&lt;br&gt;</w:t>
            </w:r>
          </w:p>
          <w:p w:rsidR="00A653F5" w:rsidRPr="007F0576" w:rsidRDefault="00A653F5" w:rsidP="007F0576">
            <w:pPr>
              <w:rPr>
                <w:szCs w:val="24"/>
              </w:rPr>
            </w:pPr>
            <w:r w:rsidRPr="007F0576">
              <w:rPr>
                <w:szCs w:val="24"/>
              </w:rPr>
              <w:t>&lt;/blockquote&gt;&lt;/blockquote&gt;</w:t>
            </w:r>
          </w:p>
        </w:tc>
        <w:tc>
          <w:tcPr>
            <w:tcW w:w="1274" w:type="pct"/>
            <w:shd w:val="clear" w:color="auto" w:fill="FFFFFF"/>
            <w:tcMar>
              <w:top w:w="36" w:type="dxa"/>
              <w:left w:w="84" w:type="dxa"/>
              <w:bottom w:w="36" w:type="dxa"/>
              <w:right w:w="84" w:type="dxa"/>
            </w:tcMar>
          </w:tcPr>
          <w:p w:rsidR="00A653F5" w:rsidRDefault="00A653F5" w:rsidP="00A5164E">
            <w:pPr>
              <w:ind w:left="280"/>
              <w:rPr>
                <w:rFonts w:ascii="Segoe UI" w:hAnsi="Segoe UI" w:cs="Segoe UI"/>
                <w:color w:val="111111"/>
                <w:sz w:val="17"/>
                <w:szCs w:val="17"/>
              </w:rPr>
            </w:pPr>
            <w:r>
              <w:rPr>
                <w:rFonts w:ascii="Segoe UI" w:hAnsi="Segoe UI" w:cs="Segoe UI"/>
                <w:color w:val="111111"/>
                <w:sz w:val="17"/>
                <w:szCs w:val="17"/>
              </w:rPr>
              <w:t>Line 1</w:t>
            </w:r>
            <w:r>
              <w:rPr>
                <w:rFonts w:ascii="Segoe UI" w:hAnsi="Segoe UI" w:cs="Segoe UI"/>
                <w:color w:val="111111"/>
                <w:sz w:val="17"/>
                <w:szCs w:val="17"/>
              </w:rPr>
              <w:br/>
              <w:t>Line 2</w:t>
            </w:r>
          </w:p>
          <w:p w:rsidR="00A653F5" w:rsidRPr="00AB4101" w:rsidRDefault="00A653F5" w:rsidP="00A5164E">
            <w:pPr>
              <w:ind w:left="563"/>
              <w:rPr>
                <w:szCs w:val="24"/>
              </w:rPr>
            </w:pPr>
            <w:r>
              <w:rPr>
                <w:rFonts w:ascii="Segoe UI" w:hAnsi="Segoe UI" w:cs="Segoe UI"/>
                <w:color w:val="111111"/>
                <w:sz w:val="17"/>
                <w:szCs w:val="17"/>
              </w:rPr>
              <w:t>Nested 1</w:t>
            </w:r>
            <w:r>
              <w:rPr>
                <w:rFonts w:ascii="Segoe UI" w:hAnsi="Segoe UI" w:cs="Segoe UI"/>
                <w:color w:val="111111"/>
                <w:sz w:val="17"/>
                <w:szCs w:val="17"/>
              </w:rPr>
              <w:br/>
              <w:t>Nested 2</w:t>
            </w:r>
          </w:p>
        </w:tc>
      </w:tr>
    </w:tbl>
    <w:p w:rsidR="00A653F5" w:rsidRDefault="00A653F5" w:rsidP="00172EFF">
      <w:pPr>
        <w:rPr>
          <w:szCs w:val="24"/>
        </w:rPr>
      </w:pPr>
    </w:p>
    <w:p w:rsidR="00A653F5" w:rsidRDefault="00A653F5"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700"/>
        <w:gridCol w:w="2836"/>
        <w:gridCol w:w="4867"/>
      </w:tblGrid>
      <w:tr w:rsidR="00A653F5" w:rsidRPr="00E335F6" w:rsidTr="00AA511F">
        <w:trPr>
          <w:tblHeader/>
        </w:trPr>
        <w:tc>
          <w:tcPr>
            <w:tcW w:w="5000" w:type="pct"/>
            <w:gridSpan w:val="3"/>
            <w:shd w:val="pct15" w:color="auto" w:fill="FFFFFF"/>
            <w:tcMar>
              <w:top w:w="36" w:type="dxa"/>
              <w:left w:w="84" w:type="dxa"/>
              <w:bottom w:w="36" w:type="dxa"/>
              <w:right w:w="84" w:type="dxa"/>
            </w:tcMar>
            <w:vAlign w:val="center"/>
          </w:tcPr>
          <w:p w:rsidR="00A653F5" w:rsidRPr="00AB4101" w:rsidRDefault="00A653F5" w:rsidP="00D46124">
            <w:pPr>
              <w:keepNext/>
              <w:ind w:left="142"/>
              <w:outlineLvl w:val="1"/>
              <w:rPr>
                <w:b/>
                <w:szCs w:val="24"/>
              </w:rPr>
            </w:pPr>
            <w:bookmarkStart w:id="117" w:name="_Toc94922635"/>
            <w:r w:rsidRPr="00402215">
              <w:rPr>
                <w:b/>
                <w:szCs w:val="24"/>
                <w:highlight w:val="yellow"/>
              </w:rPr>
              <w:t>Special formatting codes</w:t>
            </w:r>
            <w:bookmarkEnd w:id="117"/>
          </w:p>
        </w:tc>
      </w:tr>
      <w:tr w:rsidR="00A653F5" w:rsidRPr="00E335F6" w:rsidTr="0094585B">
        <w:trPr>
          <w:tblHeader/>
        </w:trPr>
        <w:tc>
          <w:tcPr>
            <w:tcW w:w="904" w:type="pct"/>
            <w:shd w:val="pct15" w:color="auto" w:fill="FFFFFF"/>
            <w:tcMar>
              <w:top w:w="36" w:type="dxa"/>
              <w:left w:w="84" w:type="dxa"/>
              <w:bottom w:w="36" w:type="dxa"/>
              <w:right w:w="84" w:type="dxa"/>
            </w:tcMar>
            <w:vAlign w:val="center"/>
          </w:tcPr>
          <w:p w:rsidR="00A653F5" w:rsidRPr="00AB4101" w:rsidRDefault="00A653F5" w:rsidP="00AA511F">
            <w:pPr>
              <w:keepNext/>
              <w:rPr>
                <w:b/>
                <w:szCs w:val="24"/>
              </w:rPr>
            </w:pPr>
            <w:r w:rsidRPr="00AB4101">
              <w:rPr>
                <w:b/>
                <w:szCs w:val="24"/>
              </w:rPr>
              <w:t>Type</w:t>
            </w:r>
          </w:p>
        </w:tc>
        <w:tc>
          <w:tcPr>
            <w:tcW w:w="1508" w:type="pct"/>
            <w:shd w:val="pct15" w:color="auto" w:fill="FFFFFF"/>
            <w:tcMar>
              <w:top w:w="36" w:type="dxa"/>
              <w:left w:w="84" w:type="dxa"/>
              <w:bottom w:w="36" w:type="dxa"/>
              <w:right w:w="84" w:type="dxa"/>
            </w:tcMar>
            <w:vAlign w:val="center"/>
          </w:tcPr>
          <w:p w:rsidR="00A653F5" w:rsidRPr="00AB4101" w:rsidRDefault="00A653F5" w:rsidP="00AA511F">
            <w:pPr>
              <w:keepNext/>
              <w:rPr>
                <w:b/>
                <w:szCs w:val="24"/>
              </w:rPr>
            </w:pPr>
            <w:r w:rsidRPr="00AB4101">
              <w:rPr>
                <w:b/>
                <w:szCs w:val="24"/>
              </w:rPr>
              <w:t>Syntax</w:t>
            </w:r>
          </w:p>
        </w:tc>
        <w:tc>
          <w:tcPr>
            <w:tcW w:w="2588" w:type="pct"/>
            <w:shd w:val="pct15" w:color="auto" w:fill="FFFFFF"/>
            <w:tcMar>
              <w:top w:w="36" w:type="dxa"/>
              <w:left w:w="84" w:type="dxa"/>
              <w:bottom w:w="36" w:type="dxa"/>
              <w:right w:w="84" w:type="dxa"/>
            </w:tcMar>
            <w:vAlign w:val="center"/>
          </w:tcPr>
          <w:p w:rsidR="00A653F5" w:rsidRPr="00AB4101" w:rsidRDefault="00A653F5" w:rsidP="00AA511F">
            <w:pPr>
              <w:keepNext/>
              <w:rPr>
                <w:b/>
                <w:szCs w:val="24"/>
              </w:rPr>
            </w:pPr>
            <w:r w:rsidRPr="00AB4101">
              <w:rPr>
                <w:b/>
                <w:szCs w:val="24"/>
              </w:rPr>
              <w:t>Rendered As</w:t>
            </w:r>
          </w:p>
        </w:tc>
      </w:tr>
      <w:tr w:rsidR="00A653F5" w:rsidRPr="00FF41B5" w:rsidTr="00510AC6">
        <w:tc>
          <w:tcPr>
            <w:tcW w:w="904" w:type="pct"/>
            <w:shd w:val="clear" w:color="auto" w:fill="FFFFFF"/>
            <w:tcMar>
              <w:top w:w="36" w:type="dxa"/>
              <w:left w:w="84" w:type="dxa"/>
              <w:bottom w:w="36" w:type="dxa"/>
              <w:right w:w="84" w:type="dxa"/>
            </w:tcMar>
          </w:tcPr>
          <w:p w:rsidR="00A653F5" w:rsidRPr="00AB4101" w:rsidRDefault="00A653F5" w:rsidP="00AA511F">
            <w:pPr>
              <w:rPr>
                <w:b/>
                <w:szCs w:val="24"/>
              </w:rPr>
            </w:pPr>
            <w:r>
              <w:rPr>
                <w:b/>
                <w:szCs w:val="24"/>
              </w:rPr>
              <w:t>Inline</w:t>
            </w:r>
          </w:p>
        </w:tc>
        <w:tc>
          <w:tcPr>
            <w:tcW w:w="1508" w:type="pct"/>
            <w:shd w:val="clear" w:color="auto" w:fill="FFFFFF"/>
            <w:tcMar>
              <w:top w:w="36" w:type="dxa"/>
              <w:left w:w="84" w:type="dxa"/>
              <w:bottom w:w="36" w:type="dxa"/>
              <w:right w:w="84" w:type="dxa"/>
            </w:tcMar>
          </w:tcPr>
          <w:p w:rsidR="00A653F5" w:rsidRPr="00CB6172" w:rsidRDefault="00A653F5" w:rsidP="00AA511F">
            <w:pPr>
              <w:rPr>
                <w:szCs w:val="24"/>
              </w:rPr>
            </w:pPr>
            <w:r>
              <w:rPr>
                <w:szCs w:val="24"/>
              </w:rPr>
              <w:t>----</w:t>
            </w:r>
          </w:p>
        </w:tc>
        <w:tc>
          <w:tcPr>
            <w:tcW w:w="2588" w:type="pct"/>
            <w:shd w:val="clear" w:color="auto" w:fill="FFFFFF"/>
            <w:tcMar>
              <w:top w:w="36" w:type="dxa"/>
              <w:left w:w="84" w:type="dxa"/>
              <w:bottom w:w="36" w:type="dxa"/>
              <w:right w:w="84" w:type="dxa"/>
            </w:tcMar>
          </w:tcPr>
          <w:p w:rsidR="00A653F5" w:rsidRPr="009C4EBC" w:rsidRDefault="00A653F5" w:rsidP="00AA511F">
            <w:pPr>
              <w:rPr>
                <w:szCs w:val="24"/>
              </w:rPr>
            </w:pPr>
            <w:r>
              <w:rPr>
                <w:szCs w:val="24"/>
              </w:rPr>
              <w:t>Full width horizontal line</w:t>
            </w:r>
          </w:p>
        </w:tc>
      </w:tr>
      <w:tr w:rsidR="00A653F5" w:rsidRPr="00FF41B5" w:rsidTr="00510AC6">
        <w:tc>
          <w:tcPr>
            <w:tcW w:w="904" w:type="pct"/>
            <w:tcBorders>
              <w:bottom w:val="nil"/>
            </w:tcBorders>
            <w:shd w:val="clear" w:color="auto" w:fill="FFFFFF"/>
            <w:tcMar>
              <w:top w:w="36" w:type="dxa"/>
              <w:left w:w="84" w:type="dxa"/>
              <w:bottom w:w="36" w:type="dxa"/>
              <w:right w:w="84" w:type="dxa"/>
            </w:tcMar>
          </w:tcPr>
          <w:p w:rsidR="00A653F5" w:rsidRDefault="00A653F5" w:rsidP="00AA511F">
            <w:pPr>
              <w:rPr>
                <w:b/>
                <w:szCs w:val="24"/>
              </w:rPr>
            </w:pPr>
            <w:r>
              <w:rPr>
                <w:b/>
                <w:szCs w:val="24"/>
              </w:rPr>
              <w:t>Non-breaking line</w:t>
            </w:r>
          </w:p>
        </w:tc>
        <w:tc>
          <w:tcPr>
            <w:tcW w:w="1508" w:type="pct"/>
            <w:tcBorders>
              <w:bottom w:val="nil"/>
            </w:tcBorders>
            <w:shd w:val="clear" w:color="auto" w:fill="FFFFFF"/>
            <w:tcMar>
              <w:top w:w="36" w:type="dxa"/>
              <w:left w:w="84" w:type="dxa"/>
              <w:bottom w:w="36" w:type="dxa"/>
              <w:right w:w="84" w:type="dxa"/>
            </w:tcMar>
          </w:tcPr>
          <w:p w:rsidR="00A653F5" w:rsidRPr="0094585B" w:rsidRDefault="00A653F5" w:rsidP="0094585B">
            <w:pPr>
              <w:rPr>
                <w:szCs w:val="24"/>
              </w:rPr>
            </w:pPr>
            <w:r w:rsidRPr="0094585B">
              <w:rPr>
                <w:szCs w:val="24"/>
              </w:rPr>
              <w:t xml:space="preserve">The rain in </w:t>
            </w:r>
            <w:smartTag w:uri="urn:schemas-microsoft-com:office:smarttags" w:element="country-region">
              <w:smartTag w:uri="urn:schemas-microsoft-com:office:smarttags" w:element="place">
                <w:r w:rsidRPr="0094585B">
                  <w:rPr>
                    <w:szCs w:val="24"/>
                  </w:rPr>
                  <w:t>Spain</w:t>
                </w:r>
              </w:smartTag>
            </w:smartTag>
            <w:r w:rsidRPr="0094585B">
              <w:rPr>
                <w:szCs w:val="24"/>
              </w:rPr>
              <w:t xml:space="preserve"> falls¬</w:t>
            </w:r>
          </w:p>
          <w:p w:rsidR="00A653F5" w:rsidRPr="0094585B" w:rsidRDefault="00A653F5" w:rsidP="0094585B">
            <w:pPr>
              <w:rPr>
                <w:szCs w:val="24"/>
              </w:rPr>
            </w:pPr>
            <w:r>
              <w:rPr>
                <w:szCs w:val="24"/>
              </w:rPr>
              <w:t xml:space="preserve">     </w:t>
            </w:r>
            <w:r w:rsidRPr="0094585B">
              <w:rPr>
                <w:szCs w:val="24"/>
              </w:rPr>
              <w:t>\    mainly on the plain.</w:t>
            </w:r>
          </w:p>
        </w:tc>
        <w:tc>
          <w:tcPr>
            <w:tcW w:w="2588" w:type="pct"/>
            <w:tcBorders>
              <w:bottom w:val="nil"/>
            </w:tcBorders>
            <w:shd w:val="clear" w:color="auto" w:fill="FFFFFF"/>
            <w:tcMar>
              <w:top w:w="36" w:type="dxa"/>
              <w:left w:w="84" w:type="dxa"/>
              <w:bottom w:w="36" w:type="dxa"/>
              <w:right w:w="84" w:type="dxa"/>
            </w:tcMar>
          </w:tcPr>
          <w:p w:rsidR="00A653F5" w:rsidRPr="0094585B" w:rsidRDefault="00A653F5" w:rsidP="00AA511F">
            <w:pPr>
              <w:rPr>
                <w:szCs w:val="24"/>
              </w:rPr>
            </w:pPr>
            <w:r w:rsidRPr="0094585B">
              <w:rPr>
                <w:szCs w:val="24"/>
              </w:rPr>
              <w:t xml:space="preserve">The rain in </w:t>
            </w:r>
            <w:smartTag w:uri="urn:schemas-microsoft-com:office:smarttags" w:element="country-region">
              <w:smartTag w:uri="urn:schemas-microsoft-com:office:smarttags" w:element="place">
                <w:r w:rsidRPr="0094585B">
                  <w:rPr>
                    <w:szCs w:val="24"/>
                  </w:rPr>
                  <w:t>Spain</w:t>
                </w:r>
              </w:smartTag>
            </w:smartTag>
            <w:r w:rsidRPr="0094585B">
              <w:rPr>
                <w:szCs w:val="24"/>
              </w:rPr>
              <w:t xml:space="preserve"> falls mainly on the plain.</w:t>
            </w:r>
          </w:p>
        </w:tc>
      </w:tr>
      <w:tr w:rsidR="00A653F5" w:rsidRPr="00FF41B5" w:rsidTr="00510AC6">
        <w:tc>
          <w:tcPr>
            <w:tcW w:w="904" w:type="pct"/>
            <w:tcBorders>
              <w:top w:val="nil"/>
            </w:tcBorders>
            <w:shd w:val="clear" w:color="auto" w:fill="FFFFFF"/>
            <w:tcMar>
              <w:top w:w="36" w:type="dxa"/>
              <w:left w:w="84" w:type="dxa"/>
              <w:bottom w:w="36" w:type="dxa"/>
              <w:right w:w="84" w:type="dxa"/>
            </w:tcMar>
          </w:tcPr>
          <w:p w:rsidR="00A653F5" w:rsidRDefault="00A653F5" w:rsidP="00AA511F">
            <w:pPr>
              <w:rPr>
                <w:b/>
                <w:szCs w:val="24"/>
              </w:rPr>
            </w:pPr>
          </w:p>
        </w:tc>
        <w:tc>
          <w:tcPr>
            <w:tcW w:w="4096" w:type="pct"/>
            <w:gridSpan w:val="2"/>
            <w:tcBorders>
              <w:top w:val="nil"/>
            </w:tcBorders>
            <w:shd w:val="clear" w:color="auto" w:fill="FFFFFF"/>
            <w:tcMar>
              <w:top w:w="36" w:type="dxa"/>
              <w:left w:w="84" w:type="dxa"/>
              <w:bottom w:w="36" w:type="dxa"/>
              <w:right w:w="84" w:type="dxa"/>
            </w:tcMar>
          </w:tcPr>
          <w:p w:rsidR="00A653F5" w:rsidRPr="0094585B" w:rsidRDefault="00A653F5" w:rsidP="00AA511F">
            <w:pPr>
              <w:rPr>
                <w:szCs w:val="24"/>
              </w:rPr>
            </w:pPr>
            <w:r w:rsidRPr="00FF1D4E">
              <w:rPr>
                <w:szCs w:val="24"/>
              </w:rPr>
              <w:t>The various no-break features—</w:t>
            </w:r>
            <w:hyperlink r:id="rId44" w:anchor="macros-macro-nobr" w:history="1">
              <w:r w:rsidRPr="00F26FCD">
                <w:rPr>
                  <w:rStyle w:val="Hyperlink"/>
                  <w:szCs w:val="24"/>
                </w:rPr>
                <w:t>&lt;&lt;nobr&gt;&gt; macro</w:t>
              </w:r>
            </w:hyperlink>
            <w:r w:rsidRPr="00FF1D4E">
              <w:rPr>
                <w:szCs w:val="24"/>
              </w:rPr>
              <w:t xml:space="preserve">, </w:t>
            </w:r>
            <w:hyperlink r:id="rId45" w:anchor="special-tag-nobr" w:history="1">
              <w:r w:rsidRPr="005B15F6">
                <w:rPr>
                  <w:rStyle w:val="Hyperlink"/>
                  <w:szCs w:val="24"/>
                </w:rPr>
                <w:t>nobr special tag</w:t>
              </w:r>
            </w:hyperlink>
            <w:r w:rsidRPr="00FF1D4E">
              <w:rPr>
                <w:szCs w:val="24"/>
              </w:rPr>
              <w:t xml:space="preserve">, and </w:t>
            </w:r>
            <w:hyperlink r:id="rId46" w:anchor="config-api-property-passages-nobr" w:history="1">
              <w:r w:rsidRPr="00953FBB">
                <w:rPr>
                  <w:rStyle w:val="Hyperlink"/>
                  <w:szCs w:val="24"/>
                </w:rPr>
                <w:t>Config.passages.nobr setting</w:t>
              </w:r>
            </w:hyperlink>
            <w:r w:rsidRPr="00FF1D4E">
              <w:rPr>
                <w:szCs w:val="24"/>
              </w:rPr>
              <w:t>—all perform a similar, though slightly different, function.</w:t>
            </w:r>
          </w:p>
        </w:tc>
      </w:tr>
    </w:tbl>
    <w:p w:rsidR="00A653F5" w:rsidRDefault="00A653F5" w:rsidP="00172EFF">
      <w:pPr>
        <w:rPr>
          <w:szCs w:val="24"/>
        </w:rPr>
      </w:pPr>
    </w:p>
    <w:p w:rsidR="00A653F5" w:rsidRDefault="00A653F5" w:rsidP="00172EFF">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88"/>
        <w:gridCol w:w="2689"/>
        <w:gridCol w:w="5426"/>
      </w:tblGrid>
      <w:tr w:rsidR="00A653F5" w:rsidRPr="00E335F6" w:rsidTr="00C7713A">
        <w:trPr>
          <w:cantSplit/>
          <w:tblHeader/>
        </w:trPr>
        <w:tc>
          <w:tcPr>
            <w:tcW w:w="5000" w:type="pct"/>
            <w:gridSpan w:val="3"/>
            <w:shd w:val="pct15" w:color="auto" w:fill="FFFFFF"/>
            <w:tcMar>
              <w:top w:w="36" w:type="dxa"/>
              <w:left w:w="84" w:type="dxa"/>
              <w:bottom w:w="36" w:type="dxa"/>
              <w:right w:w="84" w:type="dxa"/>
            </w:tcMar>
            <w:vAlign w:val="center"/>
          </w:tcPr>
          <w:p w:rsidR="00A653F5" w:rsidRPr="00AB4101" w:rsidRDefault="00A653F5" w:rsidP="00D46124">
            <w:pPr>
              <w:keepNext/>
              <w:ind w:left="142"/>
              <w:outlineLvl w:val="1"/>
              <w:rPr>
                <w:b/>
                <w:szCs w:val="24"/>
              </w:rPr>
            </w:pPr>
            <w:bookmarkStart w:id="118" w:name="_Toc94922636"/>
            <w:bookmarkStart w:id="119" w:name="_Hlk92229986"/>
            <w:r>
              <w:rPr>
                <w:b/>
                <w:szCs w:val="24"/>
                <w:highlight w:val="yellow"/>
              </w:rPr>
              <w:t>C</w:t>
            </w:r>
            <w:r w:rsidRPr="003C5D4B">
              <w:rPr>
                <w:b/>
                <w:szCs w:val="24"/>
                <w:highlight w:val="yellow"/>
              </w:rPr>
              <w:t>ode</w:t>
            </w:r>
            <w:r>
              <w:rPr>
                <w:b/>
                <w:szCs w:val="24"/>
                <w:highlight w:val="yellow"/>
              </w:rPr>
              <w:t xml:space="preserve"> within-a </w:t>
            </w:r>
            <w:r w:rsidRPr="003C5D4B">
              <w:rPr>
                <w:b/>
                <w:szCs w:val="24"/>
                <w:highlight w:val="yellow"/>
              </w:rPr>
              <w:t>passage</w:t>
            </w:r>
            <w:bookmarkEnd w:id="118"/>
          </w:p>
        </w:tc>
      </w:tr>
      <w:tr w:rsidR="00A653F5" w:rsidRPr="00E335F6" w:rsidTr="00C7713A">
        <w:trPr>
          <w:cantSplit/>
          <w:tblHeader/>
        </w:trPr>
        <w:tc>
          <w:tcPr>
            <w:tcW w:w="685" w:type="pct"/>
            <w:shd w:val="pct15" w:color="auto" w:fill="FFFFFF"/>
            <w:tcMar>
              <w:top w:w="36" w:type="dxa"/>
              <w:left w:w="84" w:type="dxa"/>
              <w:bottom w:w="36" w:type="dxa"/>
              <w:right w:w="84" w:type="dxa"/>
            </w:tcMar>
            <w:vAlign w:val="center"/>
          </w:tcPr>
          <w:p w:rsidR="00A653F5" w:rsidRPr="00AB4101" w:rsidRDefault="00A653F5" w:rsidP="003C5D4B">
            <w:pPr>
              <w:keepNext/>
              <w:rPr>
                <w:b/>
                <w:szCs w:val="24"/>
              </w:rPr>
            </w:pPr>
            <w:r w:rsidRPr="00AB4101">
              <w:rPr>
                <w:b/>
                <w:szCs w:val="24"/>
              </w:rPr>
              <w:t>Type</w:t>
            </w:r>
          </w:p>
        </w:tc>
        <w:tc>
          <w:tcPr>
            <w:tcW w:w="1430" w:type="pct"/>
            <w:shd w:val="pct15" w:color="auto" w:fill="FFFFFF"/>
            <w:tcMar>
              <w:top w:w="36" w:type="dxa"/>
              <w:left w:w="84" w:type="dxa"/>
              <w:bottom w:w="36" w:type="dxa"/>
              <w:right w:w="84" w:type="dxa"/>
            </w:tcMar>
            <w:vAlign w:val="center"/>
          </w:tcPr>
          <w:p w:rsidR="00A653F5" w:rsidRPr="00AB4101" w:rsidRDefault="00A653F5" w:rsidP="003C5D4B">
            <w:pPr>
              <w:keepNext/>
              <w:rPr>
                <w:b/>
                <w:szCs w:val="24"/>
              </w:rPr>
            </w:pPr>
            <w:r w:rsidRPr="00AB4101">
              <w:rPr>
                <w:b/>
                <w:szCs w:val="24"/>
              </w:rPr>
              <w:t>Syntax &amp; Example</w:t>
            </w:r>
          </w:p>
        </w:tc>
        <w:tc>
          <w:tcPr>
            <w:tcW w:w="2885" w:type="pct"/>
            <w:shd w:val="pct15" w:color="auto" w:fill="FFFFFF"/>
            <w:tcMar>
              <w:top w:w="36" w:type="dxa"/>
              <w:left w:w="84" w:type="dxa"/>
              <w:bottom w:w="36" w:type="dxa"/>
              <w:right w:w="84" w:type="dxa"/>
            </w:tcMar>
            <w:vAlign w:val="center"/>
          </w:tcPr>
          <w:p w:rsidR="00A653F5" w:rsidRPr="00AB4101" w:rsidRDefault="00A653F5" w:rsidP="003C5D4B">
            <w:pPr>
              <w:keepNext/>
              <w:rPr>
                <w:b/>
                <w:szCs w:val="24"/>
              </w:rPr>
            </w:pPr>
            <w:r w:rsidRPr="00AB4101">
              <w:rPr>
                <w:b/>
                <w:szCs w:val="24"/>
              </w:rPr>
              <w:t>Rendered As</w:t>
            </w:r>
          </w:p>
        </w:tc>
      </w:tr>
      <w:tr w:rsidR="00A653F5" w:rsidRPr="00FF41B5" w:rsidTr="00C7713A">
        <w:trPr>
          <w:cantSplit/>
        </w:trPr>
        <w:tc>
          <w:tcPr>
            <w:tcW w:w="685" w:type="pct"/>
            <w:shd w:val="clear" w:color="auto" w:fill="FFFFFF"/>
            <w:tcMar>
              <w:top w:w="36" w:type="dxa"/>
              <w:left w:w="84" w:type="dxa"/>
              <w:bottom w:w="36" w:type="dxa"/>
              <w:right w:w="84" w:type="dxa"/>
            </w:tcMar>
          </w:tcPr>
          <w:p w:rsidR="00A653F5" w:rsidRPr="00AB4101" w:rsidRDefault="00A653F5" w:rsidP="00CB6172">
            <w:pPr>
              <w:rPr>
                <w:b/>
                <w:szCs w:val="24"/>
              </w:rPr>
            </w:pPr>
            <w:r>
              <w:rPr>
                <w:b/>
                <w:szCs w:val="24"/>
              </w:rPr>
              <w:t>Inline</w:t>
            </w:r>
          </w:p>
        </w:tc>
        <w:tc>
          <w:tcPr>
            <w:tcW w:w="1430" w:type="pct"/>
            <w:shd w:val="clear" w:color="auto" w:fill="FFFFFF"/>
            <w:tcMar>
              <w:top w:w="36" w:type="dxa"/>
              <w:left w:w="84" w:type="dxa"/>
              <w:bottom w:w="36" w:type="dxa"/>
              <w:right w:w="84" w:type="dxa"/>
            </w:tcMar>
          </w:tcPr>
          <w:p w:rsidR="00A653F5" w:rsidRPr="00CB6172" w:rsidRDefault="00A653F5" w:rsidP="00CB6172">
            <w:pPr>
              <w:rPr>
                <w:szCs w:val="24"/>
              </w:rPr>
            </w:pPr>
            <w:r w:rsidRPr="00CB6172">
              <w:rPr>
                <w:szCs w:val="24"/>
              </w:rPr>
              <w:t>{{{Code}}}</w:t>
            </w:r>
          </w:p>
        </w:tc>
        <w:tc>
          <w:tcPr>
            <w:tcW w:w="2885" w:type="pct"/>
            <w:shd w:val="clear" w:color="auto" w:fill="FFFFFF"/>
            <w:tcMar>
              <w:top w:w="36" w:type="dxa"/>
              <w:left w:w="84" w:type="dxa"/>
              <w:bottom w:w="36" w:type="dxa"/>
              <w:right w:w="84" w:type="dxa"/>
            </w:tcMar>
          </w:tcPr>
          <w:p w:rsidR="00A653F5" w:rsidRPr="009C4EBC" w:rsidRDefault="00A653F5" w:rsidP="00CB6172">
            <w:pPr>
              <w:rPr>
                <w:szCs w:val="24"/>
              </w:rPr>
            </w:pPr>
            <w:r w:rsidRPr="009C4EBC">
              <w:rPr>
                <w:szCs w:val="24"/>
              </w:rPr>
              <w:t>Code</w:t>
            </w:r>
          </w:p>
        </w:tc>
      </w:tr>
      <w:bookmarkEnd w:id="119"/>
      <w:tr w:rsidR="00A653F5" w:rsidRPr="00FF41B5" w:rsidTr="00C7713A">
        <w:trPr>
          <w:cantSplit/>
        </w:trPr>
        <w:tc>
          <w:tcPr>
            <w:tcW w:w="685" w:type="pct"/>
            <w:shd w:val="clear" w:color="auto" w:fill="F8F8F8"/>
            <w:tcMar>
              <w:top w:w="36" w:type="dxa"/>
              <w:left w:w="84" w:type="dxa"/>
              <w:bottom w:w="36" w:type="dxa"/>
              <w:right w:w="84" w:type="dxa"/>
            </w:tcMar>
          </w:tcPr>
          <w:p w:rsidR="00A653F5" w:rsidRPr="00AB4101" w:rsidRDefault="00A653F5" w:rsidP="00CB6172">
            <w:pPr>
              <w:rPr>
                <w:b/>
                <w:szCs w:val="24"/>
              </w:rPr>
            </w:pPr>
            <w:r>
              <w:rPr>
                <w:b/>
                <w:szCs w:val="24"/>
              </w:rPr>
              <w:t>Block</w:t>
            </w:r>
          </w:p>
        </w:tc>
        <w:tc>
          <w:tcPr>
            <w:tcW w:w="1430" w:type="pct"/>
            <w:shd w:val="clear" w:color="auto" w:fill="F8F8F8"/>
            <w:tcMar>
              <w:top w:w="36" w:type="dxa"/>
              <w:left w:w="84" w:type="dxa"/>
              <w:bottom w:w="36" w:type="dxa"/>
              <w:right w:w="84" w:type="dxa"/>
            </w:tcMar>
          </w:tcPr>
          <w:p w:rsidR="00A653F5" w:rsidRPr="00270D32" w:rsidRDefault="00A653F5" w:rsidP="00270D32">
            <w:pPr>
              <w:rPr>
                <w:szCs w:val="24"/>
              </w:rPr>
            </w:pPr>
            <w:r w:rsidRPr="00270D32">
              <w:rPr>
                <w:szCs w:val="24"/>
              </w:rPr>
              <w:t>&lt;pre&gt;&lt;code&gt;Code</w:t>
            </w:r>
          </w:p>
          <w:p w:rsidR="00A653F5" w:rsidRDefault="00A653F5" w:rsidP="00270D32">
            <w:pPr>
              <w:rPr>
                <w:szCs w:val="24"/>
              </w:rPr>
            </w:pPr>
            <w:r w:rsidRPr="00270D32">
              <w:rPr>
                <w:szCs w:val="24"/>
              </w:rPr>
              <w:t>More code</w:t>
            </w:r>
          </w:p>
          <w:p w:rsidR="00A653F5" w:rsidRPr="00270D32" w:rsidRDefault="00A653F5" w:rsidP="00270D32">
            <w:pPr>
              <w:rPr>
                <w:szCs w:val="24"/>
              </w:rPr>
            </w:pPr>
            <w:r>
              <w:rPr>
                <w:szCs w:val="24"/>
              </w:rPr>
              <w:t>Even more code</w:t>
            </w:r>
          </w:p>
          <w:p w:rsidR="00A653F5" w:rsidRPr="00270D32" w:rsidRDefault="00A653F5" w:rsidP="00270D32">
            <w:pPr>
              <w:rPr>
                <w:szCs w:val="24"/>
              </w:rPr>
            </w:pPr>
            <w:r w:rsidRPr="00270D32">
              <w:rPr>
                <w:szCs w:val="24"/>
              </w:rPr>
              <w:t>&lt;/code&gt;&lt;/pre&gt;</w:t>
            </w:r>
          </w:p>
        </w:tc>
        <w:tc>
          <w:tcPr>
            <w:tcW w:w="2885" w:type="pct"/>
            <w:shd w:val="clear" w:color="auto" w:fill="F8F8F8"/>
            <w:tcMar>
              <w:top w:w="36" w:type="dxa"/>
              <w:left w:w="84" w:type="dxa"/>
              <w:bottom w:w="36" w:type="dxa"/>
              <w:right w:w="84" w:type="dxa"/>
            </w:tcMar>
          </w:tcPr>
          <w:p w:rsidR="00A653F5" w:rsidRPr="009C4EBC" w:rsidRDefault="00A653F5" w:rsidP="009C4EBC">
            <w:pPr>
              <w:rPr>
                <w:szCs w:val="24"/>
              </w:rPr>
            </w:pPr>
            <w:r w:rsidRPr="009C4EBC">
              <w:rPr>
                <w:szCs w:val="24"/>
              </w:rPr>
              <w:t>Code</w:t>
            </w:r>
          </w:p>
          <w:p w:rsidR="00A653F5" w:rsidRDefault="00A653F5" w:rsidP="009C4EBC">
            <w:pPr>
              <w:rPr>
                <w:szCs w:val="24"/>
              </w:rPr>
            </w:pPr>
            <w:r w:rsidRPr="009C4EBC">
              <w:rPr>
                <w:szCs w:val="24"/>
              </w:rPr>
              <w:t>More code</w:t>
            </w:r>
          </w:p>
          <w:p w:rsidR="00A653F5" w:rsidRPr="009C4EBC" w:rsidRDefault="00A653F5" w:rsidP="009C4EBC">
            <w:pPr>
              <w:rPr>
                <w:szCs w:val="24"/>
              </w:rPr>
            </w:pPr>
            <w:r>
              <w:rPr>
                <w:szCs w:val="24"/>
              </w:rPr>
              <w:t>Even more code</w:t>
            </w:r>
          </w:p>
        </w:tc>
      </w:tr>
    </w:tbl>
    <w:p w:rsidR="00A653F5" w:rsidRDefault="00A653F5" w:rsidP="007C1054">
      <w:pPr>
        <w:rPr>
          <w:szCs w:val="24"/>
        </w:rPr>
      </w:pPr>
    </w:p>
    <w:p w:rsidR="00A653F5" w:rsidRPr="00D55349" w:rsidRDefault="00A653F5" w:rsidP="00D55349">
      <w:pPr>
        <w:keepNext/>
        <w:ind w:left="142"/>
        <w:outlineLvl w:val="1"/>
        <w:rPr>
          <w:b/>
          <w:szCs w:val="24"/>
        </w:rPr>
      </w:pPr>
      <w:bookmarkStart w:id="120" w:name="_Toc92095215"/>
      <w:bookmarkStart w:id="121" w:name="_Toc94922637"/>
      <w:r w:rsidRPr="00D55349">
        <w:rPr>
          <w:b/>
          <w:szCs w:val="24"/>
          <w:highlight w:val="yellow"/>
        </w:rPr>
        <w:t>Non-active emulation</w:t>
      </w:r>
      <w:r>
        <w:rPr>
          <w:b/>
          <w:szCs w:val="24"/>
          <w:highlight w:val="yellow"/>
        </w:rPr>
        <w:t xml:space="preserve"> text</w:t>
      </w:r>
      <w:bookmarkEnd w:id="120"/>
      <w:bookmarkEnd w:id="121"/>
    </w:p>
    <w:p w:rsidR="00A653F5" w:rsidRDefault="00A653F5" w:rsidP="00D04BC8">
      <w:pPr>
        <w:keepNext/>
        <w:ind w:left="142"/>
        <w:rPr>
          <w:szCs w:val="24"/>
        </w:rPr>
      </w:pPr>
    </w:p>
    <w:p w:rsidR="00A653F5" w:rsidRDefault="00A653F5" w:rsidP="00A92792">
      <w:pPr>
        <w:ind w:left="142"/>
        <w:rPr>
          <w:szCs w:val="24"/>
        </w:rPr>
      </w:pPr>
      <w:r>
        <w:rPr>
          <w:szCs w:val="24"/>
        </w:rPr>
        <w:t>(Using a character set that is not recognised by Twine as control text.)</w:t>
      </w:r>
    </w:p>
    <w:p w:rsidR="00A653F5" w:rsidRDefault="00A653F5" w:rsidP="00A92792">
      <w:pPr>
        <w:ind w:left="142"/>
        <w:rPr>
          <w:szCs w:val="24"/>
        </w:rPr>
      </w:pPr>
    </w:p>
    <w:p w:rsidR="00A653F5" w:rsidRPr="00184AF3" w:rsidRDefault="00A653F5" w:rsidP="00A92792">
      <w:pPr>
        <w:ind w:left="142"/>
        <w:rPr>
          <w:szCs w:val="24"/>
        </w:rPr>
      </w:pPr>
      <w:r w:rsidRPr="00184AF3">
        <w:rPr>
          <w:szCs w:val="24"/>
        </w:rPr>
        <w:t>&amp;#8727; &amp;lowast;</w:t>
      </w:r>
      <w:r w:rsidRPr="00184AF3">
        <w:rPr>
          <w:szCs w:val="24"/>
        </w:rPr>
        <w:tab/>
      </w:r>
      <w:r w:rsidRPr="00184AF3">
        <w:rPr>
          <w:rFonts w:ascii="MS Gothic" w:eastAsia="MS Gothic" w:hAnsi="MS Gothic" w:cs="MS Gothic" w:hint="eastAsia"/>
          <w:szCs w:val="24"/>
        </w:rPr>
        <w:t>∗</w:t>
      </w:r>
      <w:r w:rsidRPr="00184AF3">
        <w:rPr>
          <w:szCs w:val="24"/>
        </w:rPr>
        <w:t xml:space="preserve"> Asterisk not recognised by code as an asterisk!! (called a ‘lowast’ – low asterisk?)</w:t>
      </w:r>
    </w:p>
    <w:p w:rsidR="00A653F5" w:rsidRDefault="00A653F5" w:rsidP="00A92792">
      <w:pPr>
        <w:ind w:left="142"/>
        <w:rPr>
          <w:szCs w:val="24"/>
        </w:rPr>
      </w:pPr>
    </w:p>
    <w:p w:rsidR="00A653F5" w:rsidRPr="00134918" w:rsidRDefault="00A653F5" w:rsidP="00A92792">
      <w:pPr>
        <w:ind w:left="142"/>
        <w:rPr>
          <w:szCs w:val="24"/>
          <w:lang w:val="en-US"/>
        </w:rPr>
      </w:pPr>
      <w:bookmarkStart w:id="122" w:name="_Hlk323096550"/>
      <w:r w:rsidRPr="00134918">
        <w:rPr>
          <w:rFonts w:ascii="MS Mincho" w:eastAsia="MS Mincho" w:hAnsi="MS Mincho" w:cs="MS Mincho" w:hint="eastAsia"/>
          <w:szCs w:val="24"/>
        </w:rPr>
        <w:t>〚</w:t>
      </w:r>
      <w:r>
        <w:rPr>
          <w:szCs w:val="24"/>
        </w:rPr>
        <w:t>Link-</w:t>
      </w:r>
      <w:r w:rsidRPr="00134918">
        <w:rPr>
          <w:szCs w:val="24"/>
          <w:lang w:bidi="he-IL"/>
        </w:rPr>
        <w:t>text|http׃⁄⁄url.url</w:t>
      </w:r>
      <w:r w:rsidRPr="00134918">
        <w:rPr>
          <w:rFonts w:ascii="MS Mincho" w:eastAsia="MS Mincho" w:hAnsi="MS Mincho" w:cs="MS Mincho" w:hint="eastAsia"/>
          <w:szCs w:val="24"/>
        </w:rPr>
        <w:t>〛</w:t>
      </w:r>
      <w:bookmarkEnd w:id="122"/>
    </w:p>
    <w:p w:rsidR="00A653F5" w:rsidRDefault="00A653F5" w:rsidP="00A92792">
      <w:pPr>
        <w:ind w:left="142"/>
        <w:rPr>
          <w:szCs w:val="24"/>
        </w:rPr>
      </w:pPr>
    </w:p>
    <w:p w:rsidR="00A653F5" w:rsidRPr="00997F9C" w:rsidRDefault="00A653F5" w:rsidP="00A92792">
      <w:pPr>
        <w:ind w:left="142"/>
        <w:rPr>
          <w:rFonts w:ascii="Arial" w:eastAsia="SimSun" w:hAnsi="Arial" w:cs="Arial"/>
          <w:szCs w:val="24"/>
          <w:lang w:val="fr-FR" w:eastAsia="en-AU"/>
        </w:rPr>
      </w:pPr>
      <w:bookmarkStart w:id="123" w:name="_Hlk322990095"/>
      <w:bookmarkStart w:id="124" w:name="_Hlk322989976"/>
      <w:bookmarkStart w:id="125" w:name="_Hlk322989894"/>
      <w:r w:rsidRPr="00997F9C">
        <w:rPr>
          <w:rFonts w:ascii="Arial" w:eastAsia="SimSun" w:hAnsi="Arial" w:cs="Arial"/>
          <w:szCs w:val="24"/>
          <w:lang w:val="fr-FR" w:eastAsia="en-AU"/>
        </w:rPr>
        <w:t>«actions»</w:t>
      </w:r>
    </w:p>
    <w:bookmarkEnd w:id="123"/>
    <w:p w:rsidR="00A653F5" w:rsidRPr="00997F9C" w:rsidRDefault="00A653F5"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«back»</w:t>
      </w:r>
    </w:p>
    <w:p w:rsidR="00A653F5" w:rsidRPr="00997F9C" w:rsidRDefault="00A653F5"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«choice»</w:t>
      </w:r>
    </w:p>
    <w:p w:rsidR="00A653F5" w:rsidRPr="00997F9C" w:rsidRDefault="00A653F5"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«print»</w:t>
      </w:r>
    </w:p>
    <w:p w:rsidR="00A653F5" w:rsidRPr="00997F9C" w:rsidRDefault="00A653F5"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return</w:t>
      </w:r>
      <w:r w:rsidRPr="00576AF2">
        <w:rPr>
          <w:rFonts w:ascii="Arial" w:eastAsia="SimSun" w:hAnsi="Arial" w:cs="Arial"/>
          <w:szCs w:val="24"/>
          <w:lang w:val="fr-FR" w:eastAsia="en-AU"/>
        </w:rPr>
        <w:t>»</w:t>
      </w:r>
    </w:p>
    <w:p w:rsidR="00A653F5" w:rsidRPr="00997F9C" w:rsidRDefault="00A653F5" w:rsidP="00A92792">
      <w:pPr>
        <w:ind w:left="142"/>
        <w:rPr>
          <w:rFonts w:ascii="Arial" w:eastAsia="SimSun" w:hAnsi="Arial" w:cs="Arial"/>
          <w:szCs w:val="24"/>
          <w:lang w:val="fr-FR" w:eastAsia="en-AU"/>
        </w:rPr>
      </w:pPr>
      <w:r w:rsidRPr="00576AF2">
        <w:rPr>
          <w:rFonts w:ascii="Arial" w:eastAsia="SimSun" w:hAnsi="Arial" w:cs="Arial"/>
          <w:szCs w:val="24"/>
          <w:lang w:val="fr-FR" w:eastAsia="en-AU"/>
        </w:rPr>
        <w:t>«</w:t>
      </w:r>
      <w:r w:rsidRPr="00997F9C">
        <w:rPr>
          <w:rFonts w:ascii="Arial" w:eastAsia="SimSun" w:hAnsi="Arial" w:cs="Arial"/>
          <w:szCs w:val="24"/>
          <w:lang w:val="fr-FR" w:eastAsia="en-AU"/>
        </w:rPr>
        <w:t>set</w:t>
      </w:r>
      <w:r w:rsidRPr="00576AF2">
        <w:rPr>
          <w:rFonts w:ascii="Arial" w:eastAsia="SimSun" w:hAnsi="Arial" w:cs="Arial"/>
          <w:szCs w:val="24"/>
          <w:lang w:val="fr-FR" w:eastAsia="en-AU"/>
        </w:rPr>
        <w:t>»</w:t>
      </w:r>
    </w:p>
    <w:p w:rsidR="00A653F5" w:rsidRPr="00997F9C" w:rsidRDefault="00A653F5"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«text</w:t>
      </w:r>
      <w:r>
        <w:rPr>
          <w:rFonts w:ascii="Arial" w:eastAsia="SimSun" w:hAnsi="Arial" w:cs="Arial"/>
          <w:szCs w:val="24"/>
          <w:lang w:val="fr-FR" w:eastAsia="en-AU"/>
        </w:rPr>
        <w:t>area</w:t>
      </w:r>
      <w:r w:rsidRPr="00997F9C">
        <w:rPr>
          <w:rFonts w:ascii="Arial" w:eastAsia="SimSun" w:hAnsi="Arial" w:cs="Arial"/>
          <w:szCs w:val="24"/>
          <w:lang w:val="fr-FR" w:eastAsia="en-AU"/>
        </w:rPr>
        <w:t>»</w:t>
      </w:r>
    </w:p>
    <w:p w:rsidR="00A653F5" w:rsidRPr="00997F9C" w:rsidRDefault="00A653F5" w:rsidP="00A92792">
      <w:pPr>
        <w:ind w:left="142"/>
        <w:rPr>
          <w:rFonts w:ascii="Arial" w:eastAsia="SimSun" w:hAnsi="Arial" w:cs="Arial"/>
          <w:szCs w:val="24"/>
          <w:lang w:val="fr-FR" w:eastAsia="en-AU"/>
        </w:rPr>
      </w:pPr>
      <w:r w:rsidRPr="00997F9C">
        <w:rPr>
          <w:rFonts w:ascii="Arial" w:eastAsia="SimSun" w:hAnsi="Arial" w:cs="Arial"/>
          <w:szCs w:val="24"/>
          <w:lang w:val="fr-FR" w:eastAsia="en-AU"/>
        </w:rPr>
        <w:t>«update»</w:t>
      </w:r>
    </w:p>
    <w:p w:rsidR="00A653F5" w:rsidRDefault="00A653F5" w:rsidP="00A92792">
      <w:pPr>
        <w:ind w:left="142"/>
        <w:rPr>
          <w:szCs w:val="24"/>
          <w:lang w:val="fr-FR"/>
        </w:rPr>
      </w:pPr>
    </w:p>
    <w:p w:rsidR="00A653F5" w:rsidRPr="00997F9C" w:rsidRDefault="00A653F5"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6" w:name="_Hlk322990114"/>
      <w:r w:rsidRPr="00997F9C">
        <w:rPr>
          <w:rFonts w:eastAsia="MS Mincho"/>
          <w:szCs w:val="24"/>
          <w:lang w:eastAsia="en-AU"/>
        </w:rPr>
        <w:t>actions</w:t>
      </w:r>
      <w:bookmarkEnd w:id="126"/>
      <w:r w:rsidRPr="00997F9C">
        <w:rPr>
          <w:rFonts w:ascii="MS Gothic" w:eastAsia="MS Gothic" w:hAnsi="MS Gothic" w:cs="MS Gothic" w:hint="eastAsia"/>
          <w:szCs w:val="24"/>
          <w:lang w:eastAsia="en-AU"/>
        </w:rPr>
        <w:t>≫</w:t>
      </w:r>
    </w:p>
    <w:bookmarkEnd w:id="124"/>
    <w:p w:rsidR="00A653F5" w:rsidRPr="00997F9C" w:rsidRDefault="00A653F5" w:rsidP="00A92792">
      <w:pPr>
        <w:autoSpaceDE w:val="0"/>
        <w:autoSpaceDN w:val="0"/>
        <w:adjustRightInd w:val="0"/>
        <w:ind w:left="142"/>
        <w:rPr>
          <w:rFonts w:eastAsia="MS Mincho"/>
          <w:szCs w:val="24"/>
          <w:lang w:eastAsia="en-AU"/>
        </w:rPr>
      </w:pPr>
      <w:r w:rsidRPr="00997F9C">
        <w:rPr>
          <w:rFonts w:ascii="MS Gothic" w:eastAsia="MS Gothic" w:hAnsi="MS Gothic" w:cs="MS Gothic" w:hint="eastAsia"/>
          <w:szCs w:val="24"/>
          <w:lang w:eastAsia="en-AU"/>
        </w:rPr>
        <w:t>≪</w:t>
      </w:r>
      <w:r w:rsidRPr="00997F9C">
        <w:rPr>
          <w:rFonts w:eastAsia="MS Mincho"/>
          <w:szCs w:val="24"/>
          <w:lang w:eastAsia="en-AU"/>
        </w:rPr>
        <w:t>back</w:t>
      </w:r>
      <w:r w:rsidRPr="00997F9C">
        <w:rPr>
          <w:rFonts w:ascii="MS Gothic" w:eastAsia="MS Gothic" w:hAnsi="MS Gothic" w:cs="MS Gothic" w:hint="eastAsia"/>
          <w:szCs w:val="24"/>
          <w:lang w:eastAsia="en-AU"/>
        </w:rPr>
        <w:t>≫</w:t>
      </w:r>
      <w:bookmarkEnd w:id="125"/>
    </w:p>
    <w:p w:rsidR="00A653F5" w:rsidRPr="00997F9C" w:rsidRDefault="00A653F5" w:rsidP="00A92792">
      <w:pPr>
        <w:ind w:left="142"/>
        <w:rPr>
          <w:rFonts w:eastAsia="MS Mincho"/>
          <w:szCs w:val="24"/>
          <w:lang w:eastAsia="en-AU"/>
        </w:rPr>
      </w:pPr>
      <w:bookmarkStart w:id="127" w:name="_Hlk323028337"/>
      <w:r w:rsidRPr="00997F9C">
        <w:rPr>
          <w:rFonts w:ascii="MS Gothic" w:eastAsia="MS Gothic" w:hAnsi="MS Gothic" w:cs="MS Gothic" w:hint="eastAsia"/>
          <w:szCs w:val="24"/>
          <w:lang w:eastAsia="en-AU"/>
        </w:rPr>
        <w:t>≪</w:t>
      </w:r>
      <w:bookmarkStart w:id="128" w:name="_Hlk322990168"/>
      <w:r w:rsidRPr="00997F9C">
        <w:rPr>
          <w:rFonts w:eastAsia="MS Mincho"/>
          <w:szCs w:val="24"/>
          <w:lang w:eastAsia="en-AU"/>
        </w:rPr>
        <w:t>display</w:t>
      </w:r>
      <w:bookmarkEnd w:id="128"/>
      <w:r w:rsidRPr="00997F9C">
        <w:rPr>
          <w:rFonts w:ascii="MS Gothic" w:eastAsia="MS Gothic" w:hAnsi="MS Gothic" w:cs="MS Gothic" w:hint="eastAsia"/>
          <w:szCs w:val="24"/>
          <w:lang w:eastAsia="en-AU"/>
        </w:rPr>
        <w:t>≫</w:t>
      </w:r>
      <w:bookmarkEnd w:id="127"/>
    </w:p>
    <w:p w:rsidR="00A653F5" w:rsidRPr="00997F9C" w:rsidRDefault="00A653F5"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29" w:name="_Hlk322990174"/>
      <w:r w:rsidRPr="00997F9C">
        <w:rPr>
          <w:rFonts w:eastAsia="MS Mincho"/>
          <w:szCs w:val="24"/>
          <w:lang w:eastAsia="en-AU"/>
        </w:rPr>
        <w:t>print</w:t>
      </w:r>
      <w:bookmarkEnd w:id="129"/>
      <w:r w:rsidRPr="00997F9C">
        <w:rPr>
          <w:rFonts w:ascii="MS Gothic" w:eastAsia="MS Gothic" w:hAnsi="MS Gothic" w:cs="MS Gothic" w:hint="eastAsia"/>
          <w:szCs w:val="24"/>
          <w:lang w:eastAsia="en-AU"/>
        </w:rPr>
        <w:t>≫</w:t>
      </w:r>
    </w:p>
    <w:p w:rsidR="00A653F5" w:rsidRPr="00997F9C" w:rsidRDefault="00A653F5"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30" w:name="_Hlk322990189"/>
      <w:r w:rsidRPr="00997F9C">
        <w:rPr>
          <w:rFonts w:eastAsia="MS Mincho"/>
          <w:szCs w:val="24"/>
          <w:lang w:eastAsia="en-AU"/>
        </w:rPr>
        <w:t>return</w:t>
      </w:r>
      <w:bookmarkEnd w:id="130"/>
      <w:r w:rsidRPr="00997F9C">
        <w:rPr>
          <w:rFonts w:ascii="MS Gothic" w:eastAsia="MS Gothic" w:hAnsi="MS Gothic" w:cs="MS Gothic" w:hint="eastAsia"/>
          <w:szCs w:val="24"/>
          <w:lang w:eastAsia="en-AU"/>
        </w:rPr>
        <w:t>≫</w:t>
      </w:r>
    </w:p>
    <w:p w:rsidR="00A653F5" w:rsidRPr="00997F9C" w:rsidRDefault="00A653F5" w:rsidP="00A92792">
      <w:pPr>
        <w:ind w:left="142"/>
        <w:rPr>
          <w:rFonts w:eastAsia="MS Mincho"/>
          <w:szCs w:val="24"/>
          <w:lang w:eastAsia="en-AU"/>
        </w:rPr>
      </w:pPr>
      <w:r w:rsidRPr="00997F9C">
        <w:rPr>
          <w:rFonts w:ascii="MS Gothic" w:eastAsia="MS Gothic" w:hAnsi="MS Gothic" w:cs="MS Gothic" w:hint="eastAsia"/>
          <w:szCs w:val="24"/>
          <w:lang w:eastAsia="en-AU"/>
        </w:rPr>
        <w:t>≪</w:t>
      </w:r>
      <w:bookmarkStart w:id="131" w:name="_Hlk322990201"/>
      <w:r w:rsidRPr="00997F9C">
        <w:rPr>
          <w:rFonts w:eastAsia="MS Mincho"/>
          <w:szCs w:val="24"/>
          <w:lang w:eastAsia="en-AU"/>
        </w:rPr>
        <w:t>set</w:t>
      </w:r>
      <w:bookmarkEnd w:id="131"/>
      <w:r w:rsidRPr="00997F9C">
        <w:rPr>
          <w:rFonts w:ascii="MS Gothic" w:eastAsia="MS Gothic" w:hAnsi="MS Gothic" w:cs="MS Gothic" w:hint="eastAsia"/>
          <w:szCs w:val="24"/>
          <w:lang w:eastAsia="en-AU"/>
        </w:rPr>
        <w:t>≫</w:t>
      </w:r>
    </w:p>
    <w:p w:rsidR="00A653F5" w:rsidRPr="00997F9C" w:rsidRDefault="00A653F5"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32" w:name="_Hlk322990208"/>
      <w:r w:rsidRPr="00997F9C">
        <w:rPr>
          <w:rFonts w:eastAsia="MS Mincho"/>
          <w:szCs w:val="24"/>
          <w:lang w:val="fr-FR" w:eastAsia="en-AU"/>
        </w:rPr>
        <w:t>text</w:t>
      </w:r>
      <w:bookmarkEnd w:id="132"/>
      <w:r>
        <w:rPr>
          <w:rFonts w:eastAsia="MS Mincho"/>
          <w:szCs w:val="24"/>
          <w:lang w:val="fr-FR" w:eastAsia="en-AU"/>
        </w:rPr>
        <w:t>area</w:t>
      </w:r>
      <w:r w:rsidRPr="00997F9C">
        <w:rPr>
          <w:rFonts w:ascii="MS Gothic" w:eastAsia="MS Gothic" w:hAnsi="MS Gothic" w:cs="MS Gothic" w:hint="eastAsia"/>
          <w:szCs w:val="24"/>
          <w:lang w:val="fr-FR" w:eastAsia="en-AU"/>
        </w:rPr>
        <w:t>≫</w:t>
      </w:r>
    </w:p>
    <w:p w:rsidR="00A653F5" w:rsidRPr="00997F9C" w:rsidRDefault="00A653F5" w:rsidP="00A92792">
      <w:pPr>
        <w:ind w:left="142"/>
        <w:rPr>
          <w:rFonts w:eastAsia="MS Mincho"/>
          <w:szCs w:val="24"/>
          <w:lang w:val="fr-FR" w:eastAsia="en-AU"/>
        </w:rPr>
      </w:pPr>
      <w:r w:rsidRPr="00997F9C">
        <w:rPr>
          <w:rFonts w:ascii="MS Gothic" w:eastAsia="MS Gothic" w:hAnsi="MS Gothic" w:cs="MS Gothic" w:hint="eastAsia"/>
          <w:szCs w:val="24"/>
          <w:lang w:val="fr-FR" w:eastAsia="en-AU"/>
        </w:rPr>
        <w:t>≪</w:t>
      </w:r>
      <w:bookmarkStart w:id="133" w:name="_Hlk322990240"/>
      <w:r w:rsidRPr="00997F9C">
        <w:rPr>
          <w:rFonts w:eastAsia="MS Mincho"/>
          <w:szCs w:val="24"/>
          <w:lang w:val="fr-FR" w:eastAsia="en-AU"/>
        </w:rPr>
        <w:t>update</w:t>
      </w:r>
      <w:bookmarkEnd w:id="133"/>
      <w:r w:rsidRPr="00997F9C">
        <w:rPr>
          <w:rFonts w:ascii="MS Gothic" w:eastAsia="MS Gothic" w:hAnsi="MS Gothic" w:cs="MS Gothic" w:hint="eastAsia"/>
          <w:szCs w:val="24"/>
          <w:lang w:val="fr-FR" w:eastAsia="en-AU"/>
        </w:rPr>
        <w:t>≫</w:t>
      </w:r>
    </w:p>
    <w:p w:rsidR="00A653F5" w:rsidRDefault="00A653F5" w:rsidP="00A92792">
      <w:pPr>
        <w:ind w:left="142"/>
        <w:rPr>
          <w:szCs w:val="24"/>
          <w:lang w:val="fr-FR"/>
        </w:rPr>
      </w:pPr>
    </w:p>
    <w:p w:rsidR="00A653F5" w:rsidRPr="0003677F" w:rsidRDefault="00A653F5" w:rsidP="00A92792">
      <w:pPr>
        <w:ind w:left="142"/>
        <w:rPr>
          <w:b/>
          <w:szCs w:val="24"/>
        </w:rPr>
      </w:pPr>
      <w:bookmarkStart w:id="134" w:name="_Hlk319622156"/>
      <w:bookmarkStart w:id="135" w:name="_Hlk319323058"/>
      <w:r w:rsidRPr="0003677F">
        <w:rPr>
          <w:b/>
          <w:szCs w:val="24"/>
        </w:rPr>
        <w:t>The &lt;&lt;Back&gt;&gt; macro</w:t>
      </w:r>
      <w:bookmarkEnd w:id="134"/>
    </w:p>
    <w:p w:rsidR="00A653F5" w:rsidRDefault="00A653F5" w:rsidP="00A92792">
      <w:pPr>
        <w:ind w:left="142"/>
        <w:rPr>
          <w:szCs w:val="24"/>
        </w:rPr>
      </w:pPr>
      <w:bookmarkStart w:id="136" w:name="_Hlk319150483"/>
    </w:p>
    <w:p w:rsidR="00A653F5" w:rsidRPr="00647407" w:rsidRDefault="00A653F5" w:rsidP="00A92792">
      <w:pPr>
        <w:ind w:left="142"/>
        <w:rPr>
          <w:szCs w:val="24"/>
        </w:rPr>
      </w:pPr>
      <w:bookmarkStart w:id="137" w:name="_Hlk320626224"/>
      <w:r w:rsidRPr="00647407">
        <w:rPr>
          <w:szCs w:val="24"/>
        </w:rPr>
        <w:t>&amp;lt;&amp;lt; back &amp;gt;&amp;gt;</w:t>
      </w:r>
    </w:p>
    <w:bookmarkEnd w:id="137"/>
    <w:p w:rsidR="00A653F5" w:rsidRDefault="00A653F5" w:rsidP="00A92792">
      <w:pPr>
        <w:ind w:left="142"/>
        <w:rPr>
          <w:szCs w:val="24"/>
        </w:rPr>
      </w:pPr>
    </w:p>
    <w:p w:rsidR="00A653F5" w:rsidRPr="0003677F" w:rsidRDefault="00A653F5" w:rsidP="00A92792">
      <w:pPr>
        <w:ind w:left="142"/>
        <w:rPr>
          <w:szCs w:val="24"/>
        </w:rPr>
      </w:pPr>
      <w:r w:rsidRPr="0003677F">
        <w:rPr>
          <w:szCs w:val="24"/>
        </w:rPr>
        <w:t>&lt;IMG SRC="http://www.green-innovations.asn.au/Twine/Back.gif"&gt;</w:t>
      </w:r>
      <w:bookmarkEnd w:id="136"/>
    </w:p>
    <w:bookmarkEnd w:id="135"/>
    <w:p w:rsidR="00A653F5" w:rsidRPr="0003677F" w:rsidRDefault="00A653F5" w:rsidP="00A92792">
      <w:pPr>
        <w:ind w:left="142"/>
        <w:rPr>
          <w:szCs w:val="24"/>
        </w:rPr>
      </w:pPr>
    </w:p>
    <w:p w:rsidR="00A653F5" w:rsidRPr="0003677F" w:rsidRDefault="00A653F5" w:rsidP="00A92792">
      <w:pPr>
        <w:rPr>
          <w:b/>
          <w:szCs w:val="24"/>
        </w:rPr>
      </w:pPr>
      <w:r w:rsidRPr="0003677F">
        <w:rPr>
          <w:b/>
          <w:szCs w:val="24"/>
        </w:rPr>
        <w:t>The &lt;&lt;Choice&gt;&gt; macro</w:t>
      </w:r>
    </w:p>
    <w:p w:rsidR="00A653F5" w:rsidRDefault="00A653F5" w:rsidP="00A92792">
      <w:pPr>
        <w:ind w:left="720"/>
        <w:rPr>
          <w:szCs w:val="24"/>
        </w:rPr>
      </w:pPr>
    </w:p>
    <w:p w:rsidR="00A653F5" w:rsidRPr="00647407" w:rsidRDefault="00A653F5" w:rsidP="00A92792">
      <w:pPr>
        <w:ind w:left="720"/>
        <w:rPr>
          <w:szCs w:val="24"/>
        </w:rPr>
      </w:pPr>
      <w:r w:rsidRPr="00647407">
        <w:rPr>
          <w:szCs w:val="24"/>
        </w:rPr>
        <w:t xml:space="preserve">&amp;lt;&amp;lt; </w:t>
      </w:r>
      <w:bookmarkStart w:id="138" w:name="_Hlk320686777"/>
      <w:r>
        <w:rPr>
          <w:szCs w:val="24"/>
        </w:rPr>
        <w:t>choice</w:t>
      </w:r>
      <w:r w:rsidRPr="00647407">
        <w:rPr>
          <w:szCs w:val="24"/>
        </w:rPr>
        <w:t xml:space="preserve"> </w:t>
      </w:r>
      <w:bookmarkEnd w:id="138"/>
      <w:r w:rsidRPr="00647407">
        <w:rPr>
          <w:szCs w:val="24"/>
        </w:rPr>
        <w:t>&amp;gt;&amp;gt;</w:t>
      </w:r>
    </w:p>
    <w:p w:rsidR="00A653F5" w:rsidRDefault="00A653F5" w:rsidP="00A92792">
      <w:pPr>
        <w:ind w:left="720"/>
        <w:rPr>
          <w:szCs w:val="24"/>
        </w:rPr>
      </w:pPr>
    </w:p>
    <w:p w:rsidR="00A653F5" w:rsidRPr="0003677F" w:rsidRDefault="00A653F5" w:rsidP="00A92792">
      <w:pPr>
        <w:ind w:left="720"/>
        <w:rPr>
          <w:szCs w:val="24"/>
        </w:rPr>
      </w:pPr>
      <w:bookmarkStart w:id="139" w:name="_Hlk320141211"/>
      <w:r w:rsidRPr="0003677F">
        <w:rPr>
          <w:szCs w:val="24"/>
        </w:rPr>
        <w:t>&lt;IMG SRC="http://www.green-innovations.asn.au/Twine/Choice-macro.gif"&gt;</w:t>
      </w:r>
      <w:bookmarkEnd w:id="139"/>
    </w:p>
    <w:p w:rsidR="00A653F5" w:rsidRPr="0003677F" w:rsidRDefault="00A653F5" w:rsidP="00A92792">
      <w:pPr>
        <w:ind w:left="142"/>
        <w:rPr>
          <w:szCs w:val="24"/>
        </w:rPr>
      </w:pPr>
    </w:p>
    <w:p w:rsidR="00A653F5" w:rsidRPr="0003677F" w:rsidRDefault="00A653F5" w:rsidP="00A92792">
      <w:pPr>
        <w:ind w:left="142"/>
        <w:rPr>
          <w:b/>
          <w:szCs w:val="24"/>
        </w:rPr>
      </w:pPr>
      <w:bookmarkStart w:id="140" w:name="_Hlk320141179"/>
      <w:r w:rsidRPr="0003677F">
        <w:rPr>
          <w:b/>
          <w:szCs w:val="24"/>
        </w:rPr>
        <w:t>The &lt;&lt;Display&gt;&gt; macro</w:t>
      </w:r>
    </w:p>
    <w:p w:rsidR="00A653F5" w:rsidRDefault="00A653F5" w:rsidP="00A92792">
      <w:pPr>
        <w:ind w:left="720"/>
        <w:rPr>
          <w:szCs w:val="24"/>
        </w:rPr>
      </w:pPr>
    </w:p>
    <w:p w:rsidR="00A653F5" w:rsidRPr="00647407" w:rsidRDefault="00A653F5" w:rsidP="00A92792">
      <w:pPr>
        <w:ind w:left="720"/>
        <w:rPr>
          <w:szCs w:val="24"/>
        </w:rPr>
      </w:pPr>
      <w:r w:rsidRPr="00647407">
        <w:rPr>
          <w:szCs w:val="24"/>
        </w:rPr>
        <w:t xml:space="preserve">&amp;lt;&amp;lt; </w:t>
      </w:r>
      <w:r>
        <w:rPr>
          <w:szCs w:val="24"/>
        </w:rPr>
        <w:t>display</w:t>
      </w:r>
      <w:r w:rsidRPr="00647407">
        <w:rPr>
          <w:szCs w:val="24"/>
        </w:rPr>
        <w:t xml:space="preserve"> &amp;gt;&amp;gt;</w:t>
      </w:r>
    </w:p>
    <w:p w:rsidR="00A653F5" w:rsidRDefault="00A653F5" w:rsidP="00A92792">
      <w:pPr>
        <w:ind w:left="720"/>
        <w:rPr>
          <w:szCs w:val="24"/>
        </w:rPr>
      </w:pPr>
    </w:p>
    <w:p w:rsidR="00A653F5" w:rsidRPr="0003677F" w:rsidRDefault="00A653F5" w:rsidP="00A92792">
      <w:pPr>
        <w:ind w:left="720"/>
        <w:rPr>
          <w:szCs w:val="24"/>
        </w:rPr>
      </w:pPr>
      <w:r w:rsidRPr="0003677F">
        <w:rPr>
          <w:szCs w:val="24"/>
        </w:rPr>
        <w:t>&lt;IMG SRC="http://www.green-innovations.asn.au/Twine/Display-macro.gif"&gt;</w:t>
      </w:r>
    </w:p>
    <w:p w:rsidR="00A653F5" w:rsidRDefault="00A653F5" w:rsidP="007C1054">
      <w:pPr>
        <w:rPr>
          <w:szCs w:val="24"/>
        </w:rPr>
      </w:pPr>
      <w:bookmarkStart w:id="141" w:name="_Hlk92246607"/>
      <w:bookmarkEnd w:id="140"/>
    </w:p>
    <w:p w:rsidR="00A653F5" w:rsidRPr="006F7C56" w:rsidRDefault="00A653F5" w:rsidP="007C1054">
      <w:pPr>
        <w:rPr>
          <w:color w:val="FF0000"/>
          <w:szCs w:val="24"/>
        </w:rPr>
      </w:pPr>
      <w:r w:rsidRPr="006F7C56">
        <w:rPr>
          <w:b/>
          <w:color w:val="FF0000"/>
          <w:szCs w:val="24"/>
        </w:rPr>
        <w:t>Warning</w:t>
      </w:r>
      <w:r w:rsidRPr="006F7C56">
        <w:rPr>
          <w:color w:val="FF0000"/>
          <w:szCs w:val="24"/>
        </w:rPr>
        <w:t>: These methods</w:t>
      </w:r>
      <w:r>
        <w:rPr>
          <w:color w:val="FF0000"/>
          <w:szCs w:val="24"/>
        </w:rPr>
        <w:t>, below,</w:t>
      </w:r>
      <w:r w:rsidRPr="006F7C56">
        <w:rPr>
          <w:color w:val="FF0000"/>
          <w:szCs w:val="24"/>
        </w:rPr>
        <w:t xml:space="preserve"> for making text verbatim don’t seem to prevent the text from having active effect in all cases.  Not sure what the failure pattern is.</w:t>
      </w:r>
      <w:r>
        <w:rPr>
          <w:color w:val="FF0000"/>
          <w:szCs w:val="24"/>
        </w:rPr>
        <w:t xml:space="preserve">  Combining triple quotes with chevrons instead of angle brackets seems to render everything literal and inactive.</w:t>
      </w: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2411"/>
        <w:gridCol w:w="3116"/>
        <w:gridCol w:w="3876"/>
      </w:tblGrid>
      <w:tr w:rsidR="00A653F5" w:rsidRPr="00E335F6" w:rsidTr="003917F1">
        <w:trPr>
          <w:tblHeader/>
        </w:trPr>
        <w:tc>
          <w:tcPr>
            <w:tcW w:w="5000" w:type="pct"/>
            <w:gridSpan w:val="3"/>
            <w:shd w:val="pct15" w:color="auto" w:fill="FFFFFF"/>
            <w:tcMar>
              <w:top w:w="36" w:type="dxa"/>
              <w:left w:w="84" w:type="dxa"/>
              <w:bottom w:w="36" w:type="dxa"/>
              <w:right w:w="84" w:type="dxa"/>
            </w:tcMar>
            <w:vAlign w:val="center"/>
          </w:tcPr>
          <w:p w:rsidR="00A653F5" w:rsidRPr="00AC6AFF" w:rsidRDefault="00A653F5" w:rsidP="003917F1">
            <w:pPr>
              <w:keepNext/>
              <w:ind w:left="142"/>
              <w:outlineLvl w:val="1"/>
              <w:rPr>
                <w:b/>
                <w:szCs w:val="24"/>
              </w:rPr>
            </w:pPr>
            <w:bookmarkStart w:id="142" w:name="_Toc94922638"/>
            <w:bookmarkStart w:id="143" w:name="_Hlk92228962"/>
            <w:r w:rsidRPr="00AC6AFF">
              <w:rPr>
                <w:b/>
                <w:szCs w:val="24"/>
                <w:highlight w:val="yellow"/>
              </w:rPr>
              <w:t>Verbatim text</w:t>
            </w:r>
            <w:r>
              <w:rPr>
                <w:b/>
                <w:szCs w:val="24"/>
              </w:rPr>
              <w:t xml:space="preserve"> in TwineScript and html</w:t>
            </w:r>
            <w:bookmarkEnd w:id="142"/>
          </w:p>
        </w:tc>
      </w:tr>
      <w:tr w:rsidR="00A653F5" w:rsidRPr="00E335F6" w:rsidTr="003917F1">
        <w:trPr>
          <w:tblHeader/>
        </w:trPr>
        <w:tc>
          <w:tcPr>
            <w:tcW w:w="1282" w:type="pct"/>
            <w:shd w:val="clear" w:color="auto" w:fill="E0E0E0"/>
            <w:tcMar>
              <w:top w:w="36" w:type="dxa"/>
              <w:left w:w="84" w:type="dxa"/>
              <w:bottom w:w="36" w:type="dxa"/>
              <w:right w:w="84" w:type="dxa"/>
            </w:tcMar>
            <w:vAlign w:val="center"/>
          </w:tcPr>
          <w:p w:rsidR="00A653F5" w:rsidRPr="00AB4101" w:rsidRDefault="00A653F5" w:rsidP="003917F1">
            <w:pPr>
              <w:rPr>
                <w:b/>
                <w:szCs w:val="24"/>
              </w:rPr>
            </w:pPr>
            <w:r w:rsidRPr="00AB4101">
              <w:rPr>
                <w:b/>
                <w:szCs w:val="24"/>
              </w:rPr>
              <w:t>Type</w:t>
            </w:r>
          </w:p>
        </w:tc>
        <w:tc>
          <w:tcPr>
            <w:tcW w:w="1657" w:type="pct"/>
            <w:shd w:val="clear" w:color="auto" w:fill="E0E0E0"/>
            <w:tcMar>
              <w:top w:w="36" w:type="dxa"/>
              <w:left w:w="84" w:type="dxa"/>
              <w:bottom w:w="36" w:type="dxa"/>
              <w:right w:w="84" w:type="dxa"/>
            </w:tcMar>
            <w:vAlign w:val="center"/>
          </w:tcPr>
          <w:p w:rsidR="00A653F5" w:rsidRPr="00AB4101" w:rsidRDefault="00A653F5" w:rsidP="003917F1">
            <w:pPr>
              <w:rPr>
                <w:b/>
                <w:szCs w:val="24"/>
              </w:rPr>
            </w:pPr>
            <w:r w:rsidRPr="00AB4101">
              <w:rPr>
                <w:b/>
                <w:szCs w:val="24"/>
              </w:rPr>
              <w:t>Syntax &amp; Example</w:t>
            </w:r>
          </w:p>
        </w:tc>
        <w:tc>
          <w:tcPr>
            <w:tcW w:w="2061" w:type="pct"/>
            <w:shd w:val="clear" w:color="auto" w:fill="E0E0E0"/>
            <w:tcMar>
              <w:top w:w="36" w:type="dxa"/>
              <w:left w:w="84" w:type="dxa"/>
              <w:bottom w:w="36" w:type="dxa"/>
              <w:right w:w="84" w:type="dxa"/>
            </w:tcMar>
            <w:vAlign w:val="center"/>
          </w:tcPr>
          <w:p w:rsidR="00A653F5" w:rsidRPr="00AB4101" w:rsidRDefault="00A653F5" w:rsidP="003917F1">
            <w:pPr>
              <w:rPr>
                <w:b/>
                <w:szCs w:val="24"/>
              </w:rPr>
            </w:pPr>
            <w:r w:rsidRPr="00AB4101">
              <w:rPr>
                <w:b/>
                <w:szCs w:val="24"/>
              </w:rPr>
              <w:t>Displays As (roughly)</w:t>
            </w:r>
          </w:p>
        </w:tc>
      </w:tr>
      <w:tr w:rsidR="00A653F5" w:rsidRPr="00FF41B5" w:rsidTr="003917F1">
        <w:tc>
          <w:tcPr>
            <w:tcW w:w="1282" w:type="pct"/>
            <w:shd w:val="clear" w:color="auto" w:fill="FFFFFF"/>
            <w:tcMar>
              <w:top w:w="36" w:type="dxa"/>
              <w:left w:w="84" w:type="dxa"/>
              <w:bottom w:w="36" w:type="dxa"/>
              <w:right w:w="84" w:type="dxa"/>
            </w:tcMar>
            <w:vAlign w:val="center"/>
          </w:tcPr>
          <w:p w:rsidR="00A653F5" w:rsidRPr="00AB4101" w:rsidRDefault="00A653F5" w:rsidP="003917F1">
            <w:pPr>
              <w:rPr>
                <w:b/>
                <w:szCs w:val="24"/>
              </w:rPr>
            </w:pPr>
            <w:r w:rsidRPr="00BC0882">
              <w:rPr>
                <w:b/>
                <w:szCs w:val="24"/>
              </w:rPr>
              <w:t>Triple double quotes</w:t>
            </w:r>
          </w:p>
        </w:tc>
        <w:tc>
          <w:tcPr>
            <w:tcW w:w="1657" w:type="pct"/>
            <w:shd w:val="clear" w:color="auto" w:fill="FFFFFF"/>
            <w:tcMar>
              <w:top w:w="36" w:type="dxa"/>
              <w:left w:w="84" w:type="dxa"/>
              <w:bottom w:w="36" w:type="dxa"/>
              <w:right w:w="84" w:type="dxa"/>
            </w:tcMar>
            <w:vAlign w:val="center"/>
          </w:tcPr>
          <w:p w:rsidR="00A653F5" w:rsidRPr="003D1893" w:rsidRDefault="00A653F5" w:rsidP="003917F1">
            <w:pPr>
              <w:rPr>
                <w:szCs w:val="24"/>
              </w:rPr>
            </w:pPr>
            <w:r w:rsidRPr="003D1893">
              <w:rPr>
                <w:szCs w:val="24"/>
              </w:rPr>
              <w:t>"""No //format//"""</w:t>
            </w:r>
          </w:p>
        </w:tc>
        <w:tc>
          <w:tcPr>
            <w:tcW w:w="2061" w:type="pct"/>
            <w:shd w:val="clear" w:color="auto" w:fill="FFFFFF"/>
            <w:tcMar>
              <w:top w:w="36" w:type="dxa"/>
              <w:left w:w="84" w:type="dxa"/>
              <w:bottom w:w="36" w:type="dxa"/>
              <w:right w:w="84" w:type="dxa"/>
            </w:tcMar>
            <w:vAlign w:val="center"/>
          </w:tcPr>
          <w:p w:rsidR="00A653F5" w:rsidRPr="00D47652" w:rsidRDefault="00A653F5" w:rsidP="003917F1">
            <w:pPr>
              <w:tabs>
                <w:tab w:val="num" w:pos="564"/>
              </w:tabs>
              <w:rPr>
                <w:szCs w:val="24"/>
              </w:rPr>
            </w:pPr>
            <w:r w:rsidRPr="00D47652">
              <w:rPr>
                <w:szCs w:val="24"/>
              </w:rPr>
              <w:t>No //format//</w:t>
            </w:r>
          </w:p>
          <w:p w:rsidR="00A653F5" w:rsidRPr="00D47652" w:rsidRDefault="00A653F5" w:rsidP="003917F1">
            <w:pPr>
              <w:tabs>
                <w:tab w:val="num" w:pos="564"/>
              </w:tabs>
              <w:rPr>
                <w:szCs w:val="24"/>
              </w:rPr>
            </w:pPr>
          </w:p>
        </w:tc>
      </w:tr>
      <w:tr w:rsidR="00A653F5" w:rsidRPr="00FF41B5" w:rsidTr="003917F1">
        <w:tc>
          <w:tcPr>
            <w:tcW w:w="1282" w:type="pct"/>
            <w:shd w:val="clear" w:color="auto" w:fill="F8F8F8"/>
            <w:tcMar>
              <w:top w:w="36" w:type="dxa"/>
              <w:left w:w="84" w:type="dxa"/>
              <w:bottom w:w="36" w:type="dxa"/>
              <w:right w:w="84" w:type="dxa"/>
            </w:tcMar>
            <w:vAlign w:val="center"/>
          </w:tcPr>
          <w:p w:rsidR="00A653F5" w:rsidRPr="00AB4101" w:rsidRDefault="00A653F5" w:rsidP="003917F1">
            <w:pPr>
              <w:rPr>
                <w:b/>
                <w:szCs w:val="24"/>
              </w:rPr>
            </w:pPr>
            <w:bookmarkStart w:id="144" w:name="_Hlk92356428"/>
            <w:r w:rsidRPr="00BC0882">
              <w:rPr>
                <w:b/>
                <w:szCs w:val="24"/>
              </w:rPr>
              <w:t>&lt;nowiki&gt; tag</w:t>
            </w:r>
          </w:p>
        </w:tc>
        <w:tc>
          <w:tcPr>
            <w:tcW w:w="1657" w:type="pct"/>
            <w:shd w:val="clear" w:color="auto" w:fill="F8F8F8"/>
            <w:tcMar>
              <w:top w:w="36" w:type="dxa"/>
              <w:left w:w="84" w:type="dxa"/>
              <w:bottom w:w="36" w:type="dxa"/>
              <w:right w:w="84" w:type="dxa"/>
            </w:tcMar>
            <w:vAlign w:val="center"/>
          </w:tcPr>
          <w:p w:rsidR="00A653F5" w:rsidRPr="00AE70CB" w:rsidRDefault="00A653F5" w:rsidP="003917F1">
            <w:pPr>
              <w:rPr>
                <w:szCs w:val="24"/>
              </w:rPr>
            </w:pPr>
            <w:r w:rsidRPr="00AE70CB">
              <w:rPr>
                <w:szCs w:val="24"/>
              </w:rPr>
              <w:t>&lt;nowiki&gt;No //format//&lt;/nowiki&gt;</w:t>
            </w:r>
          </w:p>
        </w:tc>
        <w:tc>
          <w:tcPr>
            <w:tcW w:w="2061" w:type="pct"/>
            <w:shd w:val="clear" w:color="auto" w:fill="F8F8F8"/>
            <w:tcMar>
              <w:top w:w="36" w:type="dxa"/>
              <w:left w:w="84" w:type="dxa"/>
              <w:bottom w:w="36" w:type="dxa"/>
              <w:right w:w="84" w:type="dxa"/>
            </w:tcMar>
            <w:vAlign w:val="center"/>
          </w:tcPr>
          <w:p w:rsidR="00A653F5" w:rsidRPr="00AB4101" w:rsidRDefault="00A653F5" w:rsidP="003917F1">
            <w:pPr>
              <w:tabs>
                <w:tab w:val="num" w:pos="564"/>
              </w:tabs>
              <w:rPr>
                <w:szCs w:val="24"/>
              </w:rPr>
            </w:pPr>
            <w:r w:rsidRPr="00D47652">
              <w:rPr>
                <w:szCs w:val="24"/>
              </w:rPr>
              <w:t>No //format//</w:t>
            </w:r>
          </w:p>
        </w:tc>
      </w:tr>
      <w:bookmarkEnd w:id="144"/>
      <w:tr w:rsidR="00A653F5" w:rsidRPr="00FF41B5" w:rsidTr="003917F1">
        <w:tc>
          <w:tcPr>
            <w:tcW w:w="1282" w:type="pct"/>
            <w:tcBorders>
              <w:bottom w:val="nil"/>
              <w:right w:val="nil"/>
            </w:tcBorders>
            <w:shd w:val="clear" w:color="auto" w:fill="F8F8F8"/>
            <w:tcMar>
              <w:top w:w="36" w:type="dxa"/>
              <w:left w:w="84" w:type="dxa"/>
              <w:bottom w:w="36" w:type="dxa"/>
              <w:right w:w="84" w:type="dxa"/>
            </w:tcMar>
            <w:vAlign w:val="center"/>
          </w:tcPr>
          <w:p w:rsidR="00A653F5" w:rsidRPr="00BC0882" w:rsidRDefault="00A653F5" w:rsidP="003917F1">
            <w:pPr>
              <w:rPr>
                <w:b/>
                <w:szCs w:val="24"/>
              </w:rPr>
            </w:pPr>
            <w:r w:rsidRPr="00B252BD">
              <w:rPr>
                <w:szCs w:val="24"/>
              </w:rPr>
              <w:t>&lt;</w:t>
            </w:r>
            <w:r w:rsidRPr="00B252BD">
              <w:rPr>
                <w:b/>
                <w:szCs w:val="24"/>
              </w:rPr>
              <w:t>html</w:t>
            </w:r>
            <w:r w:rsidRPr="00B252BD">
              <w:rPr>
                <w:szCs w:val="24"/>
              </w:rPr>
              <w:t>&gt;&lt;</w:t>
            </w:r>
            <w:r w:rsidRPr="00B252BD">
              <w:rPr>
                <w:b/>
                <w:szCs w:val="24"/>
              </w:rPr>
              <w:t>/html</w:t>
            </w:r>
            <w:r w:rsidRPr="00B252BD">
              <w:rPr>
                <w:szCs w:val="24"/>
              </w:rPr>
              <w:t>&gt;</w:t>
            </w:r>
          </w:p>
        </w:tc>
        <w:tc>
          <w:tcPr>
            <w:tcW w:w="3718" w:type="pct"/>
            <w:gridSpan w:val="2"/>
            <w:tcBorders>
              <w:left w:val="nil"/>
              <w:bottom w:val="nil"/>
            </w:tcBorders>
            <w:shd w:val="clear" w:color="auto" w:fill="F8F8F8"/>
            <w:tcMar>
              <w:top w:w="36" w:type="dxa"/>
              <w:left w:w="84" w:type="dxa"/>
              <w:bottom w:w="36" w:type="dxa"/>
              <w:right w:w="84" w:type="dxa"/>
            </w:tcMar>
            <w:vAlign w:val="center"/>
          </w:tcPr>
          <w:p w:rsidR="00A653F5" w:rsidRPr="00D47652" w:rsidRDefault="00A653F5" w:rsidP="003917F1">
            <w:pPr>
              <w:tabs>
                <w:tab w:val="num" w:pos="564"/>
              </w:tabs>
              <w:rPr>
                <w:szCs w:val="24"/>
              </w:rPr>
            </w:pPr>
          </w:p>
        </w:tc>
      </w:tr>
      <w:tr w:rsidR="00A653F5" w:rsidRPr="00FF41B5" w:rsidTr="003917F1">
        <w:tc>
          <w:tcPr>
            <w:tcW w:w="5000" w:type="pct"/>
            <w:gridSpan w:val="3"/>
            <w:tcBorders>
              <w:top w:val="nil"/>
            </w:tcBorders>
            <w:shd w:val="clear" w:color="auto" w:fill="F8F8F8"/>
            <w:tcMar>
              <w:top w:w="36" w:type="dxa"/>
              <w:left w:w="84" w:type="dxa"/>
              <w:bottom w:w="36" w:type="dxa"/>
              <w:right w:w="84" w:type="dxa"/>
            </w:tcMar>
            <w:vAlign w:val="center"/>
          </w:tcPr>
          <w:p w:rsidR="00A653F5" w:rsidRPr="00B252BD" w:rsidRDefault="00A653F5" w:rsidP="003917F1">
            <w:pPr>
              <w:rPr>
                <w:szCs w:val="24"/>
              </w:rPr>
            </w:pPr>
            <w:r w:rsidRPr="00B252BD">
              <w:rPr>
                <w:szCs w:val="24"/>
              </w:rPr>
              <w:t xml:space="preserve">A set of opening and closing &lt;html&gt; tags—i.e., </w:t>
            </w:r>
            <w:bookmarkStart w:id="145" w:name="_Hlk92356314"/>
            <w:r w:rsidRPr="00B252BD">
              <w:rPr>
                <w:szCs w:val="24"/>
              </w:rPr>
              <w:t>&lt;html&gt;&lt;/html&gt;</w:t>
            </w:r>
            <w:bookmarkEnd w:id="145"/>
            <w:r w:rsidRPr="00B252BD">
              <w:rPr>
                <w:szCs w:val="24"/>
              </w:rPr>
              <w:t>—defines the verbatim HTML markup. The verbatim HTML markup disables processing of all markup contained within—both SugarCube and HTML—passing its contents directly into the output as HTML markup for the browser. Thus, you should only use plain HTML markup within the verbatim markup—meaning using none of SugarCube's special HTML attributes or directives.</w:t>
            </w:r>
          </w:p>
          <w:p w:rsidR="00A653F5" w:rsidRDefault="00A653F5" w:rsidP="003917F1">
            <w:pPr>
              <w:rPr>
                <w:szCs w:val="24"/>
              </w:rPr>
            </w:pPr>
          </w:p>
          <w:p w:rsidR="00A653F5" w:rsidRPr="00D47652" w:rsidRDefault="00A653F5" w:rsidP="003917F1">
            <w:pPr>
              <w:tabs>
                <w:tab w:val="num" w:pos="564"/>
              </w:tabs>
              <w:rPr>
                <w:szCs w:val="24"/>
              </w:rPr>
            </w:pPr>
            <w:r w:rsidRPr="00AC6AFF">
              <w:rPr>
                <w:szCs w:val="24"/>
              </w:rPr>
              <w:t xml:space="preserve">The </w:t>
            </w:r>
            <w:bookmarkStart w:id="146" w:name="_Hlk92226088"/>
            <w:r w:rsidRPr="00AC6AFF">
              <w:rPr>
                <w:szCs w:val="24"/>
              </w:rPr>
              <w:t>verbatim text</w:t>
            </w:r>
            <w:bookmarkEnd w:id="146"/>
            <w:r w:rsidRPr="00AC6AFF">
              <w:rPr>
                <w:szCs w:val="24"/>
              </w:rPr>
              <w:t xml:space="preserve"> markup disables processing of all markup contained within—both SugarCube and HTML—passing its contents directly into the output as plain text.</w:t>
            </w:r>
          </w:p>
        </w:tc>
      </w:tr>
      <w:bookmarkEnd w:id="143"/>
    </w:tbl>
    <w:p w:rsidR="00A653F5" w:rsidRDefault="00A653F5" w:rsidP="007C1054">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403"/>
      </w:tblGrid>
      <w:tr w:rsidR="00A653F5" w:rsidRPr="00E335F6" w:rsidTr="00FC78F3">
        <w:trPr>
          <w:tblHeader/>
        </w:trPr>
        <w:tc>
          <w:tcPr>
            <w:tcW w:w="5000" w:type="pct"/>
            <w:shd w:val="pct15" w:color="auto" w:fill="FFFFFF"/>
            <w:tcMar>
              <w:top w:w="36" w:type="dxa"/>
              <w:left w:w="84" w:type="dxa"/>
              <w:bottom w:w="36" w:type="dxa"/>
              <w:right w:w="84" w:type="dxa"/>
            </w:tcMar>
            <w:vAlign w:val="center"/>
          </w:tcPr>
          <w:p w:rsidR="00A653F5" w:rsidRPr="00AC6AFF" w:rsidRDefault="00A653F5" w:rsidP="00ED7CD7">
            <w:pPr>
              <w:keepNext/>
              <w:ind w:left="142"/>
              <w:outlineLvl w:val="1"/>
              <w:rPr>
                <w:b/>
                <w:szCs w:val="24"/>
              </w:rPr>
            </w:pPr>
            <w:bookmarkStart w:id="147" w:name="_Toc94922639"/>
            <w:r w:rsidRPr="00DA0501">
              <w:rPr>
                <w:b/>
                <w:szCs w:val="24"/>
                <w:highlight w:val="yellow"/>
              </w:rPr>
              <w:t>Commenting out</w:t>
            </w:r>
            <w:r>
              <w:rPr>
                <w:b/>
                <w:szCs w:val="24"/>
              </w:rPr>
              <w:t xml:space="preserve"> – does nor appear in the visible html display – </w:t>
            </w:r>
            <w:r w:rsidRPr="00523870">
              <w:rPr>
                <w:b/>
                <w:szCs w:val="24"/>
                <w:highlight w:val="red"/>
              </w:rPr>
              <w:t>but is passed into the HTML file as a comment</w:t>
            </w:r>
            <w:bookmarkEnd w:id="147"/>
          </w:p>
        </w:tc>
      </w:tr>
      <w:tr w:rsidR="00A653F5" w:rsidRPr="00E335F6" w:rsidTr="00E57E01">
        <w:trPr>
          <w:tblHeader/>
        </w:trPr>
        <w:tc>
          <w:tcPr>
            <w:tcW w:w="5000" w:type="pct"/>
            <w:shd w:val="pct15" w:color="auto" w:fill="FFFFFF"/>
            <w:tcMar>
              <w:top w:w="36" w:type="dxa"/>
              <w:left w:w="84" w:type="dxa"/>
              <w:bottom w:w="36" w:type="dxa"/>
              <w:right w:w="84" w:type="dxa"/>
            </w:tcMar>
            <w:vAlign w:val="center"/>
          </w:tcPr>
          <w:p w:rsidR="00A653F5" w:rsidRPr="00AB4101" w:rsidRDefault="00A653F5" w:rsidP="00EB3C45">
            <w:pPr>
              <w:keepNext/>
              <w:rPr>
                <w:b/>
                <w:szCs w:val="24"/>
              </w:rPr>
            </w:pPr>
            <w:r w:rsidRPr="00B60786">
              <w:rPr>
                <w:b/>
                <w:szCs w:val="24"/>
              </w:rPr>
              <w:t>SugarCube passage text</w:t>
            </w:r>
          </w:p>
        </w:tc>
      </w:tr>
      <w:tr w:rsidR="00A653F5" w:rsidRPr="00FF41B5" w:rsidTr="00E57E01">
        <w:tc>
          <w:tcPr>
            <w:tcW w:w="5000" w:type="pct"/>
            <w:shd w:val="clear" w:color="auto" w:fill="FFFFFF"/>
            <w:tcMar>
              <w:top w:w="36" w:type="dxa"/>
              <w:left w:w="84" w:type="dxa"/>
              <w:bottom w:w="36" w:type="dxa"/>
              <w:right w:w="84" w:type="dxa"/>
            </w:tcMar>
            <w:vAlign w:val="center"/>
          </w:tcPr>
          <w:p w:rsidR="00A653F5" w:rsidRPr="00D47652" w:rsidRDefault="00A653F5" w:rsidP="00FC78F3">
            <w:pPr>
              <w:tabs>
                <w:tab w:val="num" w:pos="564"/>
              </w:tabs>
              <w:rPr>
                <w:szCs w:val="24"/>
              </w:rPr>
            </w:pPr>
            <w:bookmarkStart w:id="148" w:name="_Hlk92357521"/>
            <w:bookmarkStart w:id="149" w:name="_Hlk92359431"/>
            <w:r w:rsidRPr="00EB2811">
              <w:rPr>
                <w:b/>
                <w:szCs w:val="24"/>
              </w:rPr>
              <w:t>/*</w:t>
            </w:r>
            <w:r w:rsidRPr="00EB3C45">
              <w:rPr>
                <w:szCs w:val="24"/>
              </w:rPr>
              <w:t xml:space="preserve"> Singe line comment. </w:t>
            </w:r>
            <w:r w:rsidRPr="00EB2811">
              <w:rPr>
                <w:b/>
                <w:szCs w:val="24"/>
              </w:rPr>
              <w:t>*/</w:t>
            </w:r>
          </w:p>
        </w:tc>
      </w:tr>
      <w:bookmarkEnd w:id="148"/>
      <w:tr w:rsidR="00A653F5" w:rsidRPr="00FF41B5" w:rsidTr="00E57E01">
        <w:tc>
          <w:tcPr>
            <w:tcW w:w="5000" w:type="pct"/>
            <w:shd w:val="clear" w:color="auto" w:fill="F8F8F8"/>
            <w:tcMar>
              <w:top w:w="36" w:type="dxa"/>
              <w:left w:w="84" w:type="dxa"/>
              <w:bottom w:w="36" w:type="dxa"/>
              <w:right w:w="84" w:type="dxa"/>
            </w:tcMar>
            <w:vAlign w:val="center"/>
          </w:tcPr>
          <w:p w:rsidR="00A653F5" w:rsidRPr="00EB3C45" w:rsidRDefault="00A653F5" w:rsidP="00E57E01">
            <w:pPr>
              <w:rPr>
                <w:szCs w:val="24"/>
              </w:rPr>
            </w:pPr>
            <w:r w:rsidRPr="00EB2811">
              <w:rPr>
                <w:b/>
                <w:szCs w:val="24"/>
              </w:rPr>
              <w:t>/*</w:t>
            </w:r>
            <w:r w:rsidRPr="00EB3C45">
              <w:rPr>
                <w:szCs w:val="24"/>
              </w:rPr>
              <w:t xml:space="preserve"> Multi-line</w:t>
            </w:r>
          </w:p>
          <w:p w:rsidR="00A653F5" w:rsidRPr="00AB4101" w:rsidRDefault="00A653F5" w:rsidP="00EB2811">
            <w:pPr>
              <w:rPr>
                <w:szCs w:val="24"/>
              </w:rPr>
            </w:pPr>
            <w:r w:rsidRPr="00EB3C45">
              <w:rPr>
                <w:szCs w:val="24"/>
              </w:rPr>
              <w:t>comment.</w:t>
            </w:r>
            <w:r w:rsidRPr="00EB2811">
              <w:rPr>
                <w:b/>
                <w:szCs w:val="24"/>
              </w:rPr>
              <w:t xml:space="preserve"> */</w:t>
            </w:r>
            <w:r w:rsidRPr="00EB3C45">
              <w:rPr>
                <w:szCs w:val="24"/>
              </w:rPr>
              <w:t xml:space="preserve"> </w:t>
            </w:r>
          </w:p>
        </w:tc>
      </w:tr>
      <w:tr w:rsidR="00A653F5" w:rsidRPr="00FF41B5" w:rsidTr="00E57E01">
        <w:tc>
          <w:tcPr>
            <w:tcW w:w="5000" w:type="pct"/>
            <w:shd w:val="clear" w:color="auto" w:fill="F8F8F8"/>
            <w:tcMar>
              <w:top w:w="36" w:type="dxa"/>
              <w:left w:w="84" w:type="dxa"/>
              <w:bottom w:w="36" w:type="dxa"/>
              <w:right w:w="84" w:type="dxa"/>
            </w:tcMar>
            <w:vAlign w:val="center"/>
          </w:tcPr>
          <w:p w:rsidR="00A653F5" w:rsidRPr="00AB4101" w:rsidRDefault="00A653F5" w:rsidP="00AA387F">
            <w:pPr>
              <w:tabs>
                <w:tab w:val="num" w:pos="564"/>
              </w:tabs>
              <w:rPr>
                <w:szCs w:val="24"/>
              </w:rPr>
            </w:pPr>
            <w:r w:rsidRPr="00D61994">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w:t>
            </w:r>
            <w:r w:rsidRPr="00D61994">
              <w:rPr>
                <w:b/>
                <w:szCs w:val="24"/>
              </w:rPr>
              <w:t>%/</w:t>
            </w:r>
          </w:p>
        </w:tc>
      </w:tr>
      <w:tr w:rsidR="00A653F5" w:rsidRPr="00FF41B5" w:rsidTr="00E57E01">
        <w:tc>
          <w:tcPr>
            <w:tcW w:w="5000" w:type="pct"/>
            <w:shd w:val="clear" w:color="auto" w:fill="F8F8F8"/>
            <w:tcMar>
              <w:top w:w="36" w:type="dxa"/>
              <w:left w:w="84" w:type="dxa"/>
              <w:bottom w:w="36" w:type="dxa"/>
              <w:right w:w="84" w:type="dxa"/>
            </w:tcMar>
            <w:vAlign w:val="center"/>
          </w:tcPr>
          <w:p w:rsidR="00A653F5" w:rsidRPr="00AB4101" w:rsidRDefault="00A653F5" w:rsidP="00FC78F3">
            <w:pPr>
              <w:tabs>
                <w:tab w:val="num" w:pos="564"/>
              </w:tabs>
              <w:rPr>
                <w:szCs w:val="24"/>
              </w:rPr>
            </w:pPr>
            <w:r w:rsidRPr="00AA387F">
              <w:rPr>
                <w:b/>
                <w:szCs w:val="24"/>
              </w:rPr>
              <w:t>&lt;!</w:t>
            </w:r>
            <w:r w:rsidRPr="00EB3C45">
              <w:rPr>
                <w:szCs w:val="24"/>
              </w:rPr>
              <w:t xml:space="preserve">-- Single line </w:t>
            </w:r>
            <w:r>
              <w:rPr>
                <w:szCs w:val="24"/>
              </w:rPr>
              <w:t xml:space="preserve">or multi-line </w:t>
            </w:r>
            <w:r w:rsidRPr="00EB3C45">
              <w:rPr>
                <w:szCs w:val="24"/>
              </w:rPr>
              <w:t>comment.</w:t>
            </w:r>
            <w:r w:rsidRPr="00105767">
              <w:rPr>
                <w:szCs w:val="24"/>
              </w:rPr>
              <w:t xml:space="preserve"> </w:t>
            </w:r>
            <w:r>
              <w:rPr>
                <w:szCs w:val="24"/>
              </w:rPr>
              <w:t xml:space="preserve"> </w:t>
            </w:r>
            <w:r w:rsidRPr="00105767">
              <w:rPr>
                <w:szCs w:val="24"/>
              </w:rPr>
              <w:t>--&gt;</w:t>
            </w:r>
          </w:p>
        </w:tc>
      </w:tr>
      <w:bookmarkEnd w:id="149"/>
      <w:tr w:rsidR="00A653F5" w:rsidRPr="00E335F6" w:rsidTr="00E57E01">
        <w:tc>
          <w:tcPr>
            <w:tcW w:w="5000" w:type="pct"/>
            <w:shd w:val="clear" w:color="auto" w:fill="D9D9D9"/>
            <w:tcMar>
              <w:top w:w="36" w:type="dxa"/>
              <w:left w:w="84" w:type="dxa"/>
              <w:bottom w:w="36" w:type="dxa"/>
              <w:right w:w="84" w:type="dxa"/>
            </w:tcMar>
            <w:vAlign w:val="center"/>
          </w:tcPr>
          <w:p w:rsidR="00A653F5" w:rsidRPr="002230A5" w:rsidRDefault="00A653F5" w:rsidP="00E57E01">
            <w:pPr>
              <w:rPr>
                <w:b/>
                <w:szCs w:val="24"/>
              </w:rPr>
            </w:pPr>
            <w:r w:rsidRPr="002230A5">
              <w:rPr>
                <w:b/>
                <w:szCs w:val="24"/>
              </w:rPr>
              <w:t>Javascript</w:t>
            </w:r>
          </w:p>
        </w:tc>
      </w:tr>
      <w:tr w:rsidR="00A653F5" w:rsidRPr="00FF41B5" w:rsidTr="002230A5">
        <w:tc>
          <w:tcPr>
            <w:tcW w:w="5000" w:type="pct"/>
            <w:shd w:val="clear" w:color="auto" w:fill="F8F8F8"/>
            <w:tcMar>
              <w:top w:w="36" w:type="dxa"/>
              <w:left w:w="84" w:type="dxa"/>
              <w:bottom w:w="36" w:type="dxa"/>
              <w:right w:w="84" w:type="dxa"/>
            </w:tcMar>
            <w:vAlign w:val="center"/>
          </w:tcPr>
          <w:p w:rsidR="00A653F5" w:rsidRDefault="00A653F5" w:rsidP="000E6412">
            <w:pPr>
              <w:tabs>
                <w:tab w:val="num" w:pos="564"/>
              </w:tabs>
              <w:rPr>
                <w:szCs w:val="24"/>
              </w:rPr>
            </w:pPr>
            <w:r w:rsidRPr="00105767">
              <w:rPr>
                <w:b/>
                <w:szCs w:val="24"/>
              </w:rPr>
              <w:t>//</w:t>
            </w:r>
            <w:r w:rsidRPr="00EB3C45">
              <w:rPr>
                <w:szCs w:val="24"/>
              </w:rPr>
              <w:t xml:space="preserve"> This is a single</w:t>
            </w:r>
            <w:r>
              <w:rPr>
                <w:szCs w:val="24"/>
              </w:rPr>
              <w:t xml:space="preserve"> </w:t>
            </w:r>
            <w:r w:rsidRPr="00EB3C45">
              <w:rPr>
                <w:szCs w:val="24"/>
              </w:rPr>
              <w:t>line Javascript comment</w:t>
            </w:r>
            <w:r>
              <w:rPr>
                <w:szCs w:val="24"/>
              </w:rPr>
              <w:t xml:space="preserve"> – </w:t>
            </w:r>
            <w:r w:rsidRPr="006F759D">
              <w:rPr>
                <w:sz w:val="22"/>
                <w:szCs w:val="24"/>
              </w:rPr>
              <w:t>anything following the operator to the end of he line..</w:t>
            </w:r>
          </w:p>
          <w:p w:rsidR="00A653F5" w:rsidRPr="005538BD" w:rsidRDefault="00A653F5" w:rsidP="005538BD">
            <w:pPr>
              <w:tabs>
                <w:tab w:val="num" w:pos="564"/>
              </w:tabs>
              <w:rPr>
                <w:szCs w:val="24"/>
              </w:rPr>
            </w:pPr>
            <w:r w:rsidRPr="005538BD">
              <w:rPr>
                <w:szCs w:val="24"/>
              </w:rPr>
              <w:t>/* This is a multi-line</w:t>
            </w:r>
          </w:p>
          <w:p w:rsidR="00A653F5" w:rsidRPr="005538BD" w:rsidRDefault="00A653F5" w:rsidP="005538BD">
            <w:pPr>
              <w:tabs>
                <w:tab w:val="num" w:pos="564"/>
              </w:tabs>
              <w:rPr>
                <w:szCs w:val="24"/>
              </w:rPr>
            </w:pPr>
            <w:r w:rsidRPr="005538BD">
              <w:rPr>
                <w:szCs w:val="24"/>
              </w:rPr>
              <w:t>Javascript comment */</w:t>
            </w:r>
          </w:p>
        </w:tc>
      </w:tr>
      <w:tr w:rsidR="00A653F5" w:rsidRPr="002230A5" w:rsidTr="002230A5">
        <w:tc>
          <w:tcPr>
            <w:tcW w:w="5000" w:type="pct"/>
            <w:shd w:val="clear" w:color="auto" w:fill="D9D9D9"/>
            <w:tcMar>
              <w:top w:w="36" w:type="dxa"/>
              <w:left w:w="84" w:type="dxa"/>
              <w:bottom w:w="36" w:type="dxa"/>
              <w:right w:w="84" w:type="dxa"/>
            </w:tcMar>
            <w:vAlign w:val="center"/>
          </w:tcPr>
          <w:p w:rsidR="00A653F5" w:rsidRPr="00502CE9" w:rsidRDefault="00A653F5" w:rsidP="002230A5">
            <w:pPr>
              <w:rPr>
                <w:b/>
                <w:szCs w:val="24"/>
              </w:rPr>
            </w:pPr>
            <w:r w:rsidRPr="00502CE9">
              <w:rPr>
                <w:b/>
                <w:szCs w:val="24"/>
              </w:rPr>
              <w:t>CSS</w:t>
            </w:r>
          </w:p>
        </w:tc>
      </w:tr>
      <w:tr w:rsidR="00A653F5" w:rsidRPr="00FF41B5" w:rsidTr="00E57E01">
        <w:tc>
          <w:tcPr>
            <w:tcW w:w="5000" w:type="pct"/>
            <w:shd w:val="clear" w:color="auto" w:fill="F8F8F8"/>
            <w:tcMar>
              <w:top w:w="36" w:type="dxa"/>
              <w:left w:w="84" w:type="dxa"/>
              <w:bottom w:w="36" w:type="dxa"/>
              <w:right w:w="84" w:type="dxa"/>
            </w:tcMar>
            <w:vAlign w:val="center"/>
          </w:tcPr>
          <w:p w:rsidR="00A653F5" w:rsidRPr="00EB3C45" w:rsidRDefault="00A653F5" w:rsidP="000E6412">
            <w:pPr>
              <w:tabs>
                <w:tab w:val="num" w:pos="564"/>
              </w:tabs>
              <w:rPr>
                <w:szCs w:val="24"/>
              </w:rPr>
            </w:pPr>
            <w:r w:rsidRPr="00105767">
              <w:rPr>
                <w:b/>
                <w:szCs w:val="24"/>
              </w:rPr>
              <w:t>/*</w:t>
            </w:r>
            <w:r w:rsidRPr="00EB3C45">
              <w:rPr>
                <w:szCs w:val="24"/>
              </w:rPr>
              <w:t xml:space="preserve"> </w:t>
            </w:r>
            <w:r>
              <w:rPr>
                <w:szCs w:val="24"/>
              </w:rPr>
              <w:t>S</w:t>
            </w:r>
            <w:r w:rsidRPr="00EB3C45">
              <w:rPr>
                <w:szCs w:val="24"/>
              </w:rPr>
              <w:t>ingle line</w:t>
            </w:r>
            <w:r>
              <w:rPr>
                <w:szCs w:val="24"/>
              </w:rPr>
              <w:t xml:space="preserve"> or multi-line</w:t>
            </w:r>
            <w:r w:rsidRPr="00EB3C45">
              <w:rPr>
                <w:szCs w:val="24"/>
              </w:rPr>
              <w:t xml:space="preserve"> CSS comment. </w:t>
            </w:r>
            <w:r w:rsidRPr="00105767">
              <w:rPr>
                <w:b/>
                <w:szCs w:val="24"/>
              </w:rPr>
              <w:t>*/</w:t>
            </w:r>
          </w:p>
        </w:tc>
      </w:tr>
    </w:tbl>
    <w:p w:rsidR="00A653F5" w:rsidRPr="00B75049" w:rsidRDefault="00A653F5" w:rsidP="00B75049">
      <w:pPr>
        <w:ind w:left="284"/>
        <w:rPr>
          <w:szCs w:val="24"/>
        </w:rPr>
      </w:pPr>
      <w:hyperlink r:id="rId47" w:anchor="markup-comment" w:history="1">
        <w:r w:rsidRPr="00B75049">
          <w:rPr>
            <w:rStyle w:val="Hyperlink"/>
            <w:szCs w:val="24"/>
          </w:rPr>
          <w:t>https://www.motoslave.net/sugarcube/2/docs/#</w:t>
        </w:r>
        <w:r w:rsidRPr="00B75049">
          <w:rPr>
            <w:rStyle w:val="Hyperlink"/>
            <w:b/>
            <w:szCs w:val="24"/>
          </w:rPr>
          <w:t>markup-comment</w:t>
        </w:r>
      </w:hyperlink>
    </w:p>
    <w:bookmarkEnd w:id="141"/>
    <w:p w:rsidR="00A653F5" w:rsidRDefault="00A653F5" w:rsidP="007C1054">
      <w:pPr>
        <w:rPr>
          <w:szCs w:val="24"/>
        </w:rPr>
      </w:pPr>
    </w:p>
    <w:p w:rsidR="00A653F5" w:rsidRDefault="00A653F5" w:rsidP="007C1054">
      <w:pPr>
        <w:rPr>
          <w:szCs w:val="24"/>
        </w:rPr>
      </w:pPr>
      <w:r w:rsidRPr="00E50C7C">
        <w:rPr>
          <w:szCs w:val="24"/>
          <w:highlight w:val="yellow"/>
        </w:rPr>
        <w:t>I haven’t been able to find way to stop comment text being included in the published file or to make a passage private.</w:t>
      </w:r>
      <w:r>
        <w:rPr>
          <w:szCs w:val="24"/>
        </w:rPr>
        <w:t xml:space="preserve"> </w:t>
      </w:r>
      <w:bookmarkStart w:id="150" w:name="_Hlk92449280"/>
      <w:r>
        <w:rPr>
          <w:szCs w:val="24"/>
        </w:rPr>
        <w:t xml:space="preserve"> (Passages tagged with Twine.private can be stripped out of the .html file if the Twine 2 published file is run through Tweego to produce a new .html file – because Tweego recognises the Twine.private tag rin the way it works in Twine 1.)</w:t>
      </w:r>
    </w:p>
    <w:bookmarkEnd w:id="150"/>
    <w:p w:rsidR="00A653F5" w:rsidRDefault="00A653F5" w:rsidP="007C1054">
      <w:pPr>
        <w:rPr>
          <w:szCs w:val="24"/>
        </w:rPr>
      </w:pPr>
    </w:p>
    <w:p w:rsidR="00A653F5" w:rsidRDefault="00A653F5" w:rsidP="007C1054">
      <w:pPr>
        <w:rPr>
          <w:szCs w:val="24"/>
        </w:rPr>
      </w:pPr>
    </w:p>
    <w:p w:rsidR="00A653F5" w:rsidRPr="0050464B" w:rsidRDefault="00A653F5" w:rsidP="00732EE5">
      <w:pPr>
        <w:pStyle w:val="Heading1"/>
        <w:keepNext w:val="0"/>
        <w:spacing w:before="0" w:after="0"/>
        <w:rPr>
          <w:sz w:val="24"/>
          <w:szCs w:val="24"/>
          <w:u w:val="single"/>
        </w:rPr>
      </w:pPr>
      <w:bookmarkStart w:id="151" w:name="_Toc94922640"/>
      <w:r>
        <w:rPr>
          <w:sz w:val="24"/>
          <w:szCs w:val="24"/>
          <w:u w:val="single"/>
        </w:rPr>
        <w:t>Supported variable types</w:t>
      </w:r>
      <w:bookmarkEnd w:id="151"/>
    </w:p>
    <w:p w:rsidR="00A653F5" w:rsidRDefault="00A653F5" w:rsidP="00732EE5">
      <w:pPr>
        <w:rPr>
          <w:szCs w:val="24"/>
        </w:rPr>
      </w:pPr>
    </w:p>
    <w:p w:rsidR="00A653F5" w:rsidRPr="00BE09E3" w:rsidRDefault="00A653F5" w:rsidP="00732EE5">
      <w:pPr>
        <w:rPr>
          <w:b/>
          <w:szCs w:val="24"/>
        </w:rPr>
      </w:pPr>
      <w:r w:rsidRPr="00BE09E3">
        <w:rPr>
          <w:b/>
          <w:szCs w:val="24"/>
        </w:rPr>
        <w:t>Primitives</w:t>
      </w:r>
    </w:p>
    <w:p w:rsidR="00A653F5" w:rsidRPr="00BE09E3" w:rsidRDefault="00A653F5" w:rsidP="00732EE5">
      <w:pPr>
        <w:ind w:left="284"/>
        <w:rPr>
          <w:szCs w:val="24"/>
        </w:rPr>
      </w:pPr>
      <w:r w:rsidRPr="00BE09E3">
        <w:rPr>
          <w:szCs w:val="24"/>
        </w:rPr>
        <w:t>Booleans—e.g., true &amp; false</w:t>
      </w:r>
    </w:p>
    <w:p w:rsidR="00A653F5" w:rsidRPr="00BE09E3" w:rsidRDefault="00A653F5" w:rsidP="00732EE5">
      <w:pPr>
        <w:ind w:left="284"/>
        <w:rPr>
          <w:szCs w:val="24"/>
        </w:rPr>
      </w:pPr>
      <w:r w:rsidRPr="00BE09E3">
        <w:rPr>
          <w:szCs w:val="24"/>
        </w:rPr>
        <w:t>Numbers—e.g., 42, 3.14, &amp; -17.01</w:t>
      </w:r>
    </w:p>
    <w:p w:rsidR="00A653F5" w:rsidRPr="00BE09E3" w:rsidRDefault="00A653F5" w:rsidP="00732EE5">
      <w:pPr>
        <w:ind w:left="284"/>
        <w:rPr>
          <w:szCs w:val="24"/>
        </w:rPr>
      </w:pPr>
      <w:r w:rsidRPr="00BE09E3">
        <w:rPr>
          <w:szCs w:val="24"/>
        </w:rPr>
        <w:t>Strings—e.g., "I like pie" &amp; 'You like pie'</w:t>
      </w:r>
    </w:p>
    <w:p w:rsidR="00A653F5" w:rsidRPr="000F5C49" w:rsidRDefault="00A653F5" w:rsidP="00732EE5">
      <w:pPr>
        <w:ind w:left="284"/>
        <w:rPr>
          <w:szCs w:val="24"/>
          <w:highlight w:val="yellow"/>
        </w:rPr>
      </w:pPr>
      <w:r w:rsidRPr="000F5C49">
        <w:rPr>
          <w:szCs w:val="24"/>
          <w:highlight w:val="yellow"/>
        </w:rPr>
        <w:t>null</w:t>
      </w:r>
    </w:p>
    <w:p w:rsidR="00A653F5" w:rsidRDefault="00A653F5" w:rsidP="00732EE5">
      <w:pPr>
        <w:ind w:left="284"/>
        <w:rPr>
          <w:szCs w:val="24"/>
        </w:rPr>
      </w:pPr>
      <w:r w:rsidRPr="000F5C49">
        <w:rPr>
          <w:szCs w:val="24"/>
          <w:highlight w:val="yellow"/>
        </w:rPr>
        <w:t>undefined</w:t>
      </w:r>
    </w:p>
    <w:p w:rsidR="00A653F5" w:rsidRPr="00BE09E3" w:rsidRDefault="00A653F5" w:rsidP="00732EE5">
      <w:pPr>
        <w:rPr>
          <w:szCs w:val="24"/>
        </w:rPr>
      </w:pPr>
    </w:p>
    <w:p w:rsidR="00A653F5" w:rsidRPr="00017B71" w:rsidRDefault="00A653F5" w:rsidP="00732EE5">
      <w:pPr>
        <w:rPr>
          <w:b/>
          <w:szCs w:val="24"/>
        </w:rPr>
      </w:pPr>
      <w:r w:rsidRPr="00017B71">
        <w:rPr>
          <w:b/>
          <w:szCs w:val="24"/>
        </w:rPr>
        <w:t>Objects</w:t>
      </w:r>
    </w:p>
    <w:p w:rsidR="00A653F5" w:rsidRPr="00BE09E3" w:rsidRDefault="00A653F5" w:rsidP="00732EE5">
      <w:pPr>
        <w:ind w:left="284"/>
        <w:rPr>
          <w:szCs w:val="24"/>
        </w:rPr>
      </w:pPr>
      <w:r w:rsidRPr="00BE09E3">
        <w:rPr>
          <w:szCs w:val="24"/>
        </w:rPr>
        <w:t>Array</w:t>
      </w:r>
    </w:p>
    <w:p w:rsidR="00A653F5" w:rsidRPr="00BE09E3" w:rsidRDefault="00A653F5" w:rsidP="00732EE5">
      <w:pPr>
        <w:ind w:left="284"/>
        <w:rPr>
          <w:szCs w:val="24"/>
        </w:rPr>
      </w:pPr>
      <w:r w:rsidRPr="00BE09E3">
        <w:rPr>
          <w:szCs w:val="24"/>
        </w:rPr>
        <w:t>Date</w:t>
      </w:r>
    </w:p>
    <w:p w:rsidR="00A653F5" w:rsidRPr="00BE09E3" w:rsidRDefault="00A653F5" w:rsidP="00732EE5">
      <w:pPr>
        <w:ind w:left="284"/>
        <w:rPr>
          <w:szCs w:val="24"/>
        </w:rPr>
      </w:pPr>
      <w:r w:rsidRPr="00BE09E3">
        <w:rPr>
          <w:szCs w:val="24"/>
        </w:rPr>
        <w:t>Map</w:t>
      </w:r>
    </w:p>
    <w:p w:rsidR="00A653F5" w:rsidRPr="00BE09E3" w:rsidRDefault="00A653F5" w:rsidP="00732EE5">
      <w:pPr>
        <w:ind w:left="284"/>
        <w:rPr>
          <w:szCs w:val="24"/>
        </w:rPr>
      </w:pPr>
      <w:r w:rsidRPr="00BE09E3">
        <w:rPr>
          <w:szCs w:val="24"/>
        </w:rPr>
        <w:t>Set</w:t>
      </w:r>
    </w:p>
    <w:p w:rsidR="00A653F5" w:rsidRPr="00BE09E3" w:rsidRDefault="00A653F5" w:rsidP="00732EE5">
      <w:pPr>
        <w:ind w:left="284"/>
        <w:rPr>
          <w:szCs w:val="24"/>
        </w:rPr>
      </w:pPr>
      <w:r w:rsidRPr="00BE09E3">
        <w:rPr>
          <w:szCs w:val="24"/>
        </w:rPr>
        <w:t>Generic objects</w:t>
      </w:r>
    </w:p>
    <w:p w:rsidR="00A653F5" w:rsidRDefault="00A653F5" w:rsidP="00732EE5">
      <w:pPr>
        <w:rPr>
          <w:szCs w:val="24"/>
        </w:rPr>
      </w:pPr>
    </w:p>
    <w:tbl>
      <w:tblPr>
        <w:tblW w:w="9825" w:type="dxa"/>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78"/>
        <w:gridCol w:w="4202"/>
        <w:gridCol w:w="2745"/>
      </w:tblGrid>
      <w:tr w:rsidR="00A653F5" w:rsidTr="00D55AEF">
        <w:tc>
          <w:tcPr>
            <w:tcW w:w="2878" w:type="dxa"/>
            <w:shd w:val="pct15" w:color="auto" w:fill="auto"/>
            <w:vAlign w:val="center"/>
          </w:tcPr>
          <w:p w:rsidR="00A653F5" w:rsidRPr="00D55AEF" w:rsidRDefault="00A653F5" w:rsidP="00D55AEF">
            <w:pPr>
              <w:jc w:val="center"/>
              <w:rPr>
                <w:b/>
                <w:bCs/>
                <w:color w:val="111111"/>
                <w:szCs w:val="24"/>
                <w:lang w:eastAsia="en-AU"/>
              </w:rPr>
            </w:pPr>
            <w:r w:rsidRPr="00D55AEF">
              <w:rPr>
                <w:b/>
                <w:bCs/>
                <w:color w:val="111111"/>
                <w:szCs w:val="24"/>
                <w:lang w:eastAsia="en-AU"/>
              </w:rPr>
              <w:t>Notation types</w:t>
            </w:r>
          </w:p>
        </w:tc>
        <w:tc>
          <w:tcPr>
            <w:tcW w:w="4202" w:type="dxa"/>
            <w:shd w:val="pct15" w:color="auto" w:fill="auto"/>
            <w:vAlign w:val="center"/>
          </w:tcPr>
          <w:p w:rsidR="00A653F5" w:rsidRPr="00D55AEF" w:rsidRDefault="00A653F5" w:rsidP="00D55AEF">
            <w:pPr>
              <w:jc w:val="center"/>
              <w:rPr>
                <w:b/>
                <w:bCs/>
                <w:color w:val="111111"/>
                <w:szCs w:val="24"/>
                <w:lang w:eastAsia="en-AU"/>
              </w:rPr>
            </w:pPr>
            <w:r w:rsidRPr="00D55AEF">
              <w:rPr>
                <w:b/>
                <w:bCs/>
                <w:color w:val="111111"/>
                <w:szCs w:val="24"/>
                <w:lang w:eastAsia="en-AU"/>
              </w:rPr>
              <w:t>Syntax</w:t>
            </w:r>
          </w:p>
        </w:tc>
        <w:tc>
          <w:tcPr>
            <w:tcW w:w="2745" w:type="dxa"/>
            <w:shd w:val="pct15" w:color="auto" w:fill="auto"/>
            <w:vAlign w:val="center"/>
          </w:tcPr>
          <w:p w:rsidR="00A653F5" w:rsidRPr="00D55AEF" w:rsidRDefault="00A653F5" w:rsidP="00D55AEF">
            <w:pPr>
              <w:jc w:val="center"/>
              <w:rPr>
                <w:b/>
                <w:bCs/>
                <w:color w:val="111111"/>
                <w:szCs w:val="24"/>
                <w:lang w:eastAsia="en-AU"/>
              </w:rPr>
            </w:pPr>
            <w:r w:rsidRPr="00D55AEF">
              <w:rPr>
                <w:b/>
                <w:bCs/>
                <w:color w:val="111111"/>
                <w:szCs w:val="24"/>
                <w:lang w:eastAsia="en-AU"/>
              </w:rPr>
              <w:t>Example</w:t>
            </w:r>
          </w:p>
        </w:tc>
      </w:tr>
      <w:tr w:rsidR="00A653F5" w:rsidTr="00D55AEF">
        <w:tc>
          <w:tcPr>
            <w:tcW w:w="2878" w:type="dxa"/>
            <w:vAlign w:val="center"/>
          </w:tcPr>
          <w:p w:rsidR="00A653F5" w:rsidRPr="00D55AEF" w:rsidRDefault="00A653F5" w:rsidP="003917F1">
            <w:pPr>
              <w:rPr>
                <w:color w:val="111111"/>
                <w:szCs w:val="24"/>
                <w:lang w:eastAsia="en-AU"/>
              </w:rPr>
            </w:pPr>
            <w:r w:rsidRPr="00D55AEF">
              <w:rPr>
                <w:color w:val="111111"/>
                <w:szCs w:val="24"/>
                <w:lang w:eastAsia="en-AU"/>
              </w:rPr>
              <w:t>Simple variable</w:t>
            </w:r>
          </w:p>
        </w:tc>
        <w:tc>
          <w:tcPr>
            <w:tcW w:w="4202" w:type="dxa"/>
            <w:vAlign w:val="center"/>
          </w:tcPr>
          <w:p w:rsidR="00A653F5" w:rsidRPr="00D55AEF" w:rsidRDefault="00A653F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w:t>
            </w:r>
          </w:p>
        </w:tc>
        <w:tc>
          <w:tcPr>
            <w:tcW w:w="2745" w:type="dxa"/>
            <w:vAlign w:val="center"/>
          </w:tcPr>
          <w:p w:rsidR="00A653F5" w:rsidRPr="00D55AEF" w:rsidRDefault="00A653F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$name</w:t>
            </w:r>
          </w:p>
        </w:tc>
      </w:tr>
      <w:tr w:rsidR="00A653F5" w:rsidTr="00D55AEF">
        <w:tc>
          <w:tcPr>
            <w:tcW w:w="2878" w:type="dxa"/>
            <w:vAlign w:val="center"/>
          </w:tcPr>
          <w:p w:rsidR="00A653F5" w:rsidRPr="00D55AEF" w:rsidRDefault="00A653F5" w:rsidP="003917F1">
            <w:pPr>
              <w:rPr>
                <w:color w:val="111111"/>
                <w:szCs w:val="24"/>
                <w:lang w:eastAsia="en-AU"/>
              </w:rPr>
            </w:pPr>
            <w:r w:rsidRPr="00D55AEF">
              <w:rPr>
                <w:color w:val="111111"/>
                <w:szCs w:val="24"/>
                <w:lang w:eastAsia="en-AU"/>
              </w:rPr>
              <w:t>Property access,</w:t>
            </w:r>
            <w:r w:rsidRPr="00D55AEF">
              <w:rPr>
                <w:color w:val="111111"/>
                <w:szCs w:val="24"/>
                <w:lang w:eastAsia="en-AU"/>
              </w:rPr>
              <w:br/>
              <w:t>dot notation</w:t>
            </w:r>
          </w:p>
        </w:tc>
        <w:tc>
          <w:tcPr>
            <w:tcW w:w="4202" w:type="dxa"/>
            <w:vAlign w:val="center"/>
          </w:tcPr>
          <w:p w:rsidR="00A653F5" w:rsidRPr="00D55AEF" w:rsidRDefault="00A653F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tc>
        <w:tc>
          <w:tcPr>
            <w:tcW w:w="2745" w:type="dxa"/>
            <w:vAlign w:val="center"/>
          </w:tcPr>
          <w:p w:rsidR="00A653F5" w:rsidRPr="00D55AEF" w:rsidRDefault="00A653F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tc>
      </w:tr>
      <w:tr w:rsidR="00A653F5" w:rsidTr="00D55AEF">
        <w:tc>
          <w:tcPr>
            <w:tcW w:w="2878" w:type="dxa"/>
            <w:vAlign w:val="center"/>
          </w:tcPr>
          <w:p w:rsidR="00A653F5" w:rsidRPr="00D55AEF" w:rsidRDefault="00A653F5" w:rsidP="003917F1">
            <w:pPr>
              <w:rPr>
                <w:color w:val="111111"/>
                <w:szCs w:val="24"/>
                <w:lang w:eastAsia="en-AU"/>
              </w:rPr>
            </w:pPr>
            <w:r w:rsidRPr="00D55AEF">
              <w:rPr>
                <w:color w:val="111111"/>
                <w:szCs w:val="24"/>
                <w:lang w:eastAsia="en-AU"/>
              </w:rPr>
              <w:t>Index/property access,</w:t>
            </w:r>
            <w:r w:rsidRPr="00D55AEF">
              <w:rPr>
                <w:color w:val="111111"/>
                <w:szCs w:val="24"/>
                <w:lang w:eastAsia="en-AU"/>
              </w:rPr>
              <w:br/>
              <w:t>square bracket notation</w:t>
            </w:r>
          </w:p>
        </w:tc>
        <w:tc>
          <w:tcPr>
            <w:tcW w:w="4202" w:type="dxa"/>
            <w:vAlign w:val="center"/>
          </w:tcPr>
          <w:p w:rsidR="00A653F5" w:rsidRPr="00D55AEF" w:rsidRDefault="00A653F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$variable[numericIndex]</w:t>
            </w:r>
          </w:p>
          <w:p w:rsidR="00A653F5" w:rsidRPr="00D55AEF" w:rsidRDefault="00A653F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A653F5" w:rsidRPr="00D55AEF" w:rsidRDefault="00A653F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$variable['property']</w:t>
            </w:r>
          </w:p>
          <w:p w:rsidR="00A653F5" w:rsidRPr="00D55AEF" w:rsidRDefault="00A653F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$variable[$indexOrPropertyVariable]</w:t>
            </w:r>
          </w:p>
        </w:tc>
        <w:tc>
          <w:tcPr>
            <w:tcW w:w="2745" w:type="dxa"/>
            <w:vAlign w:val="center"/>
          </w:tcPr>
          <w:p w:rsidR="00A653F5" w:rsidRPr="00D55AEF" w:rsidRDefault="00A653F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$thing[0]</w:t>
            </w:r>
          </w:p>
          <w:p w:rsidR="00A653F5" w:rsidRPr="00D55AEF" w:rsidRDefault="00A653F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A653F5" w:rsidRPr="00D55AEF" w:rsidRDefault="00A653F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$thing['name']</w:t>
            </w:r>
          </w:p>
          <w:p w:rsidR="00A653F5" w:rsidRPr="00D55AEF" w:rsidRDefault="00A653F5" w:rsidP="00D55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color w:val="111111"/>
                <w:szCs w:val="24"/>
                <w:lang w:eastAsia="en-AU"/>
              </w:rPr>
            </w:pPr>
            <w:r w:rsidRPr="00D55AEF">
              <w:rPr>
                <w:color w:val="111111"/>
                <w:szCs w:val="24"/>
                <w:lang w:eastAsia="en-AU"/>
              </w:rPr>
              <w:t>$thing[$member]</w:t>
            </w:r>
          </w:p>
        </w:tc>
      </w:tr>
    </w:tbl>
    <w:p w:rsidR="00A653F5" w:rsidRDefault="00A653F5" w:rsidP="00732EE5">
      <w:pPr>
        <w:rPr>
          <w:szCs w:val="24"/>
        </w:rPr>
      </w:pPr>
    </w:p>
    <w:p w:rsidR="00A653F5" w:rsidRPr="00B42EBF" w:rsidRDefault="00A653F5" w:rsidP="00284BB6">
      <w:pPr>
        <w:rPr>
          <w:b/>
          <w:szCs w:val="24"/>
          <w:lang w:val="fr-FR"/>
        </w:rPr>
      </w:pPr>
      <w:r w:rsidRPr="00B42EBF">
        <w:rPr>
          <w:b/>
          <w:szCs w:val="24"/>
          <w:lang w:val="fr-FR"/>
        </w:rPr>
        <w:t>Some array use cases :</w:t>
      </w:r>
    </w:p>
    <w:p w:rsidR="00A653F5" w:rsidRPr="00921BA3" w:rsidRDefault="00A653F5" w:rsidP="00284BB6">
      <w:pPr>
        <w:rPr>
          <w:szCs w:val="24"/>
        </w:rPr>
      </w:pPr>
    </w:p>
    <w:p w:rsidR="00A653F5" w:rsidRPr="00DF2706" w:rsidRDefault="00A653F5" w:rsidP="00284BB6">
      <w:pPr>
        <w:rPr>
          <w:b/>
          <w:i/>
          <w:szCs w:val="24"/>
        </w:rPr>
      </w:pPr>
      <w:bookmarkStart w:id="152" w:name="_Hlk94157851"/>
      <w:r w:rsidRPr="00DF2706">
        <w:rPr>
          <w:b/>
          <w:i/>
          <w:szCs w:val="24"/>
        </w:rPr>
        <w:t>Create empty array.</w:t>
      </w:r>
    </w:p>
    <w:p w:rsidR="00A653F5" w:rsidRPr="00921BA3" w:rsidRDefault="00A653F5" w:rsidP="00E139A9">
      <w:pPr>
        <w:ind w:left="284"/>
        <w:rPr>
          <w:szCs w:val="24"/>
        </w:rPr>
      </w:pPr>
      <w:bookmarkStart w:id="153" w:name="_Hlk94093350"/>
      <w:bookmarkStart w:id="154" w:name="_Hlk94093387"/>
      <w:bookmarkStart w:id="155" w:name="_Hlk94078239"/>
      <w:bookmarkEnd w:id="152"/>
      <w:r w:rsidRPr="00921BA3">
        <w:rPr>
          <w:szCs w:val="24"/>
        </w:rPr>
        <w:t>&lt;&lt;set $</w:t>
      </w:r>
      <w:r w:rsidRPr="00921BA3">
        <w:rPr>
          <w:i/>
          <w:szCs w:val="24"/>
        </w:rPr>
        <w:t>array</w:t>
      </w:r>
      <w:r w:rsidRPr="00921BA3">
        <w:rPr>
          <w:szCs w:val="24"/>
        </w:rPr>
        <w:t xml:space="preserve"> to</w:t>
      </w:r>
      <w:bookmarkEnd w:id="153"/>
      <w:r w:rsidRPr="00921BA3">
        <w:rPr>
          <w:szCs w:val="24"/>
        </w:rPr>
        <w:t xml:space="preserve"> []&gt;&gt;</w:t>
      </w:r>
    </w:p>
    <w:bookmarkEnd w:id="154"/>
    <w:p w:rsidR="00A653F5" w:rsidRPr="00921BA3" w:rsidRDefault="00A653F5" w:rsidP="00284BB6">
      <w:pPr>
        <w:rPr>
          <w:szCs w:val="24"/>
        </w:rPr>
      </w:pPr>
    </w:p>
    <w:p w:rsidR="00A653F5" w:rsidRPr="00DF2706" w:rsidRDefault="00A653F5" w:rsidP="00DF2706">
      <w:pPr>
        <w:rPr>
          <w:b/>
          <w:i/>
          <w:szCs w:val="24"/>
        </w:rPr>
      </w:pPr>
      <w:bookmarkStart w:id="156" w:name="_Hlk94157880"/>
      <w:r>
        <w:rPr>
          <w:b/>
          <w:i/>
          <w:szCs w:val="24"/>
        </w:rPr>
        <w:t>Set array to values</w:t>
      </w:r>
    </w:p>
    <w:bookmarkEnd w:id="156"/>
    <w:p w:rsidR="00A653F5" w:rsidRDefault="00A653F5" w:rsidP="00284BB6">
      <w:pPr>
        <w:rPr>
          <w:szCs w:val="24"/>
        </w:rPr>
      </w:pPr>
    </w:p>
    <w:p w:rsidR="00A653F5" w:rsidRPr="00921BA3" w:rsidRDefault="00A653F5" w:rsidP="00284BB6">
      <w:pPr>
        <w:rPr>
          <w:szCs w:val="24"/>
        </w:rPr>
      </w:pPr>
      <w:r w:rsidRPr="00921BA3">
        <w:rPr>
          <w:szCs w:val="24"/>
        </w:rPr>
        <w:t>This creates</w:t>
      </w:r>
      <w:r>
        <w:rPr>
          <w:szCs w:val="24"/>
        </w:rPr>
        <w:t xml:space="preserve"> or resets an array with two items with the value 0 each.</w:t>
      </w:r>
    </w:p>
    <w:p w:rsidR="00A653F5" w:rsidRPr="00921BA3" w:rsidRDefault="00A653F5" w:rsidP="00E139A9">
      <w:pPr>
        <w:ind w:left="284"/>
        <w:rPr>
          <w:szCs w:val="24"/>
        </w:rPr>
      </w:pPr>
      <w:r w:rsidRPr="00921BA3">
        <w:rPr>
          <w:szCs w:val="24"/>
        </w:rPr>
        <w:t>&lt;&lt;set $</w:t>
      </w:r>
      <w:r w:rsidRPr="00921BA3">
        <w:rPr>
          <w:i/>
          <w:szCs w:val="24"/>
        </w:rPr>
        <w:t>array</w:t>
      </w:r>
      <w:r w:rsidRPr="00921BA3">
        <w:rPr>
          <w:szCs w:val="24"/>
        </w:rPr>
        <w:t xml:space="preserve"> to [0,0]&gt;&gt;</w:t>
      </w:r>
    </w:p>
    <w:p w:rsidR="00A653F5" w:rsidRDefault="00A653F5" w:rsidP="00284BB6">
      <w:pPr>
        <w:rPr>
          <w:szCs w:val="24"/>
        </w:rPr>
      </w:pPr>
    </w:p>
    <w:p w:rsidR="00A653F5" w:rsidRPr="00DF2706" w:rsidRDefault="00A653F5" w:rsidP="0086337F">
      <w:pPr>
        <w:rPr>
          <w:b/>
          <w:i/>
          <w:szCs w:val="24"/>
        </w:rPr>
      </w:pPr>
      <w:r>
        <w:rPr>
          <w:b/>
          <w:i/>
          <w:szCs w:val="24"/>
        </w:rPr>
        <w:t>Changing specific array values</w:t>
      </w:r>
    </w:p>
    <w:p w:rsidR="00A653F5" w:rsidRPr="00921BA3" w:rsidRDefault="00A653F5" w:rsidP="00284BB6">
      <w:pPr>
        <w:rPr>
          <w:szCs w:val="24"/>
        </w:rPr>
      </w:pPr>
      <w:r w:rsidRPr="00921BA3">
        <w:rPr>
          <w:szCs w:val="24"/>
        </w:rPr>
        <w:t>This changes the first array member to the value 1.</w:t>
      </w:r>
    </w:p>
    <w:p w:rsidR="00A653F5" w:rsidRPr="00921BA3" w:rsidRDefault="00A653F5" w:rsidP="00284BB6">
      <w:pPr>
        <w:rPr>
          <w:szCs w:val="24"/>
        </w:rPr>
      </w:pPr>
      <w:bookmarkStart w:id="157" w:name="_Hlk94092723"/>
      <w:r w:rsidRPr="00921BA3">
        <w:rPr>
          <w:szCs w:val="24"/>
        </w:rPr>
        <w:t>&lt;&lt;set $</w:t>
      </w:r>
      <w:r w:rsidRPr="00921BA3">
        <w:rPr>
          <w:i/>
          <w:szCs w:val="24"/>
        </w:rPr>
        <w:t>array</w:t>
      </w:r>
      <w:r w:rsidRPr="00921BA3">
        <w:rPr>
          <w:szCs w:val="24"/>
        </w:rPr>
        <w:t xml:space="preserve"> [0] to 1&gt;&gt;</w:t>
      </w:r>
      <w:bookmarkEnd w:id="155"/>
    </w:p>
    <w:bookmarkEnd w:id="157"/>
    <w:p w:rsidR="00A653F5" w:rsidRDefault="00A653F5" w:rsidP="00284BB6">
      <w:pPr>
        <w:rPr>
          <w:szCs w:val="24"/>
        </w:rPr>
      </w:pPr>
    </w:p>
    <w:p w:rsidR="00A653F5" w:rsidRPr="00B100EB" w:rsidRDefault="00A653F5" w:rsidP="00284BB6">
      <w:pPr>
        <w:rPr>
          <w:i/>
          <w:szCs w:val="24"/>
        </w:rPr>
      </w:pPr>
      <w:r w:rsidRPr="00B100EB">
        <w:rPr>
          <w:b/>
          <w:i/>
          <w:szCs w:val="24"/>
        </w:rPr>
        <w:t>Adding items to an array</w:t>
      </w:r>
      <w:r w:rsidRPr="00B100EB">
        <w:rPr>
          <w:i/>
          <w:szCs w:val="24"/>
        </w:rPr>
        <w:t xml:space="preserve"> (at the end)</w:t>
      </w:r>
    </w:p>
    <w:p w:rsidR="00A653F5" w:rsidRPr="00921BA3" w:rsidRDefault="00A653F5" w:rsidP="00C07E43">
      <w:pPr>
        <w:rPr>
          <w:szCs w:val="24"/>
        </w:rPr>
      </w:pPr>
      <w:bookmarkStart w:id="158" w:name="_Hlk94158449"/>
      <w:bookmarkStart w:id="159" w:name="_Hlk94099885"/>
      <w:r w:rsidRPr="00921BA3">
        <w:rPr>
          <w:szCs w:val="24"/>
        </w:rPr>
        <w:t xml:space="preserve">This </w:t>
      </w:r>
      <w:r>
        <w:rPr>
          <w:szCs w:val="24"/>
        </w:rPr>
        <w:t xml:space="preserve">.push method </w:t>
      </w:r>
      <w:r w:rsidRPr="00921BA3">
        <w:rPr>
          <w:szCs w:val="24"/>
        </w:rPr>
        <w:t>adds an item to the end of an array</w:t>
      </w:r>
      <w:r>
        <w:rPr>
          <w:szCs w:val="24"/>
        </w:rPr>
        <w:t>.</w:t>
      </w:r>
    </w:p>
    <w:p w:rsidR="00A653F5" w:rsidRPr="00921BA3" w:rsidRDefault="00A653F5" w:rsidP="00C07E43">
      <w:pPr>
        <w:rPr>
          <w:szCs w:val="24"/>
        </w:rPr>
      </w:pPr>
      <w:bookmarkStart w:id="160" w:name="_Hlk94100698"/>
      <w:bookmarkEnd w:id="158"/>
      <w:r w:rsidRPr="00921BA3">
        <w:rPr>
          <w:szCs w:val="24"/>
        </w:rPr>
        <w:t xml:space="preserve">&lt;&lt;set </w:t>
      </w:r>
      <w:bookmarkStart w:id="161" w:name="_Hlk94158410"/>
      <w:r w:rsidRPr="00921BA3">
        <w:rPr>
          <w:szCs w:val="24"/>
        </w:rPr>
        <w:t>$</w:t>
      </w:r>
      <w:r w:rsidRPr="00921BA3">
        <w:rPr>
          <w:i/>
          <w:szCs w:val="24"/>
        </w:rPr>
        <w:t>array</w:t>
      </w:r>
      <w:bookmarkEnd w:id="161"/>
      <w:r>
        <w:rPr>
          <w:szCs w:val="24"/>
        </w:rPr>
        <w:t>.push(“cat”)</w:t>
      </w:r>
      <w:r w:rsidRPr="00921BA3">
        <w:rPr>
          <w:szCs w:val="24"/>
        </w:rPr>
        <w:t>&gt;&gt;</w:t>
      </w:r>
    </w:p>
    <w:bookmarkEnd w:id="159"/>
    <w:bookmarkEnd w:id="160"/>
    <w:p w:rsidR="00A653F5" w:rsidRDefault="00A653F5" w:rsidP="00284BB6">
      <w:pPr>
        <w:rPr>
          <w:szCs w:val="24"/>
        </w:rPr>
      </w:pPr>
    </w:p>
    <w:p w:rsidR="00A653F5" w:rsidRPr="009D013D" w:rsidRDefault="00A653F5" w:rsidP="00284BB6">
      <w:pPr>
        <w:rPr>
          <w:b/>
          <w:i/>
          <w:szCs w:val="24"/>
        </w:rPr>
      </w:pPr>
      <w:bookmarkStart w:id="162" w:name="_Hlk94158546"/>
      <w:r w:rsidRPr="009D013D">
        <w:rPr>
          <w:b/>
          <w:i/>
          <w:szCs w:val="24"/>
        </w:rPr>
        <w:t>Deleting all items of a type from an array</w:t>
      </w:r>
    </w:p>
    <w:p w:rsidR="00A653F5" w:rsidRPr="00921BA3" w:rsidRDefault="00A653F5" w:rsidP="00E6375F">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A653F5" w:rsidRPr="00E6375F" w:rsidRDefault="00A653F5" w:rsidP="00284BB6">
      <w:pPr>
        <w:rPr>
          <w:szCs w:val="24"/>
        </w:rPr>
      </w:pPr>
      <w:r w:rsidRPr="00E6375F">
        <w:rPr>
          <w:szCs w:val="24"/>
        </w:rPr>
        <w:t xml:space="preserve">&lt;&lt;run </w:t>
      </w:r>
      <w:r w:rsidRPr="00921BA3">
        <w:rPr>
          <w:szCs w:val="24"/>
        </w:rPr>
        <w:t>$</w:t>
      </w:r>
      <w:r w:rsidRPr="00921BA3">
        <w:rPr>
          <w:i/>
          <w:szCs w:val="24"/>
        </w:rPr>
        <w:t>array</w:t>
      </w:r>
      <w:bookmarkStart w:id="163" w:name="_Hlk94158464"/>
      <w:r w:rsidRPr="00E6375F">
        <w:rPr>
          <w:szCs w:val="24"/>
        </w:rPr>
        <w:t>.delete</w:t>
      </w:r>
      <w:bookmarkEnd w:id="163"/>
      <w:r w:rsidRPr="00E6375F">
        <w:rPr>
          <w:szCs w:val="24"/>
        </w:rPr>
        <w:t>(4,6)&gt;&gt;</w:t>
      </w:r>
    </w:p>
    <w:bookmarkEnd w:id="162"/>
    <w:p w:rsidR="00A653F5" w:rsidRDefault="00A653F5" w:rsidP="00284BB6">
      <w:pPr>
        <w:rPr>
          <w:szCs w:val="24"/>
        </w:rPr>
      </w:pPr>
    </w:p>
    <w:p w:rsidR="00A653F5" w:rsidRPr="009D013D" w:rsidRDefault="00A653F5" w:rsidP="00625B0D">
      <w:pPr>
        <w:rPr>
          <w:b/>
          <w:i/>
          <w:szCs w:val="24"/>
        </w:rPr>
      </w:pPr>
      <w:r w:rsidRPr="009D013D">
        <w:rPr>
          <w:b/>
          <w:i/>
          <w:szCs w:val="24"/>
        </w:rPr>
        <w:t xml:space="preserve">Deleting items </w:t>
      </w:r>
      <w:r>
        <w:rPr>
          <w:b/>
          <w:i/>
          <w:szCs w:val="24"/>
        </w:rPr>
        <w:t>at</w:t>
      </w:r>
      <w:r w:rsidRPr="009D013D">
        <w:rPr>
          <w:b/>
          <w:i/>
          <w:szCs w:val="24"/>
        </w:rPr>
        <w:t xml:space="preserve"> </w:t>
      </w:r>
      <w:r>
        <w:rPr>
          <w:b/>
          <w:i/>
          <w:szCs w:val="24"/>
        </w:rPr>
        <w:t>defined index locations</w:t>
      </w:r>
      <w:r w:rsidRPr="009D013D">
        <w:rPr>
          <w:b/>
          <w:i/>
          <w:szCs w:val="24"/>
        </w:rPr>
        <w:t xml:space="preserve"> </w:t>
      </w:r>
      <w:r>
        <w:rPr>
          <w:b/>
          <w:i/>
          <w:szCs w:val="24"/>
        </w:rPr>
        <w:t>of</w:t>
      </w:r>
      <w:r w:rsidRPr="009D013D">
        <w:rPr>
          <w:b/>
          <w:i/>
          <w:szCs w:val="24"/>
        </w:rPr>
        <w:t xml:space="preserve"> an array</w:t>
      </w:r>
    </w:p>
    <w:p w:rsidR="00A653F5" w:rsidRPr="00921BA3" w:rsidRDefault="00A653F5" w:rsidP="00625B0D">
      <w:pPr>
        <w:rPr>
          <w:szCs w:val="24"/>
        </w:rPr>
      </w:pPr>
      <w:r w:rsidRPr="00921BA3">
        <w:rPr>
          <w:szCs w:val="24"/>
        </w:rPr>
        <w:t xml:space="preserve">This </w:t>
      </w:r>
      <w:r w:rsidRPr="00FE5C9F">
        <w:rPr>
          <w:szCs w:val="24"/>
        </w:rPr>
        <w:t>.delete</w:t>
      </w:r>
      <w:r>
        <w:rPr>
          <w:szCs w:val="24"/>
        </w:rPr>
        <w:t xml:space="preserve"> method removes all instances of one or more</w:t>
      </w:r>
      <w:r w:rsidRPr="00921BA3">
        <w:rPr>
          <w:szCs w:val="24"/>
        </w:rPr>
        <w:t xml:space="preserve"> item </w:t>
      </w:r>
      <w:r>
        <w:rPr>
          <w:szCs w:val="24"/>
        </w:rPr>
        <w:t>types.</w:t>
      </w:r>
    </w:p>
    <w:p w:rsidR="00A653F5" w:rsidRPr="00E6375F" w:rsidRDefault="00A653F5" w:rsidP="00625B0D">
      <w:pPr>
        <w:rPr>
          <w:szCs w:val="24"/>
        </w:rPr>
      </w:pPr>
      <w:r w:rsidRPr="00E6375F">
        <w:rPr>
          <w:szCs w:val="24"/>
        </w:rPr>
        <w:t xml:space="preserve">&lt;&lt;run </w:t>
      </w:r>
      <w:r w:rsidRPr="00921BA3">
        <w:rPr>
          <w:szCs w:val="24"/>
        </w:rPr>
        <w:t>$</w:t>
      </w:r>
      <w:r w:rsidRPr="00921BA3">
        <w:rPr>
          <w:i/>
          <w:szCs w:val="24"/>
        </w:rPr>
        <w:t>array</w:t>
      </w:r>
      <w:r w:rsidRPr="00E6375F">
        <w:rPr>
          <w:szCs w:val="24"/>
        </w:rPr>
        <w:t>.delete(4,6)&gt;&gt;</w:t>
      </w:r>
    </w:p>
    <w:p w:rsidR="00A653F5" w:rsidRDefault="00A653F5" w:rsidP="00284BB6">
      <w:pPr>
        <w:rPr>
          <w:szCs w:val="24"/>
        </w:rPr>
      </w:pPr>
    </w:p>
    <w:p w:rsidR="00A653F5" w:rsidRPr="00225EC4" w:rsidRDefault="00A653F5" w:rsidP="00284BB6">
      <w:pPr>
        <w:rPr>
          <w:b/>
          <w:i/>
          <w:szCs w:val="24"/>
        </w:rPr>
      </w:pPr>
      <w:r w:rsidRPr="00225EC4">
        <w:rPr>
          <w:b/>
          <w:i/>
          <w:szCs w:val="24"/>
        </w:rPr>
        <w:t xml:space="preserve">To find the first instance of an item in an array </w:t>
      </w:r>
    </w:p>
    <w:p w:rsidR="00A653F5" w:rsidRDefault="00A653F5" w:rsidP="00D13C0D">
      <w:pPr>
        <w:rPr>
          <w:szCs w:val="24"/>
        </w:rPr>
      </w:pPr>
      <w:r>
        <w:rPr>
          <w:szCs w:val="24"/>
        </w:rPr>
        <w:t>If the item is not in the array, $index will be set to -1, otherwise it will be set to the index value if the first instance of the item, counting from the left.</w:t>
      </w:r>
    </w:p>
    <w:p w:rsidR="00A653F5" w:rsidRDefault="00A653F5" w:rsidP="00D13C0D">
      <w:pPr>
        <w:ind w:left="284"/>
        <w:rPr>
          <w:szCs w:val="24"/>
        </w:rPr>
      </w:pPr>
      <w:bookmarkStart w:id="164" w:name="_Hlk94223859"/>
      <w:r>
        <w:rPr>
          <w:szCs w:val="24"/>
        </w:rPr>
        <w:t>&lt;&lt;set $index = $array.indexOf(“cat”)&gt;&gt;</w:t>
      </w:r>
    </w:p>
    <w:bookmarkEnd w:id="164"/>
    <w:p w:rsidR="00A653F5" w:rsidRDefault="00A653F5" w:rsidP="00D13C0D">
      <w:pPr>
        <w:rPr>
          <w:szCs w:val="24"/>
        </w:rPr>
      </w:pPr>
    </w:p>
    <w:p w:rsidR="00A653F5" w:rsidRPr="00225EC4" w:rsidRDefault="00A653F5" w:rsidP="00284BB6">
      <w:pPr>
        <w:rPr>
          <w:szCs w:val="24"/>
        </w:rPr>
      </w:pPr>
      <w:hyperlink r:id="rId48" w:history="1">
        <w:r w:rsidRPr="00225EC4">
          <w:rPr>
            <w:rStyle w:val="Hyperlink"/>
            <w:sz w:val="22"/>
            <w:szCs w:val="24"/>
          </w:rPr>
          <w:t>https://developer.mozilla.org/en-US/docs/Web/JavaScript/Reference/Global_Objects/Array/</w:t>
        </w:r>
        <w:r w:rsidRPr="00225EC4">
          <w:rPr>
            <w:rStyle w:val="Hyperlink"/>
            <w:b/>
            <w:sz w:val="22"/>
            <w:szCs w:val="24"/>
          </w:rPr>
          <w:t>indexOf</w:t>
        </w:r>
      </w:hyperlink>
    </w:p>
    <w:p w:rsidR="00A653F5" w:rsidRDefault="00A653F5" w:rsidP="00284BB6">
      <w:pPr>
        <w:rPr>
          <w:szCs w:val="24"/>
        </w:rPr>
      </w:pPr>
    </w:p>
    <w:p w:rsidR="00A653F5" w:rsidRPr="005C1BDC" w:rsidRDefault="00A653F5" w:rsidP="007C1054">
      <w:pPr>
        <w:rPr>
          <w:b/>
          <w:i/>
          <w:szCs w:val="24"/>
        </w:rPr>
      </w:pPr>
      <w:r w:rsidRPr="005C1BDC">
        <w:rPr>
          <w:b/>
          <w:i/>
          <w:szCs w:val="24"/>
        </w:rPr>
        <w:t>Creating a new array using Joey’s .without() me</w:t>
      </w:r>
      <w:r>
        <w:rPr>
          <w:b/>
          <w:i/>
          <w:szCs w:val="24"/>
        </w:rPr>
        <w:t>t</w:t>
      </w:r>
      <w:r w:rsidRPr="005C1BDC">
        <w:rPr>
          <w:b/>
          <w:i/>
          <w:szCs w:val="24"/>
        </w:rPr>
        <w:t>hod</w:t>
      </w:r>
    </w:p>
    <w:p w:rsidR="00A653F5" w:rsidRDefault="00A653F5" w:rsidP="005C1BDC">
      <w:pPr>
        <w:ind w:left="284"/>
        <w:rPr>
          <w:szCs w:val="24"/>
        </w:rPr>
      </w:pPr>
      <w:bookmarkStart w:id="165" w:name="_Hlk94224031"/>
      <w:r>
        <w:rPr>
          <w:szCs w:val="24"/>
        </w:rPr>
        <w:t>&lt;&lt;set $newArray = $initialArray.without(“cat”,”horse”)&gt;&gt;</w:t>
      </w:r>
    </w:p>
    <w:bookmarkEnd w:id="165"/>
    <w:p w:rsidR="00A653F5" w:rsidRDefault="00A653F5" w:rsidP="007C1054">
      <w:pPr>
        <w:rPr>
          <w:szCs w:val="24"/>
        </w:rPr>
      </w:pPr>
    </w:p>
    <w:p w:rsidR="00A653F5" w:rsidRDefault="00A653F5" w:rsidP="007C1054">
      <w:pPr>
        <w:rPr>
          <w:szCs w:val="24"/>
        </w:rPr>
      </w:pPr>
    </w:p>
    <w:p w:rsidR="00A653F5" w:rsidRPr="009079B5" w:rsidRDefault="00A653F5" w:rsidP="00BB6577">
      <w:pPr>
        <w:pStyle w:val="Heading1"/>
        <w:keepNext w:val="0"/>
        <w:spacing w:before="0" w:after="0"/>
        <w:rPr>
          <w:sz w:val="24"/>
          <w:szCs w:val="24"/>
          <w:u w:val="single"/>
        </w:rPr>
      </w:pPr>
      <w:bookmarkStart w:id="166" w:name="_Toc92095200"/>
      <w:bookmarkStart w:id="167" w:name="_Toc94922641"/>
      <w:bookmarkStart w:id="168" w:name="_Hlk322754116"/>
      <w:bookmarkStart w:id="169" w:name="_Hlk92124679"/>
      <w:r>
        <w:rPr>
          <w:sz w:val="24"/>
          <w:szCs w:val="24"/>
          <w:u w:val="single"/>
        </w:rPr>
        <w:t xml:space="preserve">Inbuilt Twine 2 + SugarCane </w:t>
      </w:r>
      <w:r w:rsidRPr="009079B5">
        <w:rPr>
          <w:sz w:val="24"/>
          <w:szCs w:val="24"/>
          <w:u w:val="single"/>
        </w:rPr>
        <w:t>M</w:t>
      </w:r>
      <w:r>
        <w:rPr>
          <w:sz w:val="24"/>
          <w:szCs w:val="24"/>
          <w:u w:val="single"/>
        </w:rPr>
        <w:t>ACROS</w:t>
      </w:r>
      <w:bookmarkEnd w:id="166"/>
      <w:bookmarkEnd w:id="167"/>
    </w:p>
    <w:p w:rsidR="00A653F5" w:rsidRPr="0003677F" w:rsidRDefault="00A653F5"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A653F5" w:rsidRPr="00084AEC" w:rsidTr="00CB4033">
        <w:trPr>
          <w:cantSplit/>
        </w:trPr>
        <w:tc>
          <w:tcPr>
            <w:tcW w:w="2710" w:type="dxa"/>
            <w:shd w:val="pct15" w:color="auto" w:fill="auto"/>
          </w:tcPr>
          <w:p w:rsidR="00A653F5" w:rsidRPr="00084AEC" w:rsidRDefault="00A653F5" w:rsidP="00F47588">
            <w:pPr>
              <w:rPr>
                <w:b/>
              </w:rPr>
            </w:pPr>
            <w:bookmarkStart w:id="170" w:name="_Hlk92205867"/>
            <w:bookmarkEnd w:id="168"/>
            <w:r w:rsidRPr="00084AEC">
              <w:rPr>
                <w:b/>
              </w:rPr>
              <w:t>Variables Macros</w:t>
            </w:r>
          </w:p>
        </w:tc>
        <w:tc>
          <w:tcPr>
            <w:tcW w:w="6716" w:type="dxa"/>
            <w:shd w:val="pct15" w:color="auto" w:fill="auto"/>
          </w:tcPr>
          <w:p w:rsidR="00A653F5" w:rsidRPr="00C574EC" w:rsidRDefault="00A653F5" w:rsidP="00F47588">
            <w:pPr>
              <w:rPr>
                <w:sz w:val="20"/>
              </w:rPr>
            </w:pPr>
            <w:hyperlink r:id="rId49" w:anchor="macros-variables" w:history="1">
              <w:r w:rsidRPr="00C574EC">
                <w:rPr>
                  <w:rStyle w:val="Hyperlink"/>
                  <w:sz w:val="20"/>
                </w:rPr>
                <w:t>https://www.motoslave.net/sugarcube/2/docs/#macros-variables</w:t>
              </w:r>
            </w:hyperlink>
          </w:p>
        </w:tc>
      </w:tr>
      <w:tr w:rsidR="00A653F5" w:rsidRPr="00145F1C" w:rsidTr="00CB4033">
        <w:trPr>
          <w:cantSplit/>
        </w:trPr>
        <w:tc>
          <w:tcPr>
            <w:tcW w:w="2710" w:type="dxa"/>
          </w:tcPr>
          <w:p w:rsidR="00A653F5" w:rsidRPr="00C10F7B" w:rsidRDefault="00A653F5" w:rsidP="00C10F7B">
            <w:pPr>
              <w:rPr>
                <w:b/>
              </w:rPr>
            </w:pPr>
            <w:r w:rsidRPr="00C10F7B">
              <w:rPr>
                <w:b/>
              </w:rPr>
              <w:t>&lt;&lt;capture&gt;&gt;</w:t>
            </w:r>
          </w:p>
        </w:tc>
        <w:tc>
          <w:tcPr>
            <w:tcW w:w="6716" w:type="dxa"/>
          </w:tcPr>
          <w:p w:rsidR="00A653F5" w:rsidRPr="00BD58F8" w:rsidRDefault="00A653F5" w:rsidP="00F47588">
            <w:pPr>
              <w:rPr>
                <w:sz w:val="20"/>
              </w:rPr>
            </w:pPr>
            <w:hyperlink r:id="rId50" w:anchor="macros-macro-capture" w:history="1">
              <w:r w:rsidRPr="00BD58F8">
                <w:rPr>
                  <w:rStyle w:val="Hyperlink"/>
                  <w:sz w:val="20"/>
                </w:rPr>
                <w:t>http://www.motoslave.net/sugarcube/2/docs/#macros-macro-capture</w:t>
              </w:r>
            </w:hyperlink>
          </w:p>
        </w:tc>
      </w:tr>
      <w:tr w:rsidR="00A653F5" w:rsidRPr="00145F1C" w:rsidTr="00CB4033">
        <w:trPr>
          <w:cantSplit/>
        </w:trPr>
        <w:tc>
          <w:tcPr>
            <w:tcW w:w="2710" w:type="dxa"/>
          </w:tcPr>
          <w:p w:rsidR="00A653F5" w:rsidRPr="00C10F7B" w:rsidRDefault="00A653F5" w:rsidP="00F47588">
            <w:pPr>
              <w:rPr>
                <w:b/>
              </w:rPr>
            </w:pPr>
            <w:r w:rsidRPr="00C10F7B">
              <w:rPr>
                <w:b/>
              </w:rPr>
              <w:t>&lt;&lt;set&gt;&gt;</w:t>
            </w:r>
          </w:p>
        </w:tc>
        <w:tc>
          <w:tcPr>
            <w:tcW w:w="6716" w:type="dxa"/>
          </w:tcPr>
          <w:p w:rsidR="00A653F5" w:rsidRDefault="00A653F5" w:rsidP="00F47588">
            <w:pPr>
              <w:rPr>
                <w:szCs w:val="24"/>
              </w:rPr>
            </w:pPr>
            <w:r w:rsidRPr="005A0E9B">
              <w:rPr>
                <w:szCs w:val="24"/>
              </w:rPr>
              <w:t>&lt;&lt;set expression&gt;&gt;</w:t>
            </w:r>
          </w:p>
          <w:p w:rsidR="00A653F5" w:rsidRDefault="00A653F5" w:rsidP="00F47588">
            <w:pPr>
              <w:rPr>
                <w:szCs w:val="24"/>
              </w:rPr>
            </w:pPr>
            <w:r w:rsidRPr="005A0E9B">
              <w:rPr>
                <w:szCs w:val="24"/>
              </w:rPr>
              <w:t>Sets story $variables and temporary _variables based on the given expression.</w:t>
            </w:r>
          </w:p>
          <w:p w:rsidR="00A653F5" w:rsidRPr="007C1AFC" w:rsidRDefault="00A653F5" w:rsidP="007C1AFC">
            <w:pPr>
              <w:rPr>
                <w:szCs w:val="24"/>
              </w:rPr>
            </w:pPr>
            <w:r w:rsidRPr="007C1AFC">
              <w:rPr>
                <w:szCs w:val="24"/>
              </w:rPr>
              <w:t>→ Using the TwineScript "to" operator</w:t>
            </w:r>
          </w:p>
          <w:p w:rsidR="00A653F5" w:rsidRPr="007C1AFC" w:rsidRDefault="00A653F5" w:rsidP="007C1AFC">
            <w:pPr>
              <w:rPr>
                <w:szCs w:val="24"/>
              </w:rPr>
            </w:pPr>
            <w:r w:rsidRPr="007C1AFC">
              <w:rPr>
                <w:szCs w:val="24"/>
              </w:rPr>
              <w:t>&lt;&lt;set $cheese to "a nice, sharp cheddar"&gt;&gt;  → Assigns "a nice, sharp cheddar" to story variable $cheese</w:t>
            </w:r>
          </w:p>
          <w:p w:rsidR="00A653F5" w:rsidRPr="007C1AFC" w:rsidRDefault="00A653F5" w:rsidP="007C1AFC">
            <w:pPr>
              <w:rPr>
                <w:szCs w:val="24"/>
              </w:rPr>
            </w:pPr>
            <w:r w:rsidRPr="007C1AFC">
              <w:rPr>
                <w:szCs w:val="24"/>
              </w:rPr>
              <w:t>&lt;&lt;set $chestEmpty to true&gt;&gt;                 → Assigns boolean true to story variable $chestEmpty</w:t>
            </w:r>
          </w:p>
          <w:p w:rsidR="00A653F5" w:rsidRPr="007C1AFC" w:rsidRDefault="00A653F5" w:rsidP="007C1AFC">
            <w:pPr>
              <w:rPr>
                <w:szCs w:val="24"/>
              </w:rPr>
            </w:pPr>
            <w:r w:rsidRPr="007C1AFC">
              <w:rPr>
                <w:szCs w:val="24"/>
              </w:rPr>
              <w:t>&lt;&lt;set $gold to $gold + 5&gt;&gt;                  → Adds 5 to the value of story variable $gold</w:t>
            </w:r>
          </w:p>
          <w:p w:rsidR="00A653F5" w:rsidRPr="007C1AFC" w:rsidRDefault="00A653F5" w:rsidP="007C1AFC">
            <w:pPr>
              <w:rPr>
                <w:szCs w:val="24"/>
              </w:rPr>
            </w:pPr>
            <w:r w:rsidRPr="007C1AFC">
              <w:rPr>
                <w:szCs w:val="24"/>
              </w:rPr>
              <w:t>&lt;&lt;set _counter to _counter + 1&gt;&gt;            → Adds 1 to the value of temporary variable _counter</w:t>
            </w:r>
          </w:p>
          <w:p w:rsidR="00A653F5" w:rsidRPr="007C1AFC" w:rsidRDefault="00A653F5" w:rsidP="007C1AFC">
            <w:pPr>
              <w:rPr>
                <w:szCs w:val="24"/>
              </w:rPr>
            </w:pPr>
          </w:p>
          <w:p w:rsidR="00A653F5" w:rsidRPr="007C1AFC" w:rsidRDefault="00A653F5" w:rsidP="007C1AFC">
            <w:pPr>
              <w:rPr>
                <w:szCs w:val="24"/>
              </w:rPr>
            </w:pPr>
            <w:r w:rsidRPr="007C1AFC">
              <w:rPr>
                <w:szCs w:val="24"/>
              </w:rPr>
              <w:t>→ Using standard JavaScript operators</w:t>
            </w:r>
          </w:p>
          <w:p w:rsidR="00A653F5" w:rsidRPr="007C1AFC" w:rsidRDefault="00A653F5" w:rsidP="007C1AFC">
            <w:pPr>
              <w:rPr>
                <w:szCs w:val="24"/>
              </w:rPr>
            </w:pPr>
            <w:r w:rsidRPr="007C1AFC">
              <w:rPr>
                <w:szCs w:val="24"/>
              </w:rPr>
              <w:t>&lt;&lt;set $cheese = "a nice, sharp cheddar"&gt;&gt;   → Assigns "a nice, sharp cheddar" to story variable $cheese</w:t>
            </w:r>
          </w:p>
          <w:p w:rsidR="00A653F5" w:rsidRPr="007C1AFC" w:rsidRDefault="00A653F5" w:rsidP="007C1AFC">
            <w:pPr>
              <w:rPr>
                <w:szCs w:val="24"/>
              </w:rPr>
            </w:pPr>
            <w:r w:rsidRPr="007C1AFC">
              <w:rPr>
                <w:szCs w:val="24"/>
              </w:rPr>
              <w:t>&lt;&lt;set $chestEmpty = true&gt;&gt;                  → Assigns boolean true to story variable $chestEmpty</w:t>
            </w:r>
          </w:p>
          <w:p w:rsidR="00A653F5" w:rsidRPr="007C1AFC" w:rsidRDefault="00A653F5" w:rsidP="007C1AFC">
            <w:pPr>
              <w:rPr>
                <w:szCs w:val="24"/>
              </w:rPr>
            </w:pPr>
            <w:r w:rsidRPr="007C1AFC">
              <w:rPr>
                <w:szCs w:val="24"/>
              </w:rPr>
              <w:t>&lt;&lt;set $gold += 5&gt;&gt;                          → Adds 5 to the value of story variable $gold</w:t>
            </w:r>
          </w:p>
          <w:p w:rsidR="00A653F5" w:rsidRPr="007C1AFC" w:rsidRDefault="00A653F5" w:rsidP="007C1AFC">
            <w:pPr>
              <w:rPr>
                <w:szCs w:val="24"/>
              </w:rPr>
            </w:pPr>
            <w:r w:rsidRPr="007C1AFC">
              <w:rPr>
                <w:szCs w:val="24"/>
              </w:rPr>
              <w:t>&lt;&lt;set _counter += 1&gt;&gt;                       → Adds 1 to the value of temporary variable _counter</w:t>
            </w:r>
          </w:p>
          <w:p w:rsidR="00A653F5" w:rsidRPr="005A0E9B" w:rsidRDefault="00A653F5" w:rsidP="00F47588">
            <w:pPr>
              <w:rPr>
                <w:szCs w:val="24"/>
              </w:rPr>
            </w:pPr>
            <w:r>
              <w:rPr>
                <w:szCs w:val="24"/>
              </w:rPr>
              <w:t>See the list of “</w:t>
            </w:r>
            <w:r w:rsidRPr="00F655C3">
              <w:rPr>
                <w:szCs w:val="24"/>
              </w:rPr>
              <w:t>See the list of “</w:t>
            </w:r>
            <w:r w:rsidRPr="00E15115">
              <w:rPr>
                <w:szCs w:val="24"/>
                <w:u w:val="single"/>
              </w:rPr>
              <w:t xml:space="preserve">TwineScript </w:t>
            </w:r>
            <w:r w:rsidRPr="00790D4B">
              <w:rPr>
                <w:szCs w:val="24"/>
                <w:u w:val="single"/>
              </w:rPr>
              <w:t>assignment</w:t>
            </w:r>
            <w:r>
              <w:rPr>
                <w:szCs w:val="24"/>
                <w:u w:val="single"/>
              </w:rPr>
              <w:t xml:space="preserve"> </w:t>
            </w:r>
            <w:r w:rsidRPr="00E15115">
              <w:rPr>
                <w:szCs w:val="24"/>
                <w:u w:val="single"/>
              </w:rPr>
              <w:t>operators</w:t>
            </w:r>
            <w:r>
              <w:rPr>
                <w:szCs w:val="24"/>
              </w:rPr>
              <w:t>”</w:t>
            </w:r>
          </w:p>
          <w:p w:rsidR="00A653F5" w:rsidRPr="00870530" w:rsidRDefault="00A653F5" w:rsidP="00F47588">
            <w:pPr>
              <w:rPr>
                <w:sz w:val="20"/>
              </w:rPr>
            </w:pPr>
            <w:hyperlink r:id="rId51" w:anchor="macros-macro-set" w:history="1">
              <w:r w:rsidRPr="00870530">
                <w:rPr>
                  <w:rStyle w:val="Hyperlink"/>
                  <w:sz w:val="20"/>
                </w:rPr>
                <w:t>http://www.motoslave.net/sugarcube/2/docs/#macros-macro-set</w:t>
              </w:r>
            </w:hyperlink>
          </w:p>
        </w:tc>
      </w:tr>
      <w:tr w:rsidR="00A653F5" w:rsidRPr="00145F1C" w:rsidTr="00CB4033">
        <w:trPr>
          <w:cantSplit/>
        </w:trPr>
        <w:tc>
          <w:tcPr>
            <w:tcW w:w="2710" w:type="dxa"/>
          </w:tcPr>
          <w:p w:rsidR="00A653F5" w:rsidRPr="00C10F7B" w:rsidRDefault="00A653F5" w:rsidP="00F47588">
            <w:pPr>
              <w:rPr>
                <w:b/>
              </w:rPr>
            </w:pPr>
            <w:r w:rsidRPr="00C10F7B">
              <w:rPr>
                <w:b/>
              </w:rPr>
              <w:t>&lt;&lt;unset&gt;&gt;</w:t>
            </w:r>
          </w:p>
        </w:tc>
        <w:tc>
          <w:tcPr>
            <w:tcW w:w="6716" w:type="dxa"/>
          </w:tcPr>
          <w:p w:rsidR="00A653F5" w:rsidRPr="00F85934" w:rsidRDefault="00A653F5" w:rsidP="00F85934">
            <w:pPr>
              <w:rPr>
                <w:szCs w:val="24"/>
              </w:rPr>
            </w:pPr>
            <w:r w:rsidRPr="00F85934">
              <w:rPr>
                <w:szCs w:val="24"/>
              </w:rPr>
              <w:t>&lt;&lt;unset variableList&gt;&gt;</w:t>
            </w:r>
          </w:p>
          <w:p w:rsidR="00A653F5" w:rsidRDefault="00A653F5" w:rsidP="00F85934">
            <w:pPr>
              <w:rPr>
                <w:szCs w:val="24"/>
              </w:rPr>
            </w:pPr>
            <w:r w:rsidRPr="00F85934">
              <w:rPr>
                <w:szCs w:val="24"/>
              </w:rPr>
              <w:t>Unsets story $variables and temporary _variables.</w:t>
            </w:r>
          </w:p>
          <w:p w:rsidR="00A653F5" w:rsidRDefault="00A653F5" w:rsidP="00F85934">
            <w:pPr>
              <w:rPr>
                <w:szCs w:val="24"/>
              </w:rPr>
            </w:pPr>
            <w:r>
              <w:rPr>
                <w:szCs w:val="24"/>
              </w:rPr>
              <w:t>eg.</w:t>
            </w:r>
          </w:p>
          <w:p w:rsidR="00A653F5" w:rsidRPr="00E34535" w:rsidRDefault="00A653F5" w:rsidP="00E34535">
            <w:pPr>
              <w:rPr>
                <w:szCs w:val="24"/>
              </w:rPr>
            </w:pPr>
            <w:r w:rsidRPr="00E34535">
              <w:rPr>
                <w:szCs w:val="24"/>
              </w:rPr>
              <w:t>&lt;&lt;unset $cheese, $chestEmpty, $gold&gt;&gt;</w:t>
            </w:r>
          </w:p>
          <w:p w:rsidR="00A653F5" w:rsidRPr="00E34535" w:rsidRDefault="00A653F5" w:rsidP="00E34535">
            <w:pPr>
              <w:rPr>
                <w:szCs w:val="24"/>
              </w:rPr>
            </w:pPr>
            <w:r w:rsidRPr="00E34535">
              <w:rPr>
                <w:szCs w:val="24"/>
              </w:rPr>
              <w:t>&lt;&lt;unset _someTempVar&gt;&gt;</w:t>
            </w:r>
          </w:p>
          <w:p w:rsidR="00A653F5" w:rsidRPr="00C75AE2" w:rsidRDefault="00A653F5" w:rsidP="00F47588">
            <w:pPr>
              <w:rPr>
                <w:szCs w:val="24"/>
              </w:rPr>
            </w:pPr>
            <w:hyperlink r:id="rId52" w:anchor="macros-macro-unset" w:history="1">
              <w:r w:rsidRPr="00C75AE2">
                <w:rPr>
                  <w:rStyle w:val="Hyperlink"/>
                  <w:szCs w:val="24"/>
                </w:rPr>
                <w:t>http://www.motoslave.net/sugarcube/2/docs/#macros-macro-</w:t>
              </w:r>
              <w:r w:rsidRPr="00C75AE2">
                <w:rPr>
                  <w:rStyle w:val="Hyperlink"/>
                  <w:b/>
                  <w:szCs w:val="24"/>
                </w:rPr>
                <w:t>unset</w:t>
              </w:r>
            </w:hyperlink>
          </w:p>
        </w:tc>
      </w:tr>
      <w:tr w:rsidR="00A653F5" w:rsidRPr="00084AEC" w:rsidTr="00CB4033">
        <w:trPr>
          <w:cantSplit/>
        </w:trPr>
        <w:tc>
          <w:tcPr>
            <w:tcW w:w="2710" w:type="dxa"/>
            <w:shd w:val="pct15" w:color="auto" w:fill="auto"/>
          </w:tcPr>
          <w:p w:rsidR="00A653F5" w:rsidRPr="00084AEC" w:rsidRDefault="00A653F5" w:rsidP="00F47588">
            <w:pPr>
              <w:rPr>
                <w:b/>
              </w:rPr>
            </w:pPr>
            <w:bookmarkStart w:id="171" w:name="_Hlk92205896"/>
            <w:bookmarkEnd w:id="170"/>
            <w:r w:rsidRPr="00084AEC">
              <w:rPr>
                <w:b/>
              </w:rPr>
              <w:t>Scripting Macros</w:t>
            </w:r>
          </w:p>
        </w:tc>
        <w:tc>
          <w:tcPr>
            <w:tcW w:w="6716" w:type="dxa"/>
            <w:shd w:val="pct15" w:color="auto" w:fill="auto"/>
          </w:tcPr>
          <w:p w:rsidR="00A653F5" w:rsidRPr="009C01E3" w:rsidRDefault="00A653F5" w:rsidP="00F47588">
            <w:pPr>
              <w:rPr>
                <w:sz w:val="20"/>
                <w:u w:val="single"/>
              </w:rPr>
            </w:pPr>
            <w:hyperlink r:id="rId53" w:anchor="macros-scripting" w:history="1">
              <w:r w:rsidRPr="009C01E3">
                <w:rPr>
                  <w:color w:val="0000FF"/>
                  <w:sz w:val="20"/>
                  <w:u w:val="single"/>
                </w:rPr>
                <w:t>https://www.motoslave.net/sugarcube/2/docs/#macros-scripting</w:t>
              </w:r>
            </w:hyperlink>
          </w:p>
        </w:tc>
      </w:tr>
      <w:tr w:rsidR="00A653F5" w:rsidRPr="00145F1C" w:rsidTr="00CB4033">
        <w:trPr>
          <w:cantSplit/>
        </w:trPr>
        <w:tc>
          <w:tcPr>
            <w:tcW w:w="2710" w:type="dxa"/>
          </w:tcPr>
          <w:p w:rsidR="00A653F5" w:rsidRPr="00B150B6" w:rsidRDefault="00A653F5" w:rsidP="00B150B6">
            <w:pPr>
              <w:rPr>
                <w:b/>
              </w:rPr>
            </w:pPr>
            <w:r w:rsidRPr="00B150B6">
              <w:rPr>
                <w:b/>
              </w:rPr>
              <w:t>&lt;&lt;run&gt;&gt;</w:t>
            </w:r>
          </w:p>
        </w:tc>
        <w:tc>
          <w:tcPr>
            <w:tcW w:w="6716" w:type="dxa"/>
          </w:tcPr>
          <w:p w:rsidR="00A653F5" w:rsidRDefault="00A653F5" w:rsidP="00F47588">
            <w:pPr>
              <w:rPr>
                <w:szCs w:val="24"/>
              </w:rPr>
            </w:pPr>
          </w:p>
          <w:p w:rsidR="00A653F5" w:rsidRPr="006C0C5D" w:rsidRDefault="00A653F5" w:rsidP="00F47588">
            <w:pPr>
              <w:rPr>
                <w:sz w:val="20"/>
              </w:rPr>
            </w:pPr>
            <w:hyperlink r:id="rId54" w:anchor="macros-macro-run" w:history="1">
              <w:r w:rsidRPr="006C0C5D">
                <w:rPr>
                  <w:rStyle w:val="Hyperlink"/>
                  <w:sz w:val="20"/>
                </w:rPr>
                <w:t>http://www.motoslave.net/sugarcube/2/docs/#macros-macro-</w:t>
              </w:r>
              <w:r w:rsidRPr="006C0C5D">
                <w:rPr>
                  <w:rStyle w:val="Hyperlink"/>
                  <w:b/>
                  <w:sz w:val="20"/>
                </w:rPr>
                <w:t>run</w:t>
              </w:r>
            </w:hyperlink>
          </w:p>
        </w:tc>
      </w:tr>
      <w:tr w:rsidR="00A653F5" w:rsidRPr="00145F1C" w:rsidTr="00CB4033">
        <w:trPr>
          <w:cantSplit/>
        </w:trPr>
        <w:tc>
          <w:tcPr>
            <w:tcW w:w="2710" w:type="dxa"/>
          </w:tcPr>
          <w:p w:rsidR="00A653F5" w:rsidRDefault="00A653F5" w:rsidP="00F47588">
            <w:r w:rsidRPr="00B150B6">
              <w:rPr>
                <w:b/>
              </w:rPr>
              <w:t>&lt;&lt;script&gt;&gt;</w:t>
            </w:r>
          </w:p>
        </w:tc>
        <w:tc>
          <w:tcPr>
            <w:tcW w:w="6716" w:type="dxa"/>
          </w:tcPr>
          <w:p w:rsidR="00A653F5" w:rsidRDefault="00A653F5" w:rsidP="00F47588">
            <w:pPr>
              <w:rPr>
                <w:szCs w:val="24"/>
              </w:rPr>
            </w:pPr>
          </w:p>
          <w:p w:rsidR="00A653F5" w:rsidRPr="006C0C5D" w:rsidRDefault="00A653F5" w:rsidP="00F47588">
            <w:pPr>
              <w:rPr>
                <w:sz w:val="20"/>
              </w:rPr>
            </w:pPr>
            <w:hyperlink r:id="rId55" w:anchor="macros-macro-script" w:history="1">
              <w:r w:rsidRPr="006C0C5D">
                <w:rPr>
                  <w:rStyle w:val="Hyperlink"/>
                  <w:sz w:val="20"/>
                </w:rPr>
                <w:t>http://www.motoslave.net/sugarcube/2/docs/#macros-macro-</w:t>
              </w:r>
              <w:r w:rsidRPr="006C0C5D">
                <w:rPr>
                  <w:rStyle w:val="Hyperlink"/>
                  <w:b/>
                  <w:sz w:val="20"/>
                </w:rPr>
                <w:t>script</w:t>
              </w:r>
            </w:hyperlink>
          </w:p>
        </w:tc>
      </w:tr>
      <w:bookmarkEnd w:id="171"/>
      <w:tr w:rsidR="00A653F5" w:rsidRPr="00084AEC" w:rsidTr="00CB4033">
        <w:trPr>
          <w:cantSplit/>
        </w:trPr>
        <w:tc>
          <w:tcPr>
            <w:tcW w:w="2710" w:type="dxa"/>
            <w:shd w:val="pct15" w:color="auto" w:fill="auto"/>
          </w:tcPr>
          <w:p w:rsidR="00A653F5" w:rsidRPr="00084AEC" w:rsidRDefault="00A653F5" w:rsidP="00F47588">
            <w:pPr>
              <w:rPr>
                <w:b/>
              </w:rPr>
            </w:pPr>
            <w:r w:rsidRPr="00084AEC">
              <w:rPr>
                <w:b/>
              </w:rPr>
              <w:t>Display Macros</w:t>
            </w:r>
          </w:p>
        </w:tc>
        <w:tc>
          <w:tcPr>
            <w:tcW w:w="6716" w:type="dxa"/>
            <w:shd w:val="pct15" w:color="auto" w:fill="auto"/>
          </w:tcPr>
          <w:p w:rsidR="00A653F5" w:rsidRPr="009C01E3" w:rsidRDefault="00A653F5" w:rsidP="00F47588">
            <w:pPr>
              <w:rPr>
                <w:color w:val="0000FF"/>
                <w:sz w:val="20"/>
                <w:u w:val="single"/>
              </w:rPr>
            </w:pPr>
            <w:hyperlink r:id="rId56" w:anchor="macros-display" w:history="1">
              <w:r w:rsidRPr="009C01E3">
                <w:rPr>
                  <w:color w:val="0000FF"/>
                  <w:sz w:val="20"/>
                  <w:u w:val="single"/>
                </w:rPr>
                <w:t>https://www.motoslave.net/sugarcube/2/docs/#macros-display</w:t>
              </w:r>
            </w:hyperlink>
          </w:p>
        </w:tc>
      </w:tr>
      <w:tr w:rsidR="00A653F5" w:rsidRPr="00145F1C" w:rsidTr="00CB4033">
        <w:trPr>
          <w:cantSplit/>
        </w:trPr>
        <w:tc>
          <w:tcPr>
            <w:tcW w:w="2710" w:type="dxa"/>
          </w:tcPr>
          <w:p w:rsidR="00A653F5" w:rsidRDefault="00A653F5" w:rsidP="00F47588">
            <w:r w:rsidRPr="004654DB">
              <w:rPr>
                <w:b/>
              </w:rPr>
              <w:t>&lt;&lt;=&gt;&gt;</w:t>
            </w:r>
          </w:p>
        </w:tc>
        <w:tc>
          <w:tcPr>
            <w:tcW w:w="6716" w:type="dxa"/>
          </w:tcPr>
          <w:p w:rsidR="00A653F5" w:rsidRPr="009C1B17" w:rsidRDefault="00A653F5" w:rsidP="00F47588">
            <w:pPr>
              <w:rPr>
                <w:szCs w:val="24"/>
              </w:rPr>
            </w:pPr>
            <w:r w:rsidRPr="009C1B17">
              <w:rPr>
                <w:szCs w:val="24"/>
              </w:rPr>
              <w:t>&lt;&lt;= expression&gt;&gt;</w:t>
            </w:r>
          </w:p>
          <w:p w:rsidR="00A653F5" w:rsidRPr="009C1B17" w:rsidRDefault="00A653F5" w:rsidP="00F47588">
            <w:pPr>
              <w:rPr>
                <w:szCs w:val="24"/>
              </w:rPr>
            </w:pPr>
            <w:r w:rsidRPr="009C1B17">
              <w:rPr>
                <w:szCs w:val="24"/>
              </w:rPr>
              <w:t>Outputs a string representation of the result of the given expression. This macro is an alias for &lt;&lt;print&gt;&gt;.</w:t>
            </w:r>
          </w:p>
        </w:tc>
      </w:tr>
      <w:tr w:rsidR="00A653F5" w:rsidRPr="00145F1C" w:rsidTr="00CB4033">
        <w:trPr>
          <w:cantSplit/>
        </w:trPr>
        <w:tc>
          <w:tcPr>
            <w:tcW w:w="2710" w:type="dxa"/>
          </w:tcPr>
          <w:p w:rsidR="00A653F5" w:rsidRDefault="00A653F5" w:rsidP="00F47588">
            <w:r w:rsidRPr="004654DB">
              <w:rPr>
                <w:b/>
              </w:rPr>
              <w:t>&lt;&lt;-&gt;&gt;</w:t>
            </w:r>
          </w:p>
        </w:tc>
        <w:tc>
          <w:tcPr>
            <w:tcW w:w="6716" w:type="dxa"/>
          </w:tcPr>
          <w:p w:rsidR="00A653F5" w:rsidRDefault="00A653F5" w:rsidP="00F47588">
            <w:pPr>
              <w:rPr>
                <w:szCs w:val="24"/>
              </w:rPr>
            </w:pPr>
            <w:r w:rsidRPr="00D14E15">
              <w:rPr>
                <w:szCs w:val="24"/>
              </w:rPr>
              <w:t>&lt;&lt;</w:t>
            </w:r>
            <w:r>
              <w:rPr>
                <w:szCs w:val="24"/>
              </w:rPr>
              <w:t>-</w:t>
            </w:r>
            <w:r w:rsidRPr="00D14E15">
              <w:rPr>
                <w:szCs w:val="24"/>
              </w:rPr>
              <w:t xml:space="preserve"> expression&gt;&gt;</w:t>
            </w:r>
          </w:p>
          <w:p w:rsidR="00A653F5" w:rsidRPr="003806D8" w:rsidRDefault="00A653F5" w:rsidP="00F47588">
            <w:pPr>
              <w:rPr>
                <w:szCs w:val="24"/>
              </w:rPr>
            </w:pPr>
            <w:r w:rsidRPr="003806D8">
              <w:rPr>
                <w:szCs w:val="24"/>
              </w:rPr>
              <w:t xml:space="preserve">Outputs a string representation of the result of the given expression. This macro is functionally identical to &lt;&lt;print&gt;&gt;, </w:t>
            </w:r>
            <w:r w:rsidRPr="003806D8">
              <w:rPr>
                <w:szCs w:val="24"/>
                <w:highlight w:val="yellow"/>
              </w:rPr>
              <w:t>save that it also encodes HTML special characters in the output</w:t>
            </w:r>
            <w:r w:rsidRPr="003806D8">
              <w:rPr>
                <w:szCs w:val="24"/>
              </w:rPr>
              <w:t>.</w:t>
            </w:r>
          </w:p>
        </w:tc>
      </w:tr>
      <w:tr w:rsidR="00A653F5" w:rsidRPr="00145F1C" w:rsidTr="00CB4033">
        <w:trPr>
          <w:cantSplit/>
        </w:trPr>
        <w:tc>
          <w:tcPr>
            <w:tcW w:w="2710" w:type="dxa"/>
          </w:tcPr>
          <w:p w:rsidR="00A653F5" w:rsidRDefault="00A653F5" w:rsidP="00F47588">
            <w:bookmarkStart w:id="172" w:name="_Hlk92255896"/>
            <w:r w:rsidRPr="004654DB">
              <w:rPr>
                <w:b/>
              </w:rPr>
              <w:t>&lt;&lt;include&gt;&gt;</w:t>
            </w:r>
            <w:bookmarkEnd w:id="172"/>
          </w:p>
        </w:tc>
        <w:tc>
          <w:tcPr>
            <w:tcW w:w="6716" w:type="dxa"/>
          </w:tcPr>
          <w:p w:rsidR="00A653F5" w:rsidRDefault="00A653F5" w:rsidP="001735F9">
            <w:pPr>
              <w:rPr>
                <w:szCs w:val="24"/>
              </w:rPr>
            </w:pPr>
            <w:r w:rsidRPr="001735F9">
              <w:rPr>
                <w:szCs w:val="24"/>
              </w:rPr>
              <w:t xml:space="preserve">&lt;&lt;include </w:t>
            </w:r>
            <w:r>
              <w:rPr>
                <w:szCs w:val="24"/>
              </w:rPr>
              <w:t>[[</w:t>
            </w:r>
            <w:r w:rsidRPr="001735F9">
              <w:rPr>
                <w:szCs w:val="24"/>
              </w:rPr>
              <w:t>passageName</w:t>
            </w:r>
            <w:r>
              <w:rPr>
                <w:szCs w:val="24"/>
              </w:rPr>
              <w:t>]]</w:t>
            </w:r>
            <w:r w:rsidRPr="001735F9">
              <w:rPr>
                <w:szCs w:val="24"/>
              </w:rPr>
              <w:t xml:space="preserve"> [elementName]&gt;&gt;</w:t>
            </w:r>
          </w:p>
          <w:p w:rsidR="00A653F5" w:rsidRPr="001735F9" w:rsidRDefault="00A653F5" w:rsidP="00D23C8C">
            <w:pPr>
              <w:rPr>
                <w:szCs w:val="24"/>
              </w:rPr>
            </w:pPr>
            <w:bookmarkStart w:id="173" w:name="_Hlk92522013"/>
            <w:r w:rsidRPr="001735F9">
              <w:rPr>
                <w:szCs w:val="24"/>
              </w:rPr>
              <w:t xml:space="preserve">&lt;&lt;include </w:t>
            </w:r>
            <w:bookmarkStart w:id="174" w:name="_Hlk92522031"/>
            <w:r w:rsidRPr="001735F9">
              <w:rPr>
                <w:szCs w:val="24"/>
              </w:rPr>
              <w:t>passageName</w:t>
            </w:r>
            <w:bookmarkEnd w:id="174"/>
            <w:r w:rsidRPr="001735F9">
              <w:rPr>
                <w:szCs w:val="24"/>
              </w:rPr>
              <w:t xml:space="preserve"> [elementName]&gt;&gt;</w:t>
            </w:r>
          </w:p>
          <w:p w:rsidR="00A653F5" w:rsidRDefault="00A653F5" w:rsidP="001735F9">
            <w:pPr>
              <w:rPr>
                <w:szCs w:val="24"/>
              </w:rPr>
            </w:pPr>
            <w:r w:rsidRPr="001735F9">
              <w:rPr>
                <w:szCs w:val="24"/>
              </w:rPr>
              <w:t>&lt;&lt;include linkMarkup [elementName]&gt;&gt;</w:t>
            </w:r>
            <w:bookmarkEnd w:id="173"/>
          </w:p>
          <w:p w:rsidR="00A653F5" w:rsidRDefault="00A653F5" w:rsidP="001735F9">
            <w:pPr>
              <w:rPr>
                <w:szCs w:val="24"/>
              </w:rPr>
            </w:pPr>
          </w:p>
          <w:p w:rsidR="00A653F5" w:rsidRPr="006565A3" w:rsidRDefault="00A653F5" w:rsidP="006565A3">
            <w:pPr>
              <w:rPr>
                <w:szCs w:val="24"/>
              </w:rPr>
            </w:pPr>
            <w:r w:rsidRPr="006565A3">
              <w:rPr>
                <w:szCs w:val="24"/>
              </w:rPr>
              <w:t>&lt;&lt;include "Go West"&gt;&gt;          → Include the passage "Go West"</w:t>
            </w:r>
          </w:p>
          <w:p w:rsidR="00A653F5" w:rsidRPr="006565A3" w:rsidRDefault="00A653F5" w:rsidP="006565A3">
            <w:pPr>
              <w:rPr>
                <w:szCs w:val="24"/>
              </w:rPr>
            </w:pPr>
            <w:r w:rsidRPr="006565A3">
              <w:rPr>
                <w:szCs w:val="24"/>
              </w:rPr>
              <w:t>&lt;&lt;include [[Go West]]&gt;&gt;        → Include the passage "Go West"</w:t>
            </w:r>
          </w:p>
          <w:p w:rsidR="00A653F5" w:rsidRPr="006565A3" w:rsidRDefault="00A653F5" w:rsidP="006565A3">
            <w:pPr>
              <w:rPr>
                <w:szCs w:val="24"/>
              </w:rPr>
            </w:pPr>
            <w:r w:rsidRPr="006565A3">
              <w:rPr>
                <w:szCs w:val="24"/>
              </w:rPr>
              <w:t>&lt;&lt;include "Go West" "div"&gt;&gt;    → Include the passage "Go West", wrapping it within a &lt;div&gt;</w:t>
            </w:r>
          </w:p>
          <w:p w:rsidR="00A653F5" w:rsidRPr="006565A3" w:rsidRDefault="00A653F5" w:rsidP="006565A3">
            <w:pPr>
              <w:rPr>
                <w:szCs w:val="24"/>
              </w:rPr>
            </w:pPr>
            <w:r w:rsidRPr="006565A3">
              <w:rPr>
                <w:szCs w:val="24"/>
              </w:rPr>
              <w:t>&lt;&lt;include [[Go West]] "div"&gt;&gt;  → Include the passage "Go West", wrapping it within a &lt;div&gt;</w:t>
            </w:r>
          </w:p>
          <w:p w:rsidR="00A653F5" w:rsidRPr="001735F9" w:rsidRDefault="00A653F5" w:rsidP="001735F9">
            <w:pPr>
              <w:rPr>
                <w:szCs w:val="24"/>
              </w:rPr>
            </w:pPr>
          </w:p>
          <w:p w:rsidR="00A653F5" w:rsidRPr="009D545E" w:rsidRDefault="00A653F5" w:rsidP="00F47588">
            <w:pPr>
              <w:rPr>
                <w:szCs w:val="24"/>
              </w:rPr>
            </w:pPr>
            <w:r>
              <w:rPr>
                <w:szCs w:val="24"/>
              </w:rPr>
              <w:t>Replaces Twine 1 &lt;&lt;display&gt;&gt;</w:t>
            </w:r>
          </w:p>
        </w:tc>
      </w:tr>
      <w:tr w:rsidR="00A653F5" w:rsidRPr="00145F1C" w:rsidTr="00CB4033">
        <w:trPr>
          <w:cantSplit/>
        </w:trPr>
        <w:tc>
          <w:tcPr>
            <w:tcW w:w="2710" w:type="dxa"/>
          </w:tcPr>
          <w:p w:rsidR="00A653F5" w:rsidRPr="00382ACE" w:rsidRDefault="00A653F5" w:rsidP="00F47588">
            <w:pPr>
              <w:rPr>
                <w:b/>
              </w:rPr>
            </w:pPr>
            <w:bookmarkStart w:id="175" w:name="_Hlk92521415"/>
            <w:r w:rsidRPr="004654DB">
              <w:rPr>
                <w:b/>
              </w:rPr>
              <w:t>&lt;&lt;nobr&gt;&gt;</w:t>
            </w:r>
            <w:bookmarkEnd w:id="175"/>
          </w:p>
        </w:tc>
        <w:tc>
          <w:tcPr>
            <w:tcW w:w="6716" w:type="dxa"/>
          </w:tcPr>
          <w:p w:rsidR="00A653F5" w:rsidRPr="00CB4033" w:rsidRDefault="00A653F5" w:rsidP="00F47588">
            <w:pPr>
              <w:rPr>
                <w:szCs w:val="24"/>
              </w:rPr>
            </w:pPr>
            <w:bookmarkStart w:id="176" w:name="_Hlk92562182"/>
            <w:r w:rsidRPr="00CB4033">
              <w:rPr>
                <w:szCs w:val="24"/>
              </w:rPr>
              <w:t>&lt;&lt;nobr&gt;&gt;    &lt;&lt;/nobr&gt;&gt;</w:t>
            </w:r>
            <w:bookmarkEnd w:id="176"/>
          </w:p>
          <w:p w:rsidR="00A653F5" w:rsidRPr="009D545E" w:rsidRDefault="00A653F5" w:rsidP="00F47588">
            <w:pPr>
              <w:rPr>
                <w:szCs w:val="24"/>
              </w:rPr>
            </w:pPr>
            <w:r>
              <w:rPr>
                <w:szCs w:val="24"/>
              </w:rPr>
              <w:t>Non-breaking block</w:t>
            </w:r>
          </w:p>
        </w:tc>
      </w:tr>
      <w:tr w:rsidR="00A653F5" w:rsidRPr="00145F1C" w:rsidTr="00CB4033">
        <w:trPr>
          <w:cantSplit/>
        </w:trPr>
        <w:tc>
          <w:tcPr>
            <w:tcW w:w="2710" w:type="dxa"/>
          </w:tcPr>
          <w:p w:rsidR="00A653F5" w:rsidRDefault="00A653F5" w:rsidP="00F47588">
            <w:r w:rsidRPr="004654DB">
              <w:rPr>
                <w:b/>
              </w:rPr>
              <w:t>&lt;&lt;print&gt;&gt;</w:t>
            </w:r>
          </w:p>
        </w:tc>
        <w:tc>
          <w:tcPr>
            <w:tcW w:w="6716" w:type="dxa"/>
          </w:tcPr>
          <w:p w:rsidR="00A653F5" w:rsidRPr="00474C10" w:rsidRDefault="00A653F5" w:rsidP="00F47588">
            <w:pPr>
              <w:rPr>
                <w:szCs w:val="24"/>
              </w:rPr>
            </w:pPr>
            <w:r w:rsidRPr="00474C10">
              <w:rPr>
                <w:szCs w:val="24"/>
              </w:rPr>
              <w:t>&lt;&lt;print expression&gt;&gt;</w:t>
            </w:r>
          </w:p>
          <w:p w:rsidR="00A653F5" w:rsidRPr="00474C10" w:rsidRDefault="00A653F5" w:rsidP="00F47588">
            <w:pPr>
              <w:rPr>
                <w:szCs w:val="24"/>
              </w:rPr>
            </w:pPr>
            <w:r w:rsidRPr="00474C10">
              <w:rPr>
                <w:szCs w:val="24"/>
              </w:rPr>
              <w:t>Outputs a string representation of the result of the given expression.</w:t>
            </w:r>
          </w:p>
        </w:tc>
      </w:tr>
      <w:tr w:rsidR="00A653F5" w:rsidRPr="00145F1C" w:rsidTr="00CB4033">
        <w:trPr>
          <w:cantSplit/>
        </w:trPr>
        <w:tc>
          <w:tcPr>
            <w:tcW w:w="2710" w:type="dxa"/>
          </w:tcPr>
          <w:p w:rsidR="00A653F5" w:rsidRDefault="00A653F5" w:rsidP="00F47588">
            <w:r w:rsidRPr="004654DB">
              <w:rPr>
                <w:b/>
              </w:rPr>
              <w:t>&lt;&lt;silently&gt;&gt;</w:t>
            </w:r>
          </w:p>
        </w:tc>
        <w:tc>
          <w:tcPr>
            <w:tcW w:w="6716" w:type="dxa"/>
          </w:tcPr>
          <w:p w:rsidR="00A653F5" w:rsidRDefault="00A653F5" w:rsidP="00F47588">
            <w:pPr>
              <w:rPr>
                <w:szCs w:val="24"/>
              </w:rPr>
            </w:pPr>
          </w:p>
          <w:p w:rsidR="00A653F5" w:rsidRPr="00063F91" w:rsidRDefault="00A653F5" w:rsidP="00F47588">
            <w:pPr>
              <w:rPr>
                <w:sz w:val="20"/>
              </w:rPr>
            </w:pPr>
            <w:hyperlink r:id="rId57" w:anchor="macros-macro-silently" w:history="1">
              <w:r w:rsidRPr="00063F91">
                <w:rPr>
                  <w:rStyle w:val="Hyperlink"/>
                  <w:sz w:val="20"/>
                </w:rPr>
                <w:t>http://www.motoslave.net/sugarcube/2/docs/#macros-macro-</w:t>
              </w:r>
              <w:r w:rsidRPr="00063F91">
                <w:rPr>
                  <w:rStyle w:val="Hyperlink"/>
                  <w:b/>
                  <w:sz w:val="20"/>
                </w:rPr>
                <w:t>silently</w:t>
              </w:r>
            </w:hyperlink>
          </w:p>
        </w:tc>
      </w:tr>
      <w:tr w:rsidR="00A653F5" w:rsidRPr="00145F1C" w:rsidTr="00CB4033">
        <w:trPr>
          <w:cantSplit/>
        </w:trPr>
        <w:tc>
          <w:tcPr>
            <w:tcW w:w="2710" w:type="dxa"/>
          </w:tcPr>
          <w:p w:rsidR="00A653F5" w:rsidRPr="004654DB" w:rsidRDefault="00A653F5" w:rsidP="004654DB">
            <w:pPr>
              <w:rPr>
                <w:b/>
              </w:rPr>
            </w:pPr>
            <w:r w:rsidRPr="004654DB">
              <w:rPr>
                <w:b/>
              </w:rPr>
              <w:t>&lt;&lt;type&gt;&gt;</w:t>
            </w:r>
          </w:p>
        </w:tc>
        <w:tc>
          <w:tcPr>
            <w:tcW w:w="6716" w:type="dxa"/>
          </w:tcPr>
          <w:p w:rsidR="00A653F5" w:rsidRPr="009D545E" w:rsidRDefault="00A653F5" w:rsidP="00F47588">
            <w:pPr>
              <w:rPr>
                <w:szCs w:val="24"/>
              </w:rPr>
            </w:pPr>
          </w:p>
        </w:tc>
      </w:tr>
      <w:tr w:rsidR="00A653F5" w:rsidRPr="00084AEC" w:rsidTr="00CB4033">
        <w:trPr>
          <w:cantSplit/>
        </w:trPr>
        <w:tc>
          <w:tcPr>
            <w:tcW w:w="2710" w:type="dxa"/>
            <w:shd w:val="pct15" w:color="auto" w:fill="auto"/>
          </w:tcPr>
          <w:p w:rsidR="00A653F5" w:rsidRPr="00F519C9" w:rsidRDefault="00A653F5" w:rsidP="00F47588">
            <w:pPr>
              <w:rPr>
                <w:b/>
              </w:rPr>
            </w:pPr>
            <w:r w:rsidRPr="00F519C9">
              <w:rPr>
                <w:b/>
              </w:rPr>
              <w:t>Control Macros</w:t>
            </w:r>
          </w:p>
        </w:tc>
        <w:tc>
          <w:tcPr>
            <w:tcW w:w="6716" w:type="dxa"/>
            <w:shd w:val="pct15" w:color="auto" w:fill="auto"/>
          </w:tcPr>
          <w:p w:rsidR="00A653F5" w:rsidRPr="009C01E3" w:rsidRDefault="00A653F5" w:rsidP="00F47588">
            <w:pPr>
              <w:rPr>
                <w:color w:val="0000FF"/>
                <w:sz w:val="20"/>
                <w:u w:val="single"/>
              </w:rPr>
            </w:pPr>
            <w:hyperlink r:id="rId58" w:anchor="macros-control" w:history="1">
              <w:r w:rsidRPr="009C01E3">
                <w:rPr>
                  <w:color w:val="0000FF"/>
                  <w:sz w:val="20"/>
                  <w:u w:val="single"/>
                </w:rPr>
                <w:t>https://www.motoslave.net/sugarcube/2/docs/#macros-control</w:t>
              </w:r>
            </w:hyperlink>
          </w:p>
        </w:tc>
      </w:tr>
      <w:tr w:rsidR="00A653F5" w:rsidRPr="00145F1C" w:rsidTr="00CB4033">
        <w:trPr>
          <w:cantSplit/>
        </w:trPr>
        <w:tc>
          <w:tcPr>
            <w:tcW w:w="2710" w:type="dxa"/>
          </w:tcPr>
          <w:p w:rsidR="00A653F5" w:rsidRPr="000D59F3" w:rsidRDefault="00A653F5" w:rsidP="000D59F3">
            <w:pPr>
              <w:rPr>
                <w:b/>
              </w:rPr>
            </w:pPr>
            <w:r w:rsidRPr="000D59F3">
              <w:rPr>
                <w:b/>
              </w:rPr>
              <w:t>&lt;&lt;if&gt;&gt;</w:t>
            </w:r>
          </w:p>
        </w:tc>
        <w:tc>
          <w:tcPr>
            <w:tcW w:w="6716" w:type="dxa"/>
          </w:tcPr>
          <w:p w:rsidR="00A653F5" w:rsidRPr="009248CF" w:rsidRDefault="00A653F5" w:rsidP="00F47588">
            <w:pPr>
              <w:rPr>
                <w:szCs w:val="24"/>
              </w:rPr>
            </w:pPr>
            <w:r w:rsidRPr="009248CF">
              <w:rPr>
                <w:szCs w:val="24"/>
              </w:rPr>
              <w:t>&lt;&lt;if conditional&gt;&gt; … [&lt;&lt;elseif conditional&gt;&gt; …] [&lt;&lt;else&gt;&gt; …] &lt;&lt;/if&gt;&gt;</w:t>
            </w:r>
          </w:p>
          <w:p w:rsidR="00A653F5" w:rsidRDefault="00A653F5" w:rsidP="00F47588">
            <w:pPr>
              <w:rPr>
                <w:szCs w:val="24"/>
              </w:rPr>
            </w:pPr>
          </w:p>
          <w:p w:rsidR="00A653F5" w:rsidRDefault="00A653F5" w:rsidP="00F47588">
            <w:pPr>
              <w:rPr>
                <w:szCs w:val="24"/>
              </w:rPr>
            </w:pPr>
            <w:bookmarkStart w:id="177" w:name="_Hlk92524936"/>
            <w:bookmarkStart w:id="178" w:name="_Hlk94096299"/>
            <w:r>
              <w:rPr>
                <w:szCs w:val="24"/>
              </w:rPr>
              <w:t xml:space="preserve">See the list of </w:t>
            </w:r>
            <w:r w:rsidRPr="002343D0">
              <w:rPr>
                <w:b/>
                <w:i/>
                <w:szCs w:val="24"/>
              </w:rPr>
              <w:t>English-based</w:t>
            </w:r>
            <w:r>
              <w:rPr>
                <w:szCs w:val="24"/>
              </w:rPr>
              <w:t xml:space="preserve"> “</w:t>
            </w:r>
            <w:r w:rsidRPr="00E15115">
              <w:rPr>
                <w:szCs w:val="24"/>
                <w:u w:val="single"/>
              </w:rPr>
              <w:t xml:space="preserve">TwineScript conditional </w:t>
            </w:r>
            <w:r>
              <w:rPr>
                <w:szCs w:val="24"/>
                <w:u w:val="single"/>
              </w:rPr>
              <w:t xml:space="preserve">(evaluation) </w:t>
            </w:r>
            <w:r w:rsidRPr="00E15115">
              <w:rPr>
                <w:szCs w:val="24"/>
                <w:u w:val="single"/>
              </w:rPr>
              <w:t>operators</w:t>
            </w:r>
            <w:r>
              <w:rPr>
                <w:szCs w:val="24"/>
              </w:rPr>
              <w:t>” below or see here:.</w:t>
            </w:r>
            <w:bookmarkEnd w:id="177"/>
          </w:p>
          <w:p w:rsidR="00A653F5" w:rsidRDefault="00A653F5" w:rsidP="00F47588">
            <w:hyperlink r:id="rId59" w:anchor="macros-macro-if" w:history="1">
              <w:r w:rsidRPr="009248CF">
                <w:rPr>
                  <w:rStyle w:val="Hyperlink"/>
                  <w:sz w:val="20"/>
                </w:rPr>
                <w:t>http://www.motoslave.net/sugarcube/2/docs/#macros-macro-</w:t>
              </w:r>
              <w:r w:rsidRPr="009248CF">
                <w:rPr>
                  <w:rStyle w:val="Hyperlink"/>
                  <w:b/>
                  <w:sz w:val="20"/>
                </w:rPr>
                <w:t>if</w:t>
              </w:r>
            </w:hyperlink>
          </w:p>
          <w:bookmarkEnd w:id="178"/>
          <w:p w:rsidR="00A653F5" w:rsidRDefault="00A653F5" w:rsidP="00F47588"/>
          <w:p w:rsidR="00A653F5" w:rsidRDefault="00A653F5" w:rsidP="008A6690">
            <w:pPr>
              <w:rPr>
                <w:szCs w:val="24"/>
              </w:rPr>
            </w:pPr>
            <w:r>
              <w:rPr>
                <w:szCs w:val="24"/>
              </w:rPr>
              <w:t xml:space="preserve">See the list of </w:t>
            </w:r>
            <w:r w:rsidRPr="002343D0">
              <w:rPr>
                <w:b/>
                <w:i/>
                <w:szCs w:val="24"/>
              </w:rPr>
              <w:t>mathematical</w:t>
            </w:r>
            <w:r>
              <w:rPr>
                <w:szCs w:val="24"/>
              </w:rPr>
              <w:t xml:space="preserve"> “</w:t>
            </w:r>
            <w:r>
              <w:rPr>
                <w:szCs w:val="24"/>
                <w:u w:val="single"/>
              </w:rPr>
              <w:t>Java</w:t>
            </w:r>
            <w:r w:rsidRPr="00E15115">
              <w:rPr>
                <w:szCs w:val="24"/>
                <w:u w:val="single"/>
              </w:rPr>
              <w:t xml:space="preserve">Script conditional </w:t>
            </w:r>
            <w:r>
              <w:rPr>
                <w:szCs w:val="24"/>
                <w:u w:val="single"/>
              </w:rPr>
              <w:t xml:space="preserve">(evaluation) </w:t>
            </w:r>
            <w:r w:rsidRPr="00E15115">
              <w:rPr>
                <w:szCs w:val="24"/>
                <w:u w:val="single"/>
              </w:rPr>
              <w:t>operators</w:t>
            </w:r>
            <w:r>
              <w:rPr>
                <w:szCs w:val="24"/>
              </w:rPr>
              <w:t>” below or see here:.</w:t>
            </w:r>
          </w:p>
          <w:p w:rsidR="00A653F5" w:rsidRDefault="00A653F5" w:rsidP="008A6690">
            <w:hyperlink r:id="rId60" w:anchor="macros-macro-if" w:history="1">
              <w:r w:rsidRPr="009248CF">
                <w:rPr>
                  <w:rStyle w:val="Hyperlink"/>
                  <w:sz w:val="20"/>
                </w:rPr>
                <w:t>http://www.motoslave.net/sugarcube/2/docs/#macros-macro-</w:t>
              </w:r>
              <w:r w:rsidRPr="009248CF">
                <w:rPr>
                  <w:rStyle w:val="Hyperlink"/>
                  <w:b/>
                  <w:sz w:val="20"/>
                </w:rPr>
                <w:t>if</w:t>
              </w:r>
            </w:hyperlink>
          </w:p>
          <w:p w:rsidR="00A653F5" w:rsidRPr="009248CF" w:rsidRDefault="00A653F5" w:rsidP="00F47588">
            <w:pPr>
              <w:rPr>
                <w:sz w:val="20"/>
              </w:rPr>
            </w:pPr>
          </w:p>
        </w:tc>
      </w:tr>
      <w:tr w:rsidR="00A653F5" w:rsidRPr="00145F1C" w:rsidTr="00CB4033">
        <w:trPr>
          <w:cantSplit/>
        </w:trPr>
        <w:tc>
          <w:tcPr>
            <w:tcW w:w="2710" w:type="dxa"/>
          </w:tcPr>
          <w:p w:rsidR="00A653F5" w:rsidRDefault="00A653F5" w:rsidP="00F47588">
            <w:r w:rsidRPr="000D59F3">
              <w:rPr>
                <w:b/>
              </w:rPr>
              <w:t>&lt;&lt;for&gt;&gt;</w:t>
            </w:r>
          </w:p>
        </w:tc>
        <w:tc>
          <w:tcPr>
            <w:tcW w:w="6716" w:type="dxa"/>
          </w:tcPr>
          <w:p w:rsidR="00A653F5" w:rsidRPr="009D545E" w:rsidRDefault="00A653F5" w:rsidP="008A6690">
            <w:pPr>
              <w:rPr>
                <w:szCs w:val="24"/>
              </w:rPr>
            </w:pPr>
          </w:p>
        </w:tc>
      </w:tr>
      <w:tr w:rsidR="00A653F5" w:rsidRPr="00145F1C" w:rsidTr="00CB4033">
        <w:trPr>
          <w:cantSplit/>
        </w:trPr>
        <w:tc>
          <w:tcPr>
            <w:tcW w:w="2710" w:type="dxa"/>
          </w:tcPr>
          <w:p w:rsidR="00A653F5" w:rsidRDefault="00A653F5" w:rsidP="00F47588">
            <w:r w:rsidRPr="000D59F3">
              <w:rPr>
                <w:b/>
              </w:rPr>
              <w:t>&lt;&lt;break&gt;&gt;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0D59F3">
              <w:rPr>
                <w:b/>
              </w:rPr>
              <w:t>&lt;&lt;continue&gt;&gt;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0D59F3">
              <w:rPr>
                <w:b/>
              </w:rPr>
              <w:t>&lt;&lt;switch&gt;&gt;</w:t>
            </w:r>
          </w:p>
        </w:tc>
        <w:tc>
          <w:tcPr>
            <w:tcW w:w="6716" w:type="dxa"/>
          </w:tcPr>
          <w:p w:rsidR="00A653F5" w:rsidRPr="009D545E" w:rsidRDefault="00A653F5" w:rsidP="00F47588">
            <w:pPr>
              <w:rPr>
                <w:szCs w:val="24"/>
              </w:rPr>
            </w:pPr>
          </w:p>
        </w:tc>
      </w:tr>
      <w:tr w:rsidR="00A653F5" w:rsidRPr="00084AEC" w:rsidTr="00CB4033">
        <w:trPr>
          <w:cantSplit/>
        </w:trPr>
        <w:tc>
          <w:tcPr>
            <w:tcW w:w="2710" w:type="dxa"/>
            <w:shd w:val="pct15" w:color="auto" w:fill="auto"/>
          </w:tcPr>
          <w:p w:rsidR="00A653F5" w:rsidRPr="0008286E" w:rsidRDefault="00A653F5" w:rsidP="00F47588">
            <w:pPr>
              <w:rPr>
                <w:b/>
              </w:rPr>
            </w:pPr>
            <w:bookmarkStart w:id="179" w:name="_Hlk92206340"/>
            <w:r w:rsidRPr="0008286E">
              <w:rPr>
                <w:b/>
              </w:rPr>
              <w:t>Interactive Macros</w:t>
            </w:r>
          </w:p>
        </w:tc>
        <w:tc>
          <w:tcPr>
            <w:tcW w:w="6716" w:type="dxa"/>
            <w:shd w:val="pct15" w:color="auto" w:fill="auto"/>
          </w:tcPr>
          <w:p w:rsidR="00A653F5" w:rsidRPr="009C01E3" w:rsidRDefault="00A653F5" w:rsidP="00F47588">
            <w:pPr>
              <w:rPr>
                <w:color w:val="0000FF"/>
                <w:sz w:val="20"/>
                <w:u w:val="single"/>
              </w:rPr>
            </w:pPr>
            <w:hyperlink r:id="rId61" w:anchor="macros-interactive" w:history="1">
              <w:r w:rsidRPr="009C01E3">
                <w:rPr>
                  <w:color w:val="0000FF"/>
                  <w:sz w:val="20"/>
                  <w:u w:val="single"/>
                </w:rPr>
                <w:t>https://www.motoslave.net/sugarcube/2/docs/#macros-interactive</w:t>
              </w:r>
            </w:hyperlink>
          </w:p>
        </w:tc>
      </w:tr>
      <w:bookmarkEnd w:id="179"/>
      <w:tr w:rsidR="00A653F5" w:rsidRPr="00145F1C" w:rsidTr="00CB4033">
        <w:trPr>
          <w:cantSplit/>
        </w:trPr>
        <w:tc>
          <w:tcPr>
            <w:tcW w:w="2710" w:type="dxa"/>
          </w:tcPr>
          <w:p w:rsidR="00A653F5" w:rsidRPr="00B95B7C" w:rsidRDefault="00A653F5" w:rsidP="00B95B7C">
            <w:pPr>
              <w:rPr>
                <w:b/>
              </w:rPr>
            </w:pPr>
            <w:r w:rsidRPr="00B95B7C">
              <w:rPr>
                <w:b/>
              </w:rPr>
              <w:t>&lt;&lt;button&gt;&gt;</w:t>
            </w:r>
          </w:p>
        </w:tc>
        <w:tc>
          <w:tcPr>
            <w:tcW w:w="6716" w:type="dxa"/>
          </w:tcPr>
          <w:p w:rsidR="00A653F5" w:rsidRPr="0063089A" w:rsidRDefault="00A653F5" w:rsidP="0063089A">
            <w:pPr>
              <w:rPr>
                <w:szCs w:val="24"/>
              </w:rPr>
            </w:pPr>
            <w:r w:rsidRPr="0063089A">
              <w:rPr>
                <w:szCs w:val="24"/>
              </w:rPr>
              <w:t xml:space="preserve">&lt;&lt;button </w:t>
            </w:r>
            <w:r>
              <w:rPr>
                <w:szCs w:val="24"/>
              </w:rPr>
              <w:t>“</w:t>
            </w:r>
            <w:r w:rsidRPr="0063089A">
              <w:rPr>
                <w:szCs w:val="24"/>
              </w:rPr>
              <w:t>linkText</w:t>
            </w:r>
            <w:r>
              <w:rPr>
                <w:szCs w:val="24"/>
              </w:rPr>
              <w:t>”</w:t>
            </w:r>
            <w:r w:rsidRPr="0063089A">
              <w:rPr>
                <w:szCs w:val="24"/>
              </w:rPr>
              <w:t xml:space="preserve"> [passageName]&gt;&gt; … &lt;&lt;/button&gt;&gt;</w:t>
            </w:r>
          </w:p>
          <w:p w:rsidR="00A653F5" w:rsidRPr="0063089A" w:rsidRDefault="00A653F5" w:rsidP="0063089A">
            <w:pPr>
              <w:rPr>
                <w:szCs w:val="24"/>
              </w:rPr>
            </w:pPr>
            <w:r w:rsidRPr="0063089A">
              <w:rPr>
                <w:szCs w:val="24"/>
              </w:rPr>
              <w:t xml:space="preserve">&lt;&lt;button </w:t>
            </w:r>
            <w:r>
              <w:rPr>
                <w:szCs w:val="24"/>
              </w:rPr>
              <w:t>[[</w:t>
            </w:r>
            <w:r w:rsidRPr="0063089A">
              <w:rPr>
                <w:szCs w:val="24"/>
              </w:rPr>
              <w:t>linkMarkup</w:t>
            </w:r>
            <w:r>
              <w:rPr>
                <w:szCs w:val="24"/>
              </w:rPr>
              <w:t>]]</w:t>
            </w:r>
            <w:r w:rsidRPr="0063089A">
              <w:rPr>
                <w:szCs w:val="24"/>
              </w:rPr>
              <w:t>&gt;&gt; … &lt;&lt;/button&gt;&gt;</w:t>
            </w:r>
          </w:p>
          <w:p w:rsidR="00A653F5" w:rsidRPr="0063089A" w:rsidRDefault="00A653F5" w:rsidP="0063089A">
            <w:pPr>
              <w:rPr>
                <w:szCs w:val="24"/>
              </w:rPr>
            </w:pPr>
            <w:r w:rsidRPr="0063089A">
              <w:rPr>
                <w:szCs w:val="24"/>
              </w:rPr>
              <w:t>&lt;&lt;button imageMarkup&gt;&gt; … &lt;&lt;/button&gt;&gt;</w:t>
            </w:r>
          </w:p>
          <w:p w:rsidR="00A653F5" w:rsidRDefault="00A653F5" w:rsidP="0063089A">
            <w:pPr>
              <w:rPr>
                <w:szCs w:val="24"/>
              </w:rPr>
            </w:pPr>
            <w:r w:rsidRPr="0063089A">
              <w:rPr>
                <w:szCs w:val="24"/>
              </w:rPr>
              <w:t>Creates a button that silently executes its contents when clicked, optionally forwarding the player to another passage. May be called with either the link text and passage name as separate arguments, a link markup, or an image markup.</w:t>
            </w:r>
          </w:p>
          <w:p w:rsidR="00A653F5" w:rsidRDefault="00A653F5" w:rsidP="0063089A">
            <w:pPr>
              <w:rPr>
                <w:szCs w:val="24"/>
              </w:rPr>
            </w:pPr>
          </w:p>
          <w:p w:rsidR="00A653F5" w:rsidRPr="00BA662F" w:rsidRDefault="00A653F5" w:rsidP="00BA662F">
            <w:pPr>
              <w:rPr>
                <w:sz w:val="20"/>
              </w:rPr>
            </w:pPr>
            <w:r>
              <w:rPr>
                <w:szCs w:val="24"/>
              </w:rPr>
              <w:t>Examples:</w:t>
            </w:r>
            <w:r>
              <w:rPr>
                <w:szCs w:val="24"/>
              </w:rPr>
              <w:br/>
            </w:r>
            <w:r w:rsidRPr="00BA662F">
              <w:rPr>
                <w:sz w:val="20"/>
              </w:rPr>
              <w:t>→ Without forwarding: a very basic statistic setting example</w:t>
            </w:r>
          </w:p>
          <w:p w:rsidR="00A653F5" w:rsidRPr="00BA662F" w:rsidRDefault="00A653F5" w:rsidP="00BA662F">
            <w:pPr>
              <w:rPr>
                <w:sz w:val="20"/>
              </w:rPr>
            </w:pPr>
            <w:r w:rsidRPr="00BA662F">
              <w:rPr>
                <w:sz w:val="20"/>
              </w:rPr>
              <w:t>Strength: &lt;&lt;set $pcStr to 10&gt;&gt;&lt;span id="stats-str"&gt;&lt;&lt;print $pcStr&gt;&gt;&lt;/span&gt; \</w:t>
            </w:r>
          </w:p>
          <w:p w:rsidR="00A653F5" w:rsidRPr="00BA662F" w:rsidRDefault="00A653F5" w:rsidP="00BA662F">
            <w:pPr>
              <w:rPr>
                <w:sz w:val="20"/>
              </w:rPr>
            </w:pPr>
            <w:r w:rsidRPr="00BA662F">
              <w:rPr>
                <w:sz w:val="20"/>
              </w:rPr>
              <w:t>( &lt;&lt;button "[+]"&gt;&gt;&lt;&lt;set $pcStr++&gt;&gt;&lt;&lt;replace "#stats-str"&gt;&gt;&lt;&lt;print $pcStr&gt;&gt;&lt;&lt;/replace&gt;&gt;&lt;&lt;/button&gt;&gt; \</w:t>
            </w:r>
          </w:p>
          <w:p w:rsidR="00A653F5" w:rsidRPr="00BA662F" w:rsidRDefault="00A653F5" w:rsidP="00BA662F">
            <w:pPr>
              <w:rPr>
                <w:szCs w:val="24"/>
              </w:rPr>
            </w:pPr>
            <w:r w:rsidRPr="00BA662F">
              <w:rPr>
                <w:sz w:val="20"/>
              </w:rPr>
              <w:t>| &lt;&lt;button "[-]"&gt;&gt;&lt;&lt;set $pcStr--&gt;&gt;&lt;&lt;replace "#stats-str"&gt;&gt;&lt;&lt;print $pcStr&gt;&gt;&lt;&lt;/replace&gt;&gt;&lt;&lt;/button&gt;&gt; )</w:t>
            </w:r>
          </w:p>
          <w:p w:rsidR="00A653F5" w:rsidRPr="00BA662F" w:rsidRDefault="00A653F5" w:rsidP="00BA662F">
            <w:pPr>
              <w:rPr>
                <w:szCs w:val="24"/>
              </w:rPr>
            </w:pPr>
          </w:p>
          <w:p w:rsidR="00A653F5" w:rsidRPr="00BA662F" w:rsidRDefault="00A653F5" w:rsidP="00BA662F">
            <w:pPr>
              <w:rPr>
                <w:sz w:val="20"/>
              </w:rPr>
            </w:pPr>
            <w:r w:rsidRPr="00BA662F">
              <w:rPr>
                <w:sz w:val="20"/>
              </w:rPr>
              <w:t>→ With forwarding: execute a script, then go to the specified passage</w:t>
            </w:r>
          </w:p>
          <w:p w:rsidR="00A653F5" w:rsidRPr="00BA662F" w:rsidRDefault="00A653F5" w:rsidP="00BA662F">
            <w:pPr>
              <w:rPr>
                <w:sz w:val="20"/>
              </w:rPr>
            </w:pPr>
            <w:r w:rsidRPr="00BA662F">
              <w:rPr>
                <w:sz w:val="20"/>
              </w:rPr>
              <w:t>&lt;&lt;button "Onward, Reginald!" "On with the story"&gt;&gt;&lt;&lt;script&gt;&gt;/* (code) */&lt;&lt;/script&gt;&gt;&lt;&lt;/button&gt;&gt;</w:t>
            </w:r>
          </w:p>
          <w:p w:rsidR="00A653F5" w:rsidRPr="00BA662F" w:rsidRDefault="00A653F5" w:rsidP="00BA662F">
            <w:pPr>
              <w:rPr>
                <w:sz w:val="20"/>
              </w:rPr>
            </w:pPr>
            <w:r w:rsidRPr="00BA662F">
              <w:rPr>
                <w:sz w:val="20"/>
              </w:rPr>
              <w:t>&lt;&lt;button [[Onward, Reginald!|On with the story]]&gt;&gt;&lt;&lt;script&gt;&gt;/* (code) */&lt;&lt;/script&gt;&gt;&lt;&lt;/button&gt;&gt;</w:t>
            </w:r>
          </w:p>
          <w:p w:rsidR="00A653F5" w:rsidRPr="00BA662F" w:rsidRDefault="00A653F5" w:rsidP="00BA662F">
            <w:pPr>
              <w:rPr>
                <w:szCs w:val="24"/>
              </w:rPr>
            </w:pPr>
            <w:r w:rsidRPr="00BA662F">
              <w:rPr>
                <w:sz w:val="20"/>
              </w:rPr>
              <w:t>&lt;&lt;button [img[onward.jpg][On with the story]]&gt;&gt;&lt;&lt;script&gt;&gt;/* (code) */&lt;&lt;/script&gt;&gt;&lt;&lt;/button&gt;&gt;</w:t>
            </w:r>
          </w:p>
          <w:p w:rsidR="00A653F5" w:rsidRPr="0063089A" w:rsidRDefault="00A653F5" w:rsidP="0063089A">
            <w:pPr>
              <w:rPr>
                <w:sz w:val="20"/>
              </w:rPr>
            </w:pPr>
            <w:hyperlink r:id="rId62" w:anchor="macros-macro-button" w:history="1">
              <w:r w:rsidRPr="0063089A">
                <w:rPr>
                  <w:rStyle w:val="Hyperlink"/>
                  <w:sz w:val="20"/>
                </w:rPr>
                <w:t>http://www.motoslave.net/sugarcube/2/docs/#macros-macro-</w:t>
              </w:r>
              <w:r w:rsidRPr="0063089A">
                <w:rPr>
                  <w:rStyle w:val="Hyperlink"/>
                  <w:b/>
                  <w:sz w:val="20"/>
                </w:rPr>
                <w:t>button</w:t>
              </w:r>
            </w:hyperlink>
          </w:p>
        </w:tc>
      </w:tr>
      <w:tr w:rsidR="00A653F5" w:rsidRPr="00145F1C" w:rsidTr="00CB4033">
        <w:trPr>
          <w:cantSplit/>
        </w:trPr>
        <w:tc>
          <w:tcPr>
            <w:tcW w:w="2710" w:type="dxa"/>
          </w:tcPr>
          <w:p w:rsidR="00A653F5" w:rsidRDefault="00A653F5" w:rsidP="00F47588">
            <w:r w:rsidRPr="00B95B7C">
              <w:rPr>
                <w:b/>
              </w:rPr>
              <w:t>&lt;&lt;checkbox&gt;&gt;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B95B7C">
              <w:rPr>
                <w:b/>
              </w:rPr>
              <w:t>&lt;&lt;cycle&gt;&gt;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B95B7C">
              <w:rPr>
                <w:b/>
              </w:rPr>
              <w:t>&lt;&lt;link&gt;&gt;</w:t>
            </w:r>
          </w:p>
        </w:tc>
        <w:tc>
          <w:tcPr>
            <w:tcW w:w="6716" w:type="dxa"/>
          </w:tcPr>
          <w:p w:rsidR="00A653F5" w:rsidRPr="004B22FB" w:rsidRDefault="00A653F5" w:rsidP="004B22FB">
            <w:pPr>
              <w:rPr>
                <w:szCs w:val="24"/>
              </w:rPr>
            </w:pPr>
            <w:r w:rsidRPr="004B22FB">
              <w:rPr>
                <w:szCs w:val="24"/>
              </w:rPr>
              <w:t>&lt;&lt;link linkText [passageName]&gt;&gt; … &lt;&lt;/link&gt;&gt;</w:t>
            </w:r>
          </w:p>
          <w:p w:rsidR="00A653F5" w:rsidRPr="004B22FB" w:rsidRDefault="00A653F5" w:rsidP="004B22FB">
            <w:pPr>
              <w:rPr>
                <w:szCs w:val="24"/>
              </w:rPr>
            </w:pPr>
            <w:r w:rsidRPr="004B22FB">
              <w:rPr>
                <w:szCs w:val="24"/>
              </w:rPr>
              <w:t>&lt;&lt;link linkMarkup&gt;&gt; … &lt;&lt;/link&gt;&gt;</w:t>
            </w:r>
          </w:p>
          <w:p w:rsidR="00A653F5" w:rsidRDefault="00A653F5" w:rsidP="004B22FB">
            <w:pPr>
              <w:rPr>
                <w:szCs w:val="24"/>
              </w:rPr>
            </w:pPr>
            <w:r w:rsidRPr="004B22FB">
              <w:rPr>
                <w:szCs w:val="24"/>
              </w:rPr>
              <w:t>&lt;&lt;link imageMarkup&gt;&gt; … &lt;&lt;/link&gt;&gt;</w:t>
            </w:r>
          </w:p>
          <w:p w:rsidR="00A653F5" w:rsidRDefault="00A653F5" w:rsidP="004B22FB">
            <w:pPr>
              <w:rPr>
                <w:szCs w:val="24"/>
              </w:rPr>
            </w:pPr>
            <w:r w:rsidRPr="004B22FB">
              <w:rPr>
                <w:szCs w:val="24"/>
              </w:rPr>
              <w:t>Creates a link that silently executes its contents when clicked, optionally forwarding the player to another passage. May be called with either the link text and passage name as separate arguments, a link markup, or an image markup.</w:t>
            </w:r>
          </w:p>
          <w:p w:rsidR="00A653F5" w:rsidRPr="004B22FB" w:rsidRDefault="00A653F5" w:rsidP="004B22FB">
            <w:pPr>
              <w:rPr>
                <w:szCs w:val="24"/>
              </w:rPr>
            </w:pPr>
            <w:r w:rsidRPr="004B22FB">
              <w:rPr>
                <w:szCs w:val="24"/>
              </w:rPr>
              <w:t>→ Without forwarding: a very basic statistic setting example</w:t>
            </w:r>
          </w:p>
          <w:p w:rsidR="00A653F5" w:rsidRPr="004B22FB" w:rsidRDefault="00A653F5" w:rsidP="004B22FB">
            <w:pPr>
              <w:rPr>
                <w:szCs w:val="24"/>
              </w:rPr>
            </w:pPr>
            <w:r w:rsidRPr="004B22FB">
              <w:rPr>
                <w:szCs w:val="24"/>
              </w:rPr>
              <w:t>Strength: &lt;&lt;set $pcStr to 10&gt;&gt;&lt;span id="stats-str"&gt;&lt;&lt;print $pcStr&gt;&gt;&lt;/span&gt; \</w:t>
            </w:r>
          </w:p>
          <w:p w:rsidR="00A653F5" w:rsidRPr="004B22FB" w:rsidRDefault="00A653F5" w:rsidP="004B22FB">
            <w:pPr>
              <w:rPr>
                <w:szCs w:val="24"/>
              </w:rPr>
            </w:pPr>
            <w:r w:rsidRPr="004B22FB">
              <w:rPr>
                <w:szCs w:val="24"/>
              </w:rPr>
              <w:t>( &lt;&lt;link "[+]"&gt;&gt;&lt;&lt;set $pcStr++&gt;&gt;&lt;&lt;replace "#stats-str"&gt;&gt;&lt;&lt;print $pcStr&gt;&gt;&lt;&lt;/replace&gt;&gt;&lt;&lt;/link&gt;&gt; \</w:t>
            </w:r>
          </w:p>
          <w:p w:rsidR="00A653F5" w:rsidRPr="004B22FB" w:rsidRDefault="00A653F5" w:rsidP="004B22FB">
            <w:pPr>
              <w:rPr>
                <w:szCs w:val="24"/>
              </w:rPr>
            </w:pPr>
            <w:r w:rsidRPr="004B22FB">
              <w:rPr>
                <w:szCs w:val="24"/>
              </w:rPr>
              <w:t>| &lt;&lt;link "[-]"&gt;&gt;&lt;&lt;set $pcStr--&gt;&gt;&lt;&lt;replace "#stats-str"&gt;&gt;&lt;&lt;print $pcStr&gt;&gt;&lt;&lt;/replace&gt;&gt;&lt;&lt;/link&gt;&gt; )</w:t>
            </w:r>
          </w:p>
          <w:p w:rsidR="00A653F5" w:rsidRPr="004B22FB" w:rsidRDefault="00A653F5" w:rsidP="004B22FB">
            <w:pPr>
              <w:rPr>
                <w:szCs w:val="24"/>
              </w:rPr>
            </w:pPr>
          </w:p>
          <w:p w:rsidR="00A653F5" w:rsidRPr="004B22FB" w:rsidRDefault="00A653F5" w:rsidP="004B22FB">
            <w:pPr>
              <w:rPr>
                <w:szCs w:val="24"/>
              </w:rPr>
            </w:pPr>
            <w:r w:rsidRPr="004B22FB">
              <w:rPr>
                <w:szCs w:val="24"/>
              </w:rPr>
              <w:t>→ With forwarding: execute a script, then go to the specified passage</w:t>
            </w:r>
          </w:p>
          <w:p w:rsidR="00A653F5" w:rsidRPr="004B22FB" w:rsidRDefault="00A653F5" w:rsidP="004B22FB">
            <w:pPr>
              <w:rPr>
                <w:szCs w:val="24"/>
              </w:rPr>
            </w:pPr>
            <w:r w:rsidRPr="004B22FB">
              <w:rPr>
                <w:szCs w:val="24"/>
              </w:rPr>
              <w:t>&lt;&lt;link "Onward, Reginald!" "On with the story"&gt;&gt;&lt;&lt;script&gt;&gt;/* (code) */&lt;&lt;/script&gt;&gt;&lt;&lt;/link&gt;&gt;</w:t>
            </w:r>
          </w:p>
          <w:p w:rsidR="00A653F5" w:rsidRPr="004B22FB" w:rsidRDefault="00A653F5" w:rsidP="004B22FB">
            <w:pPr>
              <w:rPr>
                <w:szCs w:val="24"/>
              </w:rPr>
            </w:pPr>
            <w:r w:rsidRPr="004B22FB">
              <w:rPr>
                <w:szCs w:val="24"/>
              </w:rPr>
              <w:t>&lt;&lt;link [[Onward, Reginald!|On with the story]]&gt;&gt;&lt;&lt;script&gt;&gt;/* (code) */&lt;&lt;/script&gt;&gt;&lt;&lt;/link&gt;&gt;</w:t>
            </w:r>
          </w:p>
          <w:p w:rsidR="00A653F5" w:rsidRPr="004B22FB" w:rsidRDefault="00A653F5" w:rsidP="004B22FB">
            <w:pPr>
              <w:rPr>
                <w:szCs w:val="24"/>
              </w:rPr>
            </w:pPr>
            <w:r w:rsidRPr="004B22FB">
              <w:rPr>
                <w:szCs w:val="24"/>
              </w:rPr>
              <w:t>&lt;&lt;link [img[onward.jpg][On with the story]]&gt;&gt;&lt;&lt;script&gt;&gt;/* (code) */&lt;&lt;/script&gt;&gt;&lt;&lt;/link&gt;&gt;</w:t>
            </w:r>
          </w:p>
        </w:tc>
      </w:tr>
      <w:tr w:rsidR="00A653F5" w:rsidRPr="00145F1C" w:rsidTr="00CB4033">
        <w:trPr>
          <w:cantSplit/>
        </w:trPr>
        <w:tc>
          <w:tcPr>
            <w:tcW w:w="2710" w:type="dxa"/>
          </w:tcPr>
          <w:p w:rsidR="00A653F5" w:rsidRDefault="00A653F5" w:rsidP="00F47588">
            <w:r w:rsidRPr="00B95B7C">
              <w:rPr>
                <w:b/>
              </w:rPr>
              <w:t>&lt;&lt;linkappend&gt;&gt;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B95B7C">
              <w:rPr>
                <w:b/>
              </w:rPr>
              <w:t>&lt;&lt;linkprepend&gt;&gt;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B95B7C">
              <w:rPr>
                <w:b/>
              </w:rPr>
              <w:t>&lt;&lt;linkreplace&gt;&gt;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B95B7C">
              <w:rPr>
                <w:b/>
              </w:rPr>
              <w:t>&lt;&lt;listbox&gt;&gt;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B95B7C">
              <w:rPr>
                <w:b/>
              </w:rPr>
              <w:t>&lt;&lt;numberbox&gt;&gt;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B95B7C">
              <w:rPr>
                <w:b/>
              </w:rPr>
              <w:t>&lt;&lt;radiobutton&gt;&gt;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bookmarkStart w:id="180" w:name="_Hlk92265551"/>
            <w:r w:rsidRPr="00B95B7C">
              <w:rPr>
                <w:b/>
              </w:rPr>
              <w:t>&lt;&lt;textarea&gt;&gt;</w:t>
            </w:r>
            <w:bookmarkEnd w:id="180"/>
          </w:p>
        </w:tc>
        <w:tc>
          <w:tcPr>
            <w:tcW w:w="6716" w:type="dxa"/>
          </w:tcPr>
          <w:p w:rsidR="00A653F5" w:rsidRPr="008E6EA9" w:rsidRDefault="00A653F5" w:rsidP="00F47588">
            <w:pPr>
              <w:rPr>
                <w:szCs w:val="24"/>
              </w:rPr>
            </w:pPr>
            <w:r w:rsidRPr="008E6EA9">
              <w:rPr>
                <w:szCs w:val="24"/>
              </w:rPr>
              <w:t xml:space="preserve">&lt;&lt;textarea </w:t>
            </w:r>
            <w:r>
              <w:rPr>
                <w:szCs w:val="24"/>
              </w:rPr>
              <w:t>“</w:t>
            </w:r>
            <w:r w:rsidRPr="008E6EA9">
              <w:rPr>
                <w:szCs w:val="24"/>
              </w:rPr>
              <w:t>receiverName</w:t>
            </w:r>
            <w:r>
              <w:rPr>
                <w:szCs w:val="24"/>
              </w:rPr>
              <w:t>”</w:t>
            </w:r>
            <w:r w:rsidRPr="008E6EA9">
              <w:rPr>
                <w:szCs w:val="24"/>
              </w:rPr>
              <w:t xml:space="preserve"> defaultValue [autofocus]&gt;&gt;</w:t>
            </w:r>
          </w:p>
          <w:p w:rsidR="00A653F5" w:rsidRDefault="00A653F5" w:rsidP="00F47588">
            <w:pPr>
              <w:rPr>
                <w:szCs w:val="24"/>
              </w:rPr>
            </w:pPr>
          </w:p>
          <w:p w:rsidR="00A653F5" w:rsidRPr="006D51F2" w:rsidRDefault="00A653F5" w:rsidP="006D51F2">
            <w:pPr>
              <w:rPr>
                <w:szCs w:val="24"/>
              </w:rPr>
            </w:pPr>
            <w:r w:rsidRPr="006D51F2">
              <w:rPr>
                <w:b/>
                <w:szCs w:val="24"/>
              </w:rPr>
              <w:t>receiverName</w:t>
            </w:r>
            <w:r w:rsidRPr="006D51F2">
              <w:rPr>
                <w:szCs w:val="24"/>
              </w:rPr>
              <w:t>: The name of the variable to modify, which must be quoted—e.g., "$foo". Object and array property references are also supported—e.g., "$foo.bar", "$foo['bar']", &amp; "$foo[0]".</w:t>
            </w:r>
          </w:p>
          <w:p w:rsidR="00A653F5" w:rsidRPr="006D51F2" w:rsidRDefault="00A653F5" w:rsidP="006D51F2">
            <w:pPr>
              <w:rPr>
                <w:szCs w:val="24"/>
              </w:rPr>
            </w:pPr>
            <w:r w:rsidRPr="006D51F2">
              <w:rPr>
                <w:b/>
                <w:szCs w:val="24"/>
              </w:rPr>
              <w:t>defaultValue</w:t>
            </w:r>
            <w:r w:rsidRPr="006D51F2">
              <w:rPr>
                <w:szCs w:val="24"/>
              </w:rPr>
              <w:t>: The default value of the text block.</w:t>
            </w:r>
          </w:p>
          <w:p w:rsidR="00A653F5" w:rsidRPr="006D51F2" w:rsidRDefault="00A653F5" w:rsidP="006D51F2">
            <w:pPr>
              <w:rPr>
                <w:szCs w:val="24"/>
              </w:rPr>
            </w:pPr>
            <w:r w:rsidRPr="006D51F2">
              <w:rPr>
                <w:b/>
                <w:szCs w:val="24"/>
              </w:rPr>
              <w:t>autofocus</w:t>
            </w:r>
            <w:r w:rsidRPr="006D51F2">
              <w:rPr>
                <w:szCs w:val="24"/>
              </w:rPr>
              <w:t xml:space="preserve">: (optional) Keyword, used to signify that the text block should automatically receive focus. </w:t>
            </w:r>
            <w:r w:rsidRPr="00EE47F9">
              <w:rPr>
                <w:szCs w:val="24"/>
                <w:highlight w:val="yellow"/>
              </w:rPr>
              <w:t xml:space="preserve">Only use the </w:t>
            </w:r>
            <w:r>
              <w:rPr>
                <w:szCs w:val="24"/>
                <w:highlight w:val="yellow"/>
              </w:rPr>
              <w:t xml:space="preserve">autofocus </w:t>
            </w:r>
            <w:r w:rsidRPr="00EE47F9">
              <w:rPr>
                <w:szCs w:val="24"/>
                <w:highlight w:val="yellow"/>
              </w:rPr>
              <w:t>keyword once per page</w:t>
            </w:r>
            <w:r w:rsidRPr="006D51F2">
              <w:rPr>
                <w:szCs w:val="24"/>
              </w:rPr>
              <w:t>; attempting to focus more than one element is undefined behavior.</w:t>
            </w:r>
          </w:p>
          <w:p w:rsidR="00A653F5" w:rsidRDefault="00A653F5" w:rsidP="00F47588">
            <w:pPr>
              <w:rPr>
                <w:szCs w:val="24"/>
              </w:rPr>
            </w:pPr>
          </w:p>
          <w:p w:rsidR="00A653F5" w:rsidRPr="00961862" w:rsidRDefault="00A653F5" w:rsidP="00961862">
            <w:pPr>
              <w:rPr>
                <w:szCs w:val="24"/>
              </w:rPr>
            </w:pPr>
            <w:r w:rsidRPr="00961862">
              <w:rPr>
                <w:szCs w:val="24"/>
              </w:rPr>
              <w:t>→ Creates a text block that modifies $pieEssay</w:t>
            </w:r>
          </w:p>
          <w:p w:rsidR="00A653F5" w:rsidRPr="00961862" w:rsidRDefault="00A653F5" w:rsidP="00961862">
            <w:pPr>
              <w:rPr>
                <w:szCs w:val="24"/>
              </w:rPr>
            </w:pPr>
            <w:r w:rsidRPr="00961862">
              <w:rPr>
                <w:szCs w:val="24"/>
              </w:rPr>
              <w:t>Write a short essay about pies:</w:t>
            </w:r>
          </w:p>
          <w:p w:rsidR="00A653F5" w:rsidRPr="00961862" w:rsidRDefault="00A653F5" w:rsidP="00961862">
            <w:pPr>
              <w:rPr>
                <w:szCs w:val="24"/>
              </w:rPr>
            </w:pPr>
            <w:r w:rsidRPr="00961862">
              <w:rPr>
                <w:szCs w:val="24"/>
              </w:rPr>
              <w:t>&lt;&lt;textarea "$pieEssay" ""&gt;&gt;</w:t>
            </w:r>
          </w:p>
          <w:p w:rsidR="00A653F5" w:rsidRPr="00961862" w:rsidRDefault="00A653F5" w:rsidP="00961862">
            <w:pPr>
              <w:rPr>
                <w:szCs w:val="24"/>
              </w:rPr>
            </w:pPr>
          </w:p>
          <w:p w:rsidR="00A653F5" w:rsidRPr="00961862" w:rsidRDefault="00A653F5" w:rsidP="00961862">
            <w:pPr>
              <w:rPr>
                <w:szCs w:val="24"/>
              </w:rPr>
            </w:pPr>
            <w:r w:rsidRPr="00961862">
              <w:rPr>
                <w:szCs w:val="24"/>
              </w:rPr>
              <w:t>→ Creates an automatically focused text block that modifies $pieEssay</w:t>
            </w:r>
          </w:p>
          <w:p w:rsidR="00A653F5" w:rsidRPr="00961862" w:rsidRDefault="00A653F5" w:rsidP="00961862">
            <w:pPr>
              <w:rPr>
                <w:szCs w:val="24"/>
              </w:rPr>
            </w:pPr>
            <w:r w:rsidRPr="00961862">
              <w:rPr>
                <w:szCs w:val="24"/>
              </w:rPr>
              <w:t>Write a short essay about pies:</w:t>
            </w:r>
          </w:p>
          <w:p w:rsidR="00A653F5" w:rsidRDefault="00A653F5" w:rsidP="00961862">
            <w:pPr>
              <w:rPr>
                <w:szCs w:val="24"/>
              </w:rPr>
            </w:pPr>
            <w:r w:rsidRPr="00961862">
              <w:rPr>
                <w:szCs w:val="24"/>
              </w:rPr>
              <w:t>&lt;&lt;textarea "$pieEssay" "" autofocus&gt;&gt;</w:t>
            </w:r>
          </w:p>
          <w:p w:rsidR="00A653F5" w:rsidRDefault="00A653F5" w:rsidP="00F47588">
            <w:pPr>
              <w:rPr>
                <w:szCs w:val="24"/>
              </w:rPr>
            </w:pPr>
          </w:p>
          <w:p w:rsidR="00A653F5" w:rsidRPr="00F433F4" w:rsidRDefault="00A653F5" w:rsidP="00F47588">
            <w:pPr>
              <w:rPr>
                <w:sz w:val="20"/>
              </w:rPr>
            </w:pPr>
            <w:hyperlink r:id="rId63" w:anchor="macros-macro-textarea" w:history="1">
              <w:r w:rsidRPr="00F433F4">
                <w:rPr>
                  <w:rStyle w:val="Hyperlink"/>
                  <w:sz w:val="20"/>
                </w:rPr>
                <w:t>http://www.motoslave.net/sugarcube/2/docs/#macros-macro-</w:t>
              </w:r>
              <w:r w:rsidRPr="00F433F4">
                <w:rPr>
                  <w:rStyle w:val="Hyperlink"/>
                  <w:b/>
                  <w:sz w:val="20"/>
                </w:rPr>
                <w:t>textarea</w:t>
              </w:r>
            </w:hyperlink>
          </w:p>
        </w:tc>
      </w:tr>
      <w:tr w:rsidR="00A653F5" w:rsidRPr="00145F1C" w:rsidTr="00CB4033">
        <w:trPr>
          <w:cantSplit/>
        </w:trPr>
        <w:tc>
          <w:tcPr>
            <w:tcW w:w="2710" w:type="dxa"/>
          </w:tcPr>
          <w:p w:rsidR="00A653F5" w:rsidRDefault="00A653F5" w:rsidP="00F47588">
            <w:r w:rsidRPr="00B95B7C">
              <w:rPr>
                <w:b/>
              </w:rPr>
              <w:t>&lt;&lt;textbox&gt;&gt;</w:t>
            </w:r>
          </w:p>
        </w:tc>
        <w:tc>
          <w:tcPr>
            <w:tcW w:w="6716" w:type="dxa"/>
          </w:tcPr>
          <w:p w:rsidR="00A653F5" w:rsidRPr="003C38DB" w:rsidRDefault="00A653F5" w:rsidP="003C38DB">
            <w:pPr>
              <w:rPr>
                <w:szCs w:val="24"/>
              </w:rPr>
            </w:pPr>
            <w:r w:rsidRPr="003C38DB">
              <w:rPr>
                <w:szCs w:val="24"/>
              </w:rPr>
              <w:t>&lt;&lt;textbox receiverName defaultValue [passage] [autofocus]&gt;&gt;</w:t>
            </w:r>
          </w:p>
          <w:p w:rsidR="00A653F5" w:rsidRDefault="00A653F5" w:rsidP="003C38DB">
            <w:pPr>
              <w:rPr>
                <w:b/>
                <w:szCs w:val="24"/>
              </w:rPr>
            </w:pPr>
          </w:p>
          <w:p w:rsidR="00A653F5" w:rsidRPr="003C38DB" w:rsidRDefault="00A653F5" w:rsidP="003C38DB">
            <w:pPr>
              <w:rPr>
                <w:szCs w:val="24"/>
              </w:rPr>
            </w:pPr>
            <w:r w:rsidRPr="00A5268B">
              <w:rPr>
                <w:b/>
                <w:szCs w:val="24"/>
              </w:rPr>
              <w:t>receiverName</w:t>
            </w:r>
            <w:r w:rsidRPr="003C38DB">
              <w:rPr>
                <w:szCs w:val="24"/>
              </w:rPr>
              <w:t>: The name of the variable to modify, which must be quoted—e.g., "$foo". Object and array property references are also supported—e.g., "$foo.bar", "$foo['bar']", &amp; "$foo[0]".</w:t>
            </w:r>
          </w:p>
          <w:p w:rsidR="00A653F5" w:rsidRPr="003C38DB" w:rsidRDefault="00A653F5" w:rsidP="003C38DB">
            <w:pPr>
              <w:rPr>
                <w:szCs w:val="24"/>
              </w:rPr>
            </w:pPr>
            <w:r w:rsidRPr="00A5268B">
              <w:rPr>
                <w:b/>
                <w:szCs w:val="24"/>
              </w:rPr>
              <w:t>defaultValue</w:t>
            </w:r>
            <w:r w:rsidRPr="003C38DB">
              <w:rPr>
                <w:szCs w:val="24"/>
              </w:rPr>
              <w:t>: The default value of the text box.</w:t>
            </w:r>
          </w:p>
          <w:p w:rsidR="00A653F5" w:rsidRPr="003C38DB" w:rsidRDefault="00A653F5" w:rsidP="003C38DB">
            <w:pPr>
              <w:rPr>
                <w:szCs w:val="24"/>
              </w:rPr>
            </w:pPr>
            <w:r w:rsidRPr="00CC03BD">
              <w:rPr>
                <w:b/>
                <w:szCs w:val="24"/>
              </w:rPr>
              <w:t>passage</w:t>
            </w:r>
            <w:r w:rsidRPr="003C38DB">
              <w:rPr>
                <w:szCs w:val="24"/>
              </w:rPr>
              <w:t xml:space="preserve">: (optional) The name of the passage to go to </w:t>
            </w:r>
            <w:r w:rsidRPr="00AC674A">
              <w:rPr>
                <w:szCs w:val="24"/>
                <w:highlight w:val="yellow"/>
              </w:rPr>
              <w:t>if the return/enter key is pressed</w:t>
            </w:r>
            <w:r w:rsidRPr="003C38DB">
              <w:rPr>
                <w:szCs w:val="24"/>
              </w:rPr>
              <w:t>. May be called either with the passage name or with a link markup.</w:t>
            </w:r>
          </w:p>
          <w:p w:rsidR="00A653F5" w:rsidRDefault="00A653F5" w:rsidP="003C38DB">
            <w:pPr>
              <w:rPr>
                <w:szCs w:val="24"/>
              </w:rPr>
            </w:pPr>
            <w:r w:rsidRPr="00CC03BD">
              <w:rPr>
                <w:b/>
                <w:szCs w:val="24"/>
              </w:rPr>
              <w:t>autofocus</w:t>
            </w:r>
            <w:r w:rsidRPr="003C38DB">
              <w:rPr>
                <w:szCs w:val="24"/>
              </w:rPr>
              <w:t xml:space="preserve">: (optional) Keyword, used to signify that the text box should automatically receive focus. </w:t>
            </w:r>
            <w:r w:rsidRPr="00376799">
              <w:rPr>
                <w:szCs w:val="24"/>
                <w:highlight w:val="yellow"/>
              </w:rPr>
              <w:t>Only use the keyword once per page</w:t>
            </w:r>
            <w:r w:rsidRPr="003C38DB">
              <w:rPr>
                <w:szCs w:val="24"/>
              </w:rPr>
              <w:t>; attempting to focus more than one element is undefined behavio</w:t>
            </w:r>
            <w:r>
              <w:rPr>
                <w:szCs w:val="24"/>
              </w:rPr>
              <w:t>u</w:t>
            </w:r>
            <w:r w:rsidRPr="003C38DB">
              <w:rPr>
                <w:szCs w:val="24"/>
              </w:rPr>
              <w:t>r.</w:t>
            </w:r>
          </w:p>
          <w:p w:rsidR="00A653F5" w:rsidRDefault="00A653F5" w:rsidP="003C38DB">
            <w:pPr>
              <w:rPr>
                <w:szCs w:val="24"/>
              </w:rPr>
            </w:pPr>
          </w:p>
          <w:p w:rsidR="00A653F5" w:rsidRPr="00971D3B" w:rsidRDefault="00A653F5" w:rsidP="00971D3B">
            <w:pPr>
              <w:rPr>
                <w:szCs w:val="24"/>
              </w:rPr>
            </w:pPr>
            <w:r w:rsidRPr="00971D3B">
              <w:rPr>
                <w:szCs w:val="24"/>
              </w:rPr>
              <w:t>→ Creates a text box that modifies $pie</w:t>
            </w:r>
          </w:p>
          <w:p w:rsidR="00A653F5" w:rsidRPr="00971D3B" w:rsidRDefault="00A653F5" w:rsidP="00971D3B">
            <w:pPr>
              <w:rPr>
                <w:szCs w:val="24"/>
              </w:rPr>
            </w:pPr>
            <w:r w:rsidRPr="00971D3B">
              <w:rPr>
                <w:szCs w:val="24"/>
              </w:rPr>
              <w:t>What's your favorite pie? &lt;&lt;textbox "$pie" "Blueberry"&gt;&gt;</w:t>
            </w:r>
          </w:p>
          <w:p w:rsidR="00A653F5" w:rsidRPr="00971D3B" w:rsidRDefault="00A653F5" w:rsidP="00971D3B">
            <w:pPr>
              <w:rPr>
                <w:szCs w:val="24"/>
              </w:rPr>
            </w:pPr>
          </w:p>
          <w:p w:rsidR="00A653F5" w:rsidRPr="00971D3B" w:rsidRDefault="00A653F5" w:rsidP="00971D3B">
            <w:pPr>
              <w:rPr>
                <w:szCs w:val="24"/>
              </w:rPr>
            </w:pPr>
            <w:r w:rsidRPr="00971D3B">
              <w:rPr>
                <w:szCs w:val="24"/>
              </w:rPr>
              <w:t>→ Creates an automatically focused text box that modifies $pie</w:t>
            </w:r>
          </w:p>
          <w:p w:rsidR="00A653F5" w:rsidRPr="00971D3B" w:rsidRDefault="00A653F5" w:rsidP="00971D3B">
            <w:pPr>
              <w:rPr>
                <w:szCs w:val="24"/>
              </w:rPr>
            </w:pPr>
            <w:r w:rsidRPr="00971D3B">
              <w:rPr>
                <w:szCs w:val="24"/>
              </w:rPr>
              <w:t>What's your favorite pie? &lt;&lt;textbox "$pie" "Blueberry" autofocus&gt;&gt;</w:t>
            </w:r>
          </w:p>
          <w:p w:rsidR="00A653F5" w:rsidRPr="00971D3B" w:rsidRDefault="00A653F5" w:rsidP="00971D3B">
            <w:pPr>
              <w:rPr>
                <w:szCs w:val="24"/>
              </w:rPr>
            </w:pPr>
          </w:p>
          <w:p w:rsidR="00A653F5" w:rsidRPr="00971D3B" w:rsidRDefault="00A653F5" w:rsidP="00971D3B">
            <w:pPr>
              <w:rPr>
                <w:szCs w:val="24"/>
              </w:rPr>
            </w:pPr>
            <w:r w:rsidRPr="00971D3B">
              <w:rPr>
                <w:szCs w:val="24"/>
              </w:rPr>
              <w:t>→ Creates a text box that modifies $pie and forwards to the "Cakes" passage</w:t>
            </w:r>
          </w:p>
          <w:p w:rsidR="00A653F5" w:rsidRPr="00971D3B" w:rsidRDefault="00A653F5" w:rsidP="00971D3B">
            <w:pPr>
              <w:rPr>
                <w:szCs w:val="24"/>
              </w:rPr>
            </w:pPr>
            <w:r w:rsidRPr="00971D3B">
              <w:rPr>
                <w:szCs w:val="24"/>
              </w:rPr>
              <w:t>What's your favorite pie? &lt;&lt;textbox "$pie" "Blueberry" "Cakes"&gt;&gt;</w:t>
            </w:r>
          </w:p>
          <w:p w:rsidR="00A653F5" w:rsidRPr="00971D3B" w:rsidRDefault="00A653F5" w:rsidP="00971D3B">
            <w:pPr>
              <w:rPr>
                <w:szCs w:val="24"/>
              </w:rPr>
            </w:pPr>
          </w:p>
          <w:p w:rsidR="00A653F5" w:rsidRPr="00971D3B" w:rsidRDefault="00A653F5" w:rsidP="00971D3B">
            <w:pPr>
              <w:rPr>
                <w:szCs w:val="24"/>
              </w:rPr>
            </w:pPr>
            <w:r w:rsidRPr="00971D3B">
              <w:rPr>
                <w:szCs w:val="24"/>
              </w:rPr>
              <w:t>→ Creates an automatically focused text box that modifies $pie and forwards to the "Cakes" passage</w:t>
            </w:r>
          </w:p>
          <w:p w:rsidR="00A653F5" w:rsidRPr="00971D3B" w:rsidRDefault="00A653F5" w:rsidP="00971D3B">
            <w:pPr>
              <w:rPr>
                <w:szCs w:val="24"/>
              </w:rPr>
            </w:pPr>
            <w:r w:rsidRPr="00971D3B">
              <w:rPr>
                <w:szCs w:val="24"/>
              </w:rPr>
              <w:t>What's your favorite pie? &lt;&lt;textbox "$pie" "Blueberry" "Cakes" autofocus&gt;&gt;</w:t>
            </w:r>
          </w:p>
          <w:p w:rsidR="00A653F5" w:rsidRDefault="00A653F5" w:rsidP="003C38DB">
            <w:pPr>
              <w:rPr>
                <w:szCs w:val="24"/>
              </w:rPr>
            </w:pPr>
          </w:p>
          <w:p w:rsidR="00A653F5" w:rsidRPr="00892051" w:rsidRDefault="00A653F5" w:rsidP="003C38DB">
            <w:pPr>
              <w:rPr>
                <w:sz w:val="20"/>
              </w:rPr>
            </w:pPr>
            <w:hyperlink r:id="rId64" w:anchor="macros-macro-textbox" w:history="1">
              <w:r w:rsidRPr="00892051">
                <w:rPr>
                  <w:rStyle w:val="Hyperlink"/>
                  <w:sz w:val="20"/>
                </w:rPr>
                <w:t>http://www.motoslave.net/sugarcube/2/docs/#macros-macro-</w:t>
              </w:r>
              <w:r w:rsidRPr="00892051">
                <w:rPr>
                  <w:rStyle w:val="Hyperlink"/>
                  <w:b/>
                  <w:sz w:val="20"/>
                </w:rPr>
                <w:t>textbox</w:t>
              </w:r>
            </w:hyperlink>
          </w:p>
        </w:tc>
      </w:tr>
      <w:tr w:rsidR="00A653F5" w:rsidRPr="00084AEC" w:rsidTr="00CB4033">
        <w:trPr>
          <w:cantSplit/>
        </w:trPr>
        <w:tc>
          <w:tcPr>
            <w:tcW w:w="2710" w:type="dxa"/>
            <w:shd w:val="pct15" w:color="auto" w:fill="auto"/>
          </w:tcPr>
          <w:p w:rsidR="00A653F5" w:rsidRPr="00F26EE9" w:rsidRDefault="00A653F5" w:rsidP="00F47588">
            <w:pPr>
              <w:rPr>
                <w:b/>
              </w:rPr>
            </w:pPr>
            <w:r w:rsidRPr="00F26EE9">
              <w:rPr>
                <w:b/>
              </w:rPr>
              <w:t>Links Macros</w:t>
            </w:r>
          </w:p>
        </w:tc>
        <w:tc>
          <w:tcPr>
            <w:tcW w:w="6716" w:type="dxa"/>
            <w:shd w:val="pct15" w:color="auto" w:fill="auto"/>
          </w:tcPr>
          <w:p w:rsidR="00A653F5" w:rsidRPr="009C01E3" w:rsidRDefault="00A653F5" w:rsidP="00BA38DD">
            <w:pPr>
              <w:rPr>
                <w:color w:val="0000FF"/>
                <w:sz w:val="20"/>
                <w:u w:val="single"/>
              </w:rPr>
            </w:pPr>
            <w:hyperlink r:id="rId65" w:anchor="macros-links" w:history="1">
              <w:r w:rsidRPr="009C01E3">
                <w:rPr>
                  <w:color w:val="0000FF"/>
                  <w:sz w:val="20"/>
                  <w:u w:val="single"/>
                </w:rPr>
                <w:t>https://www.motoslave.net/sugarcube/2/docs/#macros-links</w:t>
              </w:r>
            </w:hyperlink>
          </w:p>
        </w:tc>
      </w:tr>
      <w:tr w:rsidR="00A653F5" w:rsidRPr="00145F1C" w:rsidTr="00CB4033">
        <w:trPr>
          <w:cantSplit/>
        </w:trPr>
        <w:tc>
          <w:tcPr>
            <w:tcW w:w="2710" w:type="dxa"/>
          </w:tcPr>
          <w:p w:rsidR="00A653F5" w:rsidRPr="00436BFE" w:rsidRDefault="00A653F5" w:rsidP="00436BFE">
            <w:pPr>
              <w:rPr>
                <w:b/>
              </w:rPr>
            </w:pPr>
            <w:r w:rsidRPr="00436BFE">
              <w:rPr>
                <w:b/>
              </w:rPr>
              <w:t>&lt;&lt;actions&gt;&gt;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436BFE">
              <w:rPr>
                <w:b/>
              </w:rPr>
              <w:t>&lt;&lt;choice&gt;&gt;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436BFE">
              <w:rPr>
                <w:b/>
              </w:rPr>
              <w:t>&lt;&lt;return&gt;&gt;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436BFE">
              <w:rPr>
                <w:b/>
              </w:rPr>
              <w:t>&lt;&lt;back&gt;&gt;</w:t>
            </w:r>
          </w:p>
        </w:tc>
        <w:tc>
          <w:tcPr>
            <w:tcW w:w="6716" w:type="dxa"/>
          </w:tcPr>
          <w:p w:rsidR="00A653F5" w:rsidRPr="009D545E" w:rsidRDefault="00A653F5" w:rsidP="00F47588">
            <w:pPr>
              <w:rPr>
                <w:szCs w:val="24"/>
              </w:rPr>
            </w:pPr>
          </w:p>
        </w:tc>
      </w:tr>
      <w:tr w:rsidR="00A653F5" w:rsidRPr="00084AEC" w:rsidTr="00CB4033">
        <w:trPr>
          <w:cantSplit/>
        </w:trPr>
        <w:tc>
          <w:tcPr>
            <w:tcW w:w="2710" w:type="dxa"/>
            <w:shd w:val="pct15" w:color="auto" w:fill="auto"/>
          </w:tcPr>
          <w:p w:rsidR="00A653F5" w:rsidRPr="00726474" w:rsidRDefault="00A653F5" w:rsidP="00F47588">
            <w:pPr>
              <w:rPr>
                <w:b/>
              </w:rPr>
            </w:pPr>
            <w:r w:rsidRPr="00726474">
              <w:rPr>
                <w:b/>
              </w:rPr>
              <w:t>DOM Macros</w:t>
            </w:r>
          </w:p>
        </w:tc>
        <w:tc>
          <w:tcPr>
            <w:tcW w:w="6716" w:type="dxa"/>
            <w:shd w:val="pct15" w:color="auto" w:fill="auto"/>
          </w:tcPr>
          <w:p w:rsidR="00A653F5" w:rsidRPr="009C01E3" w:rsidRDefault="00A653F5" w:rsidP="00BA38DD">
            <w:pPr>
              <w:rPr>
                <w:color w:val="0000FF"/>
                <w:sz w:val="20"/>
                <w:u w:val="single"/>
              </w:rPr>
            </w:pPr>
            <w:hyperlink r:id="rId66" w:anchor="macros-dom" w:history="1">
              <w:r w:rsidRPr="009C01E3">
                <w:rPr>
                  <w:color w:val="0000FF"/>
                  <w:sz w:val="20"/>
                  <w:u w:val="single"/>
                </w:rPr>
                <w:t>https://www.motoslave.net/sugarcube/2/docs/#macros-dom</w:t>
              </w:r>
            </w:hyperlink>
          </w:p>
        </w:tc>
      </w:tr>
      <w:tr w:rsidR="00A653F5" w:rsidRPr="00145F1C" w:rsidTr="00CB4033">
        <w:trPr>
          <w:cantSplit/>
        </w:trPr>
        <w:tc>
          <w:tcPr>
            <w:tcW w:w="2710" w:type="dxa"/>
          </w:tcPr>
          <w:p w:rsidR="00A653F5" w:rsidRPr="004F4BDF" w:rsidRDefault="00A653F5" w:rsidP="004F4BDF">
            <w:pPr>
              <w:rPr>
                <w:b/>
              </w:rPr>
            </w:pPr>
            <w:r w:rsidRPr="004F4BDF">
              <w:rPr>
                <w:b/>
              </w:rPr>
              <w:t>&lt;&lt;addclass&gt;&gt;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4F4BDF">
              <w:rPr>
                <w:b/>
              </w:rPr>
              <w:t>&lt;&lt;append&gt;&gt;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4F4BDF">
              <w:rPr>
                <w:b/>
              </w:rPr>
              <w:t>&lt;&lt;copy&gt;&gt;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4F4BDF">
              <w:rPr>
                <w:b/>
              </w:rPr>
              <w:t>&lt;&lt;prepend&gt;&gt;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4F4BDF">
              <w:rPr>
                <w:b/>
              </w:rPr>
              <w:t>&lt;&lt;remove&gt;&gt;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4F4BDF">
              <w:rPr>
                <w:b/>
              </w:rPr>
              <w:t>&lt;&lt;removeclass&gt;&gt;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4F4BDF">
              <w:rPr>
                <w:b/>
              </w:rPr>
              <w:t>&lt;&lt;replace&gt;&gt;</w:t>
            </w:r>
          </w:p>
        </w:tc>
        <w:tc>
          <w:tcPr>
            <w:tcW w:w="6716" w:type="dxa"/>
          </w:tcPr>
          <w:p w:rsidR="00A653F5" w:rsidRPr="009D545E" w:rsidRDefault="00A653F5" w:rsidP="00F47588">
            <w:pPr>
              <w:rPr>
                <w:szCs w:val="24"/>
              </w:rPr>
            </w:pPr>
          </w:p>
        </w:tc>
      </w:tr>
      <w:tr w:rsidR="00A653F5" w:rsidRPr="00145F1C" w:rsidTr="00CB4033">
        <w:trPr>
          <w:cantSplit/>
        </w:trPr>
        <w:tc>
          <w:tcPr>
            <w:tcW w:w="2710" w:type="dxa"/>
          </w:tcPr>
          <w:p w:rsidR="00A653F5" w:rsidRDefault="00A653F5" w:rsidP="00F47588">
            <w:r w:rsidRPr="004F4BDF">
              <w:rPr>
                <w:b/>
              </w:rPr>
              <w:t>&lt;&lt;toggleclass&gt;&gt;</w:t>
            </w:r>
          </w:p>
        </w:tc>
        <w:tc>
          <w:tcPr>
            <w:tcW w:w="6716" w:type="dxa"/>
          </w:tcPr>
          <w:p w:rsidR="00A653F5" w:rsidRPr="009D545E" w:rsidRDefault="00A653F5" w:rsidP="00F47588">
            <w:pPr>
              <w:rPr>
                <w:szCs w:val="24"/>
              </w:rPr>
            </w:pPr>
          </w:p>
        </w:tc>
      </w:tr>
      <w:tr w:rsidR="00A653F5" w:rsidRPr="00084AEC" w:rsidTr="00CB4033">
        <w:trPr>
          <w:cantSplit/>
        </w:trPr>
        <w:tc>
          <w:tcPr>
            <w:tcW w:w="2710" w:type="dxa"/>
            <w:shd w:val="pct15" w:color="auto" w:fill="auto"/>
          </w:tcPr>
          <w:p w:rsidR="00A653F5" w:rsidRPr="0015137E" w:rsidRDefault="00A653F5" w:rsidP="00BA38DD">
            <w:pPr>
              <w:rPr>
                <w:b/>
              </w:rPr>
            </w:pPr>
            <w:r w:rsidRPr="0015137E">
              <w:rPr>
                <w:b/>
              </w:rPr>
              <w:t>Audio Macros</w:t>
            </w:r>
          </w:p>
        </w:tc>
        <w:tc>
          <w:tcPr>
            <w:tcW w:w="6716" w:type="dxa"/>
            <w:shd w:val="pct15" w:color="auto" w:fill="auto"/>
          </w:tcPr>
          <w:p w:rsidR="00A653F5" w:rsidRPr="005B71C7" w:rsidRDefault="00A653F5" w:rsidP="00BA38DD">
            <w:pPr>
              <w:rPr>
                <w:color w:val="0000FF"/>
                <w:sz w:val="20"/>
                <w:szCs w:val="24"/>
                <w:u w:val="single"/>
              </w:rPr>
            </w:pPr>
            <w:hyperlink r:id="rId67" w:anchor="macros-audio" w:history="1">
              <w:r w:rsidRPr="006D4367">
                <w:rPr>
                  <w:rStyle w:val="Hyperlink"/>
                  <w:sz w:val="20"/>
                </w:rPr>
                <w:t>https://www.motoslave.net/sugarcube/2/docs/#macros-audio</w:t>
              </w:r>
            </w:hyperlink>
          </w:p>
        </w:tc>
      </w:tr>
      <w:tr w:rsidR="00A653F5" w:rsidRPr="00145F1C" w:rsidTr="00CB4033">
        <w:trPr>
          <w:cantSplit/>
        </w:trPr>
        <w:tc>
          <w:tcPr>
            <w:tcW w:w="2710" w:type="dxa"/>
          </w:tcPr>
          <w:p w:rsidR="00A653F5" w:rsidRPr="00246E46" w:rsidRDefault="00A653F5" w:rsidP="00246E46">
            <w:pPr>
              <w:rPr>
                <w:b/>
              </w:rPr>
            </w:pPr>
            <w:r w:rsidRPr="00246E46">
              <w:rPr>
                <w:b/>
              </w:rPr>
              <w:t>&lt;&lt;audio&gt;&gt;</w:t>
            </w:r>
          </w:p>
        </w:tc>
        <w:tc>
          <w:tcPr>
            <w:tcW w:w="6716" w:type="dxa"/>
          </w:tcPr>
          <w:p w:rsidR="00A653F5" w:rsidRPr="009D545E" w:rsidRDefault="00A653F5" w:rsidP="00BA38DD">
            <w:pPr>
              <w:rPr>
                <w:szCs w:val="24"/>
              </w:rPr>
            </w:pPr>
          </w:p>
        </w:tc>
      </w:tr>
      <w:tr w:rsidR="00A653F5" w:rsidRPr="00145F1C" w:rsidTr="00CB4033">
        <w:trPr>
          <w:cantSplit/>
        </w:trPr>
        <w:tc>
          <w:tcPr>
            <w:tcW w:w="2710" w:type="dxa"/>
          </w:tcPr>
          <w:p w:rsidR="00A653F5" w:rsidRDefault="00A653F5" w:rsidP="00BA38DD">
            <w:r w:rsidRPr="00246E46">
              <w:rPr>
                <w:b/>
              </w:rPr>
              <w:t>&lt;&lt;cacheaudio&gt;&gt;</w:t>
            </w:r>
          </w:p>
        </w:tc>
        <w:tc>
          <w:tcPr>
            <w:tcW w:w="6716" w:type="dxa"/>
          </w:tcPr>
          <w:p w:rsidR="00A653F5" w:rsidRPr="009D545E" w:rsidRDefault="00A653F5" w:rsidP="00BA38DD">
            <w:pPr>
              <w:rPr>
                <w:szCs w:val="24"/>
              </w:rPr>
            </w:pPr>
          </w:p>
        </w:tc>
      </w:tr>
      <w:tr w:rsidR="00A653F5" w:rsidRPr="00145F1C" w:rsidTr="00CB4033">
        <w:trPr>
          <w:cantSplit/>
        </w:trPr>
        <w:tc>
          <w:tcPr>
            <w:tcW w:w="2710" w:type="dxa"/>
          </w:tcPr>
          <w:p w:rsidR="00A653F5" w:rsidRDefault="00A653F5" w:rsidP="00BA38DD">
            <w:r w:rsidRPr="00246E46">
              <w:rPr>
                <w:b/>
              </w:rPr>
              <w:t>&lt;&lt;createaudiogroup&gt;&gt;</w:t>
            </w:r>
          </w:p>
        </w:tc>
        <w:tc>
          <w:tcPr>
            <w:tcW w:w="6716" w:type="dxa"/>
          </w:tcPr>
          <w:p w:rsidR="00A653F5" w:rsidRPr="009D545E" w:rsidRDefault="00A653F5" w:rsidP="00BA38DD">
            <w:pPr>
              <w:rPr>
                <w:szCs w:val="24"/>
              </w:rPr>
            </w:pPr>
          </w:p>
        </w:tc>
      </w:tr>
      <w:tr w:rsidR="00A653F5" w:rsidRPr="00145F1C" w:rsidTr="00CB4033">
        <w:trPr>
          <w:cantSplit/>
        </w:trPr>
        <w:tc>
          <w:tcPr>
            <w:tcW w:w="2710" w:type="dxa"/>
          </w:tcPr>
          <w:p w:rsidR="00A653F5" w:rsidRDefault="00A653F5" w:rsidP="00BA38DD">
            <w:r w:rsidRPr="00246E46">
              <w:rPr>
                <w:b/>
              </w:rPr>
              <w:t>&lt;&lt;createplaylist&gt;&gt;</w:t>
            </w:r>
          </w:p>
        </w:tc>
        <w:tc>
          <w:tcPr>
            <w:tcW w:w="6716" w:type="dxa"/>
          </w:tcPr>
          <w:p w:rsidR="00A653F5" w:rsidRPr="009D545E" w:rsidRDefault="00A653F5" w:rsidP="00BA38DD">
            <w:pPr>
              <w:rPr>
                <w:szCs w:val="24"/>
              </w:rPr>
            </w:pPr>
          </w:p>
        </w:tc>
      </w:tr>
      <w:tr w:rsidR="00A653F5" w:rsidRPr="00145F1C" w:rsidTr="00CB4033">
        <w:trPr>
          <w:cantSplit/>
        </w:trPr>
        <w:tc>
          <w:tcPr>
            <w:tcW w:w="2710" w:type="dxa"/>
          </w:tcPr>
          <w:p w:rsidR="00A653F5" w:rsidRDefault="00A653F5" w:rsidP="00BA38DD">
            <w:r w:rsidRPr="00246E46">
              <w:rPr>
                <w:b/>
              </w:rPr>
              <w:t>&lt;&lt;masteraudio&gt;&gt;</w:t>
            </w:r>
          </w:p>
        </w:tc>
        <w:tc>
          <w:tcPr>
            <w:tcW w:w="6716" w:type="dxa"/>
          </w:tcPr>
          <w:p w:rsidR="00A653F5" w:rsidRPr="009D545E" w:rsidRDefault="00A653F5" w:rsidP="00BA38DD">
            <w:pPr>
              <w:rPr>
                <w:szCs w:val="24"/>
              </w:rPr>
            </w:pPr>
          </w:p>
        </w:tc>
      </w:tr>
      <w:tr w:rsidR="00A653F5" w:rsidRPr="00145F1C" w:rsidTr="00CB4033">
        <w:trPr>
          <w:cantSplit/>
        </w:trPr>
        <w:tc>
          <w:tcPr>
            <w:tcW w:w="2710" w:type="dxa"/>
          </w:tcPr>
          <w:p w:rsidR="00A653F5" w:rsidRDefault="00A653F5" w:rsidP="00BA38DD">
            <w:r w:rsidRPr="00246E46">
              <w:rPr>
                <w:b/>
              </w:rPr>
              <w:t>&lt;&lt;playlist&gt;&gt;</w:t>
            </w:r>
          </w:p>
        </w:tc>
        <w:tc>
          <w:tcPr>
            <w:tcW w:w="6716" w:type="dxa"/>
          </w:tcPr>
          <w:p w:rsidR="00A653F5" w:rsidRPr="009D545E" w:rsidRDefault="00A653F5" w:rsidP="00BA38DD">
            <w:pPr>
              <w:rPr>
                <w:szCs w:val="24"/>
              </w:rPr>
            </w:pPr>
          </w:p>
        </w:tc>
      </w:tr>
      <w:tr w:rsidR="00A653F5" w:rsidRPr="00145F1C" w:rsidTr="00CB4033">
        <w:trPr>
          <w:cantSplit/>
        </w:trPr>
        <w:tc>
          <w:tcPr>
            <w:tcW w:w="2710" w:type="dxa"/>
          </w:tcPr>
          <w:p w:rsidR="00A653F5" w:rsidRDefault="00A653F5" w:rsidP="00BA38DD">
            <w:r w:rsidRPr="00246E46">
              <w:rPr>
                <w:b/>
              </w:rPr>
              <w:t>&lt;&lt;removeaudiogroup&gt;&gt;</w:t>
            </w:r>
          </w:p>
        </w:tc>
        <w:tc>
          <w:tcPr>
            <w:tcW w:w="6716" w:type="dxa"/>
          </w:tcPr>
          <w:p w:rsidR="00A653F5" w:rsidRPr="009D545E" w:rsidRDefault="00A653F5" w:rsidP="00BA38DD">
            <w:pPr>
              <w:rPr>
                <w:szCs w:val="24"/>
              </w:rPr>
            </w:pPr>
          </w:p>
        </w:tc>
      </w:tr>
      <w:tr w:rsidR="00A653F5" w:rsidRPr="00145F1C" w:rsidTr="00CB4033">
        <w:trPr>
          <w:cantSplit/>
        </w:trPr>
        <w:tc>
          <w:tcPr>
            <w:tcW w:w="2710" w:type="dxa"/>
          </w:tcPr>
          <w:p w:rsidR="00A653F5" w:rsidRDefault="00A653F5" w:rsidP="00BA38DD">
            <w:r w:rsidRPr="00246E46">
              <w:rPr>
                <w:b/>
              </w:rPr>
              <w:t>&lt;&lt;removeplaylist&gt;&gt;</w:t>
            </w:r>
          </w:p>
        </w:tc>
        <w:tc>
          <w:tcPr>
            <w:tcW w:w="6716" w:type="dxa"/>
          </w:tcPr>
          <w:p w:rsidR="00A653F5" w:rsidRPr="009D545E" w:rsidRDefault="00A653F5" w:rsidP="00BA38DD">
            <w:pPr>
              <w:rPr>
                <w:szCs w:val="24"/>
              </w:rPr>
            </w:pPr>
          </w:p>
        </w:tc>
      </w:tr>
      <w:tr w:rsidR="00A653F5" w:rsidRPr="00145F1C" w:rsidTr="00CB4033">
        <w:trPr>
          <w:cantSplit/>
        </w:trPr>
        <w:tc>
          <w:tcPr>
            <w:tcW w:w="2710" w:type="dxa"/>
          </w:tcPr>
          <w:p w:rsidR="00A653F5" w:rsidRDefault="00A653F5" w:rsidP="00BA38DD">
            <w:r w:rsidRPr="00246E46">
              <w:rPr>
                <w:b/>
              </w:rPr>
              <w:t>&lt;&lt;waitforaudio&gt;&gt;</w:t>
            </w:r>
          </w:p>
        </w:tc>
        <w:tc>
          <w:tcPr>
            <w:tcW w:w="6716" w:type="dxa"/>
          </w:tcPr>
          <w:p w:rsidR="00A653F5" w:rsidRPr="009D545E" w:rsidRDefault="00A653F5" w:rsidP="00BA38DD">
            <w:pPr>
              <w:rPr>
                <w:szCs w:val="24"/>
              </w:rPr>
            </w:pPr>
          </w:p>
        </w:tc>
      </w:tr>
      <w:tr w:rsidR="00A653F5" w:rsidRPr="00084AEC" w:rsidTr="00CB4033">
        <w:trPr>
          <w:cantSplit/>
        </w:trPr>
        <w:tc>
          <w:tcPr>
            <w:tcW w:w="2710" w:type="dxa"/>
            <w:shd w:val="pct15" w:color="auto" w:fill="auto"/>
          </w:tcPr>
          <w:p w:rsidR="00A653F5" w:rsidRPr="0015137E" w:rsidRDefault="00A653F5" w:rsidP="00BA38DD">
            <w:pPr>
              <w:rPr>
                <w:b/>
              </w:rPr>
            </w:pPr>
            <w:r w:rsidRPr="0015137E">
              <w:rPr>
                <w:b/>
              </w:rPr>
              <w:t>Miscellaneous Macros</w:t>
            </w:r>
          </w:p>
        </w:tc>
        <w:tc>
          <w:tcPr>
            <w:tcW w:w="6716" w:type="dxa"/>
            <w:shd w:val="pct15" w:color="auto" w:fill="auto"/>
          </w:tcPr>
          <w:p w:rsidR="00A653F5" w:rsidRPr="002F507F" w:rsidRDefault="00A653F5" w:rsidP="00BA38DD">
            <w:pPr>
              <w:rPr>
                <w:color w:val="0000FF"/>
                <w:sz w:val="20"/>
                <w:szCs w:val="24"/>
                <w:u w:val="single"/>
              </w:rPr>
            </w:pPr>
            <w:hyperlink r:id="rId68" w:anchor="macros-miscellaneous" w:history="1">
              <w:r w:rsidRPr="002F507F">
                <w:rPr>
                  <w:rStyle w:val="Hyperlink"/>
                  <w:sz w:val="20"/>
                </w:rPr>
                <w:t>https://www.motoslave.net/sugarcube/2/docs/#macros-miscellaneous</w:t>
              </w:r>
            </w:hyperlink>
          </w:p>
        </w:tc>
      </w:tr>
      <w:tr w:rsidR="00A653F5" w:rsidRPr="00145F1C" w:rsidTr="00CB4033">
        <w:trPr>
          <w:cantSplit/>
        </w:trPr>
        <w:tc>
          <w:tcPr>
            <w:tcW w:w="2710" w:type="dxa"/>
          </w:tcPr>
          <w:p w:rsidR="00A653F5" w:rsidRDefault="00A653F5" w:rsidP="00BA38DD">
            <w:r w:rsidRPr="00F92728">
              <w:rPr>
                <w:szCs w:val="24"/>
              </w:rPr>
              <w:t>&lt;&lt;</w:t>
            </w:r>
            <w:r w:rsidRPr="00F92728">
              <w:rPr>
                <w:b/>
                <w:szCs w:val="24"/>
              </w:rPr>
              <w:t>done</w:t>
            </w:r>
            <w:r w:rsidRPr="00F92728">
              <w:rPr>
                <w:szCs w:val="24"/>
              </w:rPr>
              <w:t>&gt;&gt;</w:t>
            </w:r>
          </w:p>
        </w:tc>
        <w:tc>
          <w:tcPr>
            <w:tcW w:w="6716" w:type="dxa"/>
          </w:tcPr>
          <w:p w:rsidR="00A653F5" w:rsidRPr="009D545E" w:rsidRDefault="00A653F5" w:rsidP="00BA38DD">
            <w:pPr>
              <w:rPr>
                <w:szCs w:val="24"/>
              </w:rPr>
            </w:pPr>
          </w:p>
        </w:tc>
      </w:tr>
      <w:tr w:rsidR="00A653F5" w:rsidRPr="00145F1C" w:rsidTr="00CB4033">
        <w:trPr>
          <w:cantSplit/>
        </w:trPr>
        <w:tc>
          <w:tcPr>
            <w:tcW w:w="2710" w:type="dxa"/>
          </w:tcPr>
          <w:p w:rsidR="00A653F5" w:rsidRDefault="00A653F5" w:rsidP="00BA38DD">
            <w:r w:rsidRPr="00F92728">
              <w:rPr>
                <w:szCs w:val="24"/>
              </w:rPr>
              <w:t>&lt;&lt;</w:t>
            </w:r>
            <w:r w:rsidRPr="00F92728">
              <w:rPr>
                <w:b/>
                <w:szCs w:val="24"/>
              </w:rPr>
              <w:t>goto</w:t>
            </w:r>
            <w:r w:rsidRPr="00F92728">
              <w:rPr>
                <w:szCs w:val="24"/>
              </w:rPr>
              <w:t>&gt;&gt;</w:t>
            </w:r>
          </w:p>
        </w:tc>
        <w:tc>
          <w:tcPr>
            <w:tcW w:w="6716" w:type="dxa"/>
          </w:tcPr>
          <w:p w:rsidR="00A653F5" w:rsidRPr="00F532D0" w:rsidRDefault="00A653F5" w:rsidP="00F532D0">
            <w:pPr>
              <w:rPr>
                <w:szCs w:val="24"/>
              </w:rPr>
            </w:pPr>
            <w:r w:rsidRPr="00F532D0">
              <w:rPr>
                <w:szCs w:val="24"/>
              </w:rPr>
              <w:t>&lt;&lt;goto passageName&gt;&gt;</w:t>
            </w:r>
          </w:p>
          <w:p w:rsidR="00A653F5" w:rsidRPr="00F532D0" w:rsidRDefault="00A653F5" w:rsidP="00F532D0">
            <w:pPr>
              <w:rPr>
                <w:szCs w:val="24"/>
              </w:rPr>
            </w:pPr>
            <w:r w:rsidRPr="00F532D0">
              <w:rPr>
                <w:szCs w:val="24"/>
              </w:rPr>
              <w:t>&lt;&lt;goto linkMarkup&gt;&gt;</w:t>
            </w:r>
          </w:p>
          <w:p w:rsidR="00A653F5" w:rsidRDefault="00A653F5" w:rsidP="00BA38DD">
            <w:pPr>
              <w:rPr>
                <w:szCs w:val="24"/>
              </w:rPr>
            </w:pPr>
          </w:p>
          <w:p w:rsidR="00A653F5" w:rsidRPr="00620E55" w:rsidRDefault="00A653F5" w:rsidP="00620E55">
            <w:pPr>
              <w:rPr>
                <w:szCs w:val="24"/>
              </w:rPr>
            </w:pPr>
            <w:r w:rsidRPr="00620E55">
              <w:rPr>
                <w:b/>
                <w:szCs w:val="24"/>
              </w:rPr>
              <w:t>passageName</w:t>
            </w:r>
            <w:r w:rsidRPr="00620E55">
              <w:rPr>
                <w:szCs w:val="24"/>
              </w:rPr>
              <w:t>: The name of the passage to go to.</w:t>
            </w:r>
          </w:p>
          <w:p w:rsidR="00A653F5" w:rsidRPr="00620E55" w:rsidRDefault="00A653F5" w:rsidP="00620E55">
            <w:pPr>
              <w:rPr>
                <w:szCs w:val="24"/>
              </w:rPr>
            </w:pPr>
            <w:r w:rsidRPr="00620E55">
              <w:rPr>
                <w:szCs w:val="24"/>
              </w:rPr>
              <w:t>Link markup form</w:t>
            </w:r>
          </w:p>
          <w:p w:rsidR="00A653F5" w:rsidRPr="00620E55" w:rsidRDefault="00A653F5" w:rsidP="00620E55">
            <w:pPr>
              <w:rPr>
                <w:szCs w:val="24"/>
              </w:rPr>
            </w:pPr>
            <w:r w:rsidRPr="00620E55">
              <w:rPr>
                <w:b/>
                <w:szCs w:val="24"/>
              </w:rPr>
              <w:t>linkMarkup</w:t>
            </w:r>
            <w:r w:rsidRPr="00620E55">
              <w:rPr>
                <w:szCs w:val="24"/>
              </w:rPr>
              <w:t>: The link markup to use (regular syntax only, no setters).</w:t>
            </w:r>
          </w:p>
          <w:p w:rsidR="00A653F5" w:rsidRDefault="00A653F5" w:rsidP="00BA38DD">
            <w:pPr>
              <w:rPr>
                <w:szCs w:val="24"/>
              </w:rPr>
            </w:pPr>
          </w:p>
          <w:p w:rsidR="00A653F5" w:rsidRPr="00956647" w:rsidRDefault="00A653F5" w:rsidP="00956647">
            <w:pPr>
              <w:rPr>
                <w:szCs w:val="24"/>
              </w:rPr>
            </w:pPr>
            <w:r w:rsidRPr="00956647">
              <w:rPr>
                <w:szCs w:val="24"/>
              </w:rPr>
              <w:t>→ Passage name form</w:t>
            </w:r>
          </w:p>
          <w:p w:rsidR="00A653F5" w:rsidRPr="00956647" w:rsidRDefault="00A653F5" w:rsidP="00956647">
            <w:pPr>
              <w:rPr>
                <w:szCs w:val="24"/>
              </w:rPr>
            </w:pPr>
            <w:r w:rsidRPr="00956647">
              <w:rPr>
                <w:szCs w:val="24"/>
              </w:rPr>
              <w:t>&lt;&lt;goto "Somewhere over yonder"&gt;&gt;</w:t>
            </w:r>
          </w:p>
          <w:p w:rsidR="00A653F5" w:rsidRPr="00956647" w:rsidRDefault="00A653F5" w:rsidP="00956647">
            <w:pPr>
              <w:rPr>
                <w:szCs w:val="24"/>
              </w:rPr>
            </w:pPr>
            <w:r w:rsidRPr="00956647">
              <w:rPr>
                <w:szCs w:val="24"/>
              </w:rPr>
              <w:t>&lt;&lt;goto $selectedPassage&gt;&gt;</w:t>
            </w:r>
          </w:p>
          <w:p w:rsidR="00A653F5" w:rsidRPr="00956647" w:rsidRDefault="00A653F5" w:rsidP="00956647">
            <w:pPr>
              <w:rPr>
                <w:szCs w:val="24"/>
              </w:rPr>
            </w:pPr>
          </w:p>
          <w:p w:rsidR="00A653F5" w:rsidRPr="00956647" w:rsidRDefault="00A653F5" w:rsidP="00956647">
            <w:pPr>
              <w:rPr>
                <w:szCs w:val="24"/>
              </w:rPr>
            </w:pPr>
            <w:r w:rsidRPr="00956647">
              <w:rPr>
                <w:szCs w:val="24"/>
              </w:rPr>
              <w:t>→ Link markup form</w:t>
            </w:r>
          </w:p>
          <w:p w:rsidR="00A653F5" w:rsidRPr="00956647" w:rsidRDefault="00A653F5" w:rsidP="00956647">
            <w:pPr>
              <w:rPr>
                <w:szCs w:val="24"/>
              </w:rPr>
            </w:pPr>
            <w:r w:rsidRPr="00956647">
              <w:rPr>
                <w:szCs w:val="24"/>
              </w:rPr>
              <w:t>&lt;&lt;goto [[Somewhere over yonder]]&gt;&gt;</w:t>
            </w:r>
          </w:p>
          <w:p w:rsidR="00A653F5" w:rsidRPr="00956647" w:rsidRDefault="00A653F5" w:rsidP="00956647">
            <w:pPr>
              <w:rPr>
                <w:szCs w:val="24"/>
              </w:rPr>
            </w:pPr>
            <w:r w:rsidRPr="00956647">
              <w:rPr>
                <w:szCs w:val="24"/>
              </w:rPr>
              <w:t>&lt;&lt;goto [[$selectedPassage]]&gt;&gt;</w:t>
            </w:r>
          </w:p>
          <w:p w:rsidR="00A653F5" w:rsidRDefault="00A653F5" w:rsidP="00BA38DD">
            <w:pPr>
              <w:rPr>
                <w:szCs w:val="24"/>
              </w:rPr>
            </w:pPr>
          </w:p>
          <w:p w:rsidR="00A653F5" w:rsidRPr="00F532D0" w:rsidRDefault="00A653F5" w:rsidP="00BA38DD">
            <w:pPr>
              <w:rPr>
                <w:sz w:val="20"/>
              </w:rPr>
            </w:pPr>
            <w:hyperlink r:id="rId69" w:anchor="macros-macro-goto" w:history="1">
              <w:r w:rsidRPr="00F532D0">
                <w:rPr>
                  <w:rStyle w:val="Hyperlink"/>
                  <w:sz w:val="20"/>
                </w:rPr>
                <w:t>http://www.motoslave.net/sugarcube/2/docs/#macros-</w:t>
              </w:r>
              <w:r w:rsidRPr="00F532D0">
                <w:rPr>
                  <w:rStyle w:val="Hyperlink"/>
                  <w:b/>
                  <w:sz w:val="20"/>
                </w:rPr>
                <w:t>macro-goto</w:t>
              </w:r>
            </w:hyperlink>
          </w:p>
        </w:tc>
      </w:tr>
      <w:tr w:rsidR="00A653F5" w:rsidRPr="00145F1C" w:rsidTr="00CB4033">
        <w:trPr>
          <w:cantSplit/>
        </w:trPr>
        <w:tc>
          <w:tcPr>
            <w:tcW w:w="2710" w:type="dxa"/>
          </w:tcPr>
          <w:p w:rsidR="00A653F5" w:rsidRDefault="00A653F5" w:rsidP="00BA38DD">
            <w:r w:rsidRPr="00F92728">
              <w:rPr>
                <w:szCs w:val="24"/>
              </w:rPr>
              <w:t>&lt;&lt;</w:t>
            </w:r>
            <w:r w:rsidRPr="00F92728">
              <w:rPr>
                <w:b/>
                <w:szCs w:val="24"/>
              </w:rPr>
              <w:t>repeat</w:t>
            </w:r>
            <w:r w:rsidRPr="00F92728">
              <w:rPr>
                <w:szCs w:val="24"/>
              </w:rPr>
              <w:t>&gt;&gt;</w:t>
            </w:r>
          </w:p>
        </w:tc>
        <w:tc>
          <w:tcPr>
            <w:tcW w:w="6716" w:type="dxa"/>
          </w:tcPr>
          <w:p w:rsidR="00A653F5" w:rsidRPr="009D545E" w:rsidRDefault="00A653F5" w:rsidP="00BA38DD">
            <w:pPr>
              <w:rPr>
                <w:szCs w:val="24"/>
              </w:rPr>
            </w:pPr>
          </w:p>
        </w:tc>
      </w:tr>
      <w:tr w:rsidR="00A653F5" w:rsidRPr="00145F1C" w:rsidTr="00CB4033">
        <w:trPr>
          <w:cantSplit/>
        </w:trPr>
        <w:tc>
          <w:tcPr>
            <w:tcW w:w="2710" w:type="dxa"/>
          </w:tcPr>
          <w:p w:rsidR="00A653F5" w:rsidRDefault="00A653F5" w:rsidP="00BA38DD">
            <w:r w:rsidRPr="00F92728">
              <w:rPr>
                <w:szCs w:val="24"/>
              </w:rPr>
              <w:t>&lt;&lt;</w:t>
            </w:r>
            <w:r w:rsidRPr="00F92728">
              <w:rPr>
                <w:b/>
                <w:szCs w:val="24"/>
              </w:rPr>
              <w:t>stop</w:t>
            </w:r>
            <w:r w:rsidRPr="00F92728">
              <w:rPr>
                <w:szCs w:val="24"/>
              </w:rPr>
              <w:t>&gt;&gt;</w:t>
            </w:r>
          </w:p>
        </w:tc>
        <w:tc>
          <w:tcPr>
            <w:tcW w:w="6716" w:type="dxa"/>
          </w:tcPr>
          <w:p w:rsidR="00A653F5" w:rsidRPr="009D545E" w:rsidRDefault="00A653F5" w:rsidP="00BA38DD">
            <w:pPr>
              <w:rPr>
                <w:szCs w:val="24"/>
              </w:rPr>
            </w:pPr>
          </w:p>
        </w:tc>
      </w:tr>
      <w:tr w:rsidR="00A653F5" w:rsidRPr="00145F1C" w:rsidTr="00CB4033">
        <w:trPr>
          <w:cantSplit/>
        </w:trPr>
        <w:tc>
          <w:tcPr>
            <w:tcW w:w="2710" w:type="dxa"/>
          </w:tcPr>
          <w:p w:rsidR="00A653F5" w:rsidRDefault="00A653F5" w:rsidP="00BA38DD">
            <w:r w:rsidRPr="00F92728">
              <w:rPr>
                <w:szCs w:val="24"/>
              </w:rPr>
              <w:t>&lt;&lt;</w:t>
            </w:r>
            <w:r w:rsidRPr="00F92728">
              <w:rPr>
                <w:b/>
                <w:szCs w:val="24"/>
              </w:rPr>
              <w:t>timed</w:t>
            </w:r>
            <w:r w:rsidRPr="00F92728">
              <w:rPr>
                <w:szCs w:val="24"/>
              </w:rPr>
              <w:t>&gt;&gt;</w:t>
            </w:r>
          </w:p>
        </w:tc>
        <w:tc>
          <w:tcPr>
            <w:tcW w:w="6716" w:type="dxa"/>
          </w:tcPr>
          <w:p w:rsidR="00A653F5" w:rsidRPr="009D545E" w:rsidRDefault="00A653F5" w:rsidP="00BA38DD">
            <w:pPr>
              <w:rPr>
                <w:szCs w:val="24"/>
              </w:rPr>
            </w:pPr>
          </w:p>
        </w:tc>
      </w:tr>
      <w:tr w:rsidR="00A653F5" w:rsidRPr="00145F1C" w:rsidTr="00CB4033">
        <w:trPr>
          <w:cantSplit/>
        </w:trPr>
        <w:tc>
          <w:tcPr>
            <w:tcW w:w="2710" w:type="dxa"/>
          </w:tcPr>
          <w:p w:rsidR="00A653F5" w:rsidRDefault="00A653F5" w:rsidP="00BA38DD">
            <w:r w:rsidRPr="00F92728">
              <w:rPr>
                <w:szCs w:val="24"/>
              </w:rPr>
              <w:t>&lt;&lt;</w:t>
            </w:r>
            <w:r w:rsidRPr="00F92728">
              <w:rPr>
                <w:b/>
                <w:szCs w:val="24"/>
              </w:rPr>
              <w:t>widget</w:t>
            </w:r>
            <w:r w:rsidRPr="00F92728">
              <w:rPr>
                <w:szCs w:val="24"/>
              </w:rPr>
              <w:t>&gt;&gt;</w:t>
            </w:r>
          </w:p>
        </w:tc>
        <w:tc>
          <w:tcPr>
            <w:tcW w:w="6716" w:type="dxa"/>
          </w:tcPr>
          <w:p w:rsidR="00A653F5" w:rsidRPr="009D545E" w:rsidRDefault="00A653F5" w:rsidP="00BA38DD">
            <w:pPr>
              <w:rPr>
                <w:szCs w:val="24"/>
              </w:rPr>
            </w:pPr>
          </w:p>
        </w:tc>
      </w:tr>
    </w:tbl>
    <w:p w:rsidR="00A653F5" w:rsidRDefault="00A653F5" w:rsidP="00F92728">
      <w:pPr>
        <w:rPr>
          <w:szCs w:val="24"/>
        </w:rPr>
      </w:pPr>
    </w:p>
    <w:p w:rsidR="00A653F5" w:rsidRDefault="00A653F5" w:rsidP="00F92728">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701"/>
        <w:gridCol w:w="5741"/>
      </w:tblGrid>
      <w:tr w:rsidR="00A653F5" w:rsidRPr="00084AEC" w:rsidTr="00A63155">
        <w:trPr>
          <w:cantSplit/>
        </w:trPr>
        <w:tc>
          <w:tcPr>
            <w:tcW w:w="9426" w:type="dxa"/>
            <w:gridSpan w:val="3"/>
            <w:shd w:val="pct15" w:color="auto" w:fill="auto"/>
          </w:tcPr>
          <w:p w:rsidR="00A653F5" w:rsidRPr="000E38B2" w:rsidRDefault="00A653F5" w:rsidP="000E38B2">
            <w:pPr>
              <w:rPr>
                <w:szCs w:val="24"/>
              </w:rPr>
            </w:pPr>
            <w:r w:rsidRPr="00181E5A">
              <w:rPr>
                <w:b/>
                <w:highlight w:val="yellow"/>
              </w:rPr>
              <w:t>Deprecated Macros</w:t>
            </w:r>
            <w:r>
              <w:rPr>
                <w:b/>
              </w:rPr>
              <w:t xml:space="preserve"> –</w:t>
            </w:r>
            <w:r>
              <w:rPr>
                <w:szCs w:val="24"/>
              </w:rPr>
              <w:t>These macros currently work but should be replaced</w:t>
            </w:r>
          </w:p>
        </w:tc>
      </w:tr>
      <w:tr w:rsidR="00A653F5" w:rsidRPr="00A70A3D" w:rsidTr="00A70A3D">
        <w:trPr>
          <w:cantSplit/>
        </w:trPr>
        <w:tc>
          <w:tcPr>
            <w:tcW w:w="1984" w:type="dxa"/>
            <w:shd w:val="pct15" w:color="auto" w:fill="auto"/>
          </w:tcPr>
          <w:p w:rsidR="00A653F5" w:rsidRPr="00A70A3D" w:rsidRDefault="00A653F5" w:rsidP="000E38B2">
            <w:pPr>
              <w:rPr>
                <w:b/>
              </w:rPr>
            </w:pPr>
            <w:r w:rsidRPr="00A70A3D">
              <w:rPr>
                <w:b/>
              </w:rPr>
              <w:t>Old</w:t>
            </w:r>
          </w:p>
        </w:tc>
        <w:tc>
          <w:tcPr>
            <w:tcW w:w="1701" w:type="dxa"/>
            <w:shd w:val="pct15" w:color="auto" w:fill="auto"/>
          </w:tcPr>
          <w:p w:rsidR="00A653F5" w:rsidRPr="00A70A3D" w:rsidRDefault="00A653F5" w:rsidP="000E38B2">
            <w:pPr>
              <w:rPr>
                <w:b/>
                <w:szCs w:val="24"/>
              </w:rPr>
            </w:pPr>
            <w:r w:rsidRPr="00A70A3D">
              <w:rPr>
                <w:b/>
                <w:szCs w:val="24"/>
              </w:rPr>
              <w:t>Replaced by</w:t>
            </w:r>
            <w:r>
              <w:rPr>
                <w:b/>
                <w:szCs w:val="24"/>
              </w:rPr>
              <w:t>:</w:t>
            </w:r>
          </w:p>
        </w:tc>
        <w:tc>
          <w:tcPr>
            <w:tcW w:w="5741" w:type="dxa"/>
            <w:shd w:val="pct15" w:color="auto" w:fill="auto"/>
          </w:tcPr>
          <w:p w:rsidR="00A653F5" w:rsidRPr="00A70A3D" w:rsidRDefault="00A653F5" w:rsidP="000E38B2">
            <w:pPr>
              <w:rPr>
                <w:b/>
                <w:szCs w:val="24"/>
              </w:rPr>
            </w:pPr>
            <w:r>
              <w:rPr>
                <w:b/>
                <w:szCs w:val="24"/>
              </w:rPr>
              <w:t>Link</w:t>
            </w:r>
          </w:p>
        </w:tc>
      </w:tr>
      <w:tr w:rsidR="00A653F5" w:rsidRPr="00145F1C" w:rsidTr="00A70A3D">
        <w:trPr>
          <w:cantSplit/>
        </w:trPr>
        <w:tc>
          <w:tcPr>
            <w:tcW w:w="1984" w:type="dxa"/>
          </w:tcPr>
          <w:p w:rsidR="00A653F5" w:rsidRPr="00C10F7B" w:rsidRDefault="00A653F5" w:rsidP="000E38B2">
            <w:pPr>
              <w:rPr>
                <w:b/>
              </w:rPr>
            </w:pPr>
            <w:r w:rsidRPr="00C10F7B">
              <w:rPr>
                <w:b/>
              </w:rPr>
              <w:t>&lt;&lt;</w:t>
            </w:r>
            <w:r>
              <w:rPr>
                <w:b/>
              </w:rPr>
              <w:t>display</w:t>
            </w:r>
            <w:r w:rsidRPr="00C10F7B">
              <w:rPr>
                <w:b/>
              </w:rPr>
              <w:t>&gt;&gt;</w:t>
            </w:r>
          </w:p>
        </w:tc>
        <w:tc>
          <w:tcPr>
            <w:tcW w:w="1701" w:type="dxa"/>
          </w:tcPr>
          <w:p w:rsidR="00A653F5" w:rsidRPr="009D545E" w:rsidRDefault="00A653F5" w:rsidP="000E38B2">
            <w:pPr>
              <w:rPr>
                <w:szCs w:val="24"/>
              </w:rPr>
            </w:pPr>
            <w:r>
              <w:rPr>
                <w:szCs w:val="24"/>
              </w:rPr>
              <w:t>&lt;&lt;</w:t>
            </w:r>
            <w:r w:rsidRPr="008B24E3">
              <w:rPr>
                <w:b/>
                <w:szCs w:val="24"/>
              </w:rPr>
              <w:t>include</w:t>
            </w:r>
            <w:r>
              <w:rPr>
                <w:szCs w:val="24"/>
              </w:rPr>
              <w:t>&gt;&gt;</w:t>
            </w:r>
          </w:p>
        </w:tc>
        <w:tc>
          <w:tcPr>
            <w:tcW w:w="5741" w:type="dxa"/>
          </w:tcPr>
          <w:p w:rsidR="00A653F5" w:rsidRPr="008B24E3" w:rsidRDefault="00A653F5" w:rsidP="000E38B2">
            <w:pPr>
              <w:rPr>
                <w:sz w:val="18"/>
                <w:szCs w:val="18"/>
              </w:rPr>
            </w:pPr>
            <w:hyperlink r:id="rId70" w:anchor="macros-macro-display" w:history="1">
              <w:r w:rsidRPr="008B24E3">
                <w:rPr>
                  <w:rStyle w:val="Hyperlink"/>
                  <w:sz w:val="18"/>
                  <w:szCs w:val="18"/>
                </w:rPr>
                <w:t>https://www.motoslave.net/sugarcube/2/docs/#macros-macro-display</w:t>
              </w:r>
            </w:hyperlink>
          </w:p>
        </w:tc>
      </w:tr>
      <w:tr w:rsidR="00A653F5" w:rsidRPr="00145F1C" w:rsidTr="00A70A3D">
        <w:trPr>
          <w:cantSplit/>
        </w:trPr>
        <w:tc>
          <w:tcPr>
            <w:tcW w:w="1984" w:type="dxa"/>
          </w:tcPr>
          <w:p w:rsidR="00A653F5" w:rsidRPr="00834F13" w:rsidRDefault="00A653F5" w:rsidP="000E38B2">
            <w:pPr>
              <w:rPr>
                <w:b/>
              </w:rPr>
            </w:pPr>
            <w:r w:rsidRPr="00834F13">
              <w:rPr>
                <w:b/>
              </w:rPr>
              <w:t>&lt;&lt;forget&gt;&gt;</w:t>
            </w:r>
          </w:p>
        </w:tc>
        <w:tc>
          <w:tcPr>
            <w:tcW w:w="1701" w:type="dxa"/>
          </w:tcPr>
          <w:p w:rsidR="00A653F5" w:rsidRPr="00834F13" w:rsidRDefault="00A653F5" w:rsidP="000E38B2">
            <w:pPr>
              <w:rPr>
                <w:szCs w:val="24"/>
              </w:rPr>
            </w:pPr>
            <w:bookmarkStart w:id="181" w:name="_Hlk92277112"/>
            <w:r w:rsidRPr="000B26E3">
              <w:rPr>
                <w:b/>
                <w:szCs w:val="24"/>
              </w:rPr>
              <w:t>forget</w:t>
            </w:r>
            <w:r w:rsidRPr="00834F13">
              <w:rPr>
                <w:szCs w:val="24"/>
              </w:rPr>
              <w:t>()</w:t>
            </w:r>
            <w:bookmarkEnd w:id="181"/>
          </w:p>
        </w:tc>
        <w:tc>
          <w:tcPr>
            <w:tcW w:w="5741" w:type="dxa"/>
          </w:tcPr>
          <w:p w:rsidR="00A653F5" w:rsidRPr="000B26E3" w:rsidRDefault="00A653F5" w:rsidP="000E38B2">
            <w:pPr>
              <w:rPr>
                <w:sz w:val="18"/>
                <w:szCs w:val="18"/>
              </w:rPr>
            </w:pPr>
            <w:hyperlink r:id="rId71" w:anchor="functions-function-forget" w:history="1">
              <w:r w:rsidRPr="00436D6D">
                <w:rPr>
                  <w:rStyle w:val="Hyperlink"/>
                  <w:sz w:val="18"/>
                  <w:szCs w:val="18"/>
                </w:rPr>
                <w:t>https://www.motoslave.net/sugarcube/2/docs/#functions-function-forget</w:t>
              </w:r>
            </w:hyperlink>
          </w:p>
        </w:tc>
      </w:tr>
      <w:tr w:rsidR="00A653F5" w:rsidRPr="00145F1C" w:rsidTr="00933D57">
        <w:trPr>
          <w:cantSplit/>
        </w:trPr>
        <w:tc>
          <w:tcPr>
            <w:tcW w:w="1984" w:type="dxa"/>
          </w:tcPr>
          <w:p w:rsidR="00A653F5" w:rsidRPr="00834F13" w:rsidRDefault="00A653F5" w:rsidP="000E38B2">
            <w:pPr>
              <w:rPr>
                <w:b/>
              </w:rPr>
            </w:pPr>
          </w:p>
        </w:tc>
        <w:tc>
          <w:tcPr>
            <w:tcW w:w="7442" w:type="dxa"/>
            <w:gridSpan w:val="2"/>
          </w:tcPr>
          <w:p w:rsidR="00A653F5" w:rsidRPr="00145F1C" w:rsidRDefault="00A653F5" w:rsidP="000E64B6">
            <w:pPr>
              <w:rPr>
                <w:szCs w:val="24"/>
                <w:lang w:eastAsia="en-AU"/>
              </w:rPr>
            </w:pPr>
            <w:r w:rsidRPr="00145F1C">
              <w:rPr>
                <w:szCs w:val="24"/>
                <w:lang w:eastAsia="en-AU"/>
              </w:rPr>
              <w:t>&lt;&lt;</w:t>
            </w:r>
            <w:r w:rsidRPr="00145F1C">
              <w:rPr>
                <w:b/>
                <w:szCs w:val="24"/>
                <w:lang w:eastAsia="en-AU"/>
              </w:rPr>
              <w:t>forget</w:t>
            </w:r>
            <w:r>
              <w:rPr>
                <w:szCs w:val="24"/>
                <w:lang w:eastAsia="en-AU"/>
              </w:rPr>
              <w:t xml:space="preserve"> $variable</w:t>
            </w:r>
            <w:r w:rsidRPr="00145F1C">
              <w:rPr>
                <w:szCs w:val="24"/>
                <w:lang w:eastAsia="en-AU"/>
              </w:rPr>
              <w:t>&gt;&gt;</w:t>
            </w:r>
          </w:p>
          <w:p w:rsidR="00A653F5" w:rsidRPr="00145F1C" w:rsidRDefault="00A653F5" w:rsidP="000E64B6">
            <w:pPr>
              <w:rPr>
                <w:szCs w:val="24"/>
                <w:lang w:eastAsia="en-AU"/>
              </w:rPr>
            </w:pPr>
            <w:r w:rsidRPr="00145F1C">
              <w:rPr>
                <w:szCs w:val="24"/>
                <w:lang w:eastAsia="en-AU"/>
              </w:rPr>
              <w:t xml:space="preserve">&lt;&lt; forget </w:t>
            </w:r>
            <w:bookmarkStart w:id="182" w:name="_Hlk23921059"/>
            <w:r w:rsidRPr="00145F1C">
              <w:rPr>
                <w:szCs w:val="24"/>
                <w:lang w:eastAsia="en-AU"/>
              </w:rPr>
              <w:t>$variable</w:t>
            </w:r>
            <w:bookmarkEnd w:id="182"/>
            <w:r w:rsidRPr="00145F1C">
              <w:rPr>
                <w:szCs w:val="24"/>
                <w:lang w:eastAsia="en-AU"/>
              </w:rPr>
              <w:t xml:space="preserve"> =numerical expression&gt;&gt;</w:t>
            </w:r>
          </w:p>
          <w:p w:rsidR="00A653F5" w:rsidRDefault="00A653F5" w:rsidP="000E64B6">
            <w:r w:rsidRPr="00145F1C">
              <w:rPr>
                <w:szCs w:val="24"/>
                <w:lang w:eastAsia="en-AU"/>
              </w:rPr>
              <w:t>&lt;&lt; forget $variable =</w:t>
            </w:r>
            <w:r w:rsidRPr="00145F1C">
              <w:rPr>
                <w:szCs w:val="24"/>
              </w:rPr>
              <w:t>"</w:t>
            </w:r>
            <w:r w:rsidRPr="00145F1C">
              <w:rPr>
                <w:szCs w:val="24"/>
                <w:lang w:eastAsia="en-AU"/>
              </w:rPr>
              <w:t>text string</w:t>
            </w:r>
            <w:r w:rsidRPr="00145F1C">
              <w:rPr>
                <w:szCs w:val="24"/>
              </w:rPr>
              <w:t>"</w:t>
            </w:r>
            <w:r w:rsidRPr="00145F1C">
              <w:rPr>
                <w:szCs w:val="24"/>
                <w:lang w:eastAsia="en-AU"/>
              </w:rPr>
              <w:t>&gt;&gt;</w:t>
            </w:r>
          </w:p>
        </w:tc>
      </w:tr>
      <w:tr w:rsidR="00A653F5" w:rsidRPr="00145F1C" w:rsidTr="00A70A3D">
        <w:trPr>
          <w:cantSplit/>
        </w:trPr>
        <w:tc>
          <w:tcPr>
            <w:tcW w:w="1984" w:type="dxa"/>
          </w:tcPr>
          <w:p w:rsidR="00A653F5" w:rsidRPr="00432974" w:rsidRDefault="00A653F5" w:rsidP="000E38B2">
            <w:pPr>
              <w:rPr>
                <w:b/>
              </w:rPr>
            </w:pPr>
            <w:r w:rsidRPr="00432974">
              <w:rPr>
                <w:b/>
              </w:rPr>
              <w:t>&lt;&lt;remember&gt;&gt;</w:t>
            </w:r>
          </w:p>
        </w:tc>
        <w:tc>
          <w:tcPr>
            <w:tcW w:w="1701" w:type="dxa"/>
          </w:tcPr>
          <w:p w:rsidR="00A653F5" w:rsidRDefault="00A653F5" w:rsidP="000E38B2">
            <w:pPr>
              <w:rPr>
                <w:szCs w:val="24"/>
              </w:rPr>
            </w:pPr>
            <w:bookmarkStart w:id="183" w:name="_Hlk92277145"/>
            <w:r w:rsidRPr="000B26E3">
              <w:rPr>
                <w:b/>
                <w:szCs w:val="24"/>
              </w:rPr>
              <w:t>memorize</w:t>
            </w:r>
            <w:r w:rsidRPr="00432974">
              <w:rPr>
                <w:szCs w:val="24"/>
              </w:rPr>
              <w:t>()</w:t>
            </w:r>
            <w:bookmarkEnd w:id="183"/>
            <w:r>
              <w:rPr>
                <w:szCs w:val="24"/>
              </w:rPr>
              <w:t xml:space="preserve"> or</w:t>
            </w:r>
          </w:p>
          <w:p w:rsidR="00A653F5" w:rsidRPr="00432974" w:rsidRDefault="00A653F5" w:rsidP="000E38B2">
            <w:pPr>
              <w:rPr>
                <w:szCs w:val="24"/>
              </w:rPr>
            </w:pPr>
            <w:bookmarkStart w:id="184" w:name="_Hlk92277174"/>
            <w:r w:rsidRPr="000B26E3">
              <w:rPr>
                <w:b/>
                <w:szCs w:val="24"/>
              </w:rPr>
              <w:t>recall</w:t>
            </w:r>
            <w:r w:rsidRPr="00432974">
              <w:rPr>
                <w:szCs w:val="24"/>
              </w:rPr>
              <w:t>()</w:t>
            </w:r>
            <w:bookmarkEnd w:id="184"/>
          </w:p>
        </w:tc>
        <w:tc>
          <w:tcPr>
            <w:tcW w:w="5741" w:type="dxa"/>
          </w:tcPr>
          <w:p w:rsidR="00A653F5" w:rsidRDefault="00A653F5" w:rsidP="000E38B2">
            <w:pPr>
              <w:rPr>
                <w:sz w:val="18"/>
                <w:szCs w:val="18"/>
              </w:rPr>
            </w:pPr>
            <w:hyperlink r:id="rId72" w:anchor="functions-function-memorize" w:history="1">
              <w:r w:rsidRPr="00752BA2">
                <w:rPr>
                  <w:rStyle w:val="Hyperlink"/>
                  <w:sz w:val="18"/>
                  <w:szCs w:val="18"/>
                </w:rPr>
                <w:t>https://www.motoslave.net/sugarcube/2/docs/#functions-function-memorize</w:t>
              </w:r>
            </w:hyperlink>
          </w:p>
          <w:p w:rsidR="00A653F5" w:rsidRPr="00436D6D" w:rsidRDefault="00A653F5" w:rsidP="000E38B2">
            <w:pPr>
              <w:rPr>
                <w:sz w:val="18"/>
                <w:szCs w:val="18"/>
              </w:rPr>
            </w:pPr>
            <w:hyperlink r:id="rId73" w:anchor="functions-function-recall" w:history="1">
              <w:r w:rsidRPr="00752BA2">
                <w:rPr>
                  <w:rStyle w:val="Hyperlink"/>
                  <w:sz w:val="18"/>
                  <w:szCs w:val="18"/>
                </w:rPr>
                <w:t>https://www.motoslave.net/sugarcube/2/docs/#functions-function-recall</w:t>
              </w:r>
            </w:hyperlink>
          </w:p>
        </w:tc>
      </w:tr>
      <w:tr w:rsidR="00A653F5" w:rsidRPr="00145F1C" w:rsidTr="00933D57">
        <w:trPr>
          <w:cantSplit/>
        </w:trPr>
        <w:tc>
          <w:tcPr>
            <w:tcW w:w="1984" w:type="dxa"/>
          </w:tcPr>
          <w:p w:rsidR="00A653F5" w:rsidRPr="00432974" w:rsidRDefault="00A653F5" w:rsidP="000E38B2">
            <w:pPr>
              <w:rPr>
                <w:b/>
              </w:rPr>
            </w:pPr>
          </w:p>
        </w:tc>
        <w:tc>
          <w:tcPr>
            <w:tcW w:w="7442" w:type="dxa"/>
            <w:gridSpan w:val="2"/>
          </w:tcPr>
          <w:p w:rsidR="00A653F5" w:rsidRPr="00145F1C" w:rsidRDefault="00A653F5" w:rsidP="006D7D2C">
            <w:pPr>
              <w:rPr>
                <w:szCs w:val="24"/>
                <w:lang w:eastAsia="en-AU"/>
              </w:rPr>
            </w:pPr>
            <w:bookmarkStart w:id="185" w:name="_Hlk23733537"/>
            <w:r w:rsidRPr="00145F1C">
              <w:rPr>
                <w:szCs w:val="24"/>
                <w:lang w:eastAsia="en-AU"/>
              </w:rPr>
              <w:t>&lt;&lt;</w:t>
            </w:r>
            <w:r w:rsidRPr="00145F1C">
              <w:rPr>
                <w:b/>
                <w:szCs w:val="24"/>
                <w:lang w:eastAsia="en-AU"/>
              </w:rPr>
              <w:t>remember</w:t>
            </w:r>
            <w:r w:rsidRPr="00145F1C">
              <w:rPr>
                <w:szCs w:val="24"/>
                <w:lang w:eastAsia="en-AU"/>
              </w:rPr>
              <w:t xml:space="preserve"> $variable&gt;&gt;</w:t>
            </w:r>
          </w:p>
          <w:p w:rsidR="00A653F5" w:rsidRPr="00145F1C" w:rsidRDefault="00A653F5" w:rsidP="006D7D2C">
            <w:pPr>
              <w:rPr>
                <w:szCs w:val="24"/>
                <w:lang w:eastAsia="en-AU"/>
              </w:rPr>
            </w:pPr>
            <w:r w:rsidRPr="00145F1C">
              <w:rPr>
                <w:szCs w:val="24"/>
                <w:lang w:eastAsia="en-AU"/>
              </w:rPr>
              <w:t xml:space="preserve">&lt;&lt;remember </w:t>
            </w:r>
            <w:bookmarkStart w:id="186" w:name="_Hlk23921176"/>
            <w:r w:rsidRPr="00145F1C">
              <w:rPr>
                <w:szCs w:val="24"/>
                <w:lang w:eastAsia="en-AU"/>
              </w:rPr>
              <w:t>$variable</w:t>
            </w:r>
            <w:bookmarkEnd w:id="186"/>
            <w:r w:rsidRPr="00145F1C">
              <w:rPr>
                <w:szCs w:val="24"/>
                <w:lang w:eastAsia="en-AU"/>
              </w:rPr>
              <w:t xml:space="preserve"> =numerical expression&gt;&gt;</w:t>
            </w:r>
          </w:p>
          <w:p w:rsidR="00A653F5" w:rsidRDefault="00A653F5" w:rsidP="006D7D2C">
            <w:r w:rsidRPr="00145F1C">
              <w:rPr>
                <w:szCs w:val="24"/>
                <w:lang w:eastAsia="en-AU"/>
              </w:rPr>
              <w:t>&lt;&lt;remember $variable =</w:t>
            </w:r>
            <w:r w:rsidRPr="00145F1C">
              <w:rPr>
                <w:szCs w:val="24"/>
              </w:rPr>
              <w:t>"</w:t>
            </w:r>
            <w:r w:rsidRPr="00145F1C">
              <w:rPr>
                <w:szCs w:val="24"/>
                <w:lang w:eastAsia="en-AU"/>
              </w:rPr>
              <w:t>text string</w:t>
            </w:r>
            <w:r w:rsidRPr="00145F1C">
              <w:rPr>
                <w:szCs w:val="24"/>
              </w:rPr>
              <w:t>"</w:t>
            </w:r>
            <w:r w:rsidRPr="00145F1C">
              <w:rPr>
                <w:szCs w:val="24"/>
                <w:lang w:eastAsia="en-AU"/>
              </w:rPr>
              <w:t>&gt;&gt;</w:t>
            </w:r>
            <w:bookmarkEnd w:id="185"/>
          </w:p>
        </w:tc>
      </w:tr>
      <w:tr w:rsidR="00A653F5" w:rsidRPr="00145F1C" w:rsidTr="00A70A3D">
        <w:trPr>
          <w:cantSplit/>
        </w:trPr>
        <w:tc>
          <w:tcPr>
            <w:tcW w:w="1984" w:type="dxa"/>
          </w:tcPr>
          <w:p w:rsidR="00A653F5" w:rsidRPr="00432974" w:rsidRDefault="00A653F5" w:rsidP="000E38B2">
            <w:pPr>
              <w:rPr>
                <w:b/>
              </w:rPr>
            </w:pPr>
            <w:r>
              <w:rPr>
                <w:b/>
              </w:rPr>
              <w:t>&lt;&lt;click&gt;&gt;</w:t>
            </w:r>
          </w:p>
        </w:tc>
        <w:tc>
          <w:tcPr>
            <w:tcW w:w="1701" w:type="dxa"/>
          </w:tcPr>
          <w:p w:rsidR="00A653F5" w:rsidRPr="000B26E3" w:rsidRDefault="00A653F5" w:rsidP="000E38B2">
            <w:pPr>
              <w:rPr>
                <w:b/>
                <w:szCs w:val="24"/>
              </w:rPr>
            </w:pPr>
          </w:p>
        </w:tc>
        <w:tc>
          <w:tcPr>
            <w:tcW w:w="5741" w:type="dxa"/>
          </w:tcPr>
          <w:p w:rsidR="00A653F5" w:rsidRDefault="00A653F5" w:rsidP="000E38B2"/>
        </w:tc>
      </w:tr>
      <w:tr w:rsidR="00A653F5" w:rsidRPr="00145F1C" w:rsidTr="00A70A3D">
        <w:trPr>
          <w:cantSplit/>
        </w:trPr>
        <w:tc>
          <w:tcPr>
            <w:tcW w:w="1984" w:type="dxa"/>
          </w:tcPr>
          <w:p w:rsidR="00A653F5" w:rsidRPr="004F47D6" w:rsidRDefault="00A653F5" w:rsidP="000E38B2">
            <w:pPr>
              <w:rPr>
                <w:b/>
              </w:rPr>
            </w:pPr>
            <w:r w:rsidRPr="004F47D6">
              <w:rPr>
                <w:b/>
              </w:rPr>
              <w:t>&lt;&lt;setplaylist&gt;&gt;</w:t>
            </w:r>
          </w:p>
        </w:tc>
        <w:tc>
          <w:tcPr>
            <w:tcW w:w="1701" w:type="dxa"/>
          </w:tcPr>
          <w:p w:rsidR="00A653F5" w:rsidRPr="000B26E3" w:rsidRDefault="00A653F5" w:rsidP="000E38B2">
            <w:pPr>
              <w:rPr>
                <w:b/>
                <w:szCs w:val="24"/>
              </w:rPr>
            </w:pPr>
          </w:p>
        </w:tc>
        <w:tc>
          <w:tcPr>
            <w:tcW w:w="5741" w:type="dxa"/>
          </w:tcPr>
          <w:p w:rsidR="00A653F5" w:rsidRDefault="00A653F5" w:rsidP="000E38B2"/>
        </w:tc>
      </w:tr>
    </w:tbl>
    <w:p w:rsidR="00A653F5" w:rsidRDefault="00A653F5" w:rsidP="00BB6577">
      <w:pPr>
        <w:rPr>
          <w:szCs w:val="24"/>
        </w:rPr>
      </w:pPr>
    </w:p>
    <w:p w:rsidR="00A653F5" w:rsidRDefault="00A653F5" w:rsidP="00BB6577">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A653F5" w:rsidRPr="005532BF" w:rsidTr="0078756E">
        <w:trPr>
          <w:cantSplit/>
        </w:trPr>
        <w:tc>
          <w:tcPr>
            <w:tcW w:w="9426" w:type="dxa"/>
            <w:gridSpan w:val="2"/>
            <w:shd w:val="pct15" w:color="auto" w:fill="auto"/>
          </w:tcPr>
          <w:p w:rsidR="00A653F5" w:rsidRPr="005532BF" w:rsidRDefault="00A653F5" w:rsidP="009B63B5">
            <w:pPr>
              <w:keepNext/>
              <w:rPr>
                <w:b/>
                <w:szCs w:val="24"/>
              </w:rPr>
            </w:pPr>
            <w:bookmarkStart w:id="187" w:name="_Hlk92514152"/>
            <w:r w:rsidRPr="0078756E">
              <w:rPr>
                <w:b/>
                <w:szCs w:val="24"/>
                <w:highlight w:val="yellow"/>
              </w:rPr>
              <w:t>Twine 1 macros that have been dropped or replaced</w:t>
            </w:r>
          </w:p>
        </w:tc>
      </w:tr>
      <w:tr w:rsidR="00A653F5" w:rsidRPr="005532BF" w:rsidTr="005532BF">
        <w:trPr>
          <w:cantSplit/>
        </w:trPr>
        <w:tc>
          <w:tcPr>
            <w:tcW w:w="3359" w:type="dxa"/>
            <w:shd w:val="pct15" w:color="auto" w:fill="auto"/>
          </w:tcPr>
          <w:p w:rsidR="00A653F5" w:rsidRPr="005532BF" w:rsidRDefault="00A653F5" w:rsidP="0078756E">
            <w:pPr>
              <w:keepNext/>
              <w:rPr>
                <w:b/>
              </w:rPr>
            </w:pPr>
            <w:r w:rsidRPr="005532BF">
              <w:rPr>
                <w:b/>
              </w:rPr>
              <w:t>Twine 1 macros</w:t>
            </w:r>
          </w:p>
        </w:tc>
        <w:tc>
          <w:tcPr>
            <w:tcW w:w="6067" w:type="dxa"/>
            <w:shd w:val="pct15" w:color="auto" w:fill="auto"/>
          </w:tcPr>
          <w:p w:rsidR="00A653F5" w:rsidRPr="005532BF" w:rsidRDefault="00A653F5" w:rsidP="0078756E">
            <w:pPr>
              <w:keepNext/>
              <w:rPr>
                <w:b/>
                <w:szCs w:val="24"/>
              </w:rPr>
            </w:pPr>
            <w:r>
              <w:rPr>
                <w:b/>
                <w:szCs w:val="24"/>
              </w:rPr>
              <w:t>Relationship to Twine 2-SugarCube macros</w:t>
            </w:r>
          </w:p>
        </w:tc>
      </w:tr>
      <w:tr w:rsidR="00A653F5" w:rsidRPr="00145F1C" w:rsidTr="005A17B6">
        <w:trPr>
          <w:cantSplit/>
        </w:trPr>
        <w:tc>
          <w:tcPr>
            <w:tcW w:w="3359" w:type="dxa"/>
          </w:tcPr>
          <w:p w:rsidR="00A653F5" w:rsidRPr="00145F1C" w:rsidRDefault="00A653F5" w:rsidP="005A17B6">
            <w:pPr>
              <w:rPr>
                <w:szCs w:val="24"/>
              </w:rPr>
            </w:pPr>
            <w:r w:rsidRPr="00145F1C">
              <w:rPr>
                <w:szCs w:val="24"/>
                <w:lang w:eastAsia="en-AU"/>
              </w:rPr>
              <w:t>&lt;&lt;</w:t>
            </w:r>
            <w:r w:rsidRPr="00145F1C">
              <w:rPr>
                <w:b/>
                <w:szCs w:val="24"/>
                <w:lang w:eastAsia="en-AU"/>
              </w:rPr>
              <w:t>display</w:t>
            </w:r>
            <w:r w:rsidRPr="00145F1C">
              <w:rPr>
                <w:szCs w:val="24"/>
                <w:lang w:eastAsia="en-AU"/>
              </w:rPr>
              <w:t>&gt;&gt;</w:t>
            </w:r>
          </w:p>
        </w:tc>
        <w:tc>
          <w:tcPr>
            <w:tcW w:w="6067" w:type="dxa"/>
          </w:tcPr>
          <w:p w:rsidR="00A653F5" w:rsidRPr="00145F1C" w:rsidRDefault="00A653F5" w:rsidP="005A17B6">
            <w:pPr>
              <w:rPr>
                <w:szCs w:val="24"/>
              </w:rPr>
            </w:pPr>
            <w:bookmarkStart w:id="188" w:name="_Hlk92228394"/>
            <w:r>
              <w:rPr>
                <w:szCs w:val="24"/>
              </w:rPr>
              <w:t xml:space="preserve">Replaced by  </w:t>
            </w:r>
            <w:bookmarkEnd w:id="188"/>
            <w:r>
              <w:rPr>
                <w:szCs w:val="24"/>
              </w:rPr>
              <w:t>&lt;&lt;</w:t>
            </w:r>
            <w:r w:rsidRPr="007C1068">
              <w:rPr>
                <w:b/>
                <w:szCs w:val="24"/>
              </w:rPr>
              <w:t>include</w:t>
            </w:r>
            <w:r>
              <w:rPr>
                <w:szCs w:val="24"/>
              </w:rPr>
              <w:t>&gt;&gt;</w:t>
            </w:r>
          </w:p>
        </w:tc>
      </w:tr>
      <w:tr w:rsidR="00A653F5" w:rsidRPr="00145F1C" w:rsidTr="005A17B6">
        <w:trPr>
          <w:cantSplit/>
        </w:trPr>
        <w:tc>
          <w:tcPr>
            <w:tcW w:w="3359" w:type="dxa"/>
          </w:tcPr>
          <w:p w:rsidR="00A653F5" w:rsidRPr="00145F1C" w:rsidRDefault="00A653F5" w:rsidP="005A17B6">
            <w:pPr>
              <w:rPr>
                <w:szCs w:val="24"/>
                <w:lang w:eastAsia="en-AU"/>
              </w:rPr>
            </w:pPr>
            <w:bookmarkStart w:id="189" w:name="_Hlk92277134"/>
            <w:bookmarkEnd w:id="187"/>
            <w:r w:rsidRPr="00145F1C">
              <w:rPr>
                <w:szCs w:val="24"/>
                <w:lang w:eastAsia="en-AU"/>
              </w:rPr>
              <w:t>&lt;&lt;</w:t>
            </w:r>
            <w:r w:rsidRPr="00145F1C">
              <w:rPr>
                <w:b/>
                <w:szCs w:val="24"/>
                <w:lang w:eastAsia="en-AU"/>
              </w:rPr>
              <w:t>forget</w:t>
            </w:r>
            <w:r w:rsidRPr="00145F1C">
              <w:rPr>
                <w:szCs w:val="24"/>
                <w:lang w:eastAsia="en-AU"/>
              </w:rPr>
              <w:t xml:space="preserve"> &gt;&gt;</w:t>
            </w:r>
          </w:p>
        </w:tc>
        <w:tc>
          <w:tcPr>
            <w:tcW w:w="6067" w:type="dxa"/>
          </w:tcPr>
          <w:p w:rsidR="00A653F5" w:rsidRPr="00145F1C" w:rsidRDefault="00A653F5" w:rsidP="005A17B6">
            <w:pPr>
              <w:rPr>
                <w:szCs w:val="24"/>
              </w:rPr>
            </w:pPr>
            <w:r>
              <w:rPr>
                <w:szCs w:val="24"/>
              </w:rPr>
              <w:t xml:space="preserve">Replaced by the </w:t>
            </w:r>
            <w:r w:rsidRPr="000B26E3">
              <w:rPr>
                <w:b/>
                <w:szCs w:val="24"/>
              </w:rPr>
              <w:t>forget</w:t>
            </w:r>
            <w:r w:rsidRPr="00834F13">
              <w:rPr>
                <w:szCs w:val="24"/>
              </w:rPr>
              <w:t>()</w:t>
            </w:r>
            <w:r>
              <w:rPr>
                <w:szCs w:val="24"/>
              </w:rPr>
              <w:t xml:space="preserve"> function</w:t>
            </w:r>
          </w:p>
        </w:tc>
      </w:tr>
      <w:bookmarkEnd w:id="189"/>
      <w:tr w:rsidR="00A653F5" w:rsidRPr="00145F1C" w:rsidTr="005A17B6">
        <w:trPr>
          <w:cantSplit/>
        </w:trPr>
        <w:tc>
          <w:tcPr>
            <w:tcW w:w="3359" w:type="dxa"/>
          </w:tcPr>
          <w:p w:rsidR="00A653F5" w:rsidRPr="00145F1C" w:rsidRDefault="00A653F5" w:rsidP="005A17B6">
            <w:pPr>
              <w:rPr>
                <w:szCs w:val="24"/>
                <w:lang w:eastAsia="en-AU"/>
              </w:rPr>
            </w:pPr>
            <w:r w:rsidRPr="00145F1C">
              <w:rPr>
                <w:szCs w:val="24"/>
                <w:lang w:eastAsia="en-AU"/>
              </w:rPr>
              <w:t>&lt;&lt;</w:t>
            </w:r>
            <w:r w:rsidRPr="00AD38A7">
              <w:rPr>
                <w:b/>
                <w:szCs w:val="24"/>
                <w:lang w:eastAsia="en-AU"/>
              </w:rPr>
              <w:t>$variable</w:t>
            </w:r>
            <w:r w:rsidRPr="00145F1C">
              <w:rPr>
                <w:szCs w:val="24"/>
                <w:lang w:eastAsia="en-AU"/>
              </w:rPr>
              <w:t>&gt;&gt;</w:t>
            </w:r>
          </w:p>
        </w:tc>
        <w:tc>
          <w:tcPr>
            <w:tcW w:w="6067" w:type="dxa"/>
          </w:tcPr>
          <w:p w:rsidR="00A653F5" w:rsidRPr="00145F1C" w:rsidRDefault="00A653F5" w:rsidP="005A17B6">
            <w:pPr>
              <w:rPr>
                <w:szCs w:val="24"/>
              </w:rPr>
            </w:pPr>
          </w:p>
        </w:tc>
      </w:tr>
      <w:tr w:rsidR="00A653F5" w:rsidRPr="00145F1C" w:rsidTr="005A17B6">
        <w:trPr>
          <w:cantSplit/>
        </w:trPr>
        <w:tc>
          <w:tcPr>
            <w:tcW w:w="3359" w:type="dxa"/>
          </w:tcPr>
          <w:p w:rsidR="00A653F5" w:rsidRPr="00145F1C" w:rsidRDefault="00A653F5" w:rsidP="005A17B6">
            <w:pPr>
              <w:rPr>
                <w:szCs w:val="24"/>
                <w:lang w:eastAsia="en-AU"/>
              </w:rPr>
            </w:pPr>
            <w:r w:rsidRPr="00145F1C">
              <w:rPr>
                <w:szCs w:val="24"/>
                <w:lang w:eastAsia="en-AU"/>
              </w:rPr>
              <w:t>&lt;&lt;</w:t>
            </w:r>
            <w:r w:rsidRPr="00627415">
              <w:rPr>
                <w:b/>
                <w:szCs w:val="24"/>
                <w:lang w:eastAsia="en-AU"/>
              </w:rPr>
              <w:t>PassageName</w:t>
            </w:r>
            <w:r w:rsidRPr="00145F1C">
              <w:rPr>
                <w:szCs w:val="24"/>
                <w:lang w:eastAsia="en-AU"/>
              </w:rPr>
              <w:t>&gt;&gt;</w:t>
            </w:r>
          </w:p>
        </w:tc>
        <w:tc>
          <w:tcPr>
            <w:tcW w:w="6067" w:type="dxa"/>
          </w:tcPr>
          <w:p w:rsidR="00A653F5" w:rsidRPr="00145F1C" w:rsidRDefault="00A653F5" w:rsidP="005A17B6">
            <w:pPr>
              <w:rPr>
                <w:szCs w:val="24"/>
              </w:rPr>
            </w:pPr>
          </w:p>
        </w:tc>
      </w:tr>
      <w:tr w:rsidR="00A653F5" w:rsidRPr="00145F1C" w:rsidTr="005A17B6">
        <w:trPr>
          <w:cantSplit/>
        </w:trPr>
        <w:tc>
          <w:tcPr>
            <w:tcW w:w="3359" w:type="dxa"/>
          </w:tcPr>
          <w:p w:rsidR="00A653F5" w:rsidRPr="00145F1C" w:rsidRDefault="00A653F5" w:rsidP="005A17B6">
            <w:pPr>
              <w:rPr>
                <w:szCs w:val="24"/>
                <w:lang w:eastAsia="en-AU"/>
              </w:rPr>
            </w:pPr>
            <w:r w:rsidRPr="00145F1C">
              <w:rPr>
                <w:szCs w:val="24"/>
                <w:lang w:eastAsia="en-AU"/>
              </w:rPr>
              <w:t>&lt;&lt;</w:t>
            </w:r>
            <w:r w:rsidRPr="00145F1C">
              <w:rPr>
                <w:b/>
                <w:szCs w:val="24"/>
                <w:lang w:eastAsia="en-AU"/>
              </w:rPr>
              <w:t>radio</w:t>
            </w:r>
            <w:r w:rsidRPr="00145F1C">
              <w:rPr>
                <w:szCs w:val="24"/>
                <w:lang w:eastAsia="en-AU"/>
              </w:rPr>
              <w:t>&gt;&gt;</w:t>
            </w:r>
          </w:p>
        </w:tc>
        <w:tc>
          <w:tcPr>
            <w:tcW w:w="6067" w:type="dxa"/>
          </w:tcPr>
          <w:p w:rsidR="00A653F5" w:rsidRPr="004F7EA5" w:rsidRDefault="00A653F5" w:rsidP="005A17B6">
            <w:pPr>
              <w:rPr>
                <w:szCs w:val="24"/>
              </w:rPr>
            </w:pPr>
            <w:bookmarkStart w:id="190" w:name="_Hlk92228469"/>
            <w:r>
              <w:rPr>
                <w:szCs w:val="24"/>
              </w:rPr>
              <w:t xml:space="preserve">Replaced by </w:t>
            </w:r>
            <w:bookmarkEnd w:id="190"/>
            <w:r w:rsidRPr="004F7EA5">
              <w:rPr>
                <w:szCs w:val="24"/>
              </w:rPr>
              <w:t>&lt;&lt;</w:t>
            </w:r>
            <w:r w:rsidRPr="00366517">
              <w:rPr>
                <w:b/>
                <w:szCs w:val="24"/>
              </w:rPr>
              <w:t>radiobutton</w:t>
            </w:r>
            <w:r w:rsidRPr="004F7EA5">
              <w:rPr>
                <w:szCs w:val="24"/>
              </w:rPr>
              <w:t>&gt;&gt;</w:t>
            </w:r>
          </w:p>
        </w:tc>
      </w:tr>
      <w:tr w:rsidR="00A653F5" w:rsidRPr="00145F1C" w:rsidTr="005A17B6">
        <w:trPr>
          <w:cantSplit/>
        </w:trPr>
        <w:tc>
          <w:tcPr>
            <w:tcW w:w="3359" w:type="dxa"/>
          </w:tcPr>
          <w:p w:rsidR="00A653F5" w:rsidRPr="00145F1C" w:rsidRDefault="00A653F5" w:rsidP="005A17B6">
            <w:pPr>
              <w:rPr>
                <w:szCs w:val="24"/>
              </w:rPr>
            </w:pPr>
            <w:r w:rsidRPr="00145F1C">
              <w:rPr>
                <w:szCs w:val="24"/>
                <w:lang w:eastAsia="en-AU"/>
              </w:rPr>
              <w:t>&lt;&lt;</w:t>
            </w:r>
            <w:r w:rsidRPr="00145F1C">
              <w:rPr>
                <w:b/>
                <w:szCs w:val="24"/>
                <w:lang w:eastAsia="en-AU"/>
              </w:rPr>
              <w:t>remember</w:t>
            </w:r>
            <w:r w:rsidRPr="00145F1C">
              <w:rPr>
                <w:szCs w:val="24"/>
                <w:lang w:eastAsia="en-AU"/>
              </w:rPr>
              <w:t>&gt;&gt;</w:t>
            </w:r>
          </w:p>
        </w:tc>
        <w:tc>
          <w:tcPr>
            <w:tcW w:w="6067" w:type="dxa"/>
          </w:tcPr>
          <w:p w:rsidR="00A653F5" w:rsidRPr="00145F1C" w:rsidRDefault="00A653F5" w:rsidP="004B7D25">
            <w:pPr>
              <w:rPr>
                <w:szCs w:val="24"/>
              </w:rPr>
            </w:pPr>
            <w:r>
              <w:rPr>
                <w:szCs w:val="24"/>
              </w:rPr>
              <w:t xml:space="preserve">Replaced by the </w:t>
            </w:r>
            <w:r w:rsidRPr="000B26E3">
              <w:rPr>
                <w:b/>
                <w:szCs w:val="24"/>
              </w:rPr>
              <w:t>memorize</w:t>
            </w:r>
            <w:r w:rsidRPr="00432974">
              <w:rPr>
                <w:szCs w:val="24"/>
              </w:rPr>
              <w:t>()</w:t>
            </w:r>
            <w:r>
              <w:rPr>
                <w:szCs w:val="24"/>
              </w:rPr>
              <w:t xml:space="preserve"> or </w:t>
            </w:r>
            <w:r w:rsidRPr="000B26E3">
              <w:rPr>
                <w:b/>
                <w:szCs w:val="24"/>
              </w:rPr>
              <w:t>recall</w:t>
            </w:r>
            <w:r w:rsidRPr="00432974">
              <w:rPr>
                <w:szCs w:val="24"/>
              </w:rPr>
              <w:t>()</w:t>
            </w:r>
            <w:r>
              <w:rPr>
                <w:szCs w:val="24"/>
              </w:rPr>
              <w:t>the functions.</w:t>
            </w:r>
          </w:p>
        </w:tc>
      </w:tr>
      <w:tr w:rsidR="00A653F5" w:rsidRPr="00145F1C" w:rsidTr="005A17B6">
        <w:trPr>
          <w:cantSplit/>
        </w:trPr>
        <w:tc>
          <w:tcPr>
            <w:tcW w:w="3359" w:type="dxa"/>
          </w:tcPr>
          <w:p w:rsidR="00A653F5" w:rsidRPr="00145F1C" w:rsidRDefault="00A653F5" w:rsidP="00773269">
            <w:pPr>
              <w:rPr>
                <w:szCs w:val="24"/>
              </w:rPr>
            </w:pPr>
            <w:r w:rsidRPr="00145F1C">
              <w:rPr>
                <w:szCs w:val="24"/>
              </w:rPr>
              <w:t>&lt;&lt;</w:t>
            </w:r>
            <w:r w:rsidRPr="00145F1C">
              <w:rPr>
                <w:b/>
                <w:szCs w:val="24"/>
              </w:rPr>
              <w:t>textinpu</w:t>
            </w:r>
            <w:r>
              <w:rPr>
                <w:b/>
                <w:szCs w:val="24"/>
              </w:rPr>
              <w:t>t</w:t>
            </w:r>
            <w:r w:rsidRPr="00145F1C">
              <w:rPr>
                <w:szCs w:val="24"/>
              </w:rPr>
              <w:t>&gt;&gt;</w:t>
            </w:r>
          </w:p>
        </w:tc>
        <w:tc>
          <w:tcPr>
            <w:tcW w:w="6067" w:type="dxa"/>
          </w:tcPr>
          <w:p w:rsidR="00A653F5" w:rsidRPr="00724177" w:rsidRDefault="00A653F5" w:rsidP="00724177">
            <w:pPr>
              <w:rPr>
                <w:szCs w:val="24"/>
              </w:rPr>
            </w:pPr>
            <w:r>
              <w:rPr>
                <w:szCs w:val="24"/>
              </w:rPr>
              <w:t xml:space="preserve">Replaced by  </w:t>
            </w:r>
            <w:r w:rsidRPr="00724177">
              <w:rPr>
                <w:szCs w:val="24"/>
              </w:rPr>
              <w:t>&lt;&lt;</w:t>
            </w:r>
            <w:r w:rsidRPr="00724177">
              <w:rPr>
                <w:b/>
                <w:szCs w:val="24"/>
              </w:rPr>
              <w:t>textarea</w:t>
            </w:r>
            <w:r w:rsidRPr="00724177">
              <w:rPr>
                <w:szCs w:val="24"/>
              </w:rPr>
              <w:t>&gt;&gt;</w:t>
            </w:r>
            <w:r>
              <w:rPr>
                <w:szCs w:val="24"/>
              </w:rPr>
              <w:t xml:space="preserve"> and </w:t>
            </w:r>
            <w:r w:rsidRPr="00724177">
              <w:rPr>
                <w:szCs w:val="24"/>
              </w:rPr>
              <w:t>&lt;&lt;</w:t>
            </w:r>
            <w:r w:rsidRPr="00724177">
              <w:rPr>
                <w:b/>
                <w:szCs w:val="24"/>
              </w:rPr>
              <w:t>textbox</w:t>
            </w:r>
            <w:r w:rsidRPr="00724177">
              <w:rPr>
                <w:szCs w:val="24"/>
              </w:rPr>
              <w:t>&gt;&gt;</w:t>
            </w:r>
          </w:p>
        </w:tc>
      </w:tr>
    </w:tbl>
    <w:p w:rsidR="00A653F5" w:rsidRDefault="00A653F5" w:rsidP="00BB6577">
      <w:pPr>
        <w:rPr>
          <w:szCs w:val="24"/>
        </w:rPr>
      </w:pPr>
    </w:p>
    <w:p w:rsidR="00A653F5" w:rsidRDefault="00A653F5" w:rsidP="00BB6577">
      <w:pPr>
        <w:rPr>
          <w:szCs w:val="24"/>
        </w:rPr>
      </w:pPr>
    </w:p>
    <w:p w:rsidR="00A653F5" w:rsidRPr="009079B5" w:rsidRDefault="00A653F5" w:rsidP="00440D7E">
      <w:pPr>
        <w:pStyle w:val="Heading1"/>
        <w:keepNext w:val="0"/>
        <w:spacing w:before="0" w:after="0"/>
        <w:rPr>
          <w:sz w:val="24"/>
          <w:szCs w:val="24"/>
          <w:u w:val="single"/>
        </w:rPr>
      </w:pPr>
      <w:bookmarkStart w:id="191" w:name="_Toc94224900"/>
      <w:bookmarkStart w:id="192" w:name="_Toc94922642"/>
      <w:bookmarkStart w:id="193" w:name="_Hlk92277470"/>
      <w:r>
        <w:rPr>
          <w:sz w:val="24"/>
          <w:szCs w:val="24"/>
          <w:u w:val="single"/>
        </w:rPr>
        <w:t xml:space="preserve">CUSTOM </w:t>
      </w:r>
      <w:r w:rsidRPr="009079B5">
        <w:rPr>
          <w:sz w:val="24"/>
          <w:szCs w:val="24"/>
          <w:u w:val="single"/>
        </w:rPr>
        <w:t>M</w:t>
      </w:r>
      <w:r>
        <w:rPr>
          <w:sz w:val="24"/>
          <w:szCs w:val="24"/>
          <w:u w:val="single"/>
        </w:rPr>
        <w:t>ACROS made for SugarCane</w:t>
      </w:r>
      <w:bookmarkEnd w:id="191"/>
      <w:bookmarkEnd w:id="192"/>
      <w:r>
        <w:rPr>
          <w:sz w:val="24"/>
          <w:szCs w:val="24"/>
          <w:u w:val="single"/>
        </w:rPr>
        <w:t xml:space="preserve"> </w:t>
      </w:r>
    </w:p>
    <w:p w:rsidR="00A653F5" w:rsidRPr="0003677F" w:rsidRDefault="00A653F5" w:rsidP="00440D7E">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710"/>
        <w:gridCol w:w="6716"/>
      </w:tblGrid>
      <w:tr w:rsidR="00A653F5" w:rsidRPr="00084AEC" w:rsidTr="0087285F">
        <w:trPr>
          <w:cantSplit/>
        </w:trPr>
        <w:tc>
          <w:tcPr>
            <w:tcW w:w="2710" w:type="dxa"/>
            <w:shd w:val="pct15" w:color="auto" w:fill="auto"/>
          </w:tcPr>
          <w:p w:rsidR="00A653F5" w:rsidRPr="00084AEC" w:rsidRDefault="00A653F5" w:rsidP="0087285F">
            <w:pPr>
              <w:rPr>
                <w:b/>
              </w:rPr>
            </w:pPr>
            <w:r>
              <w:rPr>
                <w:b/>
              </w:rPr>
              <w:t>Custom</w:t>
            </w:r>
            <w:r w:rsidRPr="00084AEC">
              <w:rPr>
                <w:b/>
              </w:rPr>
              <w:t xml:space="preserve"> Macros</w:t>
            </w:r>
          </w:p>
        </w:tc>
        <w:tc>
          <w:tcPr>
            <w:tcW w:w="6716" w:type="dxa"/>
            <w:shd w:val="pct15" w:color="auto" w:fill="auto"/>
          </w:tcPr>
          <w:p w:rsidR="00A653F5" w:rsidRPr="00DC295B" w:rsidRDefault="00A653F5" w:rsidP="0087285F">
            <w:pPr>
              <w:rPr>
                <w:b/>
              </w:rPr>
            </w:pPr>
            <w:r w:rsidRPr="00DC295B">
              <w:rPr>
                <w:b/>
              </w:rPr>
              <w:t>Usage &amp; source</w:t>
            </w:r>
          </w:p>
        </w:tc>
      </w:tr>
      <w:tr w:rsidR="00A653F5" w:rsidRPr="00145F1C" w:rsidTr="0087285F">
        <w:trPr>
          <w:cantSplit/>
        </w:trPr>
        <w:tc>
          <w:tcPr>
            <w:tcW w:w="2710" w:type="dxa"/>
          </w:tcPr>
          <w:p w:rsidR="00A653F5" w:rsidRPr="00C10F7B" w:rsidRDefault="00A653F5" w:rsidP="0087285F">
            <w:pPr>
              <w:rPr>
                <w:b/>
              </w:rPr>
            </w:pPr>
            <w:bookmarkStart w:id="194" w:name="_Hlk94224408"/>
            <w:bookmarkStart w:id="195" w:name="_Hlk94224421"/>
            <w:r w:rsidRPr="00C10F7B">
              <w:rPr>
                <w:b/>
              </w:rPr>
              <w:t>&lt;&lt;</w:t>
            </w:r>
            <w:r>
              <w:rPr>
                <w:b/>
              </w:rPr>
              <w:t>clearvariables</w:t>
            </w:r>
            <w:r w:rsidRPr="00C10F7B">
              <w:rPr>
                <w:b/>
              </w:rPr>
              <w:t>&gt;&gt;</w:t>
            </w:r>
            <w:bookmarkEnd w:id="194"/>
          </w:p>
        </w:tc>
        <w:tc>
          <w:tcPr>
            <w:tcW w:w="6716" w:type="dxa"/>
          </w:tcPr>
          <w:p w:rsidR="00A653F5" w:rsidRPr="00BD58F8" w:rsidRDefault="00A653F5" w:rsidP="0087285F">
            <w:pPr>
              <w:rPr>
                <w:sz w:val="20"/>
              </w:rPr>
            </w:pPr>
            <w:r>
              <w:rPr>
                <w:sz w:val="20"/>
              </w:rPr>
              <w:t xml:space="preserve">To clear </w:t>
            </w:r>
            <w:r w:rsidRPr="001847CC">
              <w:rPr>
                <w:b/>
                <w:i/>
                <w:sz w:val="20"/>
              </w:rPr>
              <w:t>all</w:t>
            </w:r>
            <w:r>
              <w:rPr>
                <w:sz w:val="20"/>
              </w:rPr>
              <w:t xml:space="preserve"> story (project) variables.  Made by Joey SP</w:t>
            </w:r>
          </w:p>
        </w:tc>
      </w:tr>
      <w:bookmarkEnd w:id="195"/>
      <w:tr w:rsidR="00A653F5" w:rsidRPr="00145F1C" w:rsidTr="0087285F">
        <w:trPr>
          <w:cantSplit/>
        </w:trPr>
        <w:tc>
          <w:tcPr>
            <w:tcW w:w="2710" w:type="dxa"/>
          </w:tcPr>
          <w:p w:rsidR="00A653F5" w:rsidRPr="00C10F7B" w:rsidRDefault="00A653F5" w:rsidP="0087285F">
            <w:pPr>
              <w:rPr>
                <w:b/>
              </w:rPr>
            </w:pPr>
            <w:r w:rsidRPr="00C10F7B">
              <w:rPr>
                <w:b/>
              </w:rPr>
              <w:t>&lt;&lt;</w:t>
            </w:r>
            <w:r>
              <w:rPr>
                <w:b/>
              </w:rPr>
              <w:t>clearremember</w:t>
            </w:r>
            <w:r w:rsidRPr="00C10F7B">
              <w:rPr>
                <w:b/>
              </w:rPr>
              <w:t>&gt;&gt;</w:t>
            </w:r>
          </w:p>
        </w:tc>
        <w:tc>
          <w:tcPr>
            <w:tcW w:w="6716" w:type="dxa"/>
          </w:tcPr>
          <w:p w:rsidR="00A653F5" w:rsidRPr="00BD58F8" w:rsidRDefault="00A653F5" w:rsidP="0087285F">
            <w:pPr>
              <w:rPr>
                <w:sz w:val="20"/>
              </w:rPr>
            </w:pPr>
            <w:r>
              <w:rPr>
                <w:sz w:val="20"/>
              </w:rPr>
              <w:t xml:space="preserve">To clear </w:t>
            </w:r>
            <w:r w:rsidRPr="001847CC">
              <w:rPr>
                <w:b/>
                <w:i/>
                <w:sz w:val="20"/>
              </w:rPr>
              <w:t>all</w:t>
            </w:r>
            <w:r>
              <w:rPr>
                <w:sz w:val="20"/>
              </w:rPr>
              <w:t xml:space="preserve"> variables stored to the remember cache using &lt;&lt;remember&gt;&gt; macro.  Made by Joey SP</w:t>
            </w:r>
          </w:p>
        </w:tc>
      </w:tr>
      <w:tr w:rsidR="00A653F5" w:rsidRPr="00145F1C" w:rsidTr="0087285F">
        <w:trPr>
          <w:cantSplit/>
        </w:trPr>
        <w:tc>
          <w:tcPr>
            <w:tcW w:w="2710" w:type="dxa"/>
          </w:tcPr>
          <w:p w:rsidR="00A653F5" w:rsidRPr="00C10F7B" w:rsidRDefault="00A653F5" w:rsidP="0087285F">
            <w:pPr>
              <w:rPr>
                <w:b/>
              </w:rPr>
            </w:pPr>
            <w:r w:rsidRPr="00C10F7B">
              <w:rPr>
                <w:b/>
              </w:rPr>
              <w:t>&lt;&lt;</w:t>
            </w:r>
            <w:r>
              <w:rPr>
                <w:b/>
              </w:rPr>
              <w:t>clearmetadata</w:t>
            </w:r>
            <w:r w:rsidRPr="00C10F7B">
              <w:rPr>
                <w:b/>
              </w:rPr>
              <w:t>&gt;&gt;</w:t>
            </w:r>
          </w:p>
        </w:tc>
        <w:tc>
          <w:tcPr>
            <w:tcW w:w="6716" w:type="dxa"/>
          </w:tcPr>
          <w:p w:rsidR="00A653F5" w:rsidRPr="00BD58F8" w:rsidRDefault="00A653F5" w:rsidP="0087285F">
            <w:pPr>
              <w:rPr>
                <w:sz w:val="20"/>
              </w:rPr>
            </w:pPr>
            <w:r>
              <w:rPr>
                <w:sz w:val="20"/>
              </w:rPr>
              <w:t xml:space="preserve">To clear </w:t>
            </w:r>
            <w:r w:rsidRPr="001847CC">
              <w:rPr>
                <w:b/>
                <w:i/>
                <w:sz w:val="20"/>
              </w:rPr>
              <w:t>all</w:t>
            </w:r>
            <w:r>
              <w:rPr>
                <w:sz w:val="20"/>
              </w:rPr>
              <w:t xml:space="preserve"> variables stored in the metadata cache using &lt;&lt;memorize&gt;&gt; macro.  Made by Joey SP</w:t>
            </w:r>
          </w:p>
        </w:tc>
      </w:tr>
    </w:tbl>
    <w:p w:rsidR="00A653F5" w:rsidRDefault="00A653F5" w:rsidP="00440D7E">
      <w:pPr>
        <w:rPr>
          <w:szCs w:val="24"/>
        </w:rPr>
      </w:pPr>
    </w:p>
    <w:p w:rsidR="00A653F5" w:rsidRDefault="00A653F5" w:rsidP="00440D7E">
      <w:pPr>
        <w:rPr>
          <w:szCs w:val="24"/>
        </w:rPr>
      </w:pPr>
    </w:p>
    <w:p w:rsidR="00A653F5" w:rsidRPr="009079B5" w:rsidRDefault="00A653F5" w:rsidP="008D1B7C">
      <w:pPr>
        <w:pStyle w:val="Heading1"/>
        <w:keepNext w:val="0"/>
        <w:spacing w:before="0" w:after="0"/>
        <w:rPr>
          <w:sz w:val="24"/>
          <w:szCs w:val="24"/>
          <w:u w:val="single"/>
        </w:rPr>
      </w:pPr>
      <w:bookmarkStart w:id="196" w:name="_Toc94922643"/>
      <w:r>
        <w:rPr>
          <w:sz w:val="24"/>
          <w:szCs w:val="24"/>
          <w:u w:val="single"/>
        </w:rPr>
        <w:t>Functions</w:t>
      </w:r>
      <w:bookmarkEnd w:id="196"/>
    </w:p>
    <w:p w:rsidR="00A653F5" w:rsidRDefault="00A653F5" w:rsidP="008D1B7C">
      <w:pPr>
        <w:rPr>
          <w:szCs w:val="24"/>
        </w:rPr>
      </w:pPr>
    </w:p>
    <w:p w:rsidR="00A653F5" w:rsidRPr="00FE59BE" w:rsidRDefault="00A653F5" w:rsidP="008D1B7C">
      <w:pPr>
        <w:rPr>
          <w:szCs w:val="24"/>
        </w:rPr>
      </w:pPr>
      <w:hyperlink r:id="rId74" w:anchor="functions" w:history="1">
        <w:r w:rsidRPr="00FE59BE">
          <w:rPr>
            <w:rStyle w:val="Hyperlink"/>
            <w:szCs w:val="24"/>
          </w:rPr>
          <w:t>https://www.motoslave.net/sugarcube/2/docs/#functions</w:t>
        </w:r>
      </w:hyperlink>
    </w:p>
    <w:p w:rsidR="00A653F5" w:rsidRDefault="00A653F5" w:rsidP="008D1B7C">
      <w:pPr>
        <w:rPr>
          <w:szCs w:val="24"/>
        </w:rPr>
      </w:pPr>
    </w:p>
    <w:tbl>
      <w:tblPr>
        <w:tblW w:w="942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7229"/>
        <w:gridCol w:w="71"/>
      </w:tblGrid>
      <w:tr w:rsidR="00A653F5" w:rsidRPr="002566CD" w:rsidTr="00A62BD5">
        <w:trPr>
          <w:gridAfter w:val="1"/>
          <w:wAfter w:w="71" w:type="dxa"/>
          <w:cantSplit/>
          <w:tblHeader/>
        </w:trPr>
        <w:tc>
          <w:tcPr>
            <w:tcW w:w="2126" w:type="dxa"/>
            <w:shd w:val="pct15" w:color="auto" w:fill="auto"/>
          </w:tcPr>
          <w:p w:rsidR="00A653F5" w:rsidRPr="00145F1C" w:rsidRDefault="00A653F5" w:rsidP="004B7D25">
            <w:pPr>
              <w:keepNext/>
              <w:jc w:val="center"/>
              <w:rPr>
                <w:b/>
                <w:szCs w:val="24"/>
              </w:rPr>
            </w:pPr>
            <w:bookmarkStart w:id="197" w:name="_Hlk24066878"/>
            <w:bookmarkStart w:id="198" w:name="_Hlk92516014"/>
            <w:r w:rsidRPr="00145F1C">
              <w:rPr>
                <w:b/>
                <w:szCs w:val="24"/>
              </w:rPr>
              <w:t>Function</w:t>
            </w:r>
          </w:p>
        </w:tc>
        <w:tc>
          <w:tcPr>
            <w:tcW w:w="7229" w:type="dxa"/>
            <w:shd w:val="pct15" w:color="auto" w:fill="auto"/>
          </w:tcPr>
          <w:p w:rsidR="00A653F5" w:rsidRPr="00145F1C" w:rsidRDefault="00A653F5" w:rsidP="004B7D25">
            <w:pPr>
              <w:keepNext/>
              <w:jc w:val="center"/>
              <w:rPr>
                <w:b/>
                <w:szCs w:val="24"/>
              </w:rPr>
            </w:pPr>
            <w:r w:rsidRPr="00145F1C">
              <w:rPr>
                <w:b/>
                <w:szCs w:val="24"/>
              </w:rPr>
              <w:t>Advice</w:t>
            </w:r>
          </w:p>
        </w:tc>
      </w:tr>
      <w:tr w:rsidR="00A653F5" w:rsidTr="00231CCA">
        <w:trPr>
          <w:gridAfter w:val="1"/>
          <w:wAfter w:w="71" w:type="dxa"/>
          <w:cantSplit/>
        </w:trPr>
        <w:tc>
          <w:tcPr>
            <w:tcW w:w="9355" w:type="dxa"/>
            <w:gridSpan w:val="2"/>
            <w:shd w:val="clear" w:color="auto" w:fill="FFFF00"/>
          </w:tcPr>
          <w:p w:rsidR="00A653F5" w:rsidRPr="00145F1C" w:rsidRDefault="00A653F5" w:rsidP="004B7D25">
            <w:pPr>
              <w:rPr>
                <w:szCs w:val="24"/>
              </w:rPr>
            </w:pPr>
            <w:r w:rsidRPr="00145F1C">
              <w:rPr>
                <w:szCs w:val="24"/>
              </w:rPr>
              <w:t>Any Javascript built-in function is available to Twine</w:t>
            </w:r>
          </w:p>
        </w:tc>
      </w:tr>
      <w:bookmarkEnd w:id="197"/>
      <w:bookmarkEnd w:id="198"/>
      <w:tr w:rsidR="00A653F5" w:rsidTr="00231CCA">
        <w:trPr>
          <w:gridAfter w:val="1"/>
          <w:wAfter w:w="71" w:type="dxa"/>
          <w:cantSplit/>
        </w:trPr>
        <w:tc>
          <w:tcPr>
            <w:tcW w:w="2126" w:type="dxa"/>
          </w:tcPr>
          <w:p w:rsidR="00A653F5" w:rsidRDefault="00A653F5" w:rsidP="00986036">
            <w:r w:rsidRPr="00261632">
              <w:rPr>
                <w:b/>
                <w:szCs w:val="24"/>
              </w:rPr>
              <w:t>memorize()</w:t>
            </w:r>
          </w:p>
        </w:tc>
        <w:tc>
          <w:tcPr>
            <w:tcW w:w="7229" w:type="dxa"/>
          </w:tcPr>
          <w:p w:rsidR="00A653F5" w:rsidRPr="00920BA5" w:rsidRDefault="00A653F5" w:rsidP="00986036">
            <w:pPr>
              <w:rPr>
                <w:szCs w:val="24"/>
              </w:rPr>
            </w:pPr>
            <w:r w:rsidRPr="00920BA5">
              <w:rPr>
                <w:szCs w:val="24"/>
              </w:rPr>
              <w:t>memorize(key, value)</w:t>
            </w:r>
          </w:p>
          <w:p w:rsidR="00A653F5" w:rsidRDefault="00A653F5" w:rsidP="00986036">
            <w:pPr>
              <w:rPr>
                <w:szCs w:val="24"/>
              </w:rPr>
            </w:pPr>
            <w:r w:rsidRPr="00920BA5">
              <w:rPr>
                <w:szCs w:val="24"/>
              </w:rPr>
              <w:t>Sets the specified key and value within the story metadata store, which causes them to persist over story and browser restarts. To update the value associated with a key, simply set it again.</w:t>
            </w:r>
          </w:p>
          <w:p w:rsidR="00A653F5" w:rsidRDefault="00A653F5" w:rsidP="00986036">
            <w:pPr>
              <w:rPr>
                <w:szCs w:val="24"/>
              </w:rPr>
            </w:pPr>
            <w:r>
              <w:rPr>
                <w:szCs w:val="24"/>
              </w:rPr>
              <w:t>Parameters:</w:t>
            </w:r>
          </w:p>
          <w:p w:rsidR="00A653F5" w:rsidRPr="003145F5" w:rsidRDefault="00A653F5" w:rsidP="00986036">
            <w:pPr>
              <w:numPr>
                <w:ilvl w:val="0"/>
                <w:numId w:val="25"/>
              </w:numPr>
              <w:rPr>
                <w:szCs w:val="24"/>
              </w:rPr>
            </w:pPr>
            <w:r w:rsidRPr="003145F5">
              <w:rPr>
                <w:szCs w:val="24"/>
              </w:rPr>
              <w:t>key: (string) The key that should be set.</w:t>
            </w:r>
          </w:p>
          <w:p w:rsidR="00A653F5" w:rsidRPr="003145F5" w:rsidRDefault="00A653F5" w:rsidP="00986036">
            <w:pPr>
              <w:numPr>
                <w:ilvl w:val="0"/>
                <w:numId w:val="25"/>
              </w:numPr>
              <w:rPr>
                <w:szCs w:val="24"/>
              </w:rPr>
            </w:pPr>
            <w:r w:rsidRPr="003145F5">
              <w:rPr>
                <w:szCs w:val="24"/>
              </w:rPr>
              <w:t>value: (any) The value to set.</w:t>
            </w:r>
          </w:p>
          <w:p w:rsidR="00A653F5" w:rsidRDefault="00A653F5" w:rsidP="00986036">
            <w:pPr>
              <w:rPr>
                <w:szCs w:val="24"/>
              </w:rPr>
            </w:pPr>
          </w:p>
          <w:p w:rsidR="00A653F5" w:rsidRDefault="00A653F5" w:rsidP="00986036">
            <w:pPr>
              <w:rPr>
                <w:szCs w:val="24"/>
              </w:rPr>
            </w:pPr>
            <w:r>
              <w:rPr>
                <w:szCs w:val="24"/>
              </w:rPr>
              <w:t>Examples:</w:t>
            </w:r>
          </w:p>
          <w:p w:rsidR="00A653F5" w:rsidRPr="006810B6" w:rsidRDefault="00A653F5" w:rsidP="00986036">
            <w:pPr>
              <w:rPr>
                <w:szCs w:val="24"/>
              </w:rPr>
            </w:pPr>
            <w:bookmarkStart w:id="199" w:name="_Hlk92802788"/>
            <w:r w:rsidRPr="006810B6">
              <w:rPr>
                <w:szCs w:val="24"/>
              </w:rPr>
              <w:t>&lt;&lt;run memorize('</w:t>
            </w:r>
            <w:bookmarkStart w:id="200" w:name="_Hlk92802614"/>
            <w:r w:rsidRPr="006810B6">
              <w:rPr>
                <w:szCs w:val="24"/>
              </w:rPr>
              <w:t>$TestVariable</w:t>
            </w:r>
            <w:bookmarkEnd w:id="200"/>
            <w:r w:rsidRPr="006810B6">
              <w:rPr>
                <w:szCs w:val="24"/>
              </w:rPr>
              <w:t>', 29)&gt;&gt;</w:t>
            </w:r>
            <w:bookmarkEnd w:id="199"/>
          </w:p>
          <w:p w:rsidR="00A653F5" w:rsidRDefault="00A653F5" w:rsidP="00986036">
            <w:pPr>
              <w:rPr>
                <w:szCs w:val="24"/>
              </w:rPr>
            </w:pPr>
            <w:r w:rsidRPr="006810B6">
              <w:rPr>
                <w:szCs w:val="24"/>
              </w:rPr>
              <w:t xml:space="preserve">&lt;&lt;run memorize('$TestVariable', </w:t>
            </w:r>
            <w:r>
              <w:rPr>
                <w:szCs w:val="24"/>
              </w:rPr>
              <w:t>‘horse’</w:t>
            </w:r>
            <w:r w:rsidRPr="006810B6">
              <w:rPr>
                <w:szCs w:val="24"/>
              </w:rPr>
              <w:t>)&gt;&gt;</w:t>
            </w:r>
          </w:p>
          <w:p w:rsidR="00A653F5" w:rsidRDefault="00A653F5" w:rsidP="00986036">
            <w:pPr>
              <w:rPr>
                <w:szCs w:val="24"/>
              </w:rPr>
            </w:pPr>
            <w:r w:rsidRPr="00AE26A6">
              <w:rPr>
                <w:szCs w:val="24"/>
              </w:rPr>
              <w:t>// Sets 'achievements', with the given value, in the metadata store.</w:t>
            </w:r>
          </w:p>
          <w:p w:rsidR="00A653F5" w:rsidRPr="00AE26A6" w:rsidRDefault="00A653F5" w:rsidP="00986036">
            <w:pPr>
              <w:rPr>
                <w:szCs w:val="24"/>
              </w:rPr>
            </w:pPr>
            <w:r w:rsidRPr="00AE26A6">
              <w:rPr>
                <w:szCs w:val="24"/>
              </w:rPr>
              <w:t>&lt;&lt;run memorize('achievements', { ateYellowSnow : true })&gt;&gt;</w:t>
            </w:r>
          </w:p>
          <w:p w:rsidR="00A653F5" w:rsidRPr="00AE26A6" w:rsidRDefault="00A653F5" w:rsidP="00986036">
            <w:pPr>
              <w:rPr>
                <w:szCs w:val="24"/>
              </w:rPr>
            </w:pPr>
            <w:r w:rsidRPr="00AE26A6">
              <w:rPr>
                <w:szCs w:val="24"/>
              </w:rPr>
              <w:t>// Sets 'ngplus', with the given value, in the metadata store.</w:t>
            </w:r>
          </w:p>
          <w:p w:rsidR="00A653F5" w:rsidRPr="00AE26A6" w:rsidRDefault="00A653F5" w:rsidP="00986036">
            <w:pPr>
              <w:rPr>
                <w:szCs w:val="24"/>
              </w:rPr>
            </w:pPr>
            <w:bookmarkStart w:id="201" w:name="_Hlk92796010"/>
            <w:r w:rsidRPr="00AE26A6">
              <w:rPr>
                <w:szCs w:val="24"/>
              </w:rPr>
              <w:t>&lt;&lt;run memorize('ngplus', true)&gt;&gt;</w:t>
            </w:r>
            <w:bookmarkEnd w:id="201"/>
          </w:p>
          <w:p w:rsidR="00A653F5" w:rsidRPr="00920BA5" w:rsidRDefault="00A653F5" w:rsidP="00986036">
            <w:pPr>
              <w:rPr>
                <w:sz w:val="20"/>
              </w:rPr>
            </w:pPr>
            <w:hyperlink r:id="rId75" w:anchor="functions-function-memorize" w:history="1">
              <w:r w:rsidRPr="00920BA5">
                <w:rPr>
                  <w:rStyle w:val="Hyperlink"/>
                  <w:sz w:val="20"/>
                </w:rPr>
                <w:t>http://www.motoslave.net/sugarcube/2/docs/#functions-function-</w:t>
              </w:r>
              <w:r w:rsidRPr="00920BA5">
                <w:rPr>
                  <w:rStyle w:val="Hyperlink"/>
                  <w:b/>
                  <w:sz w:val="20"/>
                </w:rPr>
                <w:t>memorize</w:t>
              </w:r>
            </w:hyperlink>
          </w:p>
        </w:tc>
      </w:tr>
      <w:tr w:rsidR="00A653F5" w:rsidTr="00231CCA">
        <w:trPr>
          <w:gridAfter w:val="1"/>
          <w:wAfter w:w="71" w:type="dxa"/>
          <w:cantSplit/>
        </w:trPr>
        <w:tc>
          <w:tcPr>
            <w:tcW w:w="2126" w:type="dxa"/>
          </w:tcPr>
          <w:p w:rsidR="00A653F5" w:rsidRDefault="00A653F5" w:rsidP="00986036">
            <w:r w:rsidRPr="00261632">
              <w:rPr>
                <w:b/>
                <w:szCs w:val="24"/>
              </w:rPr>
              <w:t>recall()</w:t>
            </w:r>
          </w:p>
        </w:tc>
        <w:tc>
          <w:tcPr>
            <w:tcW w:w="7229" w:type="dxa"/>
          </w:tcPr>
          <w:p w:rsidR="00A653F5" w:rsidRPr="00E6413A" w:rsidRDefault="00A653F5" w:rsidP="00986036">
            <w:pPr>
              <w:rPr>
                <w:szCs w:val="24"/>
              </w:rPr>
            </w:pPr>
            <w:r w:rsidRPr="00E6413A">
              <w:rPr>
                <w:szCs w:val="24"/>
              </w:rPr>
              <w:t>recall(key [, defaultValue]) → any</w:t>
            </w:r>
          </w:p>
          <w:p w:rsidR="00A653F5" w:rsidRDefault="00A653F5" w:rsidP="00986036">
            <w:pPr>
              <w:rPr>
                <w:szCs w:val="24"/>
              </w:rPr>
            </w:pPr>
            <w:r w:rsidRPr="00E6413A">
              <w:rPr>
                <w:szCs w:val="24"/>
              </w:rPr>
              <w:t>Returns the value associated with the specified key from the story metadata store or, if no such key exists, the specified default value, if any.</w:t>
            </w:r>
          </w:p>
          <w:p w:rsidR="00A653F5" w:rsidRDefault="00A653F5" w:rsidP="00986036">
            <w:pPr>
              <w:rPr>
                <w:szCs w:val="24"/>
              </w:rPr>
            </w:pPr>
            <w:r>
              <w:rPr>
                <w:szCs w:val="24"/>
              </w:rPr>
              <w:t>Parameters:</w:t>
            </w:r>
          </w:p>
          <w:p w:rsidR="00A653F5" w:rsidRPr="00B4445F" w:rsidRDefault="00A653F5" w:rsidP="00986036">
            <w:pPr>
              <w:numPr>
                <w:ilvl w:val="0"/>
                <w:numId w:val="24"/>
              </w:numPr>
              <w:rPr>
                <w:szCs w:val="24"/>
              </w:rPr>
            </w:pPr>
            <w:r w:rsidRPr="00B4445F">
              <w:rPr>
                <w:szCs w:val="24"/>
              </w:rPr>
              <w:t>key: (string) The key whose value should be returned.</w:t>
            </w:r>
          </w:p>
          <w:p w:rsidR="00A653F5" w:rsidRPr="00B4445F" w:rsidRDefault="00A653F5" w:rsidP="00986036">
            <w:pPr>
              <w:numPr>
                <w:ilvl w:val="0"/>
                <w:numId w:val="24"/>
              </w:numPr>
              <w:rPr>
                <w:szCs w:val="24"/>
              </w:rPr>
            </w:pPr>
            <w:r w:rsidRPr="00B4445F">
              <w:rPr>
                <w:szCs w:val="24"/>
              </w:rPr>
              <w:t>defaultValue: (optional, any) The value to return if the key doesn't exist.</w:t>
            </w:r>
          </w:p>
          <w:p w:rsidR="00A653F5" w:rsidRDefault="00A653F5" w:rsidP="00986036">
            <w:pPr>
              <w:rPr>
                <w:szCs w:val="24"/>
              </w:rPr>
            </w:pPr>
            <w:r>
              <w:rPr>
                <w:szCs w:val="24"/>
              </w:rPr>
              <w:t>Examples:</w:t>
            </w:r>
          </w:p>
          <w:p w:rsidR="00A653F5" w:rsidRPr="006810B6" w:rsidRDefault="00A653F5" w:rsidP="00986036">
            <w:pPr>
              <w:rPr>
                <w:szCs w:val="24"/>
              </w:rPr>
            </w:pPr>
            <w:r w:rsidRPr="006810B6">
              <w:rPr>
                <w:szCs w:val="24"/>
              </w:rPr>
              <w:t>&lt;&lt;set $TestVariable to recall('$TestVariable ')&gt;&gt;</w:t>
            </w:r>
          </w:p>
          <w:p w:rsidR="00A653F5" w:rsidRPr="00E6413A" w:rsidRDefault="00A653F5" w:rsidP="00986036">
            <w:pPr>
              <w:rPr>
                <w:szCs w:val="24"/>
              </w:rPr>
            </w:pPr>
            <w:r w:rsidRPr="00E6413A">
              <w:rPr>
                <w:szCs w:val="24"/>
              </w:rPr>
              <w:t>// Set setup.achievements to the 'achievements' metadata or an empty generic object.</w:t>
            </w:r>
          </w:p>
          <w:p w:rsidR="00A653F5" w:rsidRPr="00E6413A" w:rsidRDefault="00A653F5" w:rsidP="00986036">
            <w:pPr>
              <w:rPr>
                <w:szCs w:val="24"/>
              </w:rPr>
            </w:pPr>
            <w:r w:rsidRPr="00E6413A">
              <w:rPr>
                <w:szCs w:val="24"/>
              </w:rPr>
              <w:t>&lt;&lt;set setup.achievements to recall('achievements', {})&gt;&gt;</w:t>
            </w:r>
          </w:p>
          <w:p w:rsidR="00A653F5" w:rsidRPr="00E6413A" w:rsidRDefault="00A653F5" w:rsidP="00986036">
            <w:pPr>
              <w:rPr>
                <w:szCs w:val="24"/>
              </w:rPr>
            </w:pPr>
            <w:r w:rsidRPr="00E6413A">
              <w:rPr>
                <w:szCs w:val="24"/>
              </w:rPr>
              <w:t>// Set setup.ngplus to the 'ngplus' metadata, with no default.</w:t>
            </w:r>
          </w:p>
          <w:p w:rsidR="00A653F5" w:rsidRPr="00E6413A" w:rsidRDefault="00A653F5" w:rsidP="00986036">
            <w:pPr>
              <w:rPr>
                <w:szCs w:val="24"/>
              </w:rPr>
            </w:pPr>
            <w:bookmarkStart w:id="202" w:name="_Hlk92796302"/>
            <w:r w:rsidRPr="00E6413A">
              <w:rPr>
                <w:szCs w:val="24"/>
              </w:rPr>
              <w:t>&lt;&lt;set setup.ngplus to recall('ngplus')&gt;&gt;</w:t>
            </w:r>
            <w:bookmarkEnd w:id="202"/>
          </w:p>
          <w:p w:rsidR="00A653F5" w:rsidRPr="00C36A29" w:rsidRDefault="00A653F5" w:rsidP="00986036">
            <w:pPr>
              <w:rPr>
                <w:sz w:val="20"/>
              </w:rPr>
            </w:pPr>
            <w:hyperlink r:id="rId76" w:anchor="functions-function-recall" w:history="1">
              <w:r w:rsidRPr="00C36A29">
                <w:rPr>
                  <w:rStyle w:val="Hyperlink"/>
                  <w:sz w:val="20"/>
                </w:rPr>
                <w:t>http://www.motoslave.net/sugarcube/2/docs/#functions-function-</w:t>
              </w:r>
              <w:r w:rsidRPr="00C36A29">
                <w:rPr>
                  <w:rStyle w:val="Hyperlink"/>
                  <w:b/>
                  <w:sz w:val="20"/>
                </w:rPr>
                <w:t>recall</w:t>
              </w:r>
            </w:hyperlink>
          </w:p>
        </w:tc>
      </w:tr>
      <w:tr w:rsidR="00A653F5" w:rsidTr="006B0581">
        <w:trPr>
          <w:cantSplit/>
        </w:trPr>
        <w:tc>
          <w:tcPr>
            <w:tcW w:w="2126" w:type="dxa"/>
          </w:tcPr>
          <w:p w:rsidR="00A653F5" w:rsidRDefault="00A653F5" w:rsidP="006B0581">
            <w:r w:rsidRPr="00261632">
              <w:rPr>
                <w:b/>
                <w:szCs w:val="24"/>
              </w:rPr>
              <w:t>forget()</w:t>
            </w:r>
          </w:p>
        </w:tc>
        <w:tc>
          <w:tcPr>
            <w:tcW w:w="7300" w:type="dxa"/>
            <w:gridSpan w:val="2"/>
          </w:tcPr>
          <w:p w:rsidR="00A653F5" w:rsidRPr="00C14009" w:rsidRDefault="00A653F5" w:rsidP="006B0581">
            <w:pPr>
              <w:rPr>
                <w:szCs w:val="24"/>
              </w:rPr>
            </w:pPr>
            <w:r w:rsidRPr="00C14009">
              <w:rPr>
                <w:szCs w:val="24"/>
              </w:rPr>
              <w:t>forget(key)</w:t>
            </w:r>
          </w:p>
          <w:p w:rsidR="00A653F5" w:rsidRPr="00C14009" w:rsidRDefault="00A653F5" w:rsidP="006B0581">
            <w:pPr>
              <w:rPr>
                <w:szCs w:val="24"/>
              </w:rPr>
            </w:pPr>
            <w:r w:rsidRPr="00C14009">
              <w:rPr>
                <w:szCs w:val="24"/>
              </w:rPr>
              <w:t>Removes the specified key, and its associated value, from the story metadata store.</w:t>
            </w:r>
          </w:p>
          <w:p w:rsidR="00A653F5" w:rsidRDefault="00A653F5" w:rsidP="006B0581">
            <w:pPr>
              <w:rPr>
                <w:szCs w:val="24"/>
              </w:rPr>
            </w:pPr>
            <w:bookmarkStart w:id="203" w:name="_Hlk92803027"/>
            <w:r w:rsidRPr="00221887">
              <w:rPr>
                <w:szCs w:val="24"/>
              </w:rPr>
              <w:t>&lt;&lt;run forget('</w:t>
            </w:r>
            <w:r>
              <w:rPr>
                <w:szCs w:val="24"/>
              </w:rPr>
              <w:t>$TestVariable</w:t>
            </w:r>
            <w:r w:rsidRPr="00221887">
              <w:rPr>
                <w:szCs w:val="24"/>
              </w:rPr>
              <w:t>')&gt;&gt;</w:t>
            </w:r>
          </w:p>
          <w:p w:rsidR="00A653F5" w:rsidRPr="00221887" w:rsidRDefault="00A653F5" w:rsidP="006B0581">
            <w:pPr>
              <w:rPr>
                <w:szCs w:val="24"/>
              </w:rPr>
            </w:pPr>
            <w:r w:rsidRPr="00221887">
              <w:rPr>
                <w:szCs w:val="24"/>
              </w:rPr>
              <w:t>&lt;&lt;run forget('achievements')&gt;&gt;</w:t>
            </w:r>
            <w:bookmarkEnd w:id="203"/>
          </w:p>
          <w:p w:rsidR="00A653F5" w:rsidRPr="00B363ED" w:rsidRDefault="00A653F5" w:rsidP="006B0581">
            <w:pPr>
              <w:rPr>
                <w:sz w:val="20"/>
              </w:rPr>
            </w:pPr>
            <w:hyperlink r:id="rId77" w:anchor="functions-function-forget" w:history="1">
              <w:r w:rsidRPr="00B363ED">
                <w:rPr>
                  <w:rStyle w:val="Hyperlink"/>
                  <w:sz w:val="20"/>
                </w:rPr>
                <w:t>http://www.motoslave.net/sugarcube/2/docs/#functions-function-</w:t>
              </w:r>
              <w:r w:rsidRPr="00B363ED">
                <w:rPr>
                  <w:rStyle w:val="Hyperlink"/>
                  <w:b/>
                  <w:sz w:val="20"/>
                </w:rPr>
                <w:t>forget</w:t>
              </w:r>
            </w:hyperlink>
          </w:p>
        </w:tc>
      </w:tr>
      <w:tr w:rsidR="00A653F5" w:rsidTr="00A62BD5">
        <w:trPr>
          <w:cantSplit/>
        </w:trPr>
        <w:tc>
          <w:tcPr>
            <w:tcW w:w="2126" w:type="dxa"/>
          </w:tcPr>
          <w:p w:rsidR="00A653F5" w:rsidRPr="00261632" w:rsidRDefault="00A653F5" w:rsidP="00C03BC8">
            <w:pPr>
              <w:rPr>
                <w:b/>
              </w:rPr>
            </w:pPr>
            <w:r w:rsidRPr="00261632">
              <w:rPr>
                <w:b/>
                <w:szCs w:val="24"/>
              </w:rPr>
              <w:t>clone()</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either()</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hasVisited()</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lastVisited()</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importScripts()</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importStyles()</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passage()</w:t>
            </w:r>
          </w:p>
        </w:tc>
        <w:tc>
          <w:tcPr>
            <w:tcW w:w="7300" w:type="dxa"/>
            <w:gridSpan w:val="2"/>
          </w:tcPr>
          <w:p w:rsidR="00A653F5" w:rsidRPr="00FE2CE8" w:rsidRDefault="00A653F5" w:rsidP="004B7D25">
            <w:pPr>
              <w:rPr>
                <w:sz w:val="20"/>
              </w:rPr>
            </w:pPr>
            <w:hyperlink r:id="rId78" w:anchor="functions-function-passage" w:history="1">
              <w:r w:rsidRPr="00FE2CE8">
                <w:rPr>
                  <w:rStyle w:val="Hyperlink"/>
                  <w:sz w:val="20"/>
                </w:rPr>
                <w:t>http://www.motoslave.net/sugarcube/2/docs/#functions-function-</w:t>
              </w:r>
              <w:r w:rsidRPr="00FE2CE8">
                <w:rPr>
                  <w:rStyle w:val="Hyperlink"/>
                  <w:b/>
                  <w:sz w:val="20"/>
                </w:rPr>
                <w:t>passage</w:t>
              </w:r>
            </w:hyperlink>
          </w:p>
        </w:tc>
      </w:tr>
      <w:tr w:rsidR="00A653F5" w:rsidTr="00A62BD5">
        <w:trPr>
          <w:cantSplit/>
        </w:trPr>
        <w:tc>
          <w:tcPr>
            <w:tcW w:w="2126" w:type="dxa"/>
          </w:tcPr>
          <w:p w:rsidR="00A653F5" w:rsidRDefault="00A653F5" w:rsidP="004B7D25">
            <w:r w:rsidRPr="00261632">
              <w:rPr>
                <w:b/>
                <w:szCs w:val="24"/>
              </w:rPr>
              <w:t>previous()</w:t>
            </w:r>
          </w:p>
        </w:tc>
        <w:tc>
          <w:tcPr>
            <w:tcW w:w="7300" w:type="dxa"/>
            <w:gridSpan w:val="2"/>
          </w:tcPr>
          <w:p w:rsidR="00A653F5" w:rsidRPr="0096548E" w:rsidRDefault="00A653F5" w:rsidP="0096548E">
            <w:pPr>
              <w:rPr>
                <w:szCs w:val="24"/>
              </w:rPr>
            </w:pPr>
            <w:r w:rsidRPr="0096548E">
              <w:rPr>
                <w:szCs w:val="24"/>
              </w:rPr>
              <w:t>&lt;&lt;if previous() is "Café"&gt;&gt;…the most recent non-active passage is the Café passage…&lt;&lt;/if&gt;&gt;</w:t>
            </w:r>
          </w:p>
          <w:p w:rsidR="00A653F5" w:rsidRPr="00666E5E" w:rsidRDefault="00A653F5" w:rsidP="004B7D25">
            <w:pPr>
              <w:rPr>
                <w:sz w:val="20"/>
              </w:rPr>
            </w:pPr>
            <w:hyperlink r:id="rId79" w:anchor="functions-function-previous" w:history="1">
              <w:r w:rsidRPr="00666E5E">
                <w:rPr>
                  <w:rStyle w:val="Hyperlink"/>
                  <w:sz w:val="20"/>
                </w:rPr>
                <w:t>http://www.motoslave.net/sugarcube/2/docs/#functions-function-</w:t>
              </w:r>
              <w:r w:rsidRPr="00666E5E">
                <w:rPr>
                  <w:rStyle w:val="Hyperlink"/>
                  <w:b/>
                  <w:sz w:val="20"/>
                </w:rPr>
                <w:t>previous</w:t>
              </w:r>
            </w:hyperlink>
          </w:p>
        </w:tc>
      </w:tr>
      <w:tr w:rsidR="00A653F5" w:rsidTr="00A62BD5">
        <w:trPr>
          <w:cantSplit/>
        </w:trPr>
        <w:tc>
          <w:tcPr>
            <w:tcW w:w="2126" w:type="dxa"/>
          </w:tcPr>
          <w:p w:rsidR="00A653F5" w:rsidRDefault="00A653F5" w:rsidP="004B7D25">
            <w:r w:rsidRPr="00261632">
              <w:rPr>
                <w:b/>
                <w:szCs w:val="24"/>
              </w:rPr>
              <w:t>random()</w:t>
            </w:r>
          </w:p>
        </w:tc>
        <w:tc>
          <w:tcPr>
            <w:tcW w:w="7300" w:type="dxa"/>
            <w:gridSpan w:val="2"/>
          </w:tcPr>
          <w:p w:rsidR="00A653F5" w:rsidRPr="0037207D" w:rsidRDefault="00A653F5" w:rsidP="004B7D25">
            <w:pPr>
              <w:rPr>
                <w:sz w:val="20"/>
              </w:rPr>
            </w:pPr>
            <w:hyperlink r:id="rId80" w:anchor="functions-function-random" w:history="1">
              <w:r w:rsidRPr="0037207D">
                <w:rPr>
                  <w:rStyle w:val="Hyperlink"/>
                  <w:sz w:val="20"/>
                </w:rPr>
                <w:t>http://www.motoslave.net/sugarcube/2/docs/#functions-function-</w:t>
              </w:r>
              <w:r w:rsidRPr="0037207D">
                <w:rPr>
                  <w:rStyle w:val="Hyperlink"/>
                  <w:b/>
                  <w:sz w:val="20"/>
                </w:rPr>
                <w:t>random</w:t>
              </w:r>
            </w:hyperlink>
          </w:p>
        </w:tc>
      </w:tr>
      <w:tr w:rsidR="00A653F5" w:rsidTr="00A62BD5">
        <w:trPr>
          <w:cantSplit/>
        </w:trPr>
        <w:tc>
          <w:tcPr>
            <w:tcW w:w="2126" w:type="dxa"/>
          </w:tcPr>
          <w:p w:rsidR="00A653F5" w:rsidRDefault="00A653F5" w:rsidP="004B7D25">
            <w:r w:rsidRPr="00261632">
              <w:rPr>
                <w:b/>
                <w:szCs w:val="24"/>
              </w:rPr>
              <w:t>randomFloat()</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setPageElement()</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tags()</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temporary()</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time()</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turns()</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variables()</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visited()</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Default="00A653F5" w:rsidP="004B7D25">
            <w:r w:rsidRPr="00261632">
              <w:rPr>
                <w:b/>
                <w:szCs w:val="24"/>
              </w:rPr>
              <w:t>visitedTags()</w:t>
            </w:r>
          </w:p>
        </w:tc>
        <w:tc>
          <w:tcPr>
            <w:tcW w:w="7300" w:type="dxa"/>
            <w:gridSpan w:val="2"/>
          </w:tcPr>
          <w:p w:rsidR="00A653F5" w:rsidRPr="00145F1C" w:rsidRDefault="00A653F5" w:rsidP="004B7D25">
            <w:pPr>
              <w:rPr>
                <w:szCs w:val="24"/>
              </w:rPr>
            </w:pPr>
          </w:p>
        </w:tc>
      </w:tr>
      <w:tr w:rsidR="00A653F5" w:rsidTr="00A62BD5">
        <w:trPr>
          <w:cantSplit/>
        </w:trPr>
        <w:tc>
          <w:tcPr>
            <w:tcW w:w="2126" w:type="dxa"/>
          </w:tcPr>
          <w:p w:rsidR="00A653F5" w:rsidRPr="00261632" w:rsidRDefault="00A653F5" w:rsidP="004B7D25">
            <w:pPr>
              <w:rPr>
                <w:b/>
                <w:szCs w:val="24"/>
              </w:rPr>
            </w:pPr>
          </w:p>
        </w:tc>
        <w:tc>
          <w:tcPr>
            <w:tcW w:w="7300" w:type="dxa"/>
            <w:gridSpan w:val="2"/>
          </w:tcPr>
          <w:p w:rsidR="00A653F5" w:rsidRPr="00145F1C" w:rsidRDefault="00A653F5" w:rsidP="004B7D25">
            <w:pPr>
              <w:rPr>
                <w:szCs w:val="24"/>
              </w:rPr>
            </w:pPr>
          </w:p>
        </w:tc>
      </w:tr>
    </w:tbl>
    <w:p w:rsidR="00A653F5" w:rsidRDefault="00A653F5"/>
    <w:p w:rsidR="00A653F5" w:rsidRPr="00F4496C" w:rsidRDefault="00A653F5">
      <w:pPr>
        <w:rPr>
          <w:b/>
        </w:rPr>
      </w:pPr>
      <w:r w:rsidRPr="00F4496C">
        <w:rPr>
          <w:b/>
        </w:rPr>
        <w:t>Issues with memorize(), recall() and forget():</w:t>
      </w:r>
    </w:p>
    <w:p w:rsidR="00A653F5" w:rsidRDefault="00A653F5"/>
    <w:p w:rsidR="00A653F5" w:rsidRPr="00BE2408" w:rsidRDefault="00A653F5" w:rsidP="00BE2408">
      <w:pPr>
        <w:rPr>
          <w:sz w:val="20"/>
        </w:rPr>
      </w:pPr>
      <w:hyperlink r:id="rId81" w:history="1">
        <w:r w:rsidRPr="00223A6A">
          <w:rPr>
            <w:rStyle w:val="Hyperlink"/>
            <w:sz w:val="20"/>
          </w:rPr>
          <w:t>https://www.reddit.com/r/twinegames/comments/q0jpmp/</w:t>
        </w:r>
        <w:r w:rsidRPr="00223A6A">
          <w:rPr>
            <w:rStyle w:val="Hyperlink"/>
            <w:b/>
            <w:sz w:val="20"/>
          </w:rPr>
          <w:t>achievements_with_memorize</w:t>
        </w:r>
        <w:r w:rsidRPr="00223A6A">
          <w:rPr>
            <w:rStyle w:val="Hyperlink"/>
            <w:sz w:val="20"/>
          </w:rPr>
          <w:t>/</w:t>
        </w:r>
      </w:hyperlink>
    </w:p>
    <w:p w:rsidR="00A653F5" w:rsidRPr="00BE2408" w:rsidRDefault="00A653F5" w:rsidP="00BE2408">
      <w:pPr>
        <w:rPr>
          <w:sz w:val="20"/>
        </w:rPr>
      </w:pPr>
      <w:hyperlink r:id="rId82" w:history="1">
        <w:r w:rsidRPr="00223A6A">
          <w:rPr>
            <w:rStyle w:val="Hyperlink"/>
            <w:sz w:val="20"/>
          </w:rPr>
          <w:t>https://intfiction.org/t/</w:t>
        </w:r>
        <w:r w:rsidRPr="00223A6A">
          <w:rPr>
            <w:rStyle w:val="Hyperlink"/>
            <w:b/>
            <w:sz w:val="20"/>
          </w:rPr>
          <w:t>a-persisting-scoreboard-for-sugarcube</w:t>
        </w:r>
        <w:r w:rsidRPr="00223A6A">
          <w:rPr>
            <w:rStyle w:val="Hyperlink"/>
            <w:sz w:val="20"/>
          </w:rPr>
          <w:t>/48311</w:t>
        </w:r>
      </w:hyperlink>
    </w:p>
    <w:p w:rsidR="00A653F5" w:rsidRPr="00D43B4D" w:rsidRDefault="00A653F5">
      <w:pPr>
        <w:rPr>
          <w:sz w:val="20"/>
        </w:rPr>
      </w:pPr>
      <w:hyperlink r:id="rId83" w:history="1">
        <w:r w:rsidRPr="00D43B4D">
          <w:rPr>
            <w:rStyle w:val="Hyperlink"/>
            <w:sz w:val="20"/>
          </w:rPr>
          <w:t>https://intfiction.org/t/</w:t>
        </w:r>
        <w:r w:rsidRPr="00D43B4D">
          <w:rPr>
            <w:rStyle w:val="Hyperlink"/>
            <w:b/>
            <w:sz w:val="20"/>
          </w:rPr>
          <w:t>help-with-memorize-function-twine-2-sugarcube-2</w:t>
        </w:r>
        <w:r w:rsidRPr="00D43B4D">
          <w:rPr>
            <w:rStyle w:val="Hyperlink"/>
            <w:sz w:val="20"/>
          </w:rPr>
          <w:t>-30-0/45743</w:t>
        </w:r>
      </w:hyperlink>
    </w:p>
    <w:p w:rsidR="00A653F5" w:rsidRDefault="00A653F5"/>
    <w:p w:rsidR="00A653F5" w:rsidRDefault="00A653F5"/>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89"/>
        <w:gridCol w:w="7237"/>
      </w:tblGrid>
      <w:tr w:rsidR="00A653F5" w:rsidRPr="002566CD" w:rsidTr="00CB4033">
        <w:trPr>
          <w:cantSplit/>
          <w:tblHeader/>
        </w:trPr>
        <w:tc>
          <w:tcPr>
            <w:tcW w:w="2189" w:type="dxa"/>
            <w:shd w:val="pct15" w:color="auto" w:fill="auto"/>
          </w:tcPr>
          <w:p w:rsidR="00A653F5" w:rsidRPr="00145F1C" w:rsidRDefault="00A653F5" w:rsidP="00CB4033">
            <w:pPr>
              <w:keepNext/>
              <w:jc w:val="center"/>
              <w:rPr>
                <w:b/>
                <w:szCs w:val="24"/>
              </w:rPr>
            </w:pPr>
            <w:r>
              <w:rPr>
                <w:b/>
                <w:szCs w:val="24"/>
              </w:rPr>
              <w:t>Built in browser f</w:t>
            </w:r>
            <w:r w:rsidRPr="00145F1C">
              <w:rPr>
                <w:b/>
                <w:szCs w:val="24"/>
              </w:rPr>
              <w:t>unction</w:t>
            </w:r>
            <w:r>
              <w:rPr>
                <w:b/>
                <w:szCs w:val="24"/>
              </w:rPr>
              <w:t>s</w:t>
            </w:r>
          </w:p>
        </w:tc>
        <w:tc>
          <w:tcPr>
            <w:tcW w:w="7237" w:type="dxa"/>
            <w:shd w:val="pct15" w:color="auto" w:fill="auto"/>
          </w:tcPr>
          <w:p w:rsidR="00A653F5" w:rsidRPr="00145F1C" w:rsidRDefault="00A653F5" w:rsidP="00CB4033">
            <w:pPr>
              <w:keepNext/>
              <w:jc w:val="center"/>
              <w:rPr>
                <w:b/>
                <w:szCs w:val="24"/>
              </w:rPr>
            </w:pPr>
            <w:r w:rsidRPr="00145F1C">
              <w:rPr>
                <w:b/>
                <w:szCs w:val="24"/>
              </w:rPr>
              <w:t>Advice</w:t>
            </w:r>
          </w:p>
        </w:tc>
      </w:tr>
      <w:tr w:rsidR="00A653F5" w:rsidTr="00CB4033">
        <w:trPr>
          <w:cantSplit/>
        </w:trPr>
        <w:tc>
          <w:tcPr>
            <w:tcW w:w="9426" w:type="dxa"/>
            <w:gridSpan w:val="2"/>
            <w:shd w:val="clear" w:color="auto" w:fill="FFFF00"/>
          </w:tcPr>
          <w:p w:rsidR="00A653F5" w:rsidRPr="00145F1C" w:rsidRDefault="00A653F5" w:rsidP="00CB4033">
            <w:pPr>
              <w:rPr>
                <w:szCs w:val="24"/>
              </w:rPr>
            </w:pPr>
            <w:r w:rsidRPr="00145F1C">
              <w:rPr>
                <w:szCs w:val="24"/>
              </w:rPr>
              <w:t>Any Javascript built-in function is available to Twine</w:t>
            </w:r>
          </w:p>
        </w:tc>
      </w:tr>
      <w:tr w:rsidR="00A653F5" w:rsidTr="00CB4033">
        <w:trPr>
          <w:cantSplit/>
        </w:trPr>
        <w:tc>
          <w:tcPr>
            <w:tcW w:w="2189" w:type="dxa"/>
          </w:tcPr>
          <w:p w:rsidR="00A653F5" w:rsidRPr="00145F1C" w:rsidRDefault="00A653F5" w:rsidP="00CB4033">
            <w:pPr>
              <w:rPr>
                <w:szCs w:val="24"/>
              </w:rPr>
            </w:pPr>
            <w:r>
              <w:rPr>
                <w:szCs w:val="24"/>
              </w:rPr>
              <w:t>confirm("String")</w:t>
            </w:r>
          </w:p>
        </w:tc>
        <w:tc>
          <w:tcPr>
            <w:tcW w:w="7237" w:type="dxa"/>
          </w:tcPr>
          <w:p w:rsidR="00A653F5" w:rsidRPr="00145F1C" w:rsidRDefault="00A653F5" w:rsidP="00CB4033">
            <w:pPr>
              <w:rPr>
                <w:szCs w:val="24"/>
              </w:rPr>
            </w:pPr>
            <w:bookmarkStart w:id="204" w:name="_Hlk92516183"/>
            <w:r>
              <w:rPr>
                <w:szCs w:val="24"/>
              </w:rPr>
              <w:t xml:space="preserve">Used inside a &lt;&lt;set&gt;&gt; macro.  </w:t>
            </w:r>
            <w:bookmarkEnd w:id="204"/>
            <w:r w:rsidRPr="00145F1C">
              <w:rPr>
                <w:szCs w:val="24"/>
              </w:rPr>
              <w:t>Displays an OK/Cancel dialog box.  If you click Yes, the function's value is true. Otherwise, it is false. The provided string is the question shown to the player.</w:t>
            </w:r>
          </w:p>
          <w:p w:rsidR="00A653F5" w:rsidRPr="00145F1C" w:rsidRDefault="00A653F5" w:rsidP="00CB4033">
            <w:pPr>
              <w:rPr>
                <w:szCs w:val="24"/>
              </w:rPr>
            </w:pPr>
            <w:hyperlink r:id="rId84" w:history="1">
              <w:r w:rsidRPr="00145F1C">
                <w:rPr>
                  <w:rStyle w:val="Hyperlink"/>
                  <w:szCs w:val="24"/>
                </w:rPr>
                <w:t>https://twinery.org/cookbook/twine1/functions/</w:t>
              </w:r>
              <w:r w:rsidRPr="00145F1C">
                <w:rPr>
                  <w:rStyle w:val="Hyperlink"/>
                  <w:b/>
                  <w:szCs w:val="24"/>
                </w:rPr>
                <w:t>confirm</w:t>
              </w:r>
              <w:r w:rsidRPr="00145F1C">
                <w:rPr>
                  <w:rStyle w:val="Hyperlink"/>
                  <w:szCs w:val="24"/>
                </w:rPr>
                <w:t>.html</w:t>
              </w:r>
            </w:hyperlink>
          </w:p>
        </w:tc>
      </w:tr>
      <w:tr w:rsidR="00A653F5" w:rsidTr="00CB4033">
        <w:trPr>
          <w:cantSplit/>
        </w:trPr>
        <w:tc>
          <w:tcPr>
            <w:tcW w:w="2189" w:type="dxa"/>
          </w:tcPr>
          <w:p w:rsidR="00A653F5" w:rsidRPr="00145F1C" w:rsidRDefault="00A653F5" w:rsidP="00CB4033">
            <w:pPr>
              <w:rPr>
                <w:szCs w:val="24"/>
              </w:rPr>
            </w:pPr>
            <w:r w:rsidRPr="00145F1C">
              <w:rPr>
                <w:szCs w:val="24"/>
              </w:rPr>
              <w:t>alert("message")</w:t>
            </w:r>
          </w:p>
        </w:tc>
        <w:tc>
          <w:tcPr>
            <w:tcW w:w="7237" w:type="dxa"/>
          </w:tcPr>
          <w:p w:rsidR="00A653F5" w:rsidRPr="00145F1C" w:rsidRDefault="00A653F5" w:rsidP="00CB4033">
            <w:pPr>
              <w:rPr>
                <w:szCs w:val="24"/>
              </w:rPr>
            </w:pPr>
            <w:r>
              <w:rPr>
                <w:szCs w:val="24"/>
              </w:rPr>
              <w:t xml:space="preserve">Used inside a &lt;&lt;set&gt;&gt; macro.  </w:t>
            </w:r>
            <w:r w:rsidRPr="00145F1C">
              <w:rPr>
                <w:szCs w:val="24"/>
              </w:rPr>
              <w:t>Displays an alert box, with the given text string displayed. It has no value - feel free to use it by simply writing.</w:t>
            </w:r>
          </w:p>
          <w:p w:rsidR="00A653F5" w:rsidRPr="00145F1C" w:rsidRDefault="00A653F5" w:rsidP="00CB4033">
            <w:pPr>
              <w:rPr>
                <w:szCs w:val="24"/>
              </w:rPr>
            </w:pPr>
            <w:hyperlink r:id="rId85" w:history="1">
              <w:r w:rsidRPr="00145F1C">
                <w:rPr>
                  <w:rStyle w:val="Hyperlink"/>
                  <w:szCs w:val="24"/>
                </w:rPr>
                <w:t>https://twinery.org/cookbook/twine1/functions/</w:t>
              </w:r>
              <w:r w:rsidRPr="00145F1C">
                <w:rPr>
                  <w:rStyle w:val="Hyperlink"/>
                  <w:b/>
                  <w:szCs w:val="24"/>
                </w:rPr>
                <w:t>alert</w:t>
              </w:r>
              <w:r w:rsidRPr="00145F1C">
                <w:rPr>
                  <w:rStyle w:val="Hyperlink"/>
                  <w:szCs w:val="24"/>
                </w:rPr>
                <w:t>.html</w:t>
              </w:r>
            </w:hyperlink>
          </w:p>
        </w:tc>
      </w:tr>
      <w:tr w:rsidR="00A653F5" w:rsidTr="00CB4033">
        <w:trPr>
          <w:cantSplit/>
        </w:trPr>
        <w:tc>
          <w:tcPr>
            <w:tcW w:w="2189" w:type="dxa"/>
          </w:tcPr>
          <w:p w:rsidR="00A653F5" w:rsidRPr="00145F1C" w:rsidRDefault="00A653F5" w:rsidP="00CB4033">
            <w:pPr>
              <w:rPr>
                <w:szCs w:val="24"/>
              </w:rPr>
            </w:pPr>
            <w:r>
              <w:rPr>
                <w:szCs w:val="24"/>
              </w:rPr>
              <w:t>open("url")</w:t>
            </w:r>
          </w:p>
        </w:tc>
        <w:tc>
          <w:tcPr>
            <w:tcW w:w="7237" w:type="dxa"/>
          </w:tcPr>
          <w:p w:rsidR="00A653F5" w:rsidRPr="00145F1C" w:rsidRDefault="00A653F5" w:rsidP="00CB4033">
            <w:pPr>
              <w:rPr>
                <w:szCs w:val="24"/>
              </w:rPr>
            </w:pPr>
            <w:r>
              <w:rPr>
                <w:szCs w:val="24"/>
              </w:rPr>
              <w:t xml:space="preserve">Used inside a &lt;&lt;set&gt;&gt; macro.  </w:t>
            </w:r>
            <w:r w:rsidRPr="00145F1C">
              <w:rPr>
                <w:szCs w:val="24"/>
              </w:rPr>
              <w:t xml:space="preserve">When given a URL in string form, it opens a new browser tab containing that web page. </w:t>
            </w:r>
            <w:r>
              <w:rPr>
                <w:szCs w:val="24"/>
              </w:rPr>
              <w:t xml:space="preserve"> </w:t>
            </w:r>
            <w:r w:rsidRPr="00145F1C">
              <w:rPr>
                <w:szCs w:val="24"/>
              </w:rPr>
              <w:t>It has no value.</w:t>
            </w:r>
          </w:p>
          <w:p w:rsidR="00A653F5" w:rsidRPr="00145F1C" w:rsidRDefault="00A653F5" w:rsidP="00CB4033">
            <w:pPr>
              <w:rPr>
                <w:szCs w:val="24"/>
              </w:rPr>
            </w:pPr>
            <w:hyperlink r:id="rId86" w:history="1">
              <w:r w:rsidRPr="00145F1C">
                <w:rPr>
                  <w:rStyle w:val="Hyperlink"/>
                  <w:szCs w:val="24"/>
                </w:rPr>
                <w:t>https://twinery.org/cookbook/twine1/functions/</w:t>
              </w:r>
              <w:r w:rsidRPr="00145F1C">
                <w:rPr>
                  <w:rStyle w:val="Hyperlink"/>
                  <w:b/>
                  <w:szCs w:val="24"/>
                </w:rPr>
                <w:t>open</w:t>
              </w:r>
              <w:r w:rsidRPr="00145F1C">
                <w:rPr>
                  <w:rStyle w:val="Hyperlink"/>
                  <w:szCs w:val="24"/>
                </w:rPr>
                <w:t>.html</w:t>
              </w:r>
            </w:hyperlink>
          </w:p>
        </w:tc>
      </w:tr>
    </w:tbl>
    <w:p w:rsidR="00A653F5" w:rsidRDefault="00A653F5" w:rsidP="00B541BB">
      <w:pPr>
        <w:rPr>
          <w:szCs w:val="24"/>
        </w:rPr>
      </w:pPr>
    </w:p>
    <w:bookmarkEnd w:id="193"/>
    <w:p w:rsidR="00A653F5" w:rsidRDefault="00A653F5" w:rsidP="00B541BB">
      <w:pPr>
        <w:rPr>
          <w:szCs w:val="24"/>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59"/>
        <w:gridCol w:w="6067"/>
      </w:tblGrid>
      <w:tr w:rsidR="00A653F5" w:rsidRPr="005532BF" w:rsidTr="00CB4033">
        <w:trPr>
          <w:cantSplit/>
        </w:trPr>
        <w:tc>
          <w:tcPr>
            <w:tcW w:w="9426" w:type="dxa"/>
            <w:gridSpan w:val="2"/>
            <w:shd w:val="pct15" w:color="auto" w:fill="auto"/>
          </w:tcPr>
          <w:p w:rsidR="00A653F5" w:rsidRPr="005532BF" w:rsidRDefault="00A653F5" w:rsidP="00CB4033">
            <w:pPr>
              <w:keepNext/>
              <w:rPr>
                <w:b/>
                <w:szCs w:val="24"/>
              </w:rPr>
            </w:pPr>
            <w:r w:rsidRPr="0078756E">
              <w:rPr>
                <w:b/>
                <w:szCs w:val="24"/>
                <w:highlight w:val="yellow"/>
              </w:rPr>
              <w:t xml:space="preserve">Twine 1 </w:t>
            </w:r>
            <w:r>
              <w:rPr>
                <w:b/>
                <w:szCs w:val="24"/>
                <w:highlight w:val="yellow"/>
              </w:rPr>
              <w:t>functions</w:t>
            </w:r>
            <w:r w:rsidRPr="0078756E">
              <w:rPr>
                <w:b/>
                <w:szCs w:val="24"/>
                <w:highlight w:val="yellow"/>
              </w:rPr>
              <w:t xml:space="preserve"> that have been dropped or replaced</w:t>
            </w:r>
          </w:p>
        </w:tc>
      </w:tr>
      <w:tr w:rsidR="00A653F5" w:rsidRPr="005532BF" w:rsidTr="004866AD">
        <w:trPr>
          <w:cantSplit/>
        </w:trPr>
        <w:tc>
          <w:tcPr>
            <w:tcW w:w="3359" w:type="dxa"/>
            <w:shd w:val="pct15" w:color="auto" w:fill="auto"/>
          </w:tcPr>
          <w:p w:rsidR="00A653F5" w:rsidRPr="005532BF" w:rsidRDefault="00A653F5" w:rsidP="00CB4033">
            <w:pPr>
              <w:keepNext/>
              <w:rPr>
                <w:b/>
              </w:rPr>
            </w:pPr>
            <w:r w:rsidRPr="005532BF">
              <w:rPr>
                <w:b/>
              </w:rPr>
              <w:t xml:space="preserve">Twine 1 </w:t>
            </w:r>
            <w:r>
              <w:rPr>
                <w:b/>
              </w:rPr>
              <w:t>function</w:t>
            </w:r>
          </w:p>
        </w:tc>
        <w:tc>
          <w:tcPr>
            <w:tcW w:w="6067" w:type="dxa"/>
            <w:shd w:val="pct15" w:color="auto" w:fill="auto"/>
          </w:tcPr>
          <w:p w:rsidR="00A653F5" w:rsidRPr="005532BF" w:rsidRDefault="00A653F5" w:rsidP="00CB4033">
            <w:pPr>
              <w:keepNext/>
              <w:rPr>
                <w:b/>
                <w:szCs w:val="24"/>
              </w:rPr>
            </w:pPr>
            <w:r>
              <w:rPr>
                <w:b/>
                <w:szCs w:val="24"/>
              </w:rPr>
              <w:t>Relationship to Twine 2-SugarCube functions</w:t>
            </w:r>
          </w:p>
        </w:tc>
      </w:tr>
      <w:tr w:rsidR="00A653F5" w:rsidRPr="00145F1C" w:rsidTr="004866AD">
        <w:trPr>
          <w:cantSplit/>
        </w:trPr>
        <w:tc>
          <w:tcPr>
            <w:tcW w:w="3359" w:type="dxa"/>
            <w:tcBorders>
              <w:bottom w:val="nil"/>
            </w:tcBorders>
          </w:tcPr>
          <w:p w:rsidR="00A653F5" w:rsidRPr="00FF0F65" w:rsidRDefault="00A653F5" w:rsidP="00CB4033">
            <w:pPr>
              <w:rPr>
                <w:b/>
                <w:szCs w:val="24"/>
              </w:rPr>
            </w:pPr>
            <w:r w:rsidRPr="00FF0F65">
              <w:rPr>
                <w:b/>
                <w:szCs w:val="24"/>
              </w:rPr>
              <w:t>parameters()</w:t>
            </w:r>
          </w:p>
        </w:tc>
        <w:tc>
          <w:tcPr>
            <w:tcW w:w="6067" w:type="dxa"/>
            <w:tcBorders>
              <w:bottom w:val="nil"/>
            </w:tcBorders>
          </w:tcPr>
          <w:p w:rsidR="00A653F5" w:rsidRPr="00145F1C" w:rsidRDefault="00A653F5" w:rsidP="00CB4033">
            <w:pPr>
              <w:rPr>
                <w:szCs w:val="24"/>
              </w:rPr>
            </w:pPr>
          </w:p>
        </w:tc>
      </w:tr>
      <w:tr w:rsidR="00A653F5" w:rsidRPr="00145F1C" w:rsidTr="004866AD">
        <w:trPr>
          <w:cantSplit/>
        </w:trPr>
        <w:tc>
          <w:tcPr>
            <w:tcW w:w="9426" w:type="dxa"/>
            <w:gridSpan w:val="2"/>
            <w:tcBorders>
              <w:top w:val="nil"/>
            </w:tcBorders>
          </w:tcPr>
          <w:p w:rsidR="00A653F5" w:rsidRPr="00145F1C" w:rsidRDefault="00A653F5" w:rsidP="00CB4033">
            <w:pPr>
              <w:rPr>
                <w:szCs w:val="24"/>
              </w:rPr>
            </w:pPr>
            <w:hyperlink r:id="rId87" w:history="1">
              <w:r w:rsidRPr="00145F1C">
                <w:rPr>
                  <w:rStyle w:val="Hyperlink"/>
                  <w:szCs w:val="24"/>
                </w:rPr>
                <w:t>https://twinery.org/cookbook/twine1/functions/</w:t>
              </w:r>
              <w:r w:rsidRPr="00145F1C">
                <w:rPr>
                  <w:rStyle w:val="Hyperlink"/>
                  <w:b/>
                  <w:szCs w:val="24"/>
                </w:rPr>
                <w:t>parameter</w:t>
              </w:r>
              <w:r w:rsidRPr="00145F1C">
                <w:rPr>
                  <w:rStyle w:val="Hyperlink"/>
                  <w:szCs w:val="24"/>
                </w:rPr>
                <w:t>.html</w:t>
              </w:r>
            </w:hyperlink>
          </w:p>
        </w:tc>
      </w:tr>
      <w:tr w:rsidR="00A653F5" w:rsidRPr="00145F1C" w:rsidTr="00CB4033">
        <w:trPr>
          <w:cantSplit/>
        </w:trPr>
        <w:tc>
          <w:tcPr>
            <w:tcW w:w="3359" w:type="dxa"/>
          </w:tcPr>
          <w:p w:rsidR="00A653F5" w:rsidRPr="00FF0F65" w:rsidRDefault="00A653F5" w:rsidP="00CB4033">
            <w:pPr>
              <w:rPr>
                <w:b/>
                <w:szCs w:val="24"/>
              </w:rPr>
            </w:pPr>
            <w:r>
              <w:rPr>
                <w:b/>
                <w:szCs w:val="24"/>
              </w:rPr>
              <w:t>prompt()</w:t>
            </w:r>
          </w:p>
        </w:tc>
        <w:tc>
          <w:tcPr>
            <w:tcW w:w="6067" w:type="dxa"/>
          </w:tcPr>
          <w:p w:rsidR="00A653F5" w:rsidRPr="00145F1C" w:rsidRDefault="00A653F5" w:rsidP="00CB4033">
            <w:pPr>
              <w:rPr>
                <w:szCs w:val="24"/>
              </w:rPr>
            </w:pPr>
            <w:r>
              <w:rPr>
                <w:szCs w:val="24"/>
              </w:rPr>
              <w:t>Replaced by &lt;&lt;textbox&gt;&gt; macro.</w:t>
            </w:r>
          </w:p>
        </w:tc>
      </w:tr>
    </w:tbl>
    <w:p w:rsidR="00A653F5" w:rsidRDefault="00A653F5" w:rsidP="00B541BB">
      <w:pPr>
        <w:rPr>
          <w:szCs w:val="24"/>
        </w:rPr>
      </w:pPr>
    </w:p>
    <w:p w:rsidR="00A653F5" w:rsidRDefault="00A653F5" w:rsidP="00B541BB">
      <w:pPr>
        <w:rPr>
          <w:szCs w:val="24"/>
        </w:rPr>
      </w:pPr>
    </w:p>
    <w:p w:rsidR="00A653F5" w:rsidRPr="009079B5" w:rsidRDefault="00A653F5" w:rsidP="007040B8">
      <w:pPr>
        <w:pStyle w:val="Heading1"/>
        <w:keepNext w:val="0"/>
        <w:spacing w:before="0" w:after="0"/>
        <w:rPr>
          <w:sz w:val="24"/>
          <w:szCs w:val="24"/>
          <w:u w:val="single"/>
        </w:rPr>
      </w:pPr>
      <w:bookmarkStart w:id="205" w:name="_Toc94922644"/>
      <w:r>
        <w:rPr>
          <w:sz w:val="24"/>
          <w:szCs w:val="24"/>
          <w:u w:val="single"/>
        </w:rPr>
        <w:t>Methodss</w:t>
      </w:r>
      <w:bookmarkEnd w:id="205"/>
    </w:p>
    <w:p w:rsidR="00A653F5" w:rsidRDefault="00A653F5" w:rsidP="00BB6577">
      <w:pPr>
        <w:rPr>
          <w:szCs w:val="24"/>
        </w:rPr>
      </w:pPr>
    </w:p>
    <w:p w:rsidR="00A653F5" w:rsidRPr="007040B8" w:rsidRDefault="00A653F5" w:rsidP="00BB6577">
      <w:pPr>
        <w:rPr>
          <w:szCs w:val="24"/>
        </w:rPr>
      </w:pPr>
      <w:hyperlink r:id="rId88" w:anchor="methods" w:history="1">
        <w:r w:rsidRPr="007040B8">
          <w:rPr>
            <w:rStyle w:val="Hyperlink"/>
            <w:szCs w:val="24"/>
          </w:rPr>
          <w:t>https://www.motoslave.net/sugarcube/2/docs/#</w:t>
        </w:r>
        <w:r w:rsidRPr="007040B8">
          <w:rPr>
            <w:rStyle w:val="Hyperlink"/>
            <w:b/>
            <w:szCs w:val="24"/>
          </w:rPr>
          <w:t>methods</w:t>
        </w:r>
      </w:hyperlink>
    </w:p>
    <w:p w:rsidR="00A653F5" w:rsidRDefault="00A653F5" w:rsidP="00BB6577">
      <w:pPr>
        <w:rPr>
          <w:szCs w:val="24"/>
        </w:rPr>
      </w:pPr>
    </w:p>
    <w:p w:rsidR="00A653F5" w:rsidRDefault="00A653F5" w:rsidP="00BB6577">
      <w:pPr>
        <w:rPr>
          <w:szCs w:val="24"/>
        </w:rPr>
      </w:pPr>
    </w:p>
    <w:p w:rsidR="00A653F5" w:rsidRPr="0050464B" w:rsidRDefault="00A653F5" w:rsidP="0050464B">
      <w:pPr>
        <w:pStyle w:val="Heading1"/>
        <w:keepNext w:val="0"/>
        <w:spacing w:before="0" w:after="0"/>
        <w:rPr>
          <w:sz w:val="24"/>
          <w:szCs w:val="24"/>
          <w:u w:val="single"/>
        </w:rPr>
      </w:pPr>
      <w:bookmarkStart w:id="206" w:name="_Toc94922645"/>
      <w:bookmarkStart w:id="207" w:name="_Hlk92575982"/>
      <w:r w:rsidRPr="0050464B">
        <w:rPr>
          <w:sz w:val="24"/>
          <w:szCs w:val="24"/>
          <w:u w:val="single"/>
        </w:rPr>
        <w:t>Expressions</w:t>
      </w:r>
      <w:bookmarkEnd w:id="206"/>
    </w:p>
    <w:p w:rsidR="00A653F5" w:rsidRDefault="00A653F5" w:rsidP="00BB6577">
      <w:pPr>
        <w:rPr>
          <w:szCs w:val="24"/>
        </w:rPr>
      </w:pPr>
    </w:p>
    <w:bookmarkEnd w:id="207"/>
    <w:p w:rsidR="00A653F5" w:rsidRPr="00910F1E" w:rsidRDefault="00A653F5" w:rsidP="00910F1E">
      <w:pPr>
        <w:rPr>
          <w:szCs w:val="24"/>
        </w:rPr>
      </w:pPr>
      <w:r>
        <w:rPr>
          <w:szCs w:val="24"/>
        </w:rPr>
        <w:fldChar w:fldCharType="begin"/>
      </w:r>
      <w:r>
        <w:rPr>
          <w:szCs w:val="24"/>
        </w:rPr>
        <w:instrText xml:space="preserve"> HYPERLINK "http://www.motoslave.net/sugarcube/2/docs/#twinescript-expressions" </w:instrText>
      </w:r>
      <w:r w:rsidRPr="00233999">
        <w:rPr>
          <w:szCs w:val="24"/>
        </w:rPr>
      </w:r>
      <w:r>
        <w:rPr>
          <w:szCs w:val="24"/>
        </w:rPr>
        <w:fldChar w:fldCharType="separate"/>
      </w:r>
      <w:r w:rsidRPr="00910F1E">
        <w:rPr>
          <w:rStyle w:val="Hyperlink"/>
          <w:szCs w:val="24"/>
        </w:rPr>
        <w:t>http://www.motoslave.net/sugarcube/2/docs/#twinescript-expressions</w:t>
      </w:r>
      <w:r>
        <w:rPr>
          <w:szCs w:val="24"/>
        </w:rPr>
        <w:fldChar w:fldCharType="end"/>
      </w:r>
    </w:p>
    <w:p w:rsidR="00A653F5" w:rsidRDefault="00A653F5" w:rsidP="00BB6577">
      <w:pPr>
        <w:rPr>
          <w:szCs w:val="24"/>
        </w:rPr>
      </w:pPr>
    </w:p>
    <w:p w:rsidR="00A653F5" w:rsidRPr="0050464B" w:rsidRDefault="00A653F5" w:rsidP="00BB6577">
      <w:pPr>
        <w:rPr>
          <w:szCs w:val="24"/>
        </w:rPr>
      </w:pPr>
      <w:r w:rsidRPr="0050464B">
        <w:rPr>
          <w:szCs w:val="24"/>
        </w:rPr>
        <w:t xml:space="preserve">You will, in all likelihood, use </w:t>
      </w:r>
      <w:r w:rsidRPr="0050464B">
        <w:rPr>
          <w:b/>
          <w:szCs w:val="24"/>
        </w:rPr>
        <w:t>expressions</w:t>
      </w:r>
      <w:r w:rsidRPr="0050464B">
        <w:rPr>
          <w:szCs w:val="24"/>
        </w:rPr>
        <w:t xml:space="preserve"> most often within macros—e.g., &lt;&lt;set&gt;&gt;, &lt;&lt;print&gt;&gt;, &lt;&lt;if&gt;&gt;, &lt;&lt;for&gt;&gt;</w:t>
      </w:r>
    </w:p>
    <w:p w:rsidR="00A653F5" w:rsidRDefault="00A653F5" w:rsidP="00BB6577">
      <w:pPr>
        <w:rPr>
          <w:szCs w:val="24"/>
        </w:rPr>
      </w:pPr>
    </w:p>
    <w:p w:rsidR="00A653F5" w:rsidRDefault="00A653F5" w:rsidP="00BB6577">
      <w:pPr>
        <w:rPr>
          <w:szCs w:val="24"/>
        </w:rPr>
      </w:pPr>
    </w:p>
    <w:p w:rsidR="00A653F5" w:rsidRPr="00E15115" w:rsidRDefault="00A653F5" w:rsidP="00F441F3">
      <w:pPr>
        <w:pStyle w:val="Heading1"/>
        <w:keepNext w:val="0"/>
        <w:spacing w:before="0" w:after="0"/>
        <w:rPr>
          <w:sz w:val="24"/>
          <w:szCs w:val="24"/>
          <w:u w:val="single"/>
        </w:rPr>
      </w:pPr>
      <w:bookmarkStart w:id="208" w:name="_Toc94922646"/>
      <w:bookmarkStart w:id="209" w:name="_Hlk23921294"/>
      <w:bookmarkStart w:id="210" w:name="_Hlk94096539"/>
      <w:r w:rsidRPr="00E15115">
        <w:rPr>
          <w:sz w:val="24"/>
          <w:szCs w:val="24"/>
          <w:u w:val="single"/>
        </w:rPr>
        <w:t xml:space="preserve">TwineScript conditional </w:t>
      </w:r>
      <w:r>
        <w:rPr>
          <w:sz w:val="24"/>
          <w:szCs w:val="24"/>
          <w:u w:val="single"/>
        </w:rPr>
        <w:t xml:space="preserve">(evaluation) </w:t>
      </w:r>
      <w:r w:rsidRPr="00E15115">
        <w:rPr>
          <w:sz w:val="24"/>
          <w:szCs w:val="24"/>
          <w:u w:val="single"/>
        </w:rPr>
        <w:t>operators</w:t>
      </w:r>
      <w:bookmarkEnd w:id="208"/>
    </w:p>
    <w:p w:rsidR="00A653F5" w:rsidRDefault="00A653F5" w:rsidP="00F75513">
      <w:pPr>
        <w:rPr>
          <w:szCs w:val="24"/>
        </w:rPr>
      </w:pPr>
    </w:p>
    <w:p w:rsidR="00A653F5" w:rsidRDefault="00A653F5" w:rsidP="00F75513">
      <w:pPr>
        <w:rPr>
          <w:szCs w:val="24"/>
        </w:rPr>
      </w:pPr>
      <w:bookmarkStart w:id="211" w:name="_Hlk92525062"/>
      <w:bookmarkEnd w:id="209"/>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A653F5" w:rsidRDefault="00A653F5" w:rsidP="00F75513">
      <w:pPr>
        <w:rPr>
          <w:szCs w:val="24"/>
        </w:rPr>
      </w:pPr>
      <w:bookmarkStart w:id="212" w:name="_Hlk92525180"/>
      <w:bookmarkEnd w:id="211"/>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A653F5" w:rsidRPr="00E335F6" w:rsidTr="00505654">
        <w:trPr>
          <w:cantSplit/>
          <w:tblHeader/>
        </w:trPr>
        <w:tc>
          <w:tcPr>
            <w:tcW w:w="603" w:type="pct"/>
            <w:shd w:val="pct15" w:color="auto" w:fill="FFFFFF"/>
            <w:tcMar>
              <w:top w:w="36" w:type="dxa"/>
              <w:left w:w="84" w:type="dxa"/>
              <w:bottom w:w="36" w:type="dxa"/>
              <w:right w:w="84" w:type="dxa"/>
            </w:tcMar>
            <w:vAlign w:val="center"/>
          </w:tcPr>
          <w:p w:rsidR="00A653F5" w:rsidRPr="007C23C3" w:rsidRDefault="00A653F5" w:rsidP="00C1655B">
            <w:pPr>
              <w:rPr>
                <w:b/>
                <w:szCs w:val="24"/>
              </w:rPr>
            </w:pPr>
            <w:bookmarkStart w:id="213" w:name="_Hlk94096586"/>
            <w:bookmarkEnd w:id="210"/>
            <w:r w:rsidRPr="007C23C3">
              <w:rPr>
                <w:b/>
                <w:szCs w:val="24"/>
              </w:rPr>
              <w:t>Operator</w:t>
            </w:r>
          </w:p>
        </w:tc>
        <w:tc>
          <w:tcPr>
            <w:tcW w:w="2488" w:type="pct"/>
            <w:shd w:val="pct15" w:color="auto" w:fill="FFFFFF"/>
            <w:tcMar>
              <w:top w:w="36" w:type="dxa"/>
              <w:left w:w="84" w:type="dxa"/>
              <w:bottom w:w="36" w:type="dxa"/>
              <w:right w:w="84" w:type="dxa"/>
            </w:tcMar>
            <w:vAlign w:val="center"/>
          </w:tcPr>
          <w:p w:rsidR="00A653F5" w:rsidRPr="007C23C3" w:rsidRDefault="00A653F5" w:rsidP="00C1655B">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A653F5" w:rsidRPr="007C23C3" w:rsidRDefault="00A653F5" w:rsidP="00C1655B">
            <w:pPr>
              <w:rPr>
                <w:b/>
                <w:szCs w:val="24"/>
              </w:rPr>
            </w:pPr>
            <w:r w:rsidRPr="007C23C3">
              <w:rPr>
                <w:b/>
                <w:szCs w:val="24"/>
              </w:rPr>
              <w:t>Example</w:t>
            </w:r>
          </w:p>
        </w:tc>
      </w:tr>
      <w:tr w:rsidR="00A653F5" w:rsidRPr="00FF41B5" w:rsidTr="00505654">
        <w:trPr>
          <w:cantSplit/>
        </w:trPr>
        <w:tc>
          <w:tcPr>
            <w:tcW w:w="603" w:type="pct"/>
            <w:shd w:val="clear" w:color="auto" w:fill="F8F8F8"/>
            <w:tcMar>
              <w:top w:w="36" w:type="dxa"/>
              <w:left w:w="84" w:type="dxa"/>
              <w:bottom w:w="36" w:type="dxa"/>
              <w:right w:w="84" w:type="dxa"/>
            </w:tcMar>
            <w:vAlign w:val="center"/>
          </w:tcPr>
          <w:p w:rsidR="00A653F5" w:rsidRPr="003A6B6F" w:rsidRDefault="00A653F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w:t>
            </w:r>
          </w:p>
        </w:tc>
        <w:tc>
          <w:tcPr>
            <w:tcW w:w="2488" w:type="pct"/>
            <w:shd w:val="clear" w:color="auto" w:fill="F8F8F8"/>
            <w:tcMar>
              <w:top w:w="36" w:type="dxa"/>
              <w:left w:w="84" w:type="dxa"/>
              <w:bottom w:w="36" w:type="dxa"/>
              <w:right w:w="84" w:type="dxa"/>
            </w:tcMar>
            <w:vAlign w:val="center"/>
          </w:tcPr>
          <w:p w:rsidR="00A653F5" w:rsidRPr="003A6B6F" w:rsidRDefault="00A653F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A653F5" w:rsidRDefault="00A653F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is 6&gt;&gt;</w:t>
            </w:r>
          </w:p>
        </w:tc>
      </w:tr>
      <w:bookmarkEnd w:id="212"/>
      <w:bookmarkEnd w:id="213"/>
      <w:tr w:rsidR="00A653F5" w:rsidRPr="00FF41B5" w:rsidTr="00505654">
        <w:trPr>
          <w:cantSplit/>
        </w:trPr>
        <w:tc>
          <w:tcPr>
            <w:tcW w:w="603" w:type="pct"/>
            <w:shd w:val="clear" w:color="auto" w:fill="F8F8F8"/>
            <w:tcMar>
              <w:top w:w="36" w:type="dxa"/>
              <w:left w:w="84" w:type="dxa"/>
              <w:bottom w:w="36" w:type="dxa"/>
              <w:right w:w="84" w:type="dxa"/>
            </w:tcMar>
            <w:vAlign w:val="center"/>
          </w:tcPr>
          <w:p w:rsidR="00A653F5" w:rsidRPr="003A6B6F" w:rsidRDefault="00A653F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isnot</w:t>
            </w:r>
          </w:p>
        </w:tc>
        <w:tc>
          <w:tcPr>
            <w:tcW w:w="2488" w:type="pct"/>
            <w:shd w:val="clear" w:color="auto" w:fill="F8F8F8"/>
            <w:tcMar>
              <w:top w:w="36" w:type="dxa"/>
              <w:left w:w="84" w:type="dxa"/>
              <w:bottom w:w="36" w:type="dxa"/>
              <w:right w:w="84" w:type="dxa"/>
            </w:tcMar>
            <w:vAlign w:val="center"/>
          </w:tcPr>
          <w:p w:rsidR="00A653F5" w:rsidRPr="003A6B6F" w:rsidRDefault="00A653F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Emphasis"/>
                <w:color w:val="111111"/>
                <w:szCs w:val="24"/>
                <w:bdr w:val="none" w:sz="0" w:space="0" w:color="auto" w:frame="1"/>
              </w:rPr>
              <w:t>strictly</w:t>
            </w:r>
            <w:r w:rsidRPr="003A6B6F">
              <w:rPr>
                <w:rStyle w:val="info"/>
                <w:color w:val="111111"/>
                <w:szCs w:val="24"/>
                <w:bdr w:val="none" w:sz="0" w:space="0" w:color="auto" w:frame="1"/>
              </w:rPr>
              <w:t> not equal</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A653F5" w:rsidRDefault="00A653F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isnot "cherry"&gt;&gt;</w:t>
            </w:r>
          </w:p>
        </w:tc>
      </w:tr>
      <w:tr w:rsidR="00A653F5" w:rsidRPr="00FF41B5" w:rsidTr="00505654">
        <w:trPr>
          <w:cantSplit/>
        </w:trPr>
        <w:tc>
          <w:tcPr>
            <w:tcW w:w="603" w:type="pct"/>
            <w:shd w:val="clear" w:color="auto" w:fill="FFFFFF"/>
            <w:tcMar>
              <w:top w:w="36" w:type="dxa"/>
              <w:left w:w="84" w:type="dxa"/>
              <w:bottom w:w="36" w:type="dxa"/>
              <w:right w:w="84" w:type="dxa"/>
            </w:tcMar>
            <w:vAlign w:val="center"/>
          </w:tcPr>
          <w:p w:rsidR="00A653F5" w:rsidRPr="003A6B6F" w:rsidRDefault="00A653F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eq</w:t>
            </w:r>
          </w:p>
        </w:tc>
        <w:tc>
          <w:tcPr>
            <w:tcW w:w="2488" w:type="pct"/>
            <w:shd w:val="clear" w:color="auto" w:fill="FFFFFF"/>
            <w:tcMar>
              <w:top w:w="36" w:type="dxa"/>
              <w:left w:w="84" w:type="dxa"/>
              <w:bottom w:w="36" w:type="dxa"/>
              <w:right w:w="84" w:type="dxa"/>
            </w:tcMar>
            <w:vAlign w:val="center"/>
          </w:tcPr>
          <w:p w:rsidR="00A653F5" w:rsidRPr="003A6B6F" w:rsidRDefault="00A653F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equivalent</w:t>
            </w:r>
            <w:r w:rsidRPr="003A6B6F">
              <w:rPr>
                <w:color w:val="111111"/>
                <w:szCs w:val="24"/>
              </w:rPr>
              <w:t>.</w:t>
            </w:r>
          </w:p>
        </w:tc>
        <w:tc>
          <w:tcPr>
            <w:tcW w:w="1909" w:type="pct"/>
            <w:shd w:val="clear" w:color="auto" w:fill="FFFFFF"/>
            <w:tcMar>
              <w:top w:w="36" w:type="dxa"/>
              <w:left w:w="84" w:type="dxa"/>
              <w:bottom w:w="36" w:type="dxa"/>
              <w:right w:w="84" w:type="dxa"/>
            </w:tcMar>
            <w:vAlign w:val="center"/>
          </w:tcPr>
          <w:p w:rsidR="00A653F5" w:rsidRDefault="00A653F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eq 6&gt;&gt;</w:t>
            </w:r>
          </w:p>
        </w:tc>
      </w:tr>
      <w:tr w:rsidR="00A653F5" w:rsidRPr="00FF41B5" w:rsidTr="00505654">
        <w:trPr>
          <w:cantSplit/>
        </w:trPr>
        <w:tc>
          <w:tcPr>
            <w:tcW w:w="603" w:type="pct"/>
            <w:shd w:val="clear" w:color="auto" w:fill="F8F8F8"/>
            <w:tcMar>
              <w:top w:w="36" w:type="dxa"/>
              <w:left w:w="84" w:type="dxa"/>
              <w:bottom w:w="36" w:type="dxa"/>
              <w:right w:w="84" w:type="dxa"/>
            </w:tcMar>
            <w:vAlign w:val="center"/>
          </w:tcPr>
          <w:p w:rsidR="00A653F5" w:rsidRPr="003A6B6F" w:rsidRDefault="00A653F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neq</w:t>
            </w:r>
          </w:p>
        </w:tc>
        <w:tc>
          <w:tcPr>
            <w:tcW w:w="2488" w:type="pct"/>
            <w:shd w:val="clear" w:color="auto" w:fill="F8F8F8"/>
            <w:tcMar>
              <w:top w:w="36" w:type="dxa"/>
              <w:left w:w="84" w:type="dxa"/>
              <w:bottom w:w="36" w:type="dxa"/>
              <w:right w:w="84" w:type="dxa"/>
            </w:tcMar>
            <w:vAlign w:val="center"/>
          </w:tcPr>
          <w:p w:rsidR="00A653F5" w:rsidRPr="003A6B6F" w:rsidRDefault="00A653F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both sides are </w:t>
            </w:r>
            <w:r w:rsidRPr="003A6B6F">
              <w:rPr>
                <w:rStyle w:val="info"/>
                <w:color w:val="111111"/>
                <w:szCs w:val="24"/>
                <w:bdr w:val="none" w:sz="0" w:space="0" w:color="auto" w:frame="1"/>
              </w:rPr>
              <w:t>not equivalent</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A653F5" w:rsidRDefault="00A653F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neq "cherry"&gt;&gt;</w:t>
            </w:r>
          </w:p>
        </w:tc>
      </w:tr>
      <w:tr w:rsidR="00A653F5" w:rsidRPr="00FF41B5" w:rsidTr="00505654">
        <w:trPr>
          <w:cantSplit/>
        </w:trPr>
        <w:tc>
          <w:tcPr>
            <w:tcW w:w="603" w:type="pct"/>
            <w:shd w:val="clear" w:color="auto" w:fill="F8F8F8"/>
            <w:tcMar>
              <w:top w:w="36" w:type="dxa"/>
              <w:left w:w="84" w:type="dxa"/>
              <w:bottom w:w="36" w:type="dxa"/>
              <w:right w:w="84" w:type="dxa"/>
            </w:tcMar>
            <w:vAlign w:val="center"/>
          </w:tcPr>
          <w:p w:rsidR="00A653F5" w:rsidRPr="003A6B6F" w:rsidRDefault="00A653F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A653F5" w:rsidRPr="003A6B6F" w:rsidRDefault="00A653F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A653F5" w:rsidRDefault="00A653F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A653F5" w:rsidRPr="00FF41B5" w:rsidTr="00505654">
        <w:trPr>
          <w:cantSplit/>
        </w:trPr>
        <w:tc>
          <w:tcPr>
            <w:tcW w:w="603" w:type="pct"/>
            <w:shd w:val="clear" w:color="auto" w:fill="F8F8F8"/>
            <w:tcMar>
              <w:top w:w="36" w:type="dxa"/>
              <w:left w:w="84" w:type="dxa"/>
              <w:bottom w:w="36" w:type="dxa"/>
              <w:right w:w="84" w:type="dxa"/>
            </w:tcMar>
            <w:vAlign w:val="center"/>
          </w:tcPr>
          <w:p w:rsidR="00A653F5" w:rsidRPr="003A6B6F" w:rsidRDefault="00A653F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gte</w:t>
            </w:r>
          </w:p>
        </w:tc>
        <w:tc>
          <w:tcPr>
            <w:tcW w:w="2488" w:type="pct"/>
            <w:shd w:val="clear" w:color="auto" w:fill="F8F8F8"/>
            <w:tcMar>
              <w:top w:w="36" w:type="dxa"/>
              <w:left w:w="84" w:type="dxa"/>
              <w:bottom w:w="36" w:type="dxa"/>
              <w:right w:w="84" w:type="dxa"/>
            </w:tcMar>
            <w:vAlign w:val="center"/>
          </w:tcPr>
          <w:p w:rsidR="00A653F5" w:rsidRPr="003A6B6F" w:rsidRDefault="00A653F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A653F5" w:rsidRDefault="00A653F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gte $neededStars&gt;&gt;</w:t>
            </w:r>
          </w:p>
        </w:tc>
      </w:tr>
      <w:tr w:rsidR="00A653F5" w:rsidRPr="00FF41B5" w:rsidTr="00505654">
        <w:trPr>
          <w:cantSplit/>
        </w:trPr>
        <w:tc>
          <w:tcPr>
            <w:tcW w:w="603" w:type="pct"/>
            <w:shd w:val="clear" w:color="auto" w:fill="F8F8F8"/>
            <w:tcMar>
              <w:top w:w="36" w:type="dxa"/>
              <w:left w:w="84" w:type="dxa"/>
              <w:bottom w:w="36" w:type="dxa"/>
              <w:right w:w="84" w:type="dxa"/>
            </w:tcMar>
            <w:vAlign w:val="center"/>
          </w:tcPr>
          <w:p w:rsidR="00A653F5" w:rsidRPr="003A6B6F" w:rsidRDefault="00A653F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A653F5" w:rsidRPr="003A6B6F" w:rsidRDefault="00A653F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A653F5" w:rsidRDefault="00A653F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A653F5" w:rsidRPr="00FF41B5" w:rsidTr="00505654">
        <w:trPr>
          <w:cantSplit/>
        </w:trPr>
        <w:tc>
          <w:tcPr>
            <w:tcW w:w="603" w:type="pct"/>
            <w:shd w:val="clear" w:color="auto" w:fill="F8F8F8"/>
            <w:tcMar>
              <w:top w:w="36" w:type="dxa"/>
              <w:left w:w="84" w:type="dxa"/>
              <w:bottom w:w="36" w:type="dxa"/>
              <w:right w:w="84" w:type="dxa"/>
            </w:tcMar>
            <w:vAlign w:val="center"/>
          </w:tcPr>
          <w:p w:rsidR="00A653F5" w:rsidRPr="003A6B6F" w:rsidRDefault="00A653F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lte</w:t>
            </w:r>
          </w:p>
        </w:tc>
        <w:tc>
          <w:tcPr>
            <w:tcW w:w="2488" w:type="pct"/>
            <w:shd w:val="clear" w:color="auto" w:fill="F8F8F8"/>
            <w:tcMar>
              <w:top w:w="36" w:type="dxa"/>
              <w:left w:w="84" w:type="dxa"/>
              <w:bottom w:w="36" w:type="dxa"/>
              <w:right w:w="84" w:type="dxa"/>
            </w:tcMar>
            <w:vAlign w:val="center"/>
          </w:tcPr>
          <w:p w:rsidR="00A653F5" w:rsidRPr="003A6B6F" w:rsidRDefault="00A653F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A653F5" w:rsidRDefault="00A653F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lte 30&gt;&gt;</w:t>
            </w:r>
          </w:p>
        </w:tc>
      </w:tr>
      <w:tr w:rsidR="00A653F5" w:rsidRPr="00FF41B5" w:rsidTr="00505654">
        <w:trPr>
          <w:cantSplit/>
        </w:trPr>
        <w:tc>
          <w:tcPr>
            <w:tcW w:w="603" w:type="pct"/>
            <w:shd w:val="clear" w:color="auto" w:fill="F8F8F8"/>
            <w:tcMar>
              <w:top w:w="36" w:type="dxa"/>
              <w:left w:w="84" w:type="dxa"/>
              <w:bottom w:w="36" w:type="dxa"/>
              <w:right w:w="84" w:type="dxa"/>
            </w:tcMar>
            <w:vAlign w:val="center"/>
          </w:tcPr>
          <w:p w:rsidR="00A653F5" w:rsidRPr="003A6B6F" w:rsidRDefault="00A653F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not</w:t>
            </w:r>
          </w:p>
        </w:tc>
        <w:tc>
          <w:tcPr>
            <w:tcW w:w="2488" w:type="pct"/>
            <w:shd w:val="clear" w:color="auto" w:fill="F8F8F8"/>
            <w:tcMar>
              <w:top w:w="36" w:type="dxa"/>
              <w:left w:w="84" w:type="dxa"/>
              <w:bottom w:w="36" w:type="dxa"/>
              <w:right w:w="84" w:type="dxa"/>
            </w:tcMar>
            <w:vAlign w:val="center"/>
          </w:tcPr>
          <w:p w:rsidR="00A653F5" w:rsidRPr="003A6B6F" w:rsidRDefault="00A653F5" w:rsidP="00C1655B">
            <w:pPr>
              <w:rPr>
                <w:color w:val="111111"/>
                <w:szCs w:val="24"/>
              </w:rPr>
            </w:pPr>
            <w:r w:rsidRPr="003A6B6F">
              <w:rPr>
                <w:color w:val="111111"/>
                <w:szCs w:val="24"/>
              </w:rPr>
              <w:t>Flips a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evaluation to </w:t>
            </w:r>
            <w:r w:rsidRPr="003A6B6F">
              <w:rPr>
                <w:rStyle w:val="HTMLCode"/>
                <w:rFonts w:ascii="Times New Roman" w:hAnsi="Times New Roman" w:cs="Times New Roman"/>
                <w:color w:val="9400D3"/>
                <w:sz w:val="24"/>
                <w:szCs w:val="24"/>
                <w:bdr w:val="none" w:sz="0" w:space="0" w:color="auto" w:frame="1"/>
              </w:rPr>
              <w:t>false</w:t>
            </w:r>
            <w:r w:rsidRPr="003A6B6F">
              <w:rPr>
                <w:color w:val="111111"/>
                <w:szCs w:val="24"/>
              </w:rPr>
              <w:t>, and vice versa.</w:t>
            </w:r>
          </w:p>
        </w:tc>
        <w:tc>
          <w:tcPr>
            <w:tcW w:w="1909" w:type="pct"/>
            <w:shd w:val="clear" w:color="auto" w:fill="F8F8F8"/>
            <w:tcMar>
              <w:top w:w="36" w:type="dxa"/>
              <w:left w:w="84" w:type="dxa"/>
              <w:bottom w:w="36" w:type="dxa"/>
              <w:right w:w="84" w:type="dxa"/>
            </w:tcMar>
            <w:vAlign w:val="center"/>
          </w:tcPr>
          <w:p w:rsidR="00A653F5" w:rsidRDefault="00A653F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not $hungry&gt;&gt;</w:t>
            </w:r>
          </w:p>
        </w:tc>
      </w:tr>
      <w:tr w:rsidR="00A653F5" w:rsidRPr="00FF41B5" w:rsidTr="00505654">
        <w:trPr>
          <w:cantSplit/>
        </w:trPr>
        <w:tc>
          <w:tcPr>
            <w:tcW w:w="603" w:type="pct"/>
            <w:shd w:val="clear" w:color="auto" w:fill="F8F8F8"/>
            <w:tcMar>
              <w:top w:w="36" w:type="dxa"/>
              <w:left w:w="84" w:type="dxa"/>
              <w:bottom w:w="36" w:type="dxa"/>
              <w:right w:w="84" w:type="dxa"/>
            </w:tcMar>
            <w:vAlign w:val="center"/>
          </w:tcPr>
          <w:p w:rsidR="00A653F5" w:rsidRPr="003A6B6F" w:rsidRDefault="00A653F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and</w:t>
            </w:r>
          </w:p>
        </w:tc>
        <w:tc>
          <w:tcPr>
            <w:tcW w:w="2488" w:type="pct"/>
            <w:shd w:val="clear" w:color="auto" w:fill="F8F8F8"/>
            <w:tcMar>
              <w:top w:w="36" w:type="dxa"/>
              <w:left w:w="84" w:type="dxa"/>
              <w:bottom w:w="36" w:type="dxa"/>
              <w:right w:w="84" w:type="dxa"/>
            </w:tcMar>
            <w:vAlign w:val="center"/>
          </w:tcPr>
          <w:p w:rsidR="00A653F5" w:rsidRPr="003A6B6F" w:rsidRDefault="00A653F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all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A653F5" w:rsidRDefault="00A653F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gte 20 and $age lte 30&gt;&gt;</w:t>
            </w:r>
          </w:p>
        </w:tc>
      </w:tr>
      <w:tr w:rsidR="00A653F5" w:rsidRPr="00FF41B5" w:rsidTr="00505654">
        <w:trPr>
          <w:cantSplit/>
        </w:trPr>
        <w:tc>
          <w:tcPr>
            <w:tcW w:w="603" w:type="pct"/>
            <w:shd w:val="clear" w:color="auto" w:fill="F8F8F8"/>
            <w:tcMar>
              <w:top w:w="36" w:type="dxa"/>
              <w:left w:w="84" w:type="dxa"/>
              <w:bottom w:w="36" w:type="dxa"/>
              <w:right w:w="84" w:type="dxa"/>
            </w:tcMar>
            <w:vAlign w:val="center"/>
          </w:tcPr>
          <w:p w:rsidR="00A653F5" w:rsidRPr="003A6B6F" w:rsidRDefault="00A653F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or</w:t>
            </w:r>
          </w:p>
        </w:tc>
        <w:tc>
          <w:tcPr>
            <w:tcW w:w="2488" w:type="pct"/>
            <w:shd w:val="clear" w:color="auto" w:fill="F8F8F8"/>
            <w:tcMar>
              <w:top w:w="36" w:type="dxa"/>
              <w:left w:w="84" w:type="dxa"/>
              <w:bottom w:w="36" w:type="dxa"/>
              <w:right w:w="84" w:type="dxa"/>
            </w:tcMar>
            <w:vAlign w:val="center"/>
          </w:tcPr>
          <w:p w:rsidR="00A653F5" w:rsidRPr="003A6B6F" w:rsidRDefault="00A653F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any subexpressions evaluate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w:t>
            </w:r>
          </w:p>
        </w:tc>
        <w:tc>
          <w:tcPr>
            <w:tcW w:w="1909" w:type="pct"/>
            <w:shd w:val="clear" w:color="auto" w:fill="F8F8F8"/>
            <w:tcMar>
              <w:top w:w="36" w:type="dxa"/>
              <w:left w:w="84" w:type="dxa"/>
              <w:bottom w:w="36" w:type="dxa"/>
              <w:right w:w="84" w:type="dxa"/>
            </w:tcMar>
            <w:vAlign w:val="center"/>
          </w:tcPr>
          <w:p w:rsidR="00A653F5" w:rsidRDefault="00A653F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is "Sue" or $friend is "Dan"&gt;&gt;</w:t>
            </w:r>
          </w:p>
        </w:tc>
      </w:tr>
      <w:tr w:rsidR="00A653F5" w:rsidRPr="00FF41B5" w:rsidTr="00505654">
        <w:trPr>
          <w:cantSplit/>
        </w:trPr>
        <w:tc>
          <w:tcPr>
            <w:tcW w:w="603" w:type="pct"/>
            <w:shd w:val="clear" w:color="auto" w:fill="F8F8F8"/>
            <w:tcMar>
              <w:top w:w="36" w:type="dxa"/>
              <w:left w:w="84" w:type="dxa"/>
              <w:bottom w:w="36" w:type="dxa"/>
              <w:right w:w="84" w:type="dxa"/>
            </w:tcMar>
            <w:vAlign w:val="center"/>
          </w:tcPr>
          <w:p w:rsidR="00A653F5" w:rsidRPr="003A6B6F" w:rsidRDefault="00A653F5" w:rsidP="00C1655B">
            <w:pPr>
              <w:jc w:val="center"/>
              <w:rPr>
                <w:b/>
                <w:bCs/>
                <w:color w:val="111111"/>
                <w:szCs w:val="24"/>
              </w:rPr>
            </w:pPr>
            <w:r w:rsidRPr="003A6B6F">
              <w:rPr>
                <w:rStyle w:val="HTMLCode"/>
                <w:rFonts w:ascii="Times New Roman" w:hAnsi="Times New Roman" w:cs="Times New Roman"/>
                <w:b/>
                <w:bCs/>
                <w:color w:val="9400D3"/>
                <w:sz w:val="24"/>
                <w:szCs w:val="24"/>
                <w:bdr w:val="single" w:sz="4" w:space="0" w:color="EAEAEA" w:frame="1"/>
                <w:shd w:val="clear" w:color="auto" w:fill="F8F8F8"/>
              </w:rPr>
              <w:t>def</w:t>
            </w:r>
          </w:p>
        </w:tc>
        <w:tc>
          <w:tcPr>
            <w:tcW w:w="2488" w:type="pct"/>
            <w:shd w:val="clear" w:color="auto" w:fill="F8F8F8"/>
            <w:tcMar>
              <w:top w:w="36" w:type="dxa"/>
              <w:left w:w="84" w:type="dxa"/>
              <w:bottom w:w="36" w:type="dxa"/>
              <w:right w:w="84" w:type="dxa"/>
            </w:tcMar>
            <w:vAlign w:val="center"/>
          </w:tcPr>
          <w:p w:rsidR="00A653F5" w:rsidRPr="003A6B6F" w:rsidRDefault="00A653F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defined.</w:t>
            </w:r>
          </w:p>
        </w:tc>
        <w:tc>
          <w:tcPr>
            <w:tcW w:w="1909" w:type="pct"/>
            <w:shd w:val="clear" w:color="auto" w:fill="F8F8F8"/>
            <w:tcMar>
              <w:top w:w="36" w:type="dxa"/>
              <w:left w:w="84" w:type="dxa"/>
              <w:bottom w:w="36" w:type="dxa"/>
              <w:right w:w="84" w:type="dxa"/>
            </w:tcMar>
            <w:vAlign w:val="center"/>
          </w:tcPr>
          <w:p w:rsidR="00A653F5" w:rsidRDefault="00A653F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def $mushrooms&gt;&gt;</w:t>
            </w:r>
          </w:p>
        </w:tc>
      </w:tr>
      <w:tr w:rsidR="00A653F5" w:rsidRPr="00FF41B5" w:rsidTr="00505654">
        <w:trPr>
          <w:cantSplit/>
        </w:trPr>
        <w:tc>
          <w:tcPr>
            <w:tcW w:w="603" w:type="pct"/>
            <w:shd w:val="clear" w:color="auto" w:fill="F8F8F8"/>
            <w:tcMar>
              <w:top w:w="36" w:type="dxa"/>
              <w:left w:w="84" w:type="dxa"/>
              <w:bottom w:w="36" w:type="dxa"/>
              <w:right w:w="84" w:type="dxa"/>
            </w:tcMar>
            <w:vAlign w:val="center"/>
          </w:tcPr>
          <w:p w:rsidR="00A653F5" w:rsidRPr="003A6B6F" w:rsidRDefault="00A653F5" w:rsidP="00C1655B">
            <w:pPr>
              <w:jc w:val="center"/>
              <w:rPr>
                <w:b/>
                <w:bCs/>
                <w:color w:val="111111"/>
                <w:szCs w:val="24"/>
              </w:rPr>
            </w:pPr>
            <w:bookmarkStart w:id="214" w:name="_Hlk92552726"/>
            <w:r w:rsidRPr="003A6B6F">
              <w:rPr>
                <w:rStyle w:val="HTMLCode"/>
                <w:rFonts w:ascii="Times New Roman" w:hAnsi="Times New Roman" w:cs="Times New Roman"/>
                <w:b/>
                <w:bCs/>
                <w:color w:val="9400D3"/>
                <w:sz w:val="24"/>
                <w:szCs w:val="24"/>
                <w:bdr w:val="single" w:sz="4" w:space="0" w:color="EAEAEA" w:frame="1"/>
                <w:shd w:val="clear" w:color="auto" w:fill="F8F8F8"/>
              </w:rPr>
              <w:t>ndef</w:t>
            </w:r>
            <w:bookmarkEnd w:id="214"/>
          </w:p>
        </w:tc>
        <w:tc>
          <w:tcPr>
            <w:tcW w:w="2488" w:type="pct"/>
            <w:shd w:val="clear" w:color="auto" w:fill="F8F8F8"/>
            <w:tcMar>
              <w:top w:w="36" w:type="dxa"/>
              <w:left w:w="84" w:type="dxa"/>
              <w:bottom w:w="36" w:type="dxa"/>
              <w:right w:w="84" w:type="dxa"/>
            </w:tcMar>
            <w:vAlign w:val="center"/>
          </w:tcPr>
          <w:p w:rsidR="00A653F5" w:rsidRPr="003A6B6F" w:rsidRDefault="00A653F5" w:rsidP="00C1655B">
            <w:pPr>
              <w:rPr>
                <w:color w:val="111111"/>
                <w:szCs w:val="24"/>
              </w:rPr>
            </w:pPr>
            <w:r w:rsidRPr="003A6B6F">
              <w:rPr>
                <w:color w:val="111111"/>
                <w:szCs w:val="24"/>
              </w:rPr>
              <w:t>Evaluates to </w:t>
            </w:r>
            <w:r w:rsidRPr="003A6B6F">
              <w:rPr>
                <w:rStyle w:val="HTMLCode"/>
                <w:rFonts w:ascii="Times New Roman" w:hAnsi="Times New Roman" w:cs="Times New Roman"/>
                <w:color w:val="9400D3"/>
                <w:sz w:val="24"/>
                <w:szCs w:val="24"/>
                <w:bdr w:val="none" w:sz="0" w:space="0" w:color="auto" w:frame="1"/>
              </w:rPr>
              <w:t>true</w:t>
            </w:r>
            <w:r w:rsidRPr="003A6B6F">
              <w:rPr>
                <w:color w:val="111111"/>
                <w:szCs w:val="24"/>
              </w:rPr>
              <w:t> if the right side is not defined.</w:t>
            </w:r>
          </w:p>
        </w:tc>
        <w:tc>
          <w:tcPr>
            <w:tcW w:w="1909" w:type="pct"/>
            <w:shd w:val="clear" w:color="auto" w:fill="F8F8F8"/>
            <w:tcMar>
              <w:top w:w="36" w:type="dxa"/>
              <w:left w:w="84" w:type="dxa"/>
              <w:bottom w:w="36" w:type="dxa"/>
              <w:right w:w="84" w:type="dxa"/>
            </w:tcMar>
            <w:vAlign w:val="center"/>
          </w:tcPr>
          <w:p w:rsidR="00A653F5" w:rsidRDefault="00A653F5" w:rsidP="00C1655B">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ndef $bottlecaps&gt;&gt;</w:t>
            </w:r>
          </w:p>
        </w:tc>
      </w:tr>
    </w:tbl>
    <w:p w:rsidR="00A653F5" w:rsidRDefault="00A653F5" w:rsidP="00E95807">
      <w:pPr>
        <w:rPr>
          <w:szCs w:val="24"/>
        </w:rPr>
      </w:pPr>
    </w:p>
    <w:p w:rsidR="00A653F5" w:rsidRPr="00D26B8B" w:rsidRDefault="00A653F5" w:rsidP="00E95807">
      <w:pPr>
        <w:rPr>
          <w:szCs w:val="24"/>
        </w:rPr>
      </w:pPr>
      <w:r w:rsidRPr="00D26B8B">
        <w:rPr>
          <w:szCs w:val="24"/>
        </w:rPr>
        <w:t xml:space="preserve">The </w:t>
      </w:r>
      <w:r w:rsidRPr="00D26B8B">
        <w:rPr>
          <w:rStyle w:val="HTMLCode"/>
          <w:rFonts w:ascii="Times New Roman" w:hAnsi="Times New Roman" w:cs="Times New Roman"/>
          <w:b/>
          <w:bCs/>
          <w:color w:val="9400D3"/>
          <w:sz w:val="24"/>
          <w:szCs w:val="24"/>
          <w:bdr w:val="single" w:sz="4" w:space="0" w:color="EAEAEA" w:frame="1"/>
          <w:shd w:val="clear" w:color="auto" w:fill="F8F8F8"/>
        </w:rPr>
        <w:t>def</w:t>
      </w:r>
      <w:r w:rsidRPr="00D26B8B">
        <w:rPr>
          <w:szCs w:val="24"/>
        </w:rPr>
        <w:t xml:space="preserve"> and</w:t>
      </w:r>
      <w:r w:rsidRPr="00D26B8B">
        <w:rPr>
          <w:rStyle w:val="HTMLCode"/>
          <w:rFonts w:ascii="Times New Roman" w:hAnsi="Times New Roman" w:cs="Times New Roman"/>
          <w:b/>
          <w:bCs/>
          <w:color w:val="9400D3"/>
          <w:sz w:val="24"/>
          <w:szCs w:val="24"/>
          <w:bdr w:val="single" w:sz="4" w:space="0" w:color="EAEAEA" w:frame="1"/>
          <w:shd w:val="clear" w:color="auto" w:fill="F8F8F8"/>
        </w:rPr>
        <w:t xml:space="preserve"> ndef</w:t>
      </w:r>
      <w:r w:rsidRPr="00D26B8B">
        <w:rPr>
          <w:szCs w:val="24"/>
        </w:rPr>
        <w:t xml:space="preserve"> operators have very low precedence, so it is strongly recommended that if you mix them with other operators, that you wrap them in parentheses—e.g., (def $style) and ($style is "girly").</w:t>
      </w:r>
    </w:p>
    <w:p w:rsidR="00A653F5" w:rsidRDefault="00A653F5" w:rsidP="00E95807">
      <w:pPr>
        <w:rPr>
          <w:szCs w:val="24"/>
        </w:rPr>
      </w:pPr>
    </w:p>
    <w:p w:rsidR="00A653F5" w:rsidRDefault="00A653F5" w:rsidP="00E95807">
      <w:pPr>
        <w:rPr>
          <w:szCs w:val="24"/>
        </w:rPr>
      </w:pPr>
    </w:p>
    <w:p w:rsidR="00A653F5" w:rsidRPr="00E15115" w:rsidRDefault="00A653F5" w:rsidP="00CD463B">
      <w:pPr>
        <w:pStyle w:val="Heading1"/>
        <w:keepNext w:val="0"/>
        <w:spacing w:before="0" w:after="0"/>
        <w:rPr>
          <w:sz w:val="24"/>
          <w:szCs w:val="24"/>
          <w:u w:val="single"/>
        </w:rPr>
      </w:pPr>
      <w:bookmarkStart w:id="215" w:name="_Toc94922647"/>
      <w:r>
        <w:rPr>
          <w:sz w:val="24"/>
          <w:szCs w:val="24"/>
          <w:u w:val="single"/>
        </w:rPr>
        <w:t>Java</w:t>
      </w:r>
      <w:r w:rsidRPr="00E15115">
        <w:rPr>
          <w:sz w:val="24"/>
          <w:szCs w:val="24"/>
          <w:u w:val="single"/>
        </w:rPr>
        <w:t xml:space="preserve">Script conditional </w:t>
      </w:r>
      <w:r>
        <w:rPr>
          <w:sz w:val="24"/>
          <w:szCs w:val="24"/>
          <w:u w:val="single"/>
        </w:rPr>
        <w:t xml:space="preserve">(evaluation) </w:t>
      </w:r>
      <w:r w:rsidRPr="00E15115">
        <w:rPr>
          <w:sz w:val="24"/>
          <w:szCs w:val="24"/>
          <w:u w:val="single"/>
        </w:rPr>
        <w:t>operators</w:t>
      </w:r>
      <w:bookmarkEnd w:id="215"/>
    </w:p>
    <w:p w:rsidR="00A653F5" w:rsidRDefault="00A653F5" w:rsidP="00CD463B">
      <w:pPr>
        <w:rPr>
          <w:szCs w:val="24"/>
        </w:rPr>
      </w:pPr>
    </w:p>
    <w:p w:rsidR="00A653F5" w:rsidRDefault="00A653F5" w:rsidP="00CD463B">
      <w:pPr>
        <w:rPr>
          <w:szCs w:val="24"/>
        </w:rPr>
      </w:pPr>
      <w:r>
        <w:rPr>
          <w:szCs w:val="24"/>
          <w:highlight w:val="yellow"/>
        </w:rPr>
        <w:t>For use with &lt;&lt;i</w:t>
      </w:r>
      <w:r w:rsidRPr="009D0AAC">
        <w:rPr>
          <w:szCs w:val="24"/>
          <w:highlight w:val="yellow"/>
        </w:rPr>
        <w:t>f</w:t>
      </w:r>
      <w:r>
        <w:rPr>
          <w:szCs w:val="24"/>
          <w:highlight w:val="yellow"/>
        </w:rPr>
        <w:t>&gt;&gt;</w:t>
      </w:r>
      <w:r w:rsidRPr="009D0AAC">
        <w:rPr>
          <w:szCs w:val="24"/>
          <w:highlight w:val="yellow"/>
        </w:rPr>
        <w:t xml:space="preserve"> statements:</w:t>
      </w:r>
    </w:p>
    <w:p w:rsidR="00A653F5" w:rsidRDefault="00A653F5" w:rsidP="00CD463B">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34"/>
        <w:gridCol w:w="4679"/>
        <w:gridCol w:w="3590"/>
      </w:tblGrid>
      <w:tr w:rsidR="00A653F5" w:rsidRPr="00E335F6" w:rsidTr="00472975">
        <w:trPr>
          <w:cantSplit/>
          <w:tblHeader/>
        </w:trPr>
        <w:tc>
          <w:tcPr>
            <w:tcW w:w="603" w:type="pct"/>
            <w:shd w:val="pct15" w:color="auto" w:fill="FFFFFF"/>
            <w:tcMar>
              <w:top w:w="36" w:type="dxa"/>
              <w:left w:w="84" w:type="dxa"/>
              <w:bottom w:w="36" w:type="dxa"/>
              <w:right w:w="84" w:type="dxa"/>
            </w:tcMar>
            <w:vAlign w:val="center"/>
          </w:tcPr>
          <w:p w:rsidR="00A653F5" w:rsidRPr="007C23C3" w:rsidRDefault="00A653F5" w:rsidP="00472975">
            <w:pPr>
              <w:rPr>
                <w:b/>
                <w:szCs w:val="24"/>
              </w:rPr>
            </w:pPr>
            <w:r w:rsidRPr="007C23C3">
              <w:rPr>
                <w:b/>
                <w:szCs w:val="24"/>
              </w:rPr>
              <w:t>Operator</w:t>
            </w:r>
          </w:p>
        </w:tc>
        <w:tc>
          <w:tcPr>
            <w:tcW w:w="2488" w:type="pct"/>
            <w:shd w:val="pct15" w:color="auto" w:fill="FFFFFF"/>
            <w:tcMar>
              <w:top w:w="36" w:type="dxa"/>
              <w:left w:w="84" w:type="dxa"/>
              <w:bottom w:w="36" w:type="dxa"/>
              <w:right w:w="84" w:type="dxa"/>
            </w:tcMar>
            <w:vAlign w:val="center"/>
          </w:tcPr>
          <w:p w:rsidR="00A653F5" w:rsidRPr="007C23C3" w:rsidRDefault="00A653F5" w:rsidP="00472975">
            <w:pPr>
              <w:rPr>
                <w:b/>
                <w:szCs w:val="24"/>
              </w:rPr>
            </w:pPr>
            <w:r w:rsidRPr="007C23C3">
              <w:rPr>
                <w:b/>
                <w:szCs w:val="24"/>
              </w:rPr>
              <w:t>Function</w:t>
            </w:r>
          </w:p>
        </w:tc>
        <w:tc>
          <w:tcPr>
            <w:tcW w:w="1909" w:type="pct"/>
            <w:shd w:val="pct15" w:color="auto" w:fill="FFFFFF"/>
            <w:tcMar>
              <w:top w:w="36" w:type="dxa"/>
              <w:left w:w="84" w:type="dxa"/>
              <w:bottom w:w="36" w:type="dxa"/>
              <w:right w:w="84" w:type="dxa"/>
            </w:tcMar>
            <w:vAlign w:val="center"/>
          </w:tcPr>
          <w:p w:rsidR="00A653F5" w:rsidRPr="007C23C3" w:rsidRDefault="00A653F5" w:rsidP="00472975">
            <w:pPr>
              <w:rPr>
                <w:b/>
                <w:szCs w:val="24"/>
              </w:rPr>
            </w:pPr>
            <w:r w:rsidRPr="007C23C3">
              <w:rPr>
                <w:b/>
                <w:szCs w:val="24"/>
              </w:rPr>
              <w:t>Example</w:t>
            </w:r>
          </w:p>
        </w:tc>
      </w:tr>
      <w:tr w:rsidR="00A653F5" w:rsidRPr="00FF41B5" w:rsidTr="00472975">
        <w:trPr>
          <w:cantSplit/>
        </w:trPr>
        <w:tc>
          <w:tcPr>
            <w:tcW w:w="603" w:type="pct"/>
            <w:shd w:val="clear" w:color="auto" w:fill="F8F8F8"/>
            <w:tcMar>
              <w:top w:w="36" w:type="dxa"/>
              <w:left w:w="84" w:type="dxa"/>
              <w:bottom w:w="36" w:type="dxa"/>
              <w:right w:w="84" w:type="dxa"/>
            </w:tcMar>
            <w:vAlign w:val="center"/>
          </w:tcPr>
          <w:p w:rsidR="00A653F5" w:rsidRPr="004F1020" w:rsidRDefault="00A653F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A653F5" w:rsidRPr="0081165A" w:rsidRDefault="00A653F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A653F5" w:rsidRDefault="00A653F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A653F5" w:rsidRPr="00FF41B5" w:rsidTr="00472975">
        <w:trPr>
          <w:cantSplit/>
        </w:trPr>
        <w:tc>
          <w:tcPr>
            <w:tcW w:w="603" w:type="pct"/>
            <w:shd w:val="clear" w:color="auto" w:fill="F8F8F8"/>
            <w:tcMar>
              <w:top w:w="36" w:type="dxa"/>
              <w:left w:w="84" w:type="dxa"/>
              <w:bottom w:w="36" w:type="dxa"/>
              <w:right w:w="84" w:type="dxa"/>
            </w:tcMar>
            <w:vAlign w:val="center"/>
          </w:tcPr>
          <w:p w:rsidR="00A653F5" w:rsidRPr="004F1020" w:rsidRDefault="00A653F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A653F5" w:rsidRPr="0081165A" w:rsidRDefault="00A653F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Emphasis"/>
                <w:color w:val="111111"/>
                <w:szCs w:val="24"/>
                <w:bdr w:val="none" w:sz="0" w:space="0" w:color="auto" w:frame="1"/>
              </w:rPr>
              <w:t>strictly</w:t>
            </w:r>
            <w:r w:rsidRPr="0081165A">
              <w:rPr>
                <w:rStyle w:val="info"/>
                <w:color w:val="111111"/>
                <w:szCs w:val="24"/>
                <w:bdr w:val="none" w:sz="0" w:space="0" w:color="auto" w:frame="1"/>
              </w:rPr>
              <w:t> not equal</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A653F5" w:rsidRDefault="00A653F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A653F5" w:rsidRPr="00FF41B5" w:rsidTr="00472975">
        <w:trPr>
          <w:cantSplit/>
        </w:trPr>
        <w:tc>
          <w:tcPr>
            <w:tcW w:w="603" w:type="pct"/>
            <w:shd w:val="clear" w:color="auto" w:fill="F8F8F8"/>
            <w:tcMar>
              <w:top w:w="36" w:type="dxa"/>
              <w:left w:w="84" w:type="dxa"/>
              <w:bottom w:w="36" w:type="dxa"/>
              <w:right w:w="84" w:type="dxa"/>
            </w:tcMar>
            <w:vAlign w:val="center"/>
          </w:tcPr>
          <w:p w:rsidR="00A653F5" w:rsidRPr="004F1020" w:rsidRDefault="00A653F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A653F5" w:rsidRPr="0081165A" w:rsidRDefault="00A653F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A653F5" w:rsidRDefault="00A653F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$bullets == 6&gt;&gt;</w:t>
            </w:r>
          </w:p>
        </w:tc>
      </w:tr>
      <w:tr w:rsidR="00A653F5" w:rsidRPr="00FF41B5" w:rsidTr="00472975">
        <w:trPr>
          <w:cantSplit/>
        </w:trPr>
        <w:tc>
          <w:tcPr>
            <w:tcW w:w="603" w:type="pct"/>
            <w:shd w:val="clear" w:color="auto" w:fill="F8F8F8"/>
            <w:tcMar>
              <w:top w:w="36" w:type="dxa"/>
              <w:left w:w="84" w:type="dxa"/>
              <w:bottom w:w="36" w:type="dxa"/>
              <w:right w:w="84" w:type="dxa"/>
            </w:tcMar>
            <w:vAlign w:val="center"/>
          </w:tcPr>
          <w:p w:rsidR="00A653F5" w:rsidRPr="004F1020" w:rsidRDefault="00A653F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A653F5" w:rsidRPr="0081165A" w:rsidRDefault="00A653F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both sides are </w:t>
            </w:r>
            <w:r w:rsidRPr="0081165A">
              <w:rPr>
                <w:rStyle w:val="info"/>
                <w:color w:val="111111"/>
                <w:szCs w:val="24"/>
                <w:bdr w:val="none" w:sz="0" w:space="0" w:color="auto" w:frame="1"/>
              </w:rPr>
              <w:t>not equivalent</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A653F5" w:rsidRDefault="00A653F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$pie != "cherry"&gt;&gt;</w:t>
            </w:r>
          </w:p>
        </w:tc>
      </w:tr>
      <w:tr w:rsidR="00A653F5" w:rsidRPr="00FF41B5" w:rsidTr="00472975">
        <w:trPr>
          <w:cantSplit/>
        </w:trPr>
        <w:tc>
          <w:tcPr>
            <w:tcW w:w="603" w:type="pct"/>
            <w:shd w:val="clear" w:color="auto" w:fill="F8F8F8"/>
            <w:tcMar>
              <w:top w:w="36" w:type="dxa"/>
              <w:left w:w="84" w:type="dxa"/>
              <w:bottom w:w="36" w:type="dxa"/>
              <w:right w:w="84" w:type="dxa"/>
            </w:tcMar>
            <w:vAlign w:val="center"/>
          </w:tcPr>
          <w:p w:rsidR="00A653F5" w:rsidRPr="004F1020" w:rsidRDefault="00A653F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A653F5" w:rsidRPr="0081165A" w:rsidRDefault="00A653F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the right side.</w:t>
            </w:r>
          </w:p>
        </w:tc>
        <w:tc>
          <w:tcPr>
            <w:tcW w:w="1909" w:type="pct"/>
            <w:shd w:val="clear" w:color="auto" w:fill="F8F8F8"/>
            <w:tcMar>
              <w:top w:w="36" w:type="dxa"/>
              <w:left w:w="84" w:type="dxa"/>
              <w:bottom w:w="36" w:type="dxa"/>
              <w:right w:w="84" w:type="dxa"/>
            </w:tcMar>
            <w:vAlign w:val="center"/>
          </w:tcPr>
          <w:p w:rsidR="00A653F5" w:rsidRDefault="00A653F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$cash &gt; 5&gt;&gt;</w:t>
            </w:r>
          </w:p>
        </w:tc>
      </w:tr>
      <w:tr w:rsidR="00A653F5" w:rsidRPr="00FF41B5" w:rsidTr="00472975">
        <w:trPr>
          <w:cantSplit/>
        </w:trPr>
        <w:tc>
          <w:tcPr>
            <w:tcW w:w="603" w:type="pct"/>
            <w:shd w:val="clear" w:color="auto" w:fill="F8F8F8"/>
            <w:tcMar>
              <w:top w:w="36" w:type="dxa"/>
              <w:left w:w="84" w:type="dxa"/>
              <w:bottom w:w="36" w:type="dxa"/>
              <w:right w:w="84" w:type="dxa"/>
            </w:tcMar>
            <w:vAlign w:val="center"/>
          </w:tcPr>
          <w:p w:rsidR="00A653F5" w:rsidRPr="004F1020" w:rsidRDefault="00A653F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&gt;=</w:t>
            </w:r>
          </w:p>
        </w:tc>
        <w:tc>
          <w:tcPr>
            <w:tcW w:w="2488" w:type="pct"/>
            <w:shd w:val="clear" w:color="auto" w:fill="F8F8F8"/>
            <w:tcMar>
              <w:top w:w="36" w:type="dxa"/>
              <w:left w:w="84" w:type="dxa"/>
              <w:bottom w:w="36" w:type="dxa"/>
              <w:right w:w="84" w:type="dxa"/>
            </w:tcMar>
            <w:vAlign w:val="center"/>
          </w:tcPr>
          <w:p w:rsidR="00A653F5" w:rsidRPr="0081165A" w:rsidRDefault="00A653F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greater than or equal to the right side.</w:t>
            </w:r>
          </w:p>
        </w:tc>
        <w:tc>
          <w:tcPr>
            <w:tcW w:w="1909" w:type="pct"/>
            <w:shd w:val="clear" w:color="auto" w:fill="F8F8F8"/>
            <w:tcMar>
              <w:top w:w="36" w:type="dxa"/>
              <w:left w:w="84" w:type="dxa"/>
              <w:bottom w:w="36" w:type="dxa"/>
              <w:right w:w="84" w:type="dxa"/>
            </w:tcMar>
            <w:vAlign w:val="center"/>
          </w:tcPr>
          <w:p w:rsidR="00A653F5" w:rsidRDefault="00A653F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$foundStars &gt;= $neededStars&gt;&gt;</w:t>
            </w:r>
          </w:p>
        </w:tc>
      </w:tr>
      <w:tr w:rsidR="00A653F5" w:rsidRPr="00FF41B5" w:rsidTr="00472975">
        <w:trPr>
          <w:cantSplit/>
        </w:trPr>
        <w:tc>
          <w:tcPr>
            <w:tcW w:w="603" w:type="pct"/>
            <w:shd w:val="clear" w:color="auto" w:fill="F8F8F8"/>
            <w:tcMar>
              <w:top w:w="36" w:type="dxa"/>
              <w:left w:w="84" w:type="dxa"/>
              <w:bottom w:w="36" w:type="dxa"/>
              <w:right w:w="84" w:type="dxa"/>
            </w:tcMar>
            <w:vAlign w:val="center"/>
          </w:tcPr>
          <w:p w:rsidR="00A653F5" w:rsidRPr="004F1020" w:rsidRDefault="00A653F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A653F5" w:rsidRPr="0081165A" w:rsidRDefault="00A653F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the right side.</w:t>
            </w:r>
          </w:p>
        </w:tc>
        <w:tc>
          <w:tcPr>
            <w:tcW w:w="1909" w:type="pct"/>
            <w:shd w:val="clear" w:color="auto" w:fill="F8F8F8"/>
            <w:tcMar>
              <w:top w:w="36" w:type="dxa"/>
              <w:left w:w="84" w:type="dxa"/>
              <w:bottom w:w="36" w:type="dxa"/>
              <w:right w:w="84" w:type="dxa"/>
            </w:tcMar>
            <w:vAlign w:val="center"/>
          </w:tcPr>
          <w:p w:rsidR="00A653F5" w:rsidRDefault="00A653F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$shoeCount &lt; ($peopleCount * 2)&gt;&gt;</w:t>
            </w:r>
          </w:p>
        </w:tc>
      </w:tr>
      <w:tr w:rsidR="00A653F5" w:rsidRPr="00FF41B5" w:rsidTr="00472975">
        <w:trPr>
          <w:cantSplit/>
        </w:trPr>
        <w:tc>
          <w:tcPr>
            <w:tcW w:w="603" w:type="pct"/>
            <w:shd w:val="clear" w:color="auto" w:fill="F8F8F8"/>
            <w:tcMar>
              <w:top w:w="36" w:type="dxa"/>
              <w:left w:w="84" w:type="dxa"/>
              <w:bottom w:w="36" w:type="dxa"/>
              <w:right w:w="84" w:type="dxa"/>
            </w:tcMar>
            <w:vAlign w:val="center"/>
          </w:tcPr>
          <w:p w:rsidR="00A653F5" w:rsidRPr="004F1020" w:rsidRDefault="00A653F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&lt;=</w:t>
            </w:r>
          </w:p>
        </w:tc>
        <w:tc>
          <w:tcPr>
            <w:tcW w:w="2488" w:type="pct"/>
            <w:shd w:val="clear" w:color="auto" w:fill="F8F8F8"/>
            <w:tcMar>
              <w:top w:w="36" w:type="dxa"/>
              <w:left w:w="84" w:type="dxa"/>
              <w:bottom w:w="36" w:type="dxa"/>
              <w:right w:w="84" w:type="dxa"/>
            </w:tcMar>
            <w:vAlign w:val="center"/>
          </w:tcPr>
          <w:p w:rsidR="00A653F5" w:rsidRPr="0081165A" w:rsidRDefault="00A653F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the left side is less than or equal to the right side.</w:t>
            </w:r>
          </w:p>
        </w:tc>
        <w:tc>
          <w:tcPr>
            <w:tcW w:w="1909" w:type="pct"/>
            <w:shd w:val="clear" w:color="auto" w:fill="F8F8F8"/>
            <w:tcMar>
              <w:top w:w="36" w:type="dxa"/>
              <w:left w:w="84" w:type="dxa"/>
              <w:bottom w:w="36" w:type="dxa"/>
              <w:right w:w="84" w:type="dxa"/>
            </w:tcMar>
            <w:vAlign w:val="center"/>
          </w:tcPr>
          <w:p w:rsidR="00A653F5" w:rsidRDefault="00A653F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$level &lt;= 30&gt;&gt;</w:t>
            </w:r>
          </w:p>
        </w:tc>
      </w:tr>
      <w:tr w:rsidR="00A653F5" w:rsidRPr="00FF41B5" w:rsidTr="00472975">
        <w:trPr>
          <w:cantSplit/>
        </w:trPr>
        <w:tc>
          <w:tcPr>
            <w:tcW w:w="603" w:type="pct"/>
            <w:shd w:val="clear" w:color="auto" w:fill="F8F8F8"/>
            <w:tcMar>
              <w:top w:w="36" w:type="dxa"/>
              <w:left w:w="84" w:type="dxa"/>
              <w:bottom w:w="36" w:type="dxa"/>
              <w:right w:w="84" w:type="dxa"/>
            </w:tcMar>
            <w:vAlign w:val="center"/>
          </w:tcPr>
          <w:p w:rsidR="00A653F5" w:rsidRPr="004F1020" w:rsidRDefault="00A653F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A653F5" w:rsidRPr="0081165A" w:rsidRDefault="00A653F5" w:rsidP="00472975">
            <w:pPr>
              <w:rPr>
                <w:color w:val="111111"/>
                <w:szCs w:val="24"/>
              </w:rPr>
            </w:pPr>
            <w:r w:rsidRPr="0081165A">
              <w:rPr>
                <w:color w:val="111111"/>
                <w:szCs w:val="24"/>
              </w:rPr>
              <w:t>Flips a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evaluation to </w:t>
            </w:r>
            <w:r w:rsidRPr="0081165A">
              <w:rPr>
                <w:rStyle w:val="HTMLCode"/>
                <w:rFonts w:ascii="Times New Roman" w:hAnsi="Times New Roman" w:cs="Times New Roman"/>
                <w:color w:val="9400D3"/>
                <w:sz w:val="24"/>
                <w:szCs w:val="24"/>
                <w:bdr w:val="none" w:sz="0" w:space="0" w:color="auto" w:frame="1"/>
              </w:rPr>
              <w:t>false</w:t>
            </w:r>
            <w:r w:rsidRPr="0081165A">
              <w:rPr>
                <w:color w:val="111111"/>
                <w:szCs w:val="24"/>
              </w:rPr>
              <w:t>, and vice versa.</w:t>
            </w:r>
          </w:p>
        </w:tc>
        <w:tc>
          <w:tcPr>
            <w:tcW w:w="1909" w:type="pct"/>
            <w:shd w:val="clear" w:color="auto" w:fill="F8F8F8"/>
            <w:tcMar>
              <w:top w:w="36" w:type="dxa"/>
              <w:left w:w="84" w:type="dxa"/>
              <w:bottom w:w="36" w:type="dxa"/>
              <w:right w:w="84" w:type="dxa"/>
            </w:tcMar>
            <w:vAlign w:val="center"/>
          </w:tcPr>
          <w:p w:rsidR="00A653F5" w:rsidRDefault="00A653F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!$hungry&gt;&gt;</w:t>
            </w:r>
          </w:p>
        </w:tc>
      </w:tr>
      <w:tr w:rsidR="00A653F5" w:rsidRPr="00FF41B5" w:rsidTr="00472975">
        <w:trPr>
          <w:cantSplit/>
        </w:trPr>
        <w:tc>
          <w:tcPr>
            <w:tcW w:w="603" w:type="pct"/>
            <w:shd w:val="clear" w:color="auto" w:fill="F8F8F8"/>
            <w:tcMar>
              <w:top w:w="36" w:type="dxa"/>
              <w:left w:w="84" w:type="dxa"/>
              <w:bottom w:w="36" w:type="dxa"/>
              <w:right w:w="84" w:type="dxa"/>
            </w:tcMar>
            <w:vAlign w:val="center"/>
          </w:tcPr>
          <w:p w:rsidR="00A653F5" w:rsidRPr="004F1020" w:rsidRDefault="00A653F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&amp;&amp;</w:t>
            </w:r>
          </w:p>
        </w:tc>
        <w:tc>
          <w:tcPr>
            <w:tcW w:w="2488" w:type="pct"/>
            <w:shd w:val="clear" w:color="auto" w:fill="F8F8F8"/>
            <w:tcMar>
              <w:top w:w="36" w:type="dxa"/>
              <w:left w:w="84" w:type="dxa"/>
              <w:bottom w:w="36" w:type="dxa"/>
              <w:right w:w="84" w:type="dxa"/>
            </w:tcMar>
            <w:vAlign w:val="center"/>
          </w:tcPr>
          <w:p w:rsidR="00A653F5" w:rsidRPr="0081165A" w:rsidRDefault="00A653F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all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A653F5" w:rsidRDefault="00A653F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$age &gt;= 20 &amp;&amp; $age &lt;= 30&gt;&gt;</w:t>
            </w:r>
          </w:p>
        </w:tc>
      </w:tr>
      <w:tr w:rsidR="00A653F5" w:rsidRPr="00FF41B5" w:rsidTr="00472975">
        <w:trPr>
          <w:cantSplit/>
        </w:trPr>
        <w:tc>
          <w:tcPr>
            <w:tcW w:w="603" w:type="pct"/>
            <w:shd w:val="clear" w:color="auto" w:fill="F8F8F8"/>
            <w:tcMar>
              <w:top w:w="36" w:type="dxa"/>
              <w:left w:w="84" w:type="dxa"/>
              <w:bottom w:w="36" w:type="dxa"/>
              <w:right w:w="84" w:type="dxa"/>
            </w:tcMar>
            <w:vAlign w:val="center"/>
          </w:tcPr>
          <w:p w:rsidR="00A653F5" w:rsidRPr="004F1020" w:rsidRDefault="00A653F5" w:rsidP="00472975">
            <w:pPr>
              <w:jc w:val="center"/>
              <w:rPr>
                <w:rFonts w:ascii="Segoe UI" w:hAnsi="Segoe UI" w:cs="Segoe UI"/>
                <w:b/>
                <w:bCs/>
                <w:color w:val="111111"/>
                <w:szCs w:val="24"/>
              </w:rPr>
            </w:pPr>
            <w:r w:rsidRPr="004F1020">
              <w:rPr>
                <w:rStyle w:val="HTMLCode"/>
                <w:rFonts w:ascii="Consolas" w:hAnsi="Consolas"/>
                <w:b/>
                <w:bCs/>
                <w:color w:val="9400D3"/>
                <w:sz w:val="24"/>
                <w:szCs w:val="24"/>
                <w:bdr w:val="single" w:sz="4" w:space="0" w:color="EAEAEA" w:frame="1"/>
                <w:shd w:val="clear" w:color="auto" w:fill="F8F8F8"/>
              </w:rPr>
              <w:t>||</w:t>
            </w:r>
          </w:p>
        </w:tc>
        <w:tc>
          <w:tcPr>
            <w:tcW w:w="2488" w:type="pct"/>
            <w:shd w:val="clear" w:color="auto" w:fill="F8F8F8"/>
            <w:tcMar>
              <w:top w:w="36" w:type="dxa"/>
              <w:left w:w="84" w:type="dxa"/>
              <w:bottom w:w="36" w:type="dxa"/>
              <w:right w:w="84" w:type="dxa"/>
            </w:tcMar>
            <w:vAlign w:val="center"/>
          </w:tcPr>
          <w:p w:rsidR="00A653F5" w:rsidRPr="0081165A" w:rsidRDefault="00A653F5" w:rsidP="00472975">
            <w:pPr>
              <w:rPr>
                <w:color w:val="111111"/>
                <w:szCs w:val="24"/>
              </w:rPr>
            </w:pPr>
            <w:r w:rsidRPr="0081165A">
              <w:rPr>
                <w:color w:val="111111"/>
                <w:szCs w:val="24"/>
              </w:rPr>
              <w:t>Evaluates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 if any subexpressions evaluate to </w:t>
            </w:r>
            <w:r w:rsidRPr="0081165A">
              <w:rPr>
                <w:rStyle w:val="HTMLCode"/>
                <w:rFonts w:ascii="Times New Roman" w:hAnsi="Times New Roman" w:cs="Times New Roman"/>
                <w:color w:val="9400D3"/>
                <w:sz w:val="24"/>
                <w:szCs w:val="24"/>
                <w:bdr w:val="none" w:sz="0" w:space="0" w:color="auto" w:frame="1"/>
              </w:rPr>
              <w:t>true</w:t>
            </w:r>
            <w:r w:rsidRPr="0081165A">
              <w:rPr>
                <w:color w:val="111111"/>
                <w:szCs w:val="24"/>
              </w:rPr>
              <w:t>.</w:t>
            </w:r>
          </w:p>
        </w:tc>
        <w:tc>
          <w:tcPr>
            <w:tcW w:w="1909" w:type="pct"/>
            <w:shd w:val="clear" w:color="auto" w:fill="F8F8F8"/>
            <w:tcMar>
              <w:top w:w="36" w:type="dxa"/>
              <w:left w:w="84" w:type="dxa"/>
              <w:bottom w:w="36" w:type="dxa"/>
              <w:right w:w="84" w:type="dxa"/>
            </w:tcMar>
            <w:vAlign w:val="center"/>
          </w:tcPr>
          <w:p w:rsidR="00A653F5" w:rsidRDefault="00A653F5" w:rsidP="00472975">
            <w:pPr>
              <w:pStyle w:val="HTMLPreformatted"/>
              <w:spacing w:line="228" w:lineRule="atLeast"/>
              <w:rPr>
                <w:rFonts w:ascii="Consolas" w:hAnsi="Consolas"/>
                <w:color w:val="111111"/>
              </w:rPr>
            </w:pPr>
            <w:r>
              <w:rPr>
                <w:rStyle w:val="HTMLCode"/>
                <w:rFonts w:ascii="Consolas" w:hAnsi="Consolas"/>
                <w:color w:val="111111"/>
                <w:bdr w:val="none" w:sz="0" w:space="0" w:color="auto" w:frame="1"/>
              </w:rPr>
              <w:t>&lt;&lt;if $friend === "Sue" || $friend === "Dan"&gt;&gt;</w:t>
            </w:r>
          </w:p>
        </w:tc>
      </w:tr>
    </w:tbl>
    <w:p w:rsidR="00A653F5" w:rsidRPr="00D733D8" w:rsidRDefault="00A653F5" w:rsidP="00E95807">
      <w:pPr>
        <w:rPr>
          <w:szCs w:val="24"/>
        </w:rPr>
      </w:pPr>
    </w:p>
    <w:p w:rsidR="00A653F5" w:rsidRDefault="00A653F5" w:rsidP="00E95807">
      <w:pPr>
        <w:rPr>
          <w:szCs w:val="24"/>
        </w:rPr>
      </w:pPr>
    </w:p>
    <w:p w:rsidR="00A653F5" w:rsidRPr="00E15115" w:rsidRDefault="00A653F5" w:rsidP="00910F1E">
      <w:pPr>
        <w:pStyle w:val="Heading1"/>
        <w:keepNext w:val="0"/>
        <w:spacing w:before="0" w:after="0"/>
        <w:rPr>
          <w:sz w:val="24"/>
          <w:szCs w:val="24"/>
          <w:u w:val="single"/>
        </w:rPr>
      </w:pPr>
      <w:bookmarkStart w:id="216" w:name="_Hlk92525532"/>
      <w:bookmarkStart w:id="217" w:name="_Toc94922648"/>
      <w:r>
        <w:rPr>
          <w:sz w:val="24"/>
          <w:szCs w:val="24"/>
          <w:u w:val="single"/>
        </w:rPr>
        <w:t>TwineScript a</w:t>
      </w:r>
      <w:r w:rsidRPr="00790D4B">
        <w:rPr>
          <w:sz w:val="24"/>
          <w:szCs w:val="24"/>
          <w:u w:val="single"/>
        </w:rPr>
        <w:t>ssignment</w:t>
      </w:r>
      <w:r>
        <w:rPr>
          <w:sz w:val="24"/>
          <w:szCs w:val="24"/>
          <w:u w:val="single"/>
        </w:rPr>
        <w:t xml:space="preserve"> </w:t>
      </w:r>
      <w:r w:rsidRPr="00E15115">
        <w:rPr>
          <w:sz w:val="24"/>
          <w:szCs w:val="24"/>
          <w:u w:val="single"/>
        </w:rPr>
        <w:t>operators</w:t>
      </w:r>
      <w:bookmarkEnd w:id="216"/>
      <w:bookmarkEnd w:id="217"/>
    </w:p>
    <w:p w:rsidR="00A653F5" w:rsidRDefault="00A653F5" w:rsidP="00910F1E">
      <w:pPr>
        <w:rPr>
          <w:szCs w:val="24"/>
        </w:rPr>
      </w:pPr>
    </w:p>
    <w:p w:rsidR="00A653F5" w:rsidRDefault="00A653F5" w:rsidP="00B5236D">
      <w:pPr>
        <w:rPr>
          <w:szCs w:val="24"/>
        </w:rPr>
      </w:pPr>
      <w:r w:rsidRPr="009D0AAC">
        <w:rPr>
          <w:szCs w:val="24"/>
          <w:highlight w:val="yellow"/>
        </w:rPr>
        <w:t xml:space="preserve">For use with </w:t>
      </w:r>
      <w:r>
        <w:rPr>
          <w:szCs w:val="24"/>
          <w:highlight w:val="yellow"/>
        </w:rPr>
        <w:t>&lt;&lt;set&gt;&gt;</w:t>
      </w:r>
      <w:r w:rsidRPr="009D0AAC">
        <w:rPr>
          <w:szCs w:val="24"/>
          <w:highlight w:val="yellow"/>
        </w:rPr>
        <w:t>:</w:t>
      </w:r>
    </w:p>
    <w:p w:rsidR="00A653F5" w:rsidRDefault="00A653F5" w:rsidP="00AB3421">
      <w:pPr>
        <w:rPr>
          <w:szCs w:val="24"/>
        </w:rPr>
      </w:pPr>
    </w:p>
    <w:tbl>
      <w:tblPr>
        <w:tblW w:w="4812" w:type="pct"/>
        <w:tblInd w:w="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128"/>
        <w:gridCol w:w="6"/>
        <w:gridCol w:w="5386"/>
        <w:gridCol w:w="2883"/>
      </w:tblGrid>
      <w:tr w:rsidR="00A653F5" w:rsidRPr="00E335F6" w:rsidTr="001D1E1A">
        <w:trPr>
          <w:cantSplit/>
        </w:trPr>
        <w:tc>
          <w:tcPr>
            <w:tcW w:w="5000" w:type="pct"/>
            <w:gridSpan w:val="4"/>
            <w:shd w:val="pct15" w:color="auto" w:fill="FFFFFF"/>
            <w:tcMar>
              <w:top w:w="36" w:type="dxa"/>
              <w:left w:w="84" w:type="dxa"/>
              <w:bottom w:w="36" w:type="dxa"/>
              <w:right w:w="84" w:type="dxa"/>
            </w:tcMar>
            <w:vAlign w:val="center"/>
          </w:tcPr>
          <w:p w:rsidR="00A653F5" w:rsidRPr="007C23C3" w:rsidRDefault="00A653F5" w:rsidP="001D1E1A">
            <w:pPr>
              <w:keepNext/>
              <w:rPr>
                <w:b/>
                <w:szCs w:val="24"/>
              </w:rPr>
            </w:pPr>
            <w:bookmarkStart w:id="218" w:name="_Hlk92525246"/>
            <w:r>
              <w:rPr>
                <w:b/>
                <w:szCs w:val="24"/>
              </w:rPr>
              <w:t>TwineScript</w:t>
            </w:r>
          </w:p>
        </w:tc>
      </w:tr>
      <w:tr w:rsidR="00A653F5" w:rsidRPr="00E335F6" w:rsidTr="001D1E1A">
        <w:trPr>
          <w:cantSplit/>
        </w:trPr>
        <w:tc>
          <w:tcPr>
            <w:tcW w:w="603" w:type="pct"/>
            <w:gridSpan w:val="2"/>
            <w:shd w:val="pct15" w:color="auto" w:fill="FFFFFF"/>
            <w:tcMar>
              <w:top w:w="36" w:type="dxa"/>
              <w:left w:w="84" w:type="dxa"/>
              <w:bottom w:w="36" w:type="dxa"/>
              <w:right w:w="84" w:type="dxa"/>
            </w:tcMar>
            <w:vAlign w:val="center"/>
          </w:tcPr>
          <w:p w:rsidR="00A653F5" w:rsidRPr="007C23C3" w:rsidRDefault="00A653F5" w:rsidP="001D1E1A">
            <w:pPr>
              <w:keepNext/>
              <w:rPr>
                <w:b/>
                <w:szCs w:val="24"/>
              </w:rPr>
            </w:pPr>
            <w:r w:rsidRPr="007C23C3">
              <w:rPr>
                <w:b/>
                <w:szCs w:val="24"/>
              </w:rPr>
              <w:t>Operator</w:t>
            </w:r>
          </w:p>
        </w:tc>
        <w:tc>
          <w:tcPr>
            <w:tcW w:w="2864" w:type="pct"/>
            <w:shd w:val="pct15" w:color="auto" w:fill="FFFFFF"/>
            <w:tcMar>
              <w:top w:w="36" w:type="dxa"/>
              <w:left w:w="84" w:type="dxa"/>
              <w:bottom w:w="36" w:type="dxa"/>
              <w:right w:w="84" w:type="dxa"/>
            </w:tcMar>
            <w:vAlign w:val="center"/>
          </w:tcPr>
          <w:p w:rsidR="00A653F5" w:rsidRPr="007C23C3" w:rsidRDefault="00A653F5"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A653F5" w:rsidRPr="007C23C3" w:rsidRDefault="00A653F5" w:rsidP="001D1E1A">
            <w:pPr>
              <w:keepNext/>
              <w:rPr>
                <w:b/>
                <w:szCs w:val="24"/>
              </w:rPr>
            </w:pPr>
            <w:r w:rsidRPr="007C23C3">
              <w:rPr>
                <w:b/>
                <w:szCs w:val="24"/>
              </w:rPr>
              <w:t>Example</w:t>
            </w:r>
          </w:p>
        </w:tc>
      </w:tr>
      <w:bookmarkEnd w:id="218"/>
      <w:tr w:rsidR="00A653F5" w:rsidRPr="00FF41B5" w:rsidTr="00283B57">
        <w:trPr>
          <w:cantSplit/>
        </w:trPr>
        <w:tc>
          <w:tcPr>
            <w:tcW w:w="603" w:type="pct"/>
            <w:gridSpan w:val="2"/>
            <w:shd w:val="clear" w:color="auto" w:fill="F8F8F8"/>
            <w:tcMar>
              <w:top w:w="36" w:type="dxa"/>
              <w:left w:w="84" w:type="dxa"/>
              <w:bottom w:w="36" w:type="dxa"/>
              <w:right w:w="84" w:type="dxa"/>
            </w:tcMar>
            <w:vAlign w:val="center"/>
          </w:tcPr>
          <w:p w:rsidR="00A653F5" w:rsidRPr="00DD6C7E" w:rsidRDefault="00A653F5" w:rsidP="00AC4240">
            <w:pPr>
              <w:jc w:val="center"/>
              <w:rPr>
                <w:b/>
                <w:bCs/>
                <w:color w:val="111111"/>
                <w:szCs w:val="24"/>
                <w:lang w:eastAsia="en-AU"/>
              </w:rPr>
            </w:pPr>
            <w:r w:rsidRPr="00DD6C7E">
              <w:rPr>
                <w:b/>
                <w:bCs/>
                <w:color w:val="9400D3"/>
                <w:szCs w:val="24"/>
                <w:lang w:eastAsia="en-AU"/>
              </w:rPr>
              <w:t>to</w:t>
            </w:r>
          </w:p>
        </w:tc>
        <w:tc>
          <w:tcPr>
            <w:tcW w:w="2864" w:type="pct"/>
            <w:shd w:val="clear" w:color="auto" w:fill="F8F8F8"/>
            <w:tcMar>
              <w:top w:w="36" w:type="dxa"/>
              <w:left w:w="84" w:type="dxa"/>
              <w:bottom w:w="36" w:type="dxa"/>
              <w:right w:w="84" w:type="dxa"/>
            </w:tcMar>
            <w:vAlign w:val="center"/>
          </w:tcPr>
          <w:p w:rsidR="00A653F5" w:rsidRPr="00DD6C7E" w:rsidRDefault="00A653F5"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A653F5" w:rsidRPr="001A7A30" w:rsidRDefault="00A653F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to 6&gt;&gt;</w:t>
            </w:r>
          </w:p>
        </w:tc>
      </w:tr>
      <w:tr w:rsidR="00A653F5" w:rsidRPr="00E335F6" w:rsidTr="00BF2530">
        <w:trPr>
          <w:cantSplit/>
          <w:tblHeader/>
        </w:trPr>
        <w:tc>
          <w:tcPr>
            <w:tcW w:w="5000" w:type="pct"/>
            <w:gridSpan w:val="4"/>
            <w:shd w:val="pct15" w:color="auto" w:fill="FFFFFF"/>
            <w:tcMar>
              <w:top w:w="36" w:type="dxa"/>
              <w:left w:w="84" w:type="dxa"/>
              <w:bottom w:w="36" w:type="dxa"/>
              <w:right w:w="84" w:type="dxa"/>
            </w:tcMar>
            <w:vAlign w:val="center"/>
          </w:tcPr>
          <w:p w:rsidR="00A653F5" w:rsidRPr="00283B57" w:rsidRDefault="00A653F5" w:rsidP="001D1E1A">
            <w:pPr>
              <w:keepNext/>
              <w:rPr>
                <w:b/>
                <w:szCs w:val="24"/>
              </w:rPr>
            </w:pPr>
            <w:r w:rsidRPr="00283B57">
              <w:rPr>
                <w:b/>
                <w:szCs w:val="24"/>
              </w:rPr>
              <w:t>JavaScript assignment operators:</w:t>
            </w:r>
            <w:r w:rsidRPr="00EE275E">
              <w:rPr>
                <w:i/>
                <w:szCs w:val="24"/>
              </w:rPr>
              <w:t xml:space="preserve">  (not an exhaustive list) </w:t>
            </w:r>
          </w:p>
        </w:tc>
      </w:tr>
      <w:tr w:rsidR="00A653F5" w:rsidRPr="00E335F6" w:rsidTr="00283B57">
        <w:trPr>
          <w:cantSplit/>
          <w:tblHeader/>
        </w:trPr>
        <w:tc>
          <w:tcPr>
            <w:tcW w:w="600" w:type="pct"/>
            <w:shd w:val="pct15" w:color="auto" w:fill="FFFFFF"/>
            <w:tcMar>
              <w:top w:w="36" w:type="dxa"/>
              <w:left w:w="84" w:type="dxa"/>
              <w:bottom w:w="36" w:type="dxa"/>
              <w:right w:w="84" w:type="dxa"/>
            </w:tcMar>
            <w:vAlign w:val="center"/>
          </w:tcPr>
          <w:p w:rsidR="00A653F5" w:rsidRPr="007C23C3" w:rsidRDefault="00A653F5" w:rsidP="001D1E1A">
            <w:pPr>
              <w:keepNext/>
              <w:rPr>
                <w:b/>
                <w:szCs w:val="24"/>
              </w:rPr>
            </w:pPr>
            <w:r w:rsidRPr="007C23C3">
              <w:rPr>
                <w:b/>
                <w:szCs w:val="24"/>
              </w:rPr>
              <w:t>Operator</w:t>
            </w:r>
          </w:p>
        </w:tc>
        <w:tc>
          <w:tcPr>
            <w:tcW w:w="2867" w:type="pct"/>
            <w:gridSpan w:val="2"/>
            <w:shd w:val="pct15" w:color="auto" w:fill="FFFFFF"/>
            <w:tcMar>
              <w:top w:w="36" w:type="dxa"/>
              <w:left w:w="84" w:type="dxa"/>
              <w:bottom w:w="36" w:type="dxa"/>
              <w:right w:w="84" w:type="dxa"/>
            </w:tcMar>
            <w:vAlign w:val="center"/>
          </w:tcPr>
          <w:p w:rsidR="00A653F5" w:rsidRPr="007C23C3" w:rsidRDefault="00A653F5" w:rsidP="001D1E1A">
            <w:pPr>
              <w:keepNext/>
              <w:rPr>
                <w:b/>
                <w:szCs w:val="24"/>
              </w:rPr>
            </w:pPr>
            <w:r w:rsidRPr="007C23C3">
              <w:rPr>
                <w:b/>
                <w:szCs w:val="24"/>
              </w:rPr>
              <w:t>Function</w:t>
            </w:r>
          </w:p>
        </w:tc>
        <w:tc>
          <w:tcPr>
            <w:tcW w:w="1533" w:type="pct"/>
            <w:shd w:val="pct15" w:color="auto" w:fill="FFFFFF"/>
            <w:tcMar>
              <w:top w:w="36" w:type="dxa"/>
              <w:left w:w="84" w:type="dxa"/>
              <w:bottom w:w="36" w:type="dxa"/>
              <w:right w:w="84" w:type="dxa"/>
            </w:tcMar>
            <w:vAlign w:val="center"/>
          </w:tcPr>
          <w:p w:rsidR="00A653F5" w:rsidRPr="007C23C3" w:rsidRDefault="00A653F5" w:rsidP="001D1E1A">
            <w:pPr>
              <w:keepNext/>
              <w:rPr>
                <w:b/>
                <w:szCs w:val="24"/>
              </w:rPr>
            </w:pPr>
            <w:r w:rsidRPr="007C23C3">
              <w:rPr>
                <w:b/>
                <w:szCs w:val="24"/>
              </w:rPr>
              <w:t>Example</w:t>
            </w:r>
          </w:p>
        </w:tc>
      </w:tr>
      <w:tr w:rsidR="00A653F5" w:rsidRPr="00FF41B5" w:rsidTr="00283B57">
        <w:trPr>
          <w:cantSplit/>
        </w:trPr>
        <w:tc>
          <w:tcPr>
            <w:tcW w:w="600" w:type="pct"/>
            <w:shd w:val="clear" w:color="auto" w:fill="F8F8F8"/>
            <w:tcMar>
              <w:top w:w="36" w:type="dxa"/>
              <w:left w:w="84" w:type="dxa"/>
              <w:bottom w:w="36" w:type="dxa"/>
              <w:right w:w="84" w:type="dxa"/>
            </w:tcMar>
            <w:vAlign w:val="center"/>
          </w:tcPr>
          <w:p w:rsidR="00A653F5" w:rsidRPr="00DD6C7E" w:rsidRDefault="00A653F5"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A653F5" w:rsidRPr="00DD6C7E" w:rsidRDefault="00A653F5" w:rsidP="00AC4240">
            <w:pPr>
              <w:rPr>
                <w:color w:val="111111"/>
                <w:szCs w:val="24"/>
                <w:lang w:eastAsia="en-AU"/>
              </w:rPr>
            </w:pPr>
            <w:r w:rsidRPr="00DD6C7E">
              <w:rPr>
                <w:color w:val="111111"/>
                <w:szCs w:val="24"/>
                <w:lang w:eastAsia="en-AU"/>
              </w:rPr>
              <w:t>Assigns the value on the right-hand side of the operator to the left-hand side.</w:t>
            </w:r>
          </w:p>
        </w:tc>
        <w:tc>
          <w:tcPr>
            <w:tcW w:w="1533" w:type="pct"/>
            <w:shd w:val="clear" w:color="auto" w:fill="F8F8F8"/>
            <w:tcMar>
              <w:top w:w="36" w:type="dxa"/>
              <w:left w:w="84" w:type="dxa"/>
              <w:bottom w:w="36" w:type="dxa"/>
              <w:right w:w="84" w:type="dxa"/>
            </w:tcMar>
            <w:vAlign w:val="center"/>
          </w:tcPr>
          <w:p w:rsidR="00A653F5" w:rsidRPr="001A7A30" w:rsidRDefault="00A653F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6&gt;&gt;</w:t>
            </w:r>
          </w:p>
        </w:tc>
      </w:tr>
      <w:tr w:rsidR="00A653F5" w:rsidRPr="00FF41B5" w:rsidTr="00283B57">
        <w:trPr>
          <w:cantSplit/>
        </w:trPr>
        <w:tc>
          <w:tcPr>
            <w:tcW w:w="600" w:type="pct"/>
            <w:shd w:val="clear" w:color="auto" w:fill="F8F8F8"/>
            <w:tcMar>
              <w:top w:w="36" w:type="dxa"/>
              <w:left w:w="84" w:type="dxa"/>
              <w:bottom w:w="36" w:type="dxa"/>
              <w:right w:w="84" w:type="dxa"/>
            </w:tcMar>
            <w:vAlign w:val="center"/>
          </w:tcPr>
          <w:p w:rsidR="00A653F5" w:rsidRPr="00DD6C7E" w:rsidRDefault="00A653F5"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A653F5" w:rsidRPr="00DD6C7E" w:rsidRDefault="00A653F5" w:rsidP="00AC4240">
            <w:pPr>
              <w:rPr>
                <w:color w:val="111111"/>
                <w:szCs w:val="24"/>
                <w:lang w:eastAsia="en-AU"/>
              </w:rPr>
            </w:pPr>
            <w:r w:rsidRPr="00DD6C7E">
              <w:rPr>
                <w:color w:val="111111"/>
                <w:szCs w:val="24"/>
                <w:lang w:eastAsia="en-AU"/>
              </w:rPr>
              <w:t>Adds the value on the right-hand side of the operator to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A653F5" w:rsidRPr="001A7A30" w:rsidRDefault="00A653F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A653F5" w:rsidRPr="00FF41B5" w:rsidTr="00283B57">
        <w:trPr>
          <w:cantSplit/>
        </w:trPr>
        <w:tc>
          <w:tcPr>
            <w:tcW w:w="600" w:type="pct"/>
            <w:shd w:val="clear" w:color="auto" w:fill="F8F8F8"/>
            <w:tcMar>
              <w:top w:w="36" w:type="dxa"/>
              <w:left w:w="84" w:type="dxa"/>
              <w:bottom w:w="36" w:type="dxa"/>
              <w:right w:w="84" w:type="dxa"/>
            </w:tcMar>
            <w:vAlign w:val="center"/>
          </w:tcPr>
          <w:p w:rsidR="00A653F5" w:rsidRPr="00DD6C7E" w:rsidRDefault="00A653F5"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A653F5" w:rsidRPr="00DD6C7E" w:rsidRDefault="00A653F5" w:rsidP="00AC4240">
            <w:pPr>
              <w:rPr>
                <w:color w:val="111111"/>
                <w:szCs w:val="24"/>
                <w:lang w:eastAsia="en-AU"/>
              </w:rPr>
            </w:pPr>
            <w:r w:rsidRPr="00DD6C7E">
              <w:rPr>
                <w:color w:val="111111"/>
                <w:szCs w:val="24"/>
                <w:lang w:eastAsia="en-AU"/>
              </w:rPr>
              <w:t>Subtracts the value on the right-hand side of the operator from the current value on the left-hand side and assigns the result to the left-hand side.</w:t>
            </w:r>
          </w:p>
        </w:tc>
        <w:tc>
          <w:tcPr>
            <w:tcW w:w="1533" w:type="pct"/>
            <w:shd w:val="clear" w:color="auto" w:fill="F8F8F8"/>
            <w:tcMar>
              <w:top w:w="36" w:type="dxa"/>
              <w:left w:w="84" w:type="dxa"/>
              <w:bottom w:w="36" w:type="dxa"/>
              <w:right w:w="84" w:type="dxa"/>
            </w:tcMar>
            <w:vAlign w:val="center"/>
          </w:tcPr>
          <w:p w:rsidR="00A653F5" w:rsidRPr="001A7A30" w:rsidRDefault="00A653F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1&gt;&gt;</w:t>
            </w:r>
          </w:p>
        </w:tc>
      </w:tr>
      <w:tr w:rsidR="00A653F5" w:rsidRPr="00FF41B5" w:rsidTr="00283B57">
        <w:trPr>
          <w:cantSplit/>
        </w:trPr>
        <w:tc>
          <w:tcPr>
            <w:tcW w:w="600" w:type="pct"/>
            <w:shd w:val="clear" w:color="auto" w:fill="F8F8F8"/>
            <w:tcMar>
              <w:top w:w="36" w:type="dxa"/>
              <w:left w:w="84" w:type="dxa"/>
              <w:bottom w:w="36" w:type="dxa"/>
              <w:right w:w="84" w:type="dxa"/>
            </w:tcMar>
            <w:vAlign w:val="center"/>
          </w:tcPr>
          <w:p w:rsidR="00A653F5" w:rsidRPr="00DD6C7E" w:rsidRDefault="00A653F5"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A653F5" w:rsidRPr="00DD6C7E" w:rsidRDefault="00A653F5" w:rsidP="00AC4240">
            <w:pPr>
              <w:rPr>
                <w:color w:val="111111"/>
                <w:szCs w:val="24"/>
                <w:lang w:eastAsia="en-AU"/>
              </w:rPr>
            </w:pPr>
            <w:r w:rsidRPr="00DD6C7E">
              <w:rPr>
                <w:color w:val="111111"/>
                <w:szCs w:val="24"/>
                <w:lang w:eastAsia="en-AU"/>
              </w:rPr>
              <w:t>Multiplies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A653F5" w:rsidRPr="001A7A30" w:rsidRDefault="00A653F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A653F5" w:rsidRPr="00FF41B5" w:rsidTr="00283B57">
        <w:trPr>
          <w:cantSplit/>
        </w:trPr>
        <w:tc>
          <w:tcPr>
            <w:tcW w:w="600" w:type="pct"/>
            <w:shd w:val="clear" w:color="auto" w:fill="F8F8F8"/>
            <w:tcMar>
              <w:top w:w="36" w:type="dxa"/>
              <w:left w:w="84" w:type="dxa"/>
              <w:bottom w:w="36" w:type="dxa"/>
              <w:right w:w="84" w:type="dxa"/>
            </w:tcMar>
            <w:vAlign w:val="center"/>
          </w:tcPr>
          <w:p w:rsidR="00A653F5" w:rsidRPr="00DD6C7E" w:rsidRDefault="00A653F5"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A653F5" w:rsidRPr="00DD6C7E" w:rsidRDefault="00A653F5"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result to the left-hand side.</w:t>
            </w:r>
          </w:p>
        </w:tc>
        <w:tc>
          <w:tcPr>
            <w:tcW w:w="1533" w:type="pct"/>
            <w:shd w:val="clear" w:color="auto" w:fill="F8F8F8"/>
            <w:tcMar>
              <w:top w:w="36" w:type="dxa"/>
              <w:left w:w="84" w:type="dxa"/>
              <w:bottom w:w="36" w:type="dxa"/>
              <w:right w:w="84" w:type="dxa"/>
            </w:tcMar>
            <w:vAlign w:val="center"/>
          </w:tcPr>
          <w:p w:rsidR="00A653F5" w:rsidRPr="001A7A30" w:rsidRDefault="00A653F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2&gt;&gt;</w:t>
            </w:r>
          </w:p>
        </w:tc>
      </w:tr>
      <w:tr w:rsidR="00A653F5" w:rsidRPr="00FF41B5" w:rsidTr="00283B57">
        <w:trPr>
          <w:cantSplit/>
        </w:trPr>
        <w:tc>
          <w:tcPr>
            <w:tcW w:w="600" w:type="pct"/>
            <w:shd w:val="clear" w:color="auto" w:fill="F8F8F8"/>
            <w:tcMar>
              <w:top w:w="36" w:type="dxa"/>
              <w:left w:w="84" w:type="dxa"/>
              <w:bottom w:w="36" w:type="dxa"/>
              <w:right w:w="84" w:type="dxa"/>
            </w:tcMar>
            <w:vAlign w:val="center"/>
          </w:tcPr>
          <w:p w:rsidR="00A653F5" w:rsidRPr="00DD6C7E" w:rsidRDefault="00A653F5" w:rsidP="00AC4240">
            <w:pPr>
              <w:jc w:val="center"/>
              <w:rPr>
                <w:b/>
                <w:bCs/>
                <w:color w:val="111111"/>
                <w:szCs w:val="24"/>
                <w:lang w:eastAsia="en-AU"/>
              </w:rPr>
            </w:pPr>
            <w:r w:rsidRPr="00DD6C7E">
              <w:rPr>
                <w:b/>
                <w:bCs/>
                <w:color w:val="9400D3"/>
                <w:szCs w:val="24"/>
                <w:lang w:eastAsia="en-AU"/>
              </w:rPr>
              <w:t>%=</w:t>
            </w:r>
          </w:p>
        </w:tc>
        <w:tc>
          <w:tcPr>
            <w:tcW w:w="2867" w:type="pct"/>
            <w:gridSpan w:val="2"/>
            <w:shd w:val="clear" w:color="auto" w:fill="F8F8F8"/>
            <w:tcMar>
              <w:top w:w="36" w:type="dxa"/>
              <w:left w:w="84" w:type="dxa"/>
              <w:bottom w:w="36" w:type="dxa"/>
              <w:right w:w="84" w:type="dxa"/>
            </w:tcMar>
            <w:vAlign w:val="center"/>
          </w:tcPr>
          <w:p w:rsidR="00A653F5" w:rsidRPr="00DD6C7E" w:rsidRDefault="00A653F5" w:rsidP="00AC4240">
            <w:pPr>
              <w:rPr>
                <w:color w:val="111111"/>
                <w:szCs w:val="24"/>
                <w:lang w:eastAsia="en-AU"/>
              </w:rPr>
            </w:pPr>
            <w:r w:rsidRPr="00DD6C7E">
              <w:rPr>
                <w:color w:val="111111"/>
                <w:szCs w:val="24"/>
                <w:lang w:eastAsia="en-AU"/>
              </w:rPr>
              <w:t>Divides the current value on the left-hand side of the operator by the value on the right-hand side and assigns the remainder to the left-hand side.</w:t>
            </w:r>
          </w:p>
        </w:tc>
        <w:tc>
          <w:tcPr>
            <w:tcW w:w="1533" w:type="pct"/>
            <w:shd w:val="clear" w:color="auto" w:fill="F8F8F8"/>
            <w:tcMar>
              <w:top w:w="36" w:type="dxa"/>
              <w:left w:w="84" w:type="dxa"/>
              <w:bottom w:w="36" w:type="dxa"/>
              <w:right w:w="84" w:type="dxa"/>
            </w:tcMar>
            <w:vAlign w:val="center"/>
          </w:tcPr>
          <w:p w:rsidR="00A653F5" w:rsidRPr="001A7A30" w:rsidRDefault="00A653F5" w:rsidP="00AC4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8" w:lineRule="atLeast"/>
              <w:rPr>
                <w:rFonts w:ascii="Consolas" w:hAnsi="Consolas" w:cs="Courier New"/>
                <w:color w:val="111111"/>
                <w:sz w:val="20"/>
                <w:lang w:eastAsia="en-AU"/>
              </w:rPr>
            </w:pPr>
            <w:r w:rsidRPr="001A7A30">
              <w:rPr>
                <w:rFonts w:ascii="Consolas" w:hAnsi="Consolas" w:cs="Courier New"/>
                <w:color w:val="111111"/>
                <w:sz w:val="20"/>
                <w:lang w:eastAsia="en-AU"/>
              </w:rPr>
              <w:t>&lt;&lt;set $apples %= 10&gt;&gt;</w:t>
            </w:r>
          </w:p>
        </w:tc>
      </w:tr>
    </w:tbl>
    <w:p w:rsidR="00A653F5" w:rsidRDefault="00A653F5" w:rsidP="00E95807">
      <w:pPr>
        <w:rPr>
          <w:szCs w:val="24"/>
        </w:rPr>
      </w:pPr>
    </w:p>
    <w:p w:rsidR="00A653F5" w:rsidRDefault="00A653F5" w:rsidP="00E95807">
      <w:pPr>
        <w:rPr>
          <w:szCs w:val="24"/>
        </w:rPr>
      </w:pPr>
    </w:p>
    <w:p w:rsidR="00A653F5" w:rsidRPr="006917B9" w:rsidRDefault="00A653F5" w:rsidP="00175C65">
      <w:pPr>
        <w:pStyle w:val="Heading1"/>
        <w:keepNext w:val="0"/>
        <w:spacing w:before="0" w:after="0"/>
        <w:rPr>
          <w:sz w:val="24"/>
          <w:szCs w:val="24"/>
          <w:u w:val="single"/>
        </w:rPr>
      </w:pPr>
      <w:bookmarkStart w:id="219" w:name="_Toc94922649"/>
      <w:r>
        <w:rPr>
          <w:sz w:val="24"/>
          <w:szCs w:val="24"/>
          <w:u w:val="single"/>
        </w:rPr>
        <w:t>Transferring data between Twine projects</w:t>
      </w:r>
      <w:bookmarkEnd w:id="219"/>
    </w:p>
    <w:p w:rsidR="00A653F5" w:rsidRDefault="00A653F5" w:rsidP="00E95807">
      <w:pPr>
        <w:rPr>
          <w:szCs w:val="24"/>
        </w:rPr>
      </w:pPr>
    </w:p>
    <w:p w:rsidR="00A653F5" w:rsidRPr="00FA6AA4" w:rsidRDefault="00A653F5" w:rsidP="00E95807">
      <w:pPr>
        <w:rPr>
          <w:szCs w:val="24"/>
        </w:rPr>
      </w:pPr>
      <w:hyperlink r:id="rId89" w:history="1">
        <w:r w:rsidRPr="00FA6AA4">
          <w:rPr>
            <w:rStyle w:val="Hyperlink"/>
            <w:szCs w:val="24"/>
          </w:rPr>
          <w:t>http://twinery.org/questions/1102/how-to-transfer-variables-from-one-twine-story-to-another</w:t>
        </w:r>
      </w:hyperlink>
    </w:p>
    <w:p w:rsidR="00A653F5" w:rsidRDefault="00A653F5" w:rsidP="00E95807">
      <w:pPr>
        <w:rPr>
          <w:szCs w:val="24"/>
        </w:rPr>
      </w:pPr>
    </w:p>
    <w:p w:rsidR="00A653F5" w:rsidRDefault="00A653F5" w:rsidP="00E95807">
      <w:pPr>
        <w:rPr>
          <w:szCs w:val="24"/>
        </w:rPr>
      </w:pPr>
    </w:p>
    <w:p w:rsidR="00A653F5" w:rsidRPr="006917B9" w:rsidRDefault="00A653F5" w:rsidP="001F59BE">
      <w:pPr>
        <w:pStyle w:val="Heading1"/>
        <w:keepNext w:val="0"/>
        <w:spacing w:before="0" w:after="0"/>
        <w:rPr>
          <w:sz w:val="24"/>
          <w:szCs w:val="24"/>
          <w:u w:val="single"/>
        </w:rPr>
      </w:pPr>
      <w:bookmarkStart w:id="220" w:name="_Toc94922650"/>
      <w:bookmarkStart w:id="221" w:name="_Hlk93458149"/>
      <w:r w:rsidRPr="006917B9">
        <w:rPr>
          <w:sz w:val="24"/>
          <w:szCs w:val="24"/>
          <w:u w:val="single"/>
        </w:rPr>
        <w:t>SugarCube documentation – (on the SugarCube site)</w:t>
      </w:r>
      <w:bookmarkEnd w:id="220"/>
    </w:p>
    <w:bookmarkEnd w:id="221"/>
    <w:p w:rsidR="00A653F5" w:rsidRDefault="00A653F5" w:rsidP="001F59BE">
      <w:pPr>
        <w:rPr>
          <w:szCs w:val="24"/>
        </w:rPr>
      </w:pPr>
      <w:r>
        <w:rPr>
          <w:szCs w:val="24"/>
        </w:rPr>
        <w:t>(very detailed)</w:t>
      </w:r>
    </w:p>
    <w:p w:rsidR="00A653F5" w:rsidRDefault="00A653F5" w:rsidP="001F59BE">
      <w:pPr>
        <w:rPr>
          <w:szCs w:val="24"/>
        </w:rPr>
      </w:pPr>
    </w:p>
    <w:p w:rsidR="00A653F5" w:rsidRDefault="00A653F5" w:rsidP="001F59BE">
      <w:pPr>
        <w:rPr>
          <w:szCs w:val="24"/>
        </w:rPr>
      </w:pPr>
      <w:hyperlink r:id="rId90" w:history="1">
        <w:r w:rsidRPr="006917B9">
          <w:rPr>
            <w:rStyle w:val="Hyperlink"/>
            <w:szCs w:val="24"/>
          </w:rPr>
          <w:t>https://www.motoslave.net/sugarcube/2/docs/</w:t>
        </w:r>
      </w:hyperlink>
      <w:r>
        <w:rPr>
          <w:szCs w:val="24"/>
        </w:rPr>
        <w:t xml:space="preserve"> ….(home page)</w:t>
      </w:r>
    </w:p>
    <w:p w:rsidR="00A653F5" w:rsidRDefault="00A653F5" w:rsidP="001F59BE">
      <w:pPr>
        <w:rPr>
          <w:szCs w:val="24"/>
        </w:rPr>
      </w:pPr>
    </w:p>
    <w:p w:rsidR="00A653F5" w:rsidRPr="004E237C" w:rsidRDefault="00A653F5" w:rsidP="001F59BE">
      <w:pPr>
        <w:rPr>
          <w:szCs w:val="24"/>
        </w:rPr>
      </w:pPr>
      <w:hyperlink r:id="rId91" w:anchor="introduction" w:history="1">
        <w:r w:rsidRPr="004E237C">
          <w:rPr>
            <w:rStyle w:val="Hyperlink"/>
            <w:szCs w:val="24"/>
          </w:rPr>
          <w:t>https://www.motoslave.net/sugarcube/2/docs/#</w:t>
        </w:r>
        <w:r w:rsidRPr="004E237C">
          <w:rPr>
            <w:rStyle w:val="Hyperlink"/>
            <w:b/>
            <w:szCs w:val="24"/>
          </w:rPr>
          <w:t>introduction</w:t>
        </w:r>
      </w:hyperlink>
    </w:p>
    <w:p w:rsidR="00A653F5" w:rsidRDefault="00A653F5" w:rsidP="001F59BE">
      <w:pPr>
        <w:rPr>
          <w:szCs w:val="24"/>
        </w:rPr>
      </w:pPr>
    </w:p>
    <w:p w:rsidR="00A653F5" w:rsidRPr="00DF3861" w:rsidRDefault="00A653F5" w:rsidP="001F59BE">
      <w:pPr>
        <w:rPr>
          <w:szCs w:val="24"/>
        </w:rPr>
      </w:pPr>
      <w:hyperlink r:id="rId92" w:anchor="markup-naked-variable" w:history="1">
        <w:r w:rsidRPr="00DF3861">
          <w:rPr>
            <w:rStyle w:val="Hyperlink"/>
            <w:szCs w:val="24"/>
          </w:rPr>
          <w:t>https://www.motoslave.net/sugarcube/2/docs/#</w:t>
        </w:r>
        <w:r w:rsidRPr="00DF3861">
          <w:rPr>
            <w:rStyle w:val="Hyperlink"/>
            <w:b/>
            <w:szCs w:val="24"/>
          </w:rPr>
          <w:t>markup</w:t>
        </w:r>
        <w:r w:rsidRPr="00DF3861">
          <w:rPr>
            <w:rStyle w:val="Hyperlink"/>
            <w:szCs w:val="24"/>
          </w:rPr>
          <w:t>-naked-variable</w:t>
        </w:r>
      </w:hyperlink>
    </w:p>
    <w:p w:rsidR="00A653F5" w:rsidRDefault="00A653F5" w:rsidP="001F59BE">
      <w:pPr>
        <w:rPr>
          <w:szCs w:val="24"/>
        </w:rPr>
      </w:pPr>
    </w:p>
    <w:p w:rsidR="00A653F5" w:rsidRDefault="00A653F5" w:rsidP="001F59BE">
      <w:pPr>
        <w:rPr>
          <w:szCs w:val="24"/>
        </w:rPr>
      </w:pPr>
      <w:hyperlink r:id="rId93" w:anchor="twinescript" w:history="1">
        <w:r w:rsidRPr="00A812B5">
          <w:rPr>
            <w:rStyle w:val="Hyperlink"/>
            <w:szCs w:val="24"/>
          </w:rPr>
          <w:t>https://www.motoslave.net/sugarcube/2/docs/#</w:t>
        </w:r>
        <w:r w:rsidRPr="00A812B5">
          <w:rPr>
            <w:rStyle w:val="Hyperlink"/>
            <w:b/>
            <w:szCs w:val="24"/>
          </w:rPr>
          <w:t>twinescript</w:t>
        </w:r>
      </w:hyperlink>
      <w:r>
        <w:rPr>
          <w:szCs w:val="24"/>
        </w:rPr>
        <w:t xml:space="preserve"> …(variables, expressions, functions, operators, etc.)</w:t>
      </w:r>
    </w:p>
    <w:p w:rsidR="00A653F5" w:rsidRDefault="00A653F5" w:rsidP="001F59BE">
      <w:pPr>
        <w:rPr>
          <w:szCs w:val="24"/>
        </w:rPr>
      </w:pPr>
    </w:p>
    <w:p w:rsidR="00A653F5" w:rsidRPr="00B02C84" w:rsidRDefault="00A653F5" w:rsidP="001F59BE">
      <w:pPr>
        <w:rPr>
          <w:szCs w:val="24"/>
        </w:rPr>
      </w:pPr>
      <w:hyperlink r:id="rId94" w:anchor="macros" w:history="1">
        <w:r w:rsidRPr="008211EF">
          <w:rPr>
            <w:rStyle w:val="Hyperlink"/>
            <w:szCs w:val="24"/>
          </w:rPr>
          <w:t>https://www.motoslave.net/sugarcube/2/docs/#</w:t>
        </w:r>
        <w:r w:rsidRPr="008211EF">
          <w:rPr>
            <w:rStyle w:val="Hyperlink"/>
            <w:b/>
            <w:szCs w:val="24"/>
          </w:rPr>
          <w:t>macros</w:t>
        </w:r>
      </w:hyperlink>
    </w:p>
    <w:p w:rsidR="00A653F5" w:rsidRDefault="00A653F5" w:rsidP="001F59BE">
      <w:pPr>
        <w:rPr>
          <w:szCs w:val="24"/>
        </w:rPr>
      </w:pPr>
    </w:p>
    <w:p w:rsidR="00A653F5" w:rsidRPr="004B769A" w:rsidRDefault="00A653F5" w:rsidP="001F59BE">
      <w:pPr>
        <w:rPr>
          <w:szCs w:val="24"/>
        </w:rPr>
      </w:pPr>
      <w:hyperlink r:id="rId95" w:anchor="functions" w:history="1">
        <w:r w:rsidRPr="004B769A">
          <w:rPr>
            <w:rStyle w:val="Hyperlink"/>
            <w:szCs w:val="24"/>
          </w:rPr>
          <w:t>https://www.motoslave.net/sugarcube/2/docs/#</w:t>
        </w:r>
        <w:r w:rsidRPr="004B769A">
          <w:rPr>
            <w:rStyle w:val="Hyperlink"/>
            <w:b/>
            <w:szCs w:val="24"/>
          </w:rPr>
          <w:t>functions</w:t>
        </w:r>
      </w:hyperlink>
    </w:p>
    <w:p w:rsidR="00A653F5" w:rsidRDefault="00A653F5" w:rsidP="001F59BE">
      <w:pPr>
        <w:rPr>
          <w:szCs w:val="24"/>
        </w:rPr>
      </w:pPr>
    </w:p>
    <w:p w:rsidR="00A653F5" w:rsidRPr="000F48B0" w:rsidRDefault="00A653F5" w:rsidP="001F59BE">
      <w:pPr>
        <w:rPr>
          <w:szCs w:val="24"/>
        </w:rPr>
      </w:pPr>
      <w:hyperlink r:id="rId96" w:anchor="methods" w:history="1">
        <w:r w:rsidRPr="000F48B0">
          <w:rPr>
            <w:rStyle w:val="Hyperlink"/>
            <w:szCs w:val="24"/>
          </w:rPr>
          <w:t>https://www.motoslave.net/sugarcube/2/docs/#</w:t>
        </w:r>
        <w:r w:rsidRPr="000F48B0">
          <w:rPr>
            <w:rStyle w:val="Hyperlink"/>
            <w:b/>
            <w:szCs w:val="24"/>
          </w:rPr>
          <w:t>methods</w:t>
        </w:r>
      </w:hyperlink>
    </w:p>
    <w:p w:rsidR="00A653F5" w:rsidRDefault="00A653F5" w:rsidP="001F59BE">
      <w:pPr>
        <w:rPr>
          <w:szCs w:val="24"/>
        </w:rPr>
      </w:pPr>
    </w:p>
    <w:p w:rsidR="00A653F5" w:rsidRDefault="00A653F5" w:rsidP="001F59BE">
      <w:pPr>
        <w:rPr>
          <w:szCs w:val="24"/>
        </w:rPr>
      </w:pPr>
      <w:hyperlink r:id="rId97" w:anchor="special-names" w:history="1">
        <w:r w:rsidRPr="0006623A">
          <w:rPr>
            <w:rStyle w:val="Hyperlink"/>
            <w:szCs w:val="24"/>
          </w:rPr>
          <w:t>https://www.motoslave.net/sugarcube/2/docs/#</w:t>
        </w:r>
        <w:r w:rsidRPr="0006623A">
          <w:rPr>
            <w:rStyle w:val="Hyperlink"/>
            <w:b/>
            <w:szCs w:val="24"/>
          </w:rPr>
          <w:t>special-names</w:t>
        </w:r>
      </w:hyperlink>
      <w:r>
        <w:rPr>
          <w:szCs w:val="24"/>
        </w:rPr>
        <w:t xml:space="preserve"> …(special names to give ‘objects’ special functions</w:t>
      </w:r>
    </w:p>
    <w:p w:rsidR="00A653F5" w:rsidRDefault="00A653F5" w:rsidP="001F59BE">
      <w:pPr>
        <w:rPr>
          <w:szCs w:val="24"/>
        </w:rPr>
      </w:pPr>
    </w:p>
    <w:p w:rsidR="00A653F5" w:rsidRPr="00877048" w:rsidRDefault="00A653F5" w:rsidP="001F59BE">
      <w:pPr>
        <w:rPr>
          <w:szCs w:val="24"/>
        </w:rPr>
      </w:pPr>
      <w:hyperlink r:id="rId98" w:anchor="css" w:history="1">
        <w:r w:rsidRPr="00877048">
          <w:rPr>
            <w:rStyle w:val="Hyperlink"/>
            <w:szCs w:val="24"/>
          </w:rPr>
          <w:t>https://www.motoslave.net/sugarcube/2/docs/#</w:t>
        </w:r>
        <w:r w:rsidRPr="00877048">
          <w:rPr>
            <w:rStyle w:val="Hyperlink"/>
            <w:b/>
            <w:szCs w:val="24"/>
          </w:rPr>
          <w:t>css</w:t>
        </w:r>
      </w:hyperlink>
    </w:p>
    <w:p w:rsidR="00A653F5" w:rsidRDefault="00A653F5" w:rsidP="001F59BE">
      <w:pPr>
        <w:rPr>
          <w:szCs w:val="24"/>
        </w:rPr>
      </w:pPr>
    </w:p>
    <w:p w:rsidR="00A653F5" w:rsidRPr="00AA5273" w:rsidRDefault="00A653F5" w:rsidP="001F59BE">
      <w:pPr>
        <w:rPr>
          <w:szCs w:val="24"/>
        </w:rPr>
      </w:pPr>
      <w:hyperlink r:id="rId99" w:anchor="html" w:history="1">
        <w:r w:rsidRPr="00AA5273">
          <w:rPr>
            <w:rStyle w:val="Hyperlink"/>
            <w:szCs w:val="24"/>
          </w:rPr>
          <w:t>https://www.motoslave.net/sugarcube/2/docs/#</w:t>
        </w:r>
        <w:r w:rsidRPr="00AA5273">
          <w:rPr>
            <w:rStyle w:val="Hyperlink"/>
            <w:b/>
            <w:szCs w:val="24"/>
          </w:rPr>
          <w:t>html</w:t>
        </w:r>
      </w:hyperlink>
    </w:p>
    <w:p w:rsidR="00A653F5" w:rsidRDefault="00A653F5" w:rsidP="001F59BE">
      <w:pPr>
        <w:rPr>
          <w:szCs w:val="24"/>
        </w:rPr>
      </w:pPr>
    </w:p>
    <w:p w:rsidR="00A653F5" w:rsidRPr="00A01367" w:rsidRDefault="00A653F5" w:rsidP="001F59BE">
      <w:pPr>
        <w:rPr>
          <w:szCs w:val="24"/>
        </w:rPr>
      </w:pPr>
      <w:hyperlink r:id="rId100" w:anchor="events" w:history="1">
        <w:r w:rsidRPr="00A01367">
          <w:rPr>
            <w:rStyle w:val="Hyperlink"/>
            <w:szCs w:val="24"/>
          </w:rPr>
          <w:t>https://www.motoslave.net/sugarcube/2/docs/#</w:t>
        </w:r>
        <w:r w:rsidRPr="00A01367">
          <w:rPr>
            <w:rStyle w:val="Hyperlink"/>
            <w:b/>
            <w:szCs w:val="24"/>
          </w:rPr>
          <w:t>events</w:t>
        </w:r>
      </w:hyperlink>
    </w:p>
    <w:p w:rsidR="00A653F5" w:rsidRDefault="00A653F5" w:rsidP="001F59BE">
      <w:pPr>
        <w:rPr>
          <w:szCs w:val="24"/>
        </w:rPr>
      </w:pPr>
    </w:p>
    <w:p w:rsidR="00A653F5" w:rsidRPr="002479EE" w:rsidRDefault="00A653F5" w:rsidP="001F59BE">
      <w:pPr>
        <w:rPr>
          <w:szCs w:val="24"/>
        </w:rPr>
      </w:pPr>
      <w:hyperlink r:id="rId101" w:anchor="config-api" w:history="1">
        <w:r w:rsidRPr="002479EE">
          <w:rPr>
            <w:rStyle w:val="Hyperlink"/>
            <w:szCs w:val="24"/>
          </w:rPr>
          <w:t>https://www.motoslave.net/sugarcube/2/docs/#</w:t>
        </w:r>
        <w:r w:rsidRPr="002479EE">
          <w:rPr>
            <w:rStyle w:val="Hyperlink"/>
            <w:b/>
            <w:szCs w:val="24"/>
          </w:rPr>
          <w:t>config-api</w:t>
        </w:r>
      </w:hyperlink>
    </w:p>
    <w:p w:rsidR="00A653F5" w:rsidRDefault="00A653F5" w:rsidP="001F59BE">
      <w:pPr>
        <w:rPr>
          <w:szCs w:val="24"/>
        </w:rPr>
      </w:pPr>
    </w:p>
    <w:p w:rsidR="00A653F5" w:rsidRPr="007B0D8D" w:rsidRDefault="00A653F5" w:rsidP="001F59BE">
      <w:pPr>
        <w:rPr>
          <w:szCs w:val="24"/>
        </w:rPr>
      </w:pPr>
      <w:hyperlink r:id="rId102" w:anchor="dialog-api" w:history="1">
        <w:r w:rsidRPr="007B0D8D">
          <w:rPr>
            <w:rStyle w:val="Hyperlink"/>
            <w:szCs w:val="24"/>
          </w:rPr>
          <w:t>https://www.motoslave.net/sugarcube/2/docs/#</w:t>
        </w:r>
        <w:bookmarkStart w:id="222" w:name="_Hlk92118726"/>
        <w:r w:rsidRPr="007B0D8D">
          <w:rPr>
            <w:rStyle w:val="Hyperlink"/>
            <w:b/>
            <w:szCs w:val="24"/>
          </w:rPr>
          <w:t>dialog-api</w:t>
        </w:r>
        <w:bookmarkEnd w:id="222"/>
      </w:hyperlink>
    </w:p>
    <w:p w:rsidR="00A653F5" w:rsidRDefault="00A653F5" w:rsidP="001F59BE">
      <w:pPr>
        <w:rPr>
          <w:szCs w:val="24"/>
        </w:rPr>
      </w:pPr>
    </w:p>
    <w:p w:rsidR="00A653F5" w:rsidRPr="000F124F" w:rsidRDefault="00A653F5" w:rsidP="001F59BE">
      <w:pPr>
        <w:rPr>
          <w:szCs w:val="24"/>
        </w:rPr>
      </w:pPr>
      <w:hyperlink r:id="rId103" w:anchor="engine-api" w:history="1">
        <w:r w:rsidRPr="000F124F">
          <w:rPr>
            <w:rStyle w:val="Hyperlink"/>
            <w:szCs w:val="24"/>
          </w:rPr>
          <w:t>https://www.motoslave.net/sugarcube/2/docs/#</w:t>
        </w:r>
        <w:r w:rsidRPr="000F124F">
          <w:rPr>
            <w:rStyle w:val="Hyperlink"/>
            <w:b/>
            <w:szCs w:val="24"/>
          </w:rPr>
          <w:t>engine-api</w:t>
        </w:r>
      </w:hyperlink>
    </w:p>
    <w:p w:rsidR="00A653F5" w:rsidRDefault="00A653F5" w:rsidP="001F59BE">
      <w:pPr>
        <w:rPr>
          <w:szCs w:val="24"/>
        </w:rPr>
      </w:pPr>
    </w:p>
    <w:p w:rsidR="00A653F5" w:rsidRPr="00E9571A" w:rsidRDefault="00A653F5" w:rsidP="001F59BE">
      <w:pPr>
        <w:rPr>
          <w:szCs w:val="24"/>
        </w:rPr>
      </w:pPr>
      <w:hyperlink r:id="rId104" w:anchor="fullscreen-api" w:history="1">
        <w:r w:rsidRPr="00E9571A">
          <w:rPr>
            <w:rStyle w:val="Hyperlink"/>
            <w:szCs w:val="24"/>
          </w:rPr>
          <w:t>https://www.motoslave.net/sugarcube/2/docs/#</w:t>
        </w:r>
        <w:r w:rsidRPr="00E9571A">
          <w:rPr>
            <w:rStyle w:val="Hyperlink"/>
            <w:b/>
            <w:szCs w:val="24"/>
          </w:rPr>
          <w:t>fullscreen-api</w:t>
        </w:r>
      </w:hyperlink>
    </w:p>
    <w:p w:rsidR="00A653F5" w:rsidRDefault="00A653F5" w:rsidP="001F59BE">
      <w:pPr>
        <w:rPr>
          <w:szCs w:val="24"/>
        </w:rPr>
      </w:pPr>
    </w:p>
    <w:p w:rsidR="00A653F5" w:rsidRPr="002C7236" w:rsidRDefault="00A653F5" w:rsidP="001F59BE">
      <w:pPr>
        <w:rPr>
          <w:szCs w:val="24"/>
        </w:rPr>
      </w:pPr>
      <w:hyperlink r:id="rId105" w:anchor="loadscreen-api" w:history="1">
        <w:r w:rsidRPr="009B547E">
          <w:rPr>
            <w:rStyle w:val="Hyperlink"/>
            <w:szCs w:val="24"/>
          </w:rPr>
          <w:t>https://www.motoslave.net/sugarcube/2/docs/#</w:t>
        </w:r>
        <w:r w:rsidRPr="009B547E">
          <w:rPr>
            <w:rStyle w:val="Hyperlink"/>
            <w:b/>
            <w:szCs w:val="24"/>
          </w:rPr>
          <w:t>loadscreen-api</w:t>
        </w:r>
      </w:hyperlink>
    </w:p>
    <w:p w:rsidR="00A653F5" w:rsidRDefault="00A653F5" w:rsidP="001F59BE">
      <w:pPr>
        <w:rPr>
          <w:szCs w:val="24"/>
        </w:rPr>
      </w:pPr>
    </w:p>
    <w:p w:rsidR="00A653F5" w:rsidRPr="00E537FF" w:rsidRDefault="00A653F5" w:rsidP="001F59BE">
      <w:pPr>
        <w:rPr>
          <w:szCs w:val="24"/>
        </w:rPr>
      </w:pPr>
      <w:hyperlink r:id="rId106" w:anchor="macro-api" w:history="1">
        <w:r w:rsidRPr="00E537FF">
          <w:rPr>
            <w:rStyle w:val="Hyperlink"/>
            <w:szCs w:val="24"/>
          </w:rPr>
          <w:t>https://www.motoslave.net/sugarcube/2/docs/#</w:t>
        </w:r>
        <w:r w:rsidRPr="00E537FF">
          <w:rPr>
            <w:rStyle w:val="Hyperlink"/>
            <w:b/>
            <w:szCs w:val="24"/>
          </w:rPr>
          <w:t>macro-api</w:t>
        </w:r>
      </w:hyperlink>
    </w:p>
    <w:p w:rsidR="00A653F5" w:rsidRDefault="00A653F5" w:rsidP="001F59BE">
      <w:pPr>
        <w:rPr>
          <w:szCs w:val="24"/>
        </w:rPr>
      </w:pPr>
    </w:p>
    <w:p w:rsidR="00A653F5" w:rsidRPr="008B5FA5" w:rsidRDefault="00A653F5" w:rsidP="001F59BE">
      <w:pPr>
        <w:rPr>
          <w:szCs w:val="24"/>
        </w:rPr>
      </w:pPr>
      <w:hyperlink r:id="rId107" w:anchor="macrocontext-api" w:history="1">
        <w:r w:rsidRPr="008B5FA5">
          <w:rPr>
            <w:rStyle w:val="Hyperlink"/>
            <w:szCs w:val="24"/>
          </w:rPr>
          <w:t>https://www.motoslave.net/sugarcube/2/docs/#</w:t>
        </w:r>
        <w:r w:rsidRPr="008B5FA5">
          <w:rPr>
            <w:rStyle w:val="Hyperlink"/>
            <w:b/>
            <w:szCs w:val="24"/>
          </w:rPr>
          <w:t>macrocontext-api</w:t>
        </w:r>
      </w:hyperlink>
    </w:p>
    <w:p w:rsidR="00A653F5" w:rsidRDefault="00A653F5" w:rsidP="001F59BE">
      <w:pPr>
        <w:rPr>
          <w:szCs w:val="24"/>
        </w:rPr>
      </w:pPr>
    </w:p>
    <w:p w:rsidR="00A653F5" w:rsidRPr="007D5196" w:rsidRDefault="00A653F5" w:rsidP="001F59BE">
      <w:pPr>
        <w:rPr>
          <w:szCs w:val="24"/>
        </w:rPr>
      </w:pPr>
      <w:hyperlink r:id="rId108" w:anchor="passage-api" w:history="1">
        <w:r w:rsidRPr="007D5196">
          <w:rPr>
            <w:rStyle w:val="Hyperlink"/>
            <w:szCs w:val="24"/>
          </w:rPr>
          <w:t>https://www.motoslave.net/sugarcube/2/docs/#</w:t>
        </w:r>
        <w:r w:rsidRPr="007D5196">
          <w:rPr>
            <w:rStyle w:val="Hyperlink"/>
            <w:b/>
            <w:szCs w:val="24"/>
          </w:rPr>
          <w:t>passage-api</w:t>
        </w:r>
      </w:hyperlink>
    </w:p>
    <w:p w:rsidR="00A653F5" w:rsidRDefault="00A653F5" w:rsidP="001F59BE">
      <w:pPr>
        <w:rPr>
          <w:szCs w:val="24"/>
        </w:rPr>
      </w:pPr>
    </w:p>
    <w:p w:rsidR="00A653F5" w:rsidRPr="000228B7" w:rsidRDefault="00A653F5" w:rsidP="001F59BE">
      <w:pPr>
        <w:rPr>
          <w:szCs w:val="24"/>
        </w:rPr>
      </w:pPr>
      <w:hyperlink r:id="rId109" w:anchor="save-api" w:history="1">
        <w:r w:rsidRPr="000228B7">
          <w:rPr>
            <w:rStyle w:val="Hyperlink"/>
            <w:szCs w:val="24"/>
          </w:rPr>
          <w:t>https://www.motoslave.net/sugarcube/2/docs/#</w:t>
        </w:r>
        <w:r w:rsidRPr="000228B7">
          <w:rPr>
            <w:rStyle w:val="Hyperlink"/>
            <w:b/>
            <w:szCs w:val="24"/>
          </w:rPr>
          <w:t>save-api</w:t>
        </w:r>
      </w:hyperlink>
    </w:p>
    <w:p w:rsidR="00A653F5" w:rsidRDefault="00A653F5" w:rsidP="001F59BE">
      <w:pPr>
        <w:rPr>
          <w:szCs w:val="24"/>
        </w:rPr>
      </w:pPr>
    </w:p>
    <w:p w:rsidR="00A653F5" w:rsidRPr="0086679F" w:rsidRDefault="00A653F5" w:rsidP="001F59BE">
      <w:pPr>
        <w:rPr>
          <w:szCs w:val="24"/>
        </w:rPr>
      </w:pPr>
      <w:hyperlink r:id="rId110" w:anchor="setting-api" w:history="1">
        <w:r w:rsidRPr="0086679F">
          <w:rPr>
            <w:rStyle w:val="Hyperlink"/>
            <w:szCs w:val="24"/>
          </w:rPr>
          <w:t>https://www.motoslave.net/sugarcube/2/docs/#</w:t>
        </w:r>
        <w:r w:rsidRPr="0086679F">
          <w:rPr>
            <w:rStyle w:val="Hyperlink"/>
            <w:b/>
            <w:szCs w:val="24"/>
          </w:rPr>
          <w:t>setting-api</w:t>
        </w:r>
      </w:hyperlink>
    </w:p>
    <w:p w:rsidR="00A653F5" w:rsidRDefault="00A653F5" w:rsidP="001F59BE">
      <w:pPr>
        <w:rPr>
          <w:szCs w:val="24"/>
        </w:rPr>
      </w:pPr>
    </w:p>
    <w:p w:rsidR="00A653F5" w:rsidRPr="003512E3" w:rsidRDefault="00A653F5" w:rsidP="001F59BE">
      <w:pPr>
        <w:rPr>
          <w:szCs w:val="24"/>
        </w:rPr>
      </w:pPr>
      <w:hyperlink r:id="rId111" w:anchor="simpleaudio-api" w:history="1">
        <w:r w:rsidRPr="003512E3">
          <w:rPr>
            <w:rStyle w:val="Hyperlink"/>
            <w:szCs w:val="24"/>
          </w:rPr>
          <w:t>https://www.motoslave.net/sugarcube/2/docs/#</w:t>
        </w:r>
        <w:r w:rsidRPr="003512E3">
          <w:rPr>
            <w:rStyle w:val="Hyperlink"/>
            <w:b/>
            <w:szCs w:val="24"/>
          </w:rPr>
          <w:t>simpleaudio-api</w:t>
        </w:r>
      </w:hyperlink>
    </w:p>
    <w:p w:rsidR="00A653F5" w:rsidRDefault="00A653F5" w:rsidP="001F59BE">
      <w:pPr>
        <w:rPr>
          <w:szCs w:val="24"/>
        </w:rPr>
      </w:pPr>
    </w:p>
    <w:p w:rsidR="00A653F5" w:rsidRPr="003512E3" w:rsidRDefault="00A653F5" w:rsidP="001F59BE">
      <w:pPr>
        <w:rPr>
          <w:szCs w:val="24"/>
        </w:rPr>
      </w:pPr>
      <w:hyperlink r:id="rId112" w:anchor="audiotrack-api" w:history="1">
        <w:r w:rsidRPr="003512E3">
          <w:rPr>
            <w:rStyle w:val="Hyperlink"/>
            <w:szCs w:val="24"/>
          </w:rPr>
          <w:t>https://www.motoslave.net/sugarcube/2/docs/#</w:t>
        </w:r>
        <w:r w:rsidRPr="003512E3">
          <w:rPr>
            <w:rStyle w:val="Hyperlink"/>
            <w:b/>
            <w:szCs w:val="24"/>
          </w:rPr>
          <w:t>audiotrack-api</w:t>
        </w:r>
      </w:hyperlink>
    </w:p>
    <w:p w:rsidR="00A653F5" w:rsidRDefault="00A653F5" w:rsidP="001F59BE">
      <w:pPr>
        <w:rPr>
          <w:szCs w:val="24"/>
        </w:rPr>
      </w:pPr>
    </w:p>
    <w:p w:rsidR="00A653F5" w:rsidRPr="00EB5209" w:rsidRDefault="00A653F5" w:rsidP="001F59BE">
      <w:pPr>
        <w:rPr>
          <w:szCs w:val="24"/>
        </w:rPr>
      </w:pPr>
      <w:hyperlink r:id="rId113" w:anchor="audiorunner-api" w:history="1">
        <w:r w:rsidRPr="00EB5209">
          <w:rPr>
            <w:rStyle w:val="Hyperlink"/>
            <w:szCs w:val="24"/>
          </w:rPr>
          <w:t>https://www.motoslave.net/sugarcube/2/docs/#</w:t>
        </w:r>
        <w:r w:rsidRPr="00EB5209">
          <w:rPr>
            <w:rStyle w:val="Hyperlink"/>
            <w:b/>
            <w:szCs w:val="24"/>
          </w:rPr>
          <w:t>audiorunner-api</w:t>
        </w:r>
      </w:hyperlink>
    </w:p>
    <w:p w:rsidR="00A653F5" w:rsidRDefault="00A653F5" w:rsidP="001F59BE">
      <w:pPr>
        <w:rPr>
          <w:szCs w:val="24"/>
        </w:rPr>
      </w:pPr>
    </w:p>
    <w:p w:rsidR="00A653F5" w:rsidRPr="00FD7CAB" w:rsidRDefault="00A653F5" w:rsidP="001F59BE">
      <w:pPr>
        <w:rPr>
          <w:szCs w:val="24"/>
        </w:rPr>
      </w:pPr>
      <w:hyperlink r:id="rId114" w:anchor="audiolist-api" w:history="1">
        <w:r w:rsidRPr="00FD7CAB">
          <w:rPr>
            <w:rStyle w:val="Hyperlink"/>
            <w:szCs w:val="24"/>
          </w:rPr>
          <w:t>https://www.motoslave.net/sugarcube/2/docs/#</w:t>
        </w:r>
        <w:r w:rsidRPr="00FD7CAB">
          <w:rPr>
            <w:rStyle w:val="Hyperlink"/>
            <w:b/>
            <w:szCs w:val="24"/>
          </w:rPr>
          <w:t>audiolist-api</w:t>
        </w:r>
      </w:hyperlink>
    </w:p>
    <w:p w:rsidR="00A653F5" w:rsidRDefault="00A653F5" w:rsidP="001F59BE">
      <w:pPr>
        <w:rPr>
          <w:szCs w:val="24"/>
        </w:rPr>
      </w:pPr>
    </w:p>
    <w:p w:rsidR="00A653F5" w:rsidRPr="00CE133B" w:rsidRDefault="00A653F5" w:rsidP="001F59BE">
      <w:pPr>
        <w:rPr>
          <w:szCs w:val="24"/>
        </w:rPr>
      </w:pPr>
      <w:hyperlink r:id="rId115" w:anchor="state-api" w:history="1">
        <w:r w:rsidRPr="00CE133B">
          <w:rPr>
            <w:rStyle w:val="Hyperlink"/>
            <w:szCs w:val="24"/>
          </w:rPr>
          <w:t>https://www.motoslave.net/sugarcube/2/docs/#</w:t>
        </w:r>
        <w:r w:rsidRPr="00CE133B">
          <w:rPr>
            <w:rStyle w:val="Hyperlink"/>
            <w:b/>
            <w:szCs w:val="24"/>
          </w:rPr>
          <w:t>state-api</w:t>
        </w:r>
      </w:hyperlink>
    </w:p>
    <w:p w:rsidR="00A653F5" w:rsidRDefault="00A653F5" w:rsidP="001F59BE">
      <w:pPr>
        <w:rPr>
          <w:szCs w:val="24"/>
        </w:rPr>
      </w:pPr>
    </w:p>
    <w:p w:rsidR="00A653F5" w:rsidRPr="006355F2" w:rsidRDefault="00A653F5" w:rsidP="001F59BE">
      <w:pPr>
        <w:rPr>
          <w:szCs w:val="24"/>
        </w:rPr>
      </w:pPr>
      <w:hyperlink r:id="rId116" w:anchor="story-api" w:history="1">
        <w:r w:rsidRPr="006355F2">
          <w:rPr>
            <w:rStyle w:val="Hyperlink"/>
            <w:szCs w:val="24"/>
          </w:rPr>
          <w:t>https://www.motoslave.net/sugarcube/2/docs/#</w:t>
        </w:r>
        <w:r w:rsidRPr="006355F2">
          <w:rPr>
            <w:rStyle w:val="Hyperlink"/>
            <w:b/>
            <w:szCs w:val="24"/>
          </w:rPr>
          <w:t>story-api</w:t>
        </w:r>
      </w:hyperlink>
    </w:p>
    <w:p w:rsidR="00A653F5" w:rsidRDefault="00A653F5" w:rsidP="001F59BE">
      <w:pPr>
        <w:rPr>
          <w:szCs w:val="24"/>
        </w:rPr>
      </w:pPr>
    </w:p>
    <w:p w:rsidR="00A653F5" w:rsidRPr="00285330" w:rsidRDefault="00A653F5" w:rsidP="001F59BE">
      <w:pPr>
        <w:rPr>
          <w:szCs w:val="24"/>
        </w:rPr>
      </w:pPr>
      <w:hyperlink r:id="rId117" w:anchor="template-api" w:history="1">
        <w:r w:rsidRPr="00285330">
          <w:rPr>
            <w:rStyle w:val="Hyperlink"/>
            <w:szCs w:val="24"/>
          </w:rPr>
          <w:t>https://www.motoslave.net/sugarcube/2/docs/#</w:t>
        </w:r>
        <w:r w:rsidRPr="00285330">
          <w:rPr>
            <w:rStyle w:val="Hyperlink"/>
            <w:b/>
            <w:szCs w:val="24"/>
          </w:rPr>
          <w:t>template-api</w:t>
        </w:r>
      </w:hyperlink>
    </w:p>
    <w:p w:rsidR="00A653F5" w:rsidRDefault="00A653F5" w:rsidP="001F59BE">
      <w:pPr>
        <w:rPr>
          <w:szCs w:val="24"/>
        </w:rPr>
      </w:pPr>
    </w:p>
    <w:p w:rsidR="00A653F5" w:rsidRPr="00CC7365" w:rsidRDefault="00A653F5" w:rsidP="001F59BE">
      <w:pPr>
        <w:rPr>
          <w:szCs w:val="24"/>
        </w:rPr>
      </w:pPr>
      <w:hyperlink r:id="rId118" w:anchor="ui-api" w:history="1">
        <w:r w:rsidRPr="00CC7365">
          <w:rPr>
            <w:rStyle w:val="Hyperlink"/>
            <w:szCs w:val="24"/>
          </w:rPr>
          <w:t>https://www.motoslave.net/sugarcube/2/docs/#</w:t>
        </w:r>
        <w:r w:rsidRPr="00CC7365">
          <w:rPr>
            <w:rStyle w:val="Hyperlink"/>
            <w:b/>
            <w:szCs w:val="24"/>
          </w:rPr>
          <w:t>ui-api</w:t>
        </w:r>
      </w:hyperlink>
    </w:p>
    <w:p w:rsidR="00A653F5" w:rsidRDefault="00A653F5" w:rsidP="001F59BE">
      <w:pPr>
        <w:rPr>
          <w:szCs w:val="24"/>
        </w:rPr>
      </w:pPr>
    </w:p>
    <w:p w:rsidR="00A653F5" w:rsidRPr="00CC7365" w:rsidRDefault="00A653F5" w:rsidP="001F59BE">
      <w:pPr>
        <w:rPr>
          <w:szCs w:val="24"/>
        </w:rPr>
      </w:pPr>
      <w:hyperlink r:id="rId119" w:anchor="uibar-api" w:history="1">
        <w:r w:rsidRPr="00190329">
          <w:rPr>
            <w:rStyle w:val="Hyperlink"/>
            <w:szCs w:val="24"/>
          </w:rPr>
          <w:t>https://www.motoslave.net/sugarcube/2/docs/#</w:t>
        </w:r>
        <w:r w:rsidRPr="00190329">
          <w:rPr>
            <w:rStyle w:val="Hyperlink"/>
            <w:b/>
            <w:szCs w:val="24"/>
          </w:rPr>
          <w:t>uibar-api</w:t>
        </w:r>
      </w:hyperlink>
    </w:p>
    <w:p w:rsidR="00A653F5" w:rsidRDefault="00A653F5" w:rsidP="001F59BE">
      <w:pPr>
        <w:rPr>
          <w:szCs w:val="24"/>
        </w:rPr>
      </w:pPr>
    </w:p>
    <w:p w:rsidR="00A653F5" w:rsidRPr="00A25B9D" w:rsidRDefault="00A653F5" w:rsidP="001F59BE">
      <w:pPr>
        <w:rPr>
          <w:szCs w:val="24"/>
        </w:rPr>
      </w:pPr>
      <w:hyperlink r:id="rId120" w:anchor="guide-state-sessions-and-saving" w:history="1">
        <w:r w:rsidRPr="00A25B9D">
          <w:rPr>
            <w:rStyle w:val="Hyperlink"/>
            <w:szCs w:val="24"/>
          </w:rPr>
          <w:t>https://www.motoslave.net/sugarcube/2/docs/#</w:t>
        </w:r>
        <w:r w:rsidRPr="00A25B9D">
          <w:rPr>
            <w:rStyle w:val="Hyperlink"/>
            <w:b/>
            <w:szCs w:val="24"/>
          </w:rPr>
          <w:t>guide-state-sessions-and-saving</w:t>
        </w:r>
      </w:hyperlink>
    </w:p>
    <w:p w:rsidR="00A653F5" w:rsidRDefault="00A653F5" w:rsidP="001F59BE">
      <w:pPr>
        <w:rPr>
          <w:szCs w:val="24"/>
        </w:rPr>
      </w:pPr>
    </w:p>
    <w:p w:rsidR="00A653F5" w:rsidRPr="001E6A7A" w:rsidRDefault="00A653F5" w:rsidP="001F59BE">
      <w:pPr>
        <w:rPr>
          <w:szCs w:val="24"/>
        </w:rPr>
      </w:pPr>
      <w:hyperlink r:id="rId121" w:anchor="guide-tips" w:history="1">
        <w:r w:rsidRPr="001E6A7A">
          <w:rPr>
            <w:rStyle w:val="Hyperlink"/>
            <w:szCs w:val="24"/>
          </w:rPr>
          <w:t>https://www.motoslave.net/sugarcube/2/docs/#</w:t>
        </w:r>
        <w:r w:rsidRPr="001E6A7A">
          <w:rPr>
            <w:rStyle w:val="Hyperlink"/>
            <w:b/>
            <w:szCs w:val="24"/>
          </w:rPr>
          <w:t>guide-tips</w:t>
        </w:r>
      </w:hyperlink>
    </w:p>
    <w:p w:rsidR="00A653F5" w:rsidRDefault="00A653F5" w:rsidP="001F59BE">
      <w:pPr>
        <w:rPr>
          <w:szCs w:val="24"/>
        </w:rPr>
      </w:pPr>
    </w:p>
    <w:p w:rsidR="00A653F5" w:rsidRPr="004B441F" w:rsidRDefault="00A653F5" w:rsidP="001F59BE">
      <w:pPr>
        <w:rPr>
          <w:szCs w:val="24"/>
        </w:rPr>
      </w:pPr>
      <w:hyperlink r:id="rId122" w:anchor="guide-media-passages" w:history="1">
        <w:r w:rsidRPr="004B441F">
          <w:rPr>
            <w:rStyle w:val="Hyperlink"/>
            <w:szCs w:val="24"/>
          </w:rPr>
          <w:t>https://www.motoslave.net/sugarcube/2/docs/#</w:t>
        </w:r>
        <w:r w:rsidRPr="004B441F">
          <w:rPr>
            <w:rStyle w:val="Hyperlink"/>
            <w:b/>
            <w:szCs w:val="24"/>
          </w:rPr>
          <w:t>guide-media-passages</w:t>
        </w:r>
      </w:hyperlink>
    </w:p>
    <w:p w:rsidR="00A653F5" w:rsidRDefault="00A653F5" w:rsidP="001F59BE">
      <w:pPr>
        <w:rPr>
          <w:szCs w:val="24"/>
        </w:rPr>
      </w:pPr>
    </w:p>
    <w:p w:rsidR="00A653F5" w:rsidRPr="00B32412" w:rsidRDefault="00A653F5" w:rsidP="001F59BE">
      <w:pPr>
        <w:rPr>
          <w:szCs w:val="24"/>
        </w:rPr>
      </w:pPr>
      <w:hyperlink r:id="rId123" w:anchor="guide-test-mode" w:history="1">
        <w:r w:rsidRPr="00B32412">
          <w:rPr>
            <w:rStyle w:val="Hyperlink"/>
            <w:szCs w:val="24"/>
          </w:rPr>
          <w:t>https://www.motoslave.net/sugarcube/2/docs/#</w:t>
        </w:r>
        <w:r w:rsidRPr="00B32412">
          <w:rPr>
            <w:rStyle w:val="Hyperlink"/>
            <w:b/>
            <w:szCs w:val="24"/>
          </w:rPr>
          <w:t>guide-test-mode</w:t>
        </w:r>
      </w:hyperlink>
    </w:p>
    <w:p w:rsidR="00A653F5" w:rsidRDefault="00A653F5" w:rsidP="001F59BE">
      <w:pPr>
        <w:rPr>
          <w:szCs w:val="24"/>
        </w:rPr>
      </w:pPr>
    </w:p>
    <w:p w:rsidR="00A653F5" w:rsidRPr="009956CB" w:rsidRDefault="00A653F5" w:rsidP="001F59BE">
      <w:pPr>
        <w:rPr>
          <w:szCs w:val="24"/>
        </w:rPr>
      </w:pPr>
      <w:hyperlink r:id="rId124" w:anchor="guide-typescript" w:history="1">
        <w:r w:rsidRPr="009956CB">
          <w:rPr>
            <w:rStyle w:val="Hyperlink"/>
            <w:szCs w:val="24"/>
          </w:rPr>
          <w:t>https://www.motoslave.net/sugarcube/2/docs/#</w:t>
        </w:r>
        <w:r w:rsidRPr="009956CB">
          <w:rPr>
            <w:rStyle w:val="Hyperlink"/>
            <w:b/>
            <w:szCs w:val="24"/>
          </w:rPr>
          <w:t>guide-typescript</w:t>
        </w:r>
      </w:hyperlink>
    </w:p>
    <w:p w:rsidR="00A653F5" w:rsidRDefault="00A653F5" w:rsidP="001F59BE">
      <w:pPr>
        <w:rPr>
          <w:szCs w:val="24"/>
        </w:rPr>
      </w:pPr>
    </w:p>
    <w:p w:rsidR="00A653F5" w:rsidRPr="009D555D" w:rsidRDefault="00A653F5" w:rsidP="001F59BE">
      <w:pPr>
        <w:rPr>
          <w:szCs w:val="24"/>
        </w:rPr>
      </w:pPr>
      <w:hyperlink r:id="rId125" w:anchor="guide-installation" w:history="1">
        <w:r w:rsidRPr="009D555D">
          <w:rPr>
            <w:rStyle w:val="Hyperlink"/>
            <w:szCs w:val="24"/>
          </w:rPr>
          <w:t>https://www.motoslave.net/sugarcube/2/docs/#</w:t>
        </w:r>
        <w:r w:rsidRPr="009D555D">
          <w:rPr>
            <w:rStyle w:val="Hyperlink"/>
            <w:b/>
            <w:szCs w:val="24"/>
          </w:rPr>
          <w:t>guide-installation</w:t>
        </w:r>
      </w:hyperlink>
    </w:p>
    <w:p w:rsidR="00A653F5" w:rsidRDefault="00A653F5" w:rsidP="001F59BE">
      <w:pPr>
        <w:rPr>
          <w:szCs w:val="24"/>
        </w:rPr>
      </w:pPr>
    </w:p>
    <w:p w:rsidR="00A653F5" w:rsidRPr="00F2531F" w:rsidRDefault="00A653F5" w:rsidP="001F59BE">
      <w:pPr>
        <w:rPr>
          <w:szCs w:val="24"/>
        </w:rPr>
      </w:pPr>
      <w:hyperlink r:id="rId126" w:anchor="guide-code-updates" w:history="1">
        <w:r w:rsidRPr="00F2531F">
          <w:rPr>
            <w:rStyle w:val="Hyperlink"/>
            <w:szCs w:val="24"/>
          </w:rPr>
          <w:t>https://www.motoslave.net/sugarcube/2/docs/#</w:t>
        </w:r>
        <w:r w:rsidRPr="00F2531F">
          <w:rPr>
            <w:rStyle w:val="Hyperlink"/>
            <w:b/>
            <w:szCs w:val="24"/>
          </w:rPr>
          <w:t>guide-code-updates</w:t>
        </w:r>
      </w:hyperlink>
    </w:p>
    <w:p w:rsidR="00A653F5" w:rsidRDefault="00A653F5" w:rsidP="001F59BE">
      <w:pPr>
        <w:rPr>
          <w:szCs w:val="24"/>
        </w:rPr>
      </w:pPr>
    </w:p>
    <w:p w:rsidR="00A653F5" w:rsidRDefault="00A653F5" w:rsidP="001F59BE">
      <w:pPr>
        <w:rPr>
          <w:szCs w:val="24"/>
        </w:rPr>
      </w:pPr>
    </w:p>
    <w:p w:rsidR="00A653F5" w:rsidRPr="00796EA7" w:rsidRDefault="00A653F5" w:rsidP="00796EA7">
      <w:pPr>
        <w:pStyle w:val="Heading1"/>
        <w:keepNext w:val="0"/>
        <w:spacing w:before="0" w:after="0"/>
        <w:rPr>
          <w:sz w:val="24"/>
          <w:szCs w:val="24"/>
          <w:u w:val="single"/>
        </w:rPr>
      </w:pPr>
      <w:bookmarkStart w:id="223" w:name="_Toc94922651"/>
      <w:r w:rsidRPr="00796EA7">
        <w:rPr>
          <w:sz w:val="24"/>
          <w:szCs w:val="24"/>
          <w:u w:val="single"/>
        </w:rPr>
        <w:t>Twine 2 advice from the Twine Cookbook</w:t>
      </w:r>
      <w:bookmarkEnd w:id="223"/>
    </w:p>
    <w:bookmarkEnd w:id="169"/>
    <w:p w:rsidR="00A653F5" w:rsidRDefault="00A653F5" w:rsidP="001379E8">
      <w:pPr>
        <w:rPr>
          <w:szCs w:val="24"/>
        </w:rPr>
      </w:pPr>
    </w:p>
    <w:p w:rsidR="00A653F5" w:rsidRDefault="00A653F5" w:rsidP="001379E8">
      <w:pPr>
        <w:rPr>
          <w:szCs w:val="24"/>
        </w:rPr>
      </w:pPr>
      <w:hyperlink r:id="rId127" w:history="1">
        <w:r w:rsidRPr="00A738D0">
          <w:rPr>
            <w:rStyle w:val="Hyperlink"/>
            <w:szCs w:val="24"/>
          </w:rPr>
          <w:t>https://twinery.org/cookbook/questions/</w:t>
        </w:r>
        <w:r w:rsidRPr="00A738D0">
          <w:rPr>
            <w:rStyle w:val="Hyperlink"/>
            <w:b/>
            <w:szCs w:val="24"/>
          </w:rPr>
          <w:t>links</w:t>
        </w:r>
        <w:r w:rsidRPr="00A738D0">
          <w:rPr>
            <w:rStyle w:val="Hyperlink"/>
            <w:szCs w:val="24"/>
          </w:rPr>
          <w:t>.html</w:t>
        </w:r>
      </w:hyperlink>
    </w:p>
    <w:p w:rsidR="00A653F5" w:rsidRDefault="00A653F5" w:rsidP="001379E8">
      <w:pPr>
        <w:rPr>
          <w:szCs w:val="24"/>
        </w:rPr>
      </w:pPr>
    </w:p>
    <w:p w:rsidR="00A653F5" w:rsidRPr="003C160F" w:rsidRDefault="00A653F5" w:rsidP="001379E8">
      <w:pPr>
        <w:rPr>
          <w:szCs w:val="24"/>
        </w:rPr>
      </w:pPr>
      <w:hyperlink r:id="rId128" w:history="1">
        <w:r w:rsidRPr="003C160F">
          <w:rPr>
            <w:rStyle w:val="Hyperlink"/>
            <w:szCs w:val="24"/>
          </w:rPr>
          <w:t>https://twinery.org/cookbook/questions/</w:t>
        </w:r>
        <w:r w:rsidRPr="003C160F">
          <w:rPr>
            <w:rStyle w:val="Hyperlink"/>
            <w:b/>
            <w:szCs w:val="24"/>
          </w:rPr>
          <w:t>style_text</w:t>
        </w:r>
        <w:r w:rsidRPr="003C160F">
          <w:rPr>
            <w:rStyle w:val="Hyperlink"/>
            <w:szCs w:val="24"/>
          </w:rPr>
          <w:t>.html</w:t>
        </w:r>
      </w:hyperlink>
    </w:p>
    <w:p w:rsidR="00A653F5" w:rsidRDefault="00A653F5" w:rsidP="001379E8">
      <w:pPr>
        <w:rPr>
          <w:szCs w:val="24"/>
        </w:rPr>
      </w:pPr>
    </w:p>
    <w:p w:rsidR="00A653F5" w:rsidRPr="00071E6C" w:rsidRDefault="00A653F5" w:rsidP="001379E8">
      <w:pPr>
        <w:rPr>
          <w:szCs w:val="24"/>
        </w:rPr>
      </w:pPr>
      <w:hyperlink r:id="rId129" w:history="1">
        <w:r w:rsidRPr="00071E6C">
          <w:rPr>
            <w:rStyle w:val="Hyperlink"/>
            <w:szCs w:val="24"/>
          </w:rPr>
          <w:t>https://twinery.org/cookbook/questions/</w:t>
        </w:r>
        <w:r w:rsidRPr="00071E6C">
          <w:rPr>
            <w:rStyle w:val="Hyperlink"/>
            <w:b/>
            <w:szCs w:val="24"/>
          </w:rPr>
          <w:t>stories_saved</w:t>
        </w:r>
        <w:r w:rsidRPr="00071E6C">
          <w:rPr>
            <w:rStyle w:val="Hyperlink"/>
            <w:szCs w:val="24"/>
          </w:rPr>
          <w:t>.html</w:t>
        </w:r>
      </w:hyperlink>
    </w:p>
    <w:p w:rsidR="00A653F5" w:rsidRDefault="00A653F5" w:rsidP="001379E8">
      <w:pPr>
        <w:rPr>
          <w:szCs w:val="24"/>
        </w:rPr>
      </w:pPr>
    </w:p>
    <w:p w:rsidR="00A653F5" w:rsidRPr="007C0AC3" w:rsidRDefault="00A653F5" w:rsidP="001379E8">
      <w:pPr>
        <w:rPr>
          <w:szCs w:val="24"/>
        </w:rPr>
      </w:pPr>
      <w:hyperlink r:id="rId130" w:history="1">
        <w:r w:rsidRPr="007C0AC3">
          <w:rPr>
            <w:rStyle w:val="Hyperlink"/>
            <w:szCs w:val="24"/>
          </w:rPr>
          <w:t>https://twinery.org/cookbook/terms/</w:t>
        </w:r>
        <w:r w:rsidRPr="007C0AC3">
          <w:rPr>
            <w:rStyle w:val="Hyperlink"/>
            <w:b/>
            <w:szCs w:val="24"/>
          </w:rPr>
          <w:t>terms_stories</w:t>
        </w:r>
        <w:r w:rsidRPr="007C0AC3">
          <w:rPr>
            <w:rStyle w:val="Hyperlink"/>
            <w:szCs w:val="24"/>
          </w:rPr>
          <w:t>.html</w:t>
        </w:r>
      </w:hyperlink>
      <w:r>
        <w:rPr>
          <w:szCs w:val="24"/>
        </w:rPr>
        <w:t xml:space="preserve"> </w:t>
      </w:r>
      <w:bookmarkStart w:id="224" w:name="_Hlk92098686"/>
      <w:r>
        <w:rPr>
          <w:szCs w:val="24"/>
        </w:rPr>
        <w:t xml:space="preserve">    (especially the IFID identifier)</w:t>
      </w:r>
      <w:bookmarkEnd w:id="224"/>
    </w:p>
    <w:p w:rsidR="00A653F5" w:rsidRDefault="00A653F5" w:rsidP="001379E8">
      <w:pPr>
        <w:rPr>
          <w:szCs w:val="24"/>
        </w:rPr>
      </w:pPr>
    </w:p>
    <w:p w:rsidR="00A653F5" w:rsidRPr="004F6E4F" w:rsidRDefault="00A653F5" w:rsidP="001379E8">
      <w:pPr>
        <w:rPr>
          <w:szCs w:val="24"/>
        </w:rPr>
      </w:pPr>
      <w:hyperlink r:id="rId131" w:history="1">
        <w:r w:rsidRPr="00D8142F">
          <w:rPr>
            <w:rStyle w:val="Hyperlink"/>
            <w:szCs w:val="24"/>
          </w:rPr>
          <w:t>https://twinery.org/cookbook/terms/terms_passages.html</w:t>
        </w:r>
      </w:hyperlink>
      <w:r>
        <w:rPr>
          <w:szCs w:val="24"/>
        </w:rPr>
        <w:t xml:space="preserve">    (mainly about links)</w:t>
      </w:r>
    </w:p>
    <w:p w:rsidR="00A653F5" w:rsidRDefault="00A653F5" w:rsidP="001379E8">
      <w:pPr>
        <w:rPr>
          <w:szCs w:val="24"/>
        </w:rPr>
      </w:pPr>
    </w:p>
    <w:p w:rsidR="00A653F5" w:rsidRPr="009B7136" w:rsidRDefault="00A653F5" w:rsidP="001379E8">
      <w:pPr>
        <w:rPr>
          <w:szCs w:val="24"/>
        </w:rPr>
      </w:pPr>
      <w:hyperlink r:id="rId132" w:history="1">
        <w:r w:rsidRPr="009B7136">
          <w:rPr>
            <w:rStyle w:val="Hyperlink"/>
            <w:szCs w:val="24"/>
          </w:rPr>
          <w:t>https://twinery.org/cookbook/terms/</w:t>
        </w:r>
        <w:r w:rsidRPr="009B7136">
          <w:rPr>
            <w:rStyle w:val="Hyperlink"/>
            <w:b/>
            <w:szCs w:val="24"/>
          </w:rPr>
          <w:t>terms_variables</w:t>
        </w:r>
        <w:r w:rsidRPr="009B7136">
          <w:rPr>
            <w:rStyle w:val="Hyperlink"/>
            <w:szCs w:val="24"/>
          </w:rPr>
          <w:t>.html</w:t>
        </w:r>
      </w:hyperlink>
    </w:p>
    <w:p w:rsidR="00A653F5" w:rsidRDefault="00A653F5" w:rsidP="001379E8">
      <w:pPr>
        <w:rPr>
          <w:szCs w:val="24"/>
        </w:rPr>
      </w:pPr>
    </w:p>
    <w:p w:rsidR="00A653F5" w:rsidRPr="00850ACE" w:rsidRDefault="00A653F5" w:rsidP="001379E8">
      <w:pPr>
        <w:rPr>
          <w:szCs w:val="24"/>
        </w:rPr>
      </w:pPr>
      <w:hyperlink r:id="rId133" w:history="1">
        <w:r w:rsidRPr="00850ACE">
          <w:rPr>
            <w:rStyle w:val="Hyperlink"/>
            <w:szCs w:val="24"/>
          </w:rPr>
          <w:t>https://twinery.org/cookbook/terms/terms_</w:t>
        </w:r>
        <w:r w:rsidRPr="00850ACE">
          <w:rPr>
            <w:rStyle w:val="Hyperlink"/>
            <w:b/>
            <w:szCs w:val="24"/>
          </w:rPr>
          <w:t>markdown_and_markup</w:t>
        </w:r>
        <w:r w:rsidRPr="00850ACE">
          <w:rPr>
            <w:rStyle w:val="Hyperlink"/>
            <w:szCs w:val="24"/>
          </w:rPr>
          <w:t>.html</w:t>
        </w:r>
      </w:hyperlink>
    </w:p>
    <w:p w:rsidR="00A653F5" w:rsidRDefault="00A653F5" w:rsidP="001379E8">
      <w:pPr>
        <w:rPr>
          <w:szCs w:val="24"/>
        </w:rPr>
      </w:pPr>
    </w:p>
    <w:p w:rsidR="00A653F5" w:rsidRPr="00762FC0" w:rsidRDefault="00A653F5" w:rsidP="002E4F6A">
      <w:pPr>
        <w:rPr>
          <w:szCs w:val="24"/>
        </w:rPr>
      </w:pPr>
      <w:hyperlink r:id="rId134" w:history="1">
        <w:r w:rsidRPr="00762FC0">
          <w:rPr>
            <w:rStyle w:val="Hyperlink"/>
            <w:szCs w:val="24"/>
          </w:rPr>
          <w:t>https://twinery.org/cookbook/terms/terms_</w:t>
        </w:r>
        <w:r w:rsidRPr="00762FC0">
          <w:rPr>
            <w:rStyle w:val="Hyperlink"/>
            <w:b/>
            <w:szCs w:val="24"/>
          </w:rPr>
          <w:t>storyformats</w:t>
        </w:r>
        <w:r w:rsidRPr="00762FC0">
          <w:rPr>
            <w:rStyle w:val="Hyperlink"/>
            <w:szCs w:val="24"/>
          </w:rPr>
          <w:t>.html</w:t>
        </w:r>
      </w:hyperlink>
    </w:p>
    <w:p w:rsidR="00A653F5" w:rsidRDefault="00A653F5" w:rsidP="002E4F6A">
      <w:pPr>
        <w:rPr>
          <w:szCs w:val="24"/>
        </w:rPr>
      </w:pPr>
    </w:p>
    <w:p w:rsidR="00A653F5" w:rsidRPr="003205ED" w:rsidRDefault="00A653F5" w:rsidP="001379E8">
      <w:pPr>
        <w:rPr>
          <w:szCs w:val="24"/>
        </w:rPr>
      </w:pPr>
      <w:hyperlink r:id="rId135" w:history="1">
        <w:r w:rsidRPr="00B76904">
          <w:rPr>
            <w:rStyle w:val="Hyperlink"/>
            <w:szCs w:val="24"/>
          </w:rPr>
          <w:t>https://twinery.org/cookbook/terms/terms_</w:t>
        </w:r>
        <w:r w:rsidRPr="00B76904">
          <w:rPr>
            <w:rStyle w:val="Hyperlink"/>
            <w:b/>
            <w:szCs w:val="24"/>
          </w:rPr>
          <w:t>macros</w:t>
        </w:r>
        <w:r w:rsidRPr="00B76904">
          <w:rPr>
            <w:rStyle w:val="Hyperlink"/>
            <w:szCs w:val="24"/>
          </w:rPr>
          <w:t>.html</w:t>
        </w:r>
      </w:hyperlink>
    </w:p>
    <w:p w:rsidR="00A653F5" w:rsidRDefault="00A653F5" w:rsidP="001379E8">
      <w:pPr>
        <w:rPr>
          <w:szCs w:val="24"/>
        </w:rPr>
      </w:pPr>
    </w:p>
    <w:p w:rsidR="00A653F5" w:rsidRPr="0040496C" w:rsidRDefault="00A653F5" w:rsidP="001379E8">
      <w:pPr>
        <w:rPr>
          <w:szCs w:val="24"/>
        </w:rPr>
      </w:pPr>
      <w:hyperlink r:id="rId136" w:history="1">
        <w:r w:rsidRPr="0040496C">
          <w:rPr>
            <w:rStyle w:val="Hyperlink"/>
            <w:szCs w:val="24"/>
          </w:rPr>
          <w:t>https://twinery.org/cookbook/terms/terms_</w:t>
        </w:r>
        <w:r w:rsidRPr="0040496C">
          <w:rPr>
            <w:rStyle w:val="Hyperlink"/>
            <w:b/>
            <w:szCs w:val="24"/>
          </w:rPr>
          <w:t>css</w:t>
        </w:r>
        <w:r w:rsidRPr="0040496C">
          <w:rPr>
            <w:rStyle w:val="Hyperlink"/>
            <w:szCs w:val="24"/>
          </w:rPr>
          <w:t>.html</w:t>
        </w:r>
      </w:hyperlink>
    </w:p>
    <w:p w:rsidR="00A653F5" w:rsidRDefault="00A653F5" w:rsidP="001379E8">
      <w:pPr>
        <w:rPr>
          <w:szCs w:val="24"/>
        </w:rPr>
      </w:pPr>
    </w:p>
    <w:p w:rsidR="00A653F5" w:rsidRPr="003F2003" w:rsidRDefault="00A653F5" w:rsidP="001379E8">
      <w:pPr>
        <w:rPr>
          <w:szCs w:val="24"/>
        </w:rPr>
      </w:pPr>
      <w:hyperlink r:id="rId137" w:history="1">
        <w:r w:rsidRPr="003F2003">
          <w:rPr>
            <w:rStyle w:val="Hyperlink"/>
            <w:szCs w:val="24"/>
          </w:rPr>
          <w:t>https://twinery.org/cookbook/terms/terms_</w:t>
        </w:r>
        <w:r w:rsidRPr="003F2003">
          <w:rPr>
            <w:rStyle w:val="Hyperlink"/>
            <w:b/>
            <w:szCs w:val="24"/>
          </w:rPr>
          <w:t>javascript</w:t>
        </w:r>
        <w:r w:rsidRPr="003F2003">
          <w:rPr>
            <w:rStyle w:val="Hyperlink"/>
            <w:szCs w:val="24"/>
          </w:rPr>
          <w:t>.html</w:t>
        </w:r>
      </w:hyperlink>
    </w:p>
    <w:p w:rsidR="00A653F5" w:rsidRDefault="00A653F5" w:rsidP="001379E8">
      <w:pPr>
        <w:rPr>
          <w:szCs w:val="24"/>
        </w:rPr>
      </w:pPr>
    </w:p>
    <w:p w:rsidR="00A653F5" w:rsidRPr="001B0B8F" w:rsidRDefault="00A653F5" w:rsidP="001379E8">
      <w:pPr>
        <w:rPr>
          <w:szCs w:val="24"/>
        </w:rPr>
      </w:pPr>
      <w:hyperlink r:id="rId138" w:history="1">
        <w:r w:rsidRPr="0051149D">
          <w:rPr>
            <w:rStyle w:val="Hyperlink"/>
            <w:szCs w:val="24"/>
          </w:rPr>
          <w:t>https://twinery.org/cookbook/terms/terms_</w:t>
        </w:r>
        <w:r w:rsidRPr="0051149D">
          <w:rPr>
            <w:rStyle w:val="Hyperlink"/>
            <w:b/>
            <w:szCs w:val="24"/>
          </w:rPr>
          <w:t>html</w:t>
        </w:r>
        <w:r w:rsidRPr="0051149D">
          <w:rPr>
            <w:rStyle w:val="Hyperlink"/>
            <w:szCs w:val="24"/>
          </w:rPr>
          <w:t>.html</w:t>
        </w:r>
      </w:hyperlink>
    </w:p>
    <w:p w:rsidR="00A653F5" w:rsidRDefault="00A653F5" w:rsidP="001379E8">
      <w:pPr>
        <w:rPr>
          <w:szCs w:val="24"/>
        </w:rPr>
      </w:pPr>
    </w:p>
    <w:p w:rsidR="00A653F5" w:rsidRPr="00903101" w:rsidRDefault="00A653F5" w:rsidP="001379E8">
      <w:pPr>
        <w:rPr>
          <w:szCs w:val="24"/>
        </w:rPr>
      </w:pPr>
      <w:hyperlink r:id="rId139" w:history="1">
        <w:r w:rsidRPr="00903101">
          <w:rPr>
            <w:rStyle w:val="Hyperlink"/>
            <w:szCs w:val="24"/>
          </w:rPr>
          <w:t>https://twinery.org/cookbook/introduction/twine2_</w:t>
        </w:r>
        <w:r w:rsidRPr="00903101">
          <w:rPr>
            <w:rStyle w:val="Hyperlink"/>
            <w:b/>
            <w:szCs w:val="24"/>
          </w:rPr>
          <w:t>story_listing</w:t>
        </w:r>
        <w:r w:rsidRPr="00903101">
          <w:rPr>
            <w:rStyle w:val="Hyperlink"/>
            <w:szCs w:val="24"/>
          </w:rPr>
          <w:t>.html</w:t>
        </w:r>
      </w:hyperlink>
    </w:p>
    <w:p w:rsidR="00A653F5" w:rsidRDefault="00A653F5" w:rsidP="001379E8">
      <w:pPr>
        <w:rPr>
          <w:szCs w:val="24"/>
        </w:rPr>
      </w:pPr>
    </w:p>
    <w:p w:rsidR="00A653F5" w:rsidRPr="008A6AE4" w:rsidRDefault="00A653F5" w:rsidP="001379E8">
      <w:pPr>
        <w:rPr>
          <w:szCs w:val="24"/>
        </w:rPr>
      </w:pPr>
      <w:hyperlink r:id="rId140" w:history="1">
        <w:r w:rsidRPr="008A6AE4">
          <w:rPr>
            <w:rStyle w:val="Hyperlink"/>
            <w:szCs w:val="24"/>
          </w:rPr>
          <w:t>https://twinery.org/cookbook/introduction/twine2_</w:t>
        </w:r>
        <w:r w:rsidRPr="008A6AE4">
          <w:rPr>
            <w:rStyle w:val="Hyperlink"/>
            <w:b/>
            <w:szCs w:val="24"/>
          </w:rPr>
          <w:t>passages_view</w:t>
        </w:r>
        <w:r w:rsidRPr="008A6AE4">
          <w:rPr>
            <w:rStyle w:val="Hyperlink"/>
            <w:szCs w:val="24"/>
          </w:rPr>
          <w:t>.html</w:t>
        </w:r>
      </w:hyperlink>
    </w:p>
    <w:p w:rsidR="00A653F5" w:rsidRDefault="00A653F5" w:rsidP="001379E8">
      <w:pPr>
        <w:rPr>
          <w:szCs w:val="24"/>
        </w:rPr>
      </w:pPr>
    </w:p>
    <w:p w:rsidR="00A653F5" w:rsidRPr="00CF3FE2" w:rsidRDefault="00A653F5" w:rsidP="001379E8">
      <w:pPr>
        <w:rPr>
          <w:szCs w:val="24"/>
        </w:rPr>
      </w:pPr>
      <w:hyperlink r:id="rId141" w:history="1">
        <w:r w:rsidRPr="00356A40">
          <w:rPr>
            <w:rStyle w:val="Hyperlink"/>
            <w:szCs w:val="24"/>
          </w:rPr>
          <w:t>https://twinery.org/cookbook/introduction/</w:t>
        </w:r>
        <w:r w:rsidRPr="00356A40">
          <w:rPr>
            <w:rStyle w:val="Hyperlink"/>
            <w:b/>
            <w:szCs w:val="24"/>
          </w:rPr>
          <w:t>passages</w:t>
        </w:r>
        <w:r w:rsidRPr="00356A40">
          <w:rPr>
            <w:rStyle w:val="Hyperlink"/>
            <w:szCs w:val="24"/>
          </w:rPr>
          <w:t>.html</w:t>
        </w:r>
      </w:hyperlink>
    </w:p>
    <w:p w:rsidR="00A653F5" w:rsidRDefault="00A653F5" w:rsidP="001379E8">
      <w:pPr>
        <w:rPr>
          <w:szCs w:val="24"/>
        </w:rPr>
      </w:pPr>
    </w:p>
    <w:p w:rsidR="00A653F5" w:rsidRPr="00CB5854" w:rsidRDefault="00A653F5" w:rsidP="001379E8">
      <w:pPr>
        <w:rPr>
          <w:szCs w:val="24"/>
        </w:rPr>
      </w:pPr>
      <w:hyperlink r:id="rId142" w:history="1">
        <w:r w:rsidRPr="00CB5854">
          <w:rPr>
            <w:rStyle w:val="Hyperlink"/>
            <w:szCs w:val="24"/>
          </w:rPr>
          <w:t>https://twinery.org/cookbook/introduction/</w:t>
        </w:r>
        <w:r w:rsidRPr="00CB5854">
          <w:rPr>
            <w:rStyle w:val="Hyperlink"/>
            <w:b/>
            <w:szCs w:val="24"/>
          </w:rPr>
          <w:t>story_formats</w:t>
        </w:r>
        <w:r w:rsidRPr="00CB5854">
          <w:rPr>
            <w:rStyle w:val="Hyperlink"/>
            <w:szCs w:val="24"/>
          </w:rPr>
          <w:t>.html</w:t>
        </w:r>
      </w:hyperlink>
    </w:p>
    <w:p w:rsidR="00A653F5" w:rsidRDefault="00A653F5" w:rsidP="001379E8">
      <w:pPr>
        <w:rPr>
          <w:szCs w:val="24"/>
        </w:rPr>
      </w:pPr>
    </w:p>
    <w:p w:rsidR="00A653F5" w:rsidRPr="00211FD8" w:rsidRDefault="00A653F5" w:rsidP="001379E8">
      <w:pPr>
        <w:rPr>
          <w:szCs w:val="24"/>
        </w:rPr>
      </w:pPr>
      <w:hyperlink r:id="rId143" w:history="1">
        <w:r w:rsidRPr="00211FD8">
          <w:rPr>
            <w:rStyle w:val="Hyperlink"/>
            <w:szCs w:val="24"/>
          </w:rPr>
          <w:t>https://twinery.org/cookbook/starting/twine2/</w:t>
        </w:r>
        <w:r w:rsidRPr="00211FD8">
          <w:rPr>
            <w:rStyle w:val="Hyperlink"/>
            <w:b/>
            <w:szCs w:val="24"/>
          </w:rPr>
          <w:t>firststory</w:t>
        </w:r>
        <w:r w:rsidRPr="00211FD8">
          <w:rPr>
            <w:rStyle w:val="Hyperlink"/>
            <w:szCs w:val="24"/>
          </w:rPr>
          <w:t>.html</w:t>
        </w:r>
      </w:hyperlink>
    </w:p>
    <w:p w:rsidR="00A653F5" w:rsidRDefault="00A653F5" w:rsidP="001379E8">
      <w:pPr>
        <w:rPr>
          <w:szCs w:val="24"/>
        </w:rPr>
      </w:pPr>
    </w:p>
    <w:p w:rsidR="00A653F5" w:rsidRPr="00A61FFB" w:rsidRDefault="00A653F5" w:rsidP="001379E8">
      <w:pPr>
        <w:rPr>
          <w:szCs w:val="24"/>
        </w:rPr>
      </w:pPr>
      <w:hyperlink r:id="rId144" w:history="1">
        <w:r w:rsidRPr="00A61FFB">
          <w:rPr>
            <w:rStyle w:val="Hyperlink"/>
            <w:szCs w:val="24"/>
          </w:rPr>
          <w:t>https://twinery.org/cookbook/starting/twine2/</w:t>
        </w:r>
        <w:r w:rsidRPr="00A61FFB">
          <w:rPr>
            <w:rStyle w:val="Hyperlink"/>
            <w:b/>
            <w:szCs w:val="24"/>
          </w:rPr>
          <w:t>storyformat</w:t>
        </w:r>
        <w:r w:rsidRPr="00A61FFB">
          <w:rPr>
            <w:rStyle w:val="Hyperlink"/>
            <w:szCs w:val="24"/>
          </w:rPr>
          <w:t>.html</w:t>
        </w:r>
      </w:hyperlink>
      <w:r>
        <w:rPr>
          <w:szCs w:val="24"/>
        </w:rPr>
        <w:t xml:space="preserve"> </w:t>
      </w:r>
      <w:bookmarkStart w:id="225" w:name="_Hlk92104217"/>
      <w:r>
        <w:rPr>
          <w:szCs w:val="24"/>
        </w:rPr>
        <w:t xml:space="preserve">  (choosing story formats)</w:t>
      </w:r>
      <w:bookmarkEnd w:id="225"/>
    </w:p>
    <w:p w:rsidR="00A653F5" w:rsidRDefault="00A653F5" w:rsidP="001379E8">
      <w:pPr>
        <w:rPr>
          <w:szCs w:val="24"/>
        </w:rPr>
      </w:pPr>
    </w:p>
    <w:p w:rsidR="00A653F5" w:rsidRPr="00184CCC" w:rsidRDefault="00A653F5" w:rsidP="001379E8">
      <w:pPr>
        <w:rPr>
          <w:szCs w:val="24"/>
        </w:rPr>
      </w:pPr>
      <w:hyperlink r:id="rId145" w:history="1">
        <w:r w:rsidRPr="00184CCC">
          <w:rPr>
            <w:rStyle w:val="Hyperlink"/>
            <w:szCs w:val="24"/>
          </w:rPr>
          <w:t>https://twinery.org/cookbook/starting/twine2/</w:t>
        </w:r>
        <w:r w:rsidRPr="00184CCC">
          <w:rPr>
            <w:rStyle w:val="Hyperlink"/>
            <w:b/>
            <w:szCs w:val="24"/>
          </w:rPr>
          <w:t>creatinglinks</w:t>
        </w:r>
        <w:r w:rsidRPr="00184CCC">
          <w:rPr>
            <w:rStyle w:val="Hyperlink"/>
            <w:szCs w:val="24"/>
          </w:rPr>
          <w:t>.html</w:t>
        </w:r>
      </w:hyperlink>
    </w:p>
    <w:p w:rsidR="00A653F5" w:rsidRDefault="00A653F5" w:rsidP="001379E8">
      <w:pPr>
        <w:rPr>
          <w:szCs w:val="24"/>
        </w:rPr>
      </w:pPr>
    </w:p>
    <w:p w:rsidR="00A653F5" w:rsidRPr="00DC610E" w:rsidRDefault="00A653F5" w:rsidP="001379E8">
      <w:pPr>
        <w:rPr>
          <w:szCs w:val="24"/>
        </w:rPr>
      </w:pPr>
      <w:hyperlink r:id="rId146" w:anchor="markup-link" w:history="1">
        <w:r w:rsidRPr="00DC610E">
          <w:rPr>
            <w:rStyle w:val="Hyperlink"/>
            <w:szCs w:val="24"/>
          </w:rPr>
          <w:t>https://www.motoslave.net/</w:t>
        </w:r>
        <w:r w:rsidRPr="00DC610E">
          <w:rPr>
            <w:rStyle w:val="Hyperlink"/>
            <w:b/>
            <w:szCs w:val="24"/>
          </w:rPr>
          <w:t>sugarcube</w:t>
        </w:r>
        <w:r w:rsidRPr="00DC610E">
          <w:rPr>
            <w:rStyle w:val="Hyperlink"/>
            <w:szCs w:val="24"/>
          </w:rPr>
          <w:t>/2/docs/#</w:t>
        </w:r>
        <w:r w:rsidRPr="00DC610E">
          <w:rPr>
            <w:rStyle w:val="Hyperlink"/>
            <w:b/>
            <w:szCs w:val="24"/>
          </w:rPr>
          <w:t>markup-link</w:t>
        </w:r>
      </w:hyperlink>
    </w:p>
    <w:p w:rsidR="00A653F5" w:rsidRDefault="00A653F5" w:rsidP="001379E8">
      <w:pPr>
        <w:rPr>
          <w:szCs w:val="24"/>
        </w:rPr>
      </w:pPr>
    </w:p>
    <w:p w:rsidR="00A653F5" w:rsidRPr="00A656C3" w:rsidRDefault="00A653F5" w:rsidP="001379E8">
      <w:pPr>
        <w:rPr>
          <w:szCs w:val="24"/>
        </w:rPr>
      </w:pPr>
      <w:hyperlink r:id="rId147" w:history="1">
        <w:r w:rsidRPr="00A656C3">
          <w:rPr>
            <w:rStyle w:val="Hyperlink"/>
            <w:szCs w:val="24"/>
          </w:rPr>
          <w:t>https://twinery.org/cookbook/starting/twine2/</w:t>
        </w:r>
        <w:r w:rsidRPr="00A656C3">
          <w:rPr>
            <w:rStyle w:val="Hyperlink"/>
            <w:b/>
            <w:szCs w:val="24"/>
          </w:rPr>
          <w:t>review</w:t>
        </w:r>
        <w:r w:rsidRPr="00A656C3">
          <w:rPr>
            <w:rStyle w:val="Hyperlink"/>
            <w:szCs w:val="24"/>
          </w:rPr>
          <w:t>.html</w:t>
        </w:r>
      </w:hyperlink>
      <w:r>
        <w:rPr>
          <w:szCs w:val="24"/>
        </w:rPr>
        <w:t xml:space="preserve">   (reviewing stories)</w:t>
      </w:r>
    </w:p>
    <w:p w:rsidR="00A653F5" w:rsidRDefault="00A653F5" w:rsidP="001379E8">
      <w:pPr>
        <w:rPr>
          <w:szCs w:val="24"/>
        </w:rPr>
      </w:pPr>
    </w:p>
    <w:p w:rsidR="00A653F5" w:rsidRPr="004A657C" w:rsidRDefault="00A653F5" w:rsidP="001379E8">
      <w:pPr>
        <w:rPr>
          <w:szCs w:val="24"/>
        </w:rPr>
      </w:pPr>
      <w:hyperlink r:id="rId148" w:history="1">
        <w:r w:rsidRPr="004A657C">
          <w:rPr>
            <w:rStyle w:val="Hyperlink"/>
            <w:szCs w:val="24"/>
          </w:rPr>
          <w:t>https://twinery.org/cookbook/</w:t>
        </w:r>
        <w:r w:rsidRPr="004A657C">
          <w:rPr>
            <w:rStyle w:val="Hyperlink"/>
            <w:b/>
            <w:szCs w:val="24"/>
          </w:rPr>
          <w:t>html/reviewing</w:t>
        </w:r>
        <w:r w:rsidRPr="004A657C">
          <w:rPr>
            <w:rStyle w:val="Hyperlink"/>
            <w:szCs w:val="24"/>
          </w:rPr>
          <w:t>.html</w:t>
        </w:r>
      </w:hyperlink>
    </w:p>
    <w:p w:rsidR="00A653F5" w:rsidRDefault="00A653F5" w:rsidP="001379E8">
      <w:pPr>
        <w:rPr>
          <w:szCs w:val="24"/>
        </w:rPr>
      </w:pPr>
    </w:p>
    <w:p w:rsidR="00A653F5" w:rsidRPr="002769FF" w:rsidRDefault="00A653F5" w:rsidP="001379E8">
      <w:pPr>
        <w:rPr>
          <w:szCs w:val="24"/>
        </w:rPr>
      </w:pPr>
      <w:hyperlink r:id="rId149" w:history="1">
        <w:r w:rsidRPr="0059491A">
          <w:rPr>
            <w:rStyle w:val="Hyperlink"/>
            <w:szCs w:val="24"/>
          </w:rPr>
          <w:t>https://twinery.org/cookbook/html/storyformats/</w:t>
        </w:r>
        <w:r w:rsidRPr="0059491A">
          <w:rPr>
            <w:rStyle w:val="Hyperlink"/>
            <w:b/>
            <w:szCs w:val="24"/>
          </w:rPr>
          <w:t>sugarcube</w:t>
        </w:r>
        <w:r w:rsidRPr="0059491A">
          <w:rPr>
            <w:rStyle w:val="Hyperlink"/>
            <w:szCs w:val="24"/>
          </w:rPr>
          <w:t>.html</w:t>
        </w:r>
      </w:hyperlink>
      <w:r>
        <w:rPr>
          <w:szCs w:val="24"/>
        </w:rPr>
        <w:t xml:space="preserve">  ….( </w:t>
      </w:r>
      <w:r w:rsidRPr="002769FF">
        <w:rPr>
          <w:szCs w:val="24"/>
        </w:rPr>
        <w:t>SugarCube HTML</w:t>
      </w:r>
      <w:r>
        <w:rPr>
          <w:szCs w:val="24"/>
        </w:rPr>
        <w:t>)</w:t>
      </w:r>
    </w:p>
    <w:p w:rsidR="00A653F5" w:rsidRDefault="00A653F5" w:rsidP="001379E8">
      <w:pPr>
        <w:rPr>
          <w:szCs w:val="24"/>
        </w:rPr>
      </w:pPr>
    </w:p>
    <w:p w:rsidR="00A653F5" w:rsidRPr="0059491A" w:rsidRDefault="00A653F5" w:rsidP="001379E8">
      <w:pPr>
        <w:rPr>
          <w:szCs w:val="24"/>
        </w:rPr>
      </w:pPr>
      <w:hyperlink r:id="rId150" w:history="1">
        <w:r w:rsidRPr="000046CD">
          <w:rPr>
            <w:rStyle w:val="Hyperlink"/>
            <w:szCs w:val="24"/>
          </w:rPr>
          <w:t>https://twinery.org/cookbook/</w:t>
        </w:r>
        <w:r w:rsidRPr="000046CD">
          <w:rPr>
            <w:rStyle w:val="Hyperlink"/>
            <w:b/>
            <w:szCs w:val="24"/>
          </w:rPr>
          <w:t>css/selectors</w:t>
        </w:r>
        <w:r w:rsidRPr="000046CD">
          <w:rPr>
            <w:rStyle w:val="Hyperlink"/>
            <w:szCs w:val="24"/>
          </w:rPr>
          <w:t>.html</w:t>
        </w:r>
      </w:hyperlink>
    </w:p>
    <w:p w:rsidR="00A653F5" w:rsidRDefault="00A653F5" w:rsidP="001379E8">
      <w:pPr>
        <w:rPr>
          <w:szCs w:val="24"/>
        </w:rPr>
      </w:pPr>
    </w:p>
    <w:p w:rsidR="00A653F5" w:rsidRPr="008D369F" w:rsidRDefault="00A653F5" w:rsidP="001379E8">
      <w:pPr>
        <w:rPr>
          <w:szCs w:val="24"/>
        </w:rPr>
      </w:pPr>
      <w:hyperlink r:id="rId151" w:history="1">
        <w:r w:rsidRPr="008D369F">
          <w:rPr>
            <w:rStyle w:val="Hyperlink"/>
            <w:szCs w:val="24"/>
          </w:rPr>
          <w:t>https://twinery.org/cookbook/</w:t>
        </w:r>
        <w:r w:rsidRPr="00791062">
          <w:rPr>
            <w:rStyle w:val="Hyperlink"/>
            <w:b/>
            <w:szCs w:val="24"/>
          </w:rPr>
          <w:t>css</w:t>
        </w:r>
        <w:r w:rsidRPr="008D369F">
          <w:rPr>
            <w:rStyle w:val="Hyperlink"/>
            <w:szCs w:val="24"/>
          </w:rPr>
          <w:t>/storyformats/</w:t>
        </w:r>
        <w:r w:rsidRPr="00791062">
          <w:rPr>
            <w:rStyle w:val="Hyperlink"/>
            <w:b/>
            <w:szCs w:val="24"/>
          </w:rPr>
          <w:t>sugarcube</w:t>
        </w:r>
        <w:r w:rsidRPr="008D369F">
          <w:rPr>
            <w:rStyle w:val="Hyperlink"/>
            <w:szCs w:val="24"/>
          </w:rPr>
          <w:t>.html</w:t>
        </w:r>
      </w:hyperlink>
      <w:bookmarkStart w:id="226" w:name="_Hlk92105108"/>
      <w:r>
        <w:rPr>
          <w:szCs w:val="24"/>
        </w:rPr>
        <w:t xml:space="preserve"> …….(SugarCube CSS)</w:t>
      </w:r>
      <w:bookmarkEnd w:id="226"/>
    </w:p>
    <w:p w:rsidR="00A653F5" w:rsidRDefault="00A653F5" w:rsidP="001379E8">
      <w:pPr>
        <w:rPr>
          <w:szCs w:val="24"/>
        </w:rPr>
      </w:pPr>
    </w:p>
    <w:p w:rsidR="00A653F5" w:rsidRPr="00E4510C" w:rsidRDefault="00A653F5" w:rsidP="001379E8">
      <w:pPr>
        <w:rPr>
          <w:szCs w:val="24"/>
        </w:rPr>
      </w:pPr>
      <w:hyperlink r:id="rId152" w:history="1">
        <w:r w:rsidRPr="008919A4">
          <w:rPr>
            <w:rStyle w:val="Hyperlink"/>
            <w:szCs w:val="24"/>
          </w:rPr>
          <w:t>https://twinery.org/cookbook/</w:t>
        </w:r>
        <w:r w:rsidRPr="008919A4">
          <w:rPr>
            <w:rStyle w:val="Hyperlink"/>
            <w:b/>
            <w:szCs w:val="24"/>
          </w:rPr>
          <w:t>js/reviewing</w:t>
        </w:r>
        <w:r w:rsidRPr="008919A4">
          <w:rPr>
            <w:rStyle w:val="Hyperlink"/>
            <w:szCs w:val="24"/>
          </w:rPr>
          <w:t>.html</w:t>
        </w:r>
      </w:hyperlink>
    </w:p>
    <w:p w:rsidR="00A653F5" w:rsidRDefault="00A653F5" w:rsidP="001379E8">
      <w:pPr>
        <w:rPr>
          <w:szCs w:val="24"/>
        </w:rPr>
      </w:pPr>
    </w:p>
    <w:p w:rsidR="00A653F5" w:rsidRPr="00E83849" w:rsidRDefault="00A653F5" w:rsidP="001379E8">
      <w:pPr>
        <w:rPr>
          <w:szCs w:val="24"/>
        </w:rPr>
      </w:pPr>
      <w:hyperlink r:id="rId153" w:history="1">
        <w:r w:rsidRPr="00E83849">
          <w:rPr>
            <w:rStyle w:val="Hyperlink"/>
            <w:szCs w:val="24"/>
          </w:rPr>
          <w:t>https://twinery.org/cookbook/</w:t>
        </w:r>
        <w:r w:rsidRPr="00E83849">
          <w:rPr>
            <w:rStyle w:val="Hyperlink"/>
            <w:b/>
            <w:szCs w:val="24"/>
          </w:rPr>
          <w:t>js</w:t>
        </w:r>
        <w:r w:rsidRPr="00E83849">
          <w:rPr>
            <w:rStyle w:val="Hyperlink"/>
            <w:szCs w:val="24"/>
          </w:rPr>
          <w:t>/storyformats/</w:t>
        </w:r>
        <w:r w:rsidRPr="00E83849">
          <w:rPr>
            <w:rStyle w:val="Hyperlink"/>
            <w:b/>
            <w:szCs w:val="24"/>
          </w:rPr>
          <w:t>sugarcube</w:t>
        </w:r>
        <w:r w:rsidRPr="00E83849">
          <w:rPr>
            <w:rStyle w:val="Hyperlink"/>
            <w:szCs w:val="24"/>
          </w:rPr>
          <w:t>.html</w:t>
        </w:r>
      </w:hyperlink>
    </w:p>
    <w:p w:rsidR="00A653F5" w:rsidRDefault="00A653F5" w:rsidP="001379E8">
      <w:pPr>
        <w:rPr>
          <w:szCs w:val="24"/>
        </w:rPr>
      </w:pPr>
    </w:p>
    <w:p w:rsidR="00A653F5" w:rsidRPr="00FA3573" w:rsidRDefault="00A653F5" w:rsidP="001379E8">
      <w:pPr>
        <w:rPr>
          <w:szCs w:val="24"/>
        </w:rPr>
      </w:pPr>
      <w:hyperlink r:id="rId154" w:history="1">
        <w:r w:rsidRPr="00FA3573">
          <w:rPr>
            <w:rStyle w:val="Hyperlink"/>
            <w:szCs w:val="24"/>
          </w:rPr>
          <w:t>https://www.motoslave.net/sugarcube/2/</w:t>
        </w:r>
      </w:hyperlink>
      <w:r>
        <w:rPr>
          <w:szCs w:val="24"/>
        </w:rPr>
        <w:t xml:space="preserve"> …….(go to the Add-Ons section)</w:t>
      </w:r>
    </w:p>
    <w:p w:rsidR="00A653F5" w:rsidRDefault="00A653F5" w:rsidP="001379E8">
      <w:pPr>
        <w:rPr>
          <w:szCs w:val="24"/>
        </w:rPr>
      </w:pPr>
    </w:p>
    <w:bookmarkStart w:id="227" w:name="_Hlk92183364"/>
    <w:p w:rsidR="00A653F5" w:rsidRPr="001A6B0B" w:rsidRDefault="00A653F5" w:rsidP="001379E8">
      <w:pPr>
        <w:rPr>
          <w:szCs w:val="24"/>
        </w:rPr>
      </w:pPr>
      <w:r>
        <w:fldChar w:fldCharType="begin"/>
      </w:r>
      <w:r>
        <w:instrText>HYPERLINK "https://twinery.org/cookbook/addingfunctionality/sugarcube/sugarcube_adding_functionality.html"</w:instrText>
      </w:r>
      <w:r>
        <w:fldChar w:fldCharType="separate"/>
      </w:r>
      <w:r w:rsidRPr="001A6B0B">
        <w:rPr>
          <w:rStyle w:val="Hyperlink"/>
          <w:szCs w:val="24"/>
        </w:rPr>
        <w:t>https://twinery.org/cookbook/addingfunctionality/sugarcube/sugarcube_</w:t>
      </w:r>
      <w:r w:rsidRPr="001A6B0B">
        <w:rPr>
          <w:rStyle w:val="Hyperlink"/>
          <w:b/>
          <w:szCs w:val="24"/>
        </w:rPr>
        <w:t>adding_functionality</w:t>
      </w:r>
      <w:r w:rsidRPr="001A6B0B">
        <w:rPr>
          <w:rStyle w:val="Hyperlink"/>
          <w:szCs w:val="24"/>
        </w:rPr>
        <w:t>.html</w:t>
      </w:r>
      <w:r>
        <w:fldChar w:fldCharType="end"/>
      </w:r>
    </w:p>
    <w:bookmarkEnd w:id="227"/>
    <w:p w:rsidR="00A653F5" w:rsidRDefault="00A653F5" w:rsidP="001379E8">
      <w:pPr>
        <w:rPr>
          <w:szCs w:val="24"/>
        </w:rPr>
      </w:pPr>
    </w:p>
    <w:p w:rsidR="00A653F5" w:rsidRPr="00721A59" w:rsidRDefault="00A653F5" w:rsidP="001379E8">
      <w:pPr>
        <w:rPr>
          <w:szCs w:val="24"/>
        </w:rPr>
      </w:pPr>
      <w:hyperlink r:id="rId155" w:anchor="macro-api" w:history="1">
        <w:r w:rsidRPr="00721A59">
          <w:rPr>
            <w:rStyle w:val="Hyperlink"/>
            <w:szCs w:val="24"/>
          </w:rPr>
          <w:t>https://www.motoslave.net/sugarcube/2/docs/#</w:t>
        </w:r>
        <w:r w:rsidRPr="00721A59">
          <w:rPr>
            <w:rStyle w:val="Hyperlink"/>
            <w:b/>
            <w:szCs w:val="24"/>
          </w:rPr>
          <w:t>macro-api</w:t>
        </w:r>
      </w:hyperlink>
    </w:p>
    <w:p w:rsidR="00A653F5" w:rsidRDefault="00A653F5" w:rsidP="001379E8">
      <w:pPr>
        <w:rPr>
          <w:szCs w:val="24"/>
        </w:rPr>
      </w:pPr>
    </w:p>
    <w:p w:rsidR="00A653F5" w:rsidRPr="00C43385" w:rsidRDefault="00A653F5" w:rsidP="001379E8">
      <w:pPr>
        <w:rPr>
          <w:szCs w:val="24"/>
        </w:rPr>
      </w:pPr>
      <w:hyperlink r:id="rId156" w:history="1">
        <w:r w:rsidRPr="00C43385">
          <w:rPr>
            <w:rStyle w:val="Hyperlink"/>
            <w:szCs w:val="24"/>
          </w:rPr>
          <w:t>https://twinery.org/cookbook/arrays/sugarcube/</w:t>
        </w:r>
        <w:r w:rsidRPr="00C43385">
          <w:rPr>
            <w:rStyle w:val="Hyperlink"/>
            <w:b/>
            <w:szCs w:val="24"/>
          </w:rPr>
          <w:t>sugarcube_arrays</w:t>
        </w:r>
        <w:r w:rsidRPr="00C43385">
          <w:rPr>
            <w:rStyle w:val="Hyperlink"/>
            <w:szCs w:val="24"/>
          </w:rPr>
          <w:t>.html</w:t>
        </w:r>
      </w:hyperlink>
    </w:p>
    <w:p w:rsidR="00A653F5" w:rsidRDefault="00A653F5" w:rsidP="001379E8">
      <w:pPr>
        <w:rPr>
          <w:szCs w:val="24"/>
        </w:rPr>
      </w:pPr>
    </w:p>
    <w:p w:rsidR="00A653F5" w:rsidRPr="00F03984" w:rsidRDefault="00A653F5" w:rsidP="001379E8">
      <w:pPr>
        <w:rPr>
          <w:szCs w:val="24"/>
        </w:rPr>
      </w:pPr>
      <w:hyperlink r:id="rId157" w:history="1">
        <w:r w:rsidRPr="00F03984">
          <w:rPr>
            <w:rStyle w:val="Hyperlink"/>
            <w:szCs w:val="24"/>
          </w:rPr>
          <w:t>https://twinery.org/cookbook/audio/sugarcube/sugarcube_</w:t>
        </w:r>
        <w:r w:rsidRPr="00F03984">
          <w:rPr>
            <w:rStyle w:val="Hyperlink"/>
            <w:b/>
            <w:szCs w:val="24"/>
          </w:rPr>
          <w:t>audio</w:t>
        </w:r>
        <w:r w:rsidRPr="00F03984">
          <w:rPr>
            <w:rStyle w:val="Hyperlink"/>
            <w:szCs w:val="24"/>
          </w:rPr>
          <w:t>.html</w:t>
        </w:r>
      </w:hyperlink>
    </w:p>
    <w:p w:rsidR="00A653F5" w:rsidRDefault="00A653F5" w:rsidP="001379E8">
      <w:pPr>
        <w:rPr>
          <w:szCs w:val="24"/>
        </w:rPr>
      </w:pPr>
    </w:p>
    <w:p w:rsidR="00A653F5" w:rsidRPr="00C350D5" w:rsidRDefault="00A653F5" w:rsidP="001379E8">
      <w:pPr>
        <w:rPr>
          <w:szCs w:val="24"/>
        </w:rPr>
      </w:pPr>
      <w:hyperlink r:id="rId158" w:history="1">
        <w:r w:rsidRPr="00C350D5">
          <w:rPr>
            <w:rStyle w:val="Hyperlink"/>
            <w:szCs w:val="24"/>
          </w:rPr>
          <w:t>https://twinery.org/cookbook/conditionalstatements/sugarcube/sugarcube_</w:t>
        </w:r>
        <w:r w:rsidRPr="00C350D5">
          <w:rPr>
            <w:rStyle w:val="Hyperlink"/>
            <w:b/>
            <w:szCs w:val="24"/>
          </w:rPr>
          <w:t>conditionalstatements</w:t>
        </w:r>
        <w:r w:rsidRPr="00C350D5">
          <w:rPr>
            <w:rStyle w:val="Hyperlink"/>
            <w:szCs w:val="24"/>
          </w:rPr>
          <w:t>.html</w:t>
        </w:r>
      </w:hyperlink>
    </w:p>
    <w:p w:rsidR="00A653F5" w:rsidRDefault="00A653F5" w:rsidP="001379E8">
      <w:pPr>
        <w:rPr>
          <w:szCs w:val="24"/>
        </w:rPr>
      </w:pPr>
    </w:p>
    <w:p w:rsidR="00A653F5" w:rsidRPr="00B44085" w:rsidRDefault="00A653F5" w:rsidP="001379E8">
      <w:pPr>
        <w:rPr>
          <w:szCs w:val="24"/>
        </w:rPr>
      </w:pPr>
      <w:hyperlink r:id="rId159" w:history="1">
        <w:r w:rsidRPr="00B44085">
          <w:rPr>
            <w:rStyle w:val="Hyperlink"/>
            <w:szCs w:val="24"/>
          </w:rPr>
          <w:t>https://twinery.org/cookbook/cssselectors/sugarcube/sugarcube_</w:t>
        </w:r>
        <w:r w:rsidRPr="00B44085">
          <w:rPr>
            <w:rStyle w:val="Hyperlink"/>
            <w:b/>
            <w:szCs w:val="24"/>
          </w:rPr>
          <w:t>cssselectors</w:t>
        </w:r>
        <w:r w:rsidRPr="00B44085">
          <w:rPr>
            <w:rStyle w:val="Hyperlink"/>
            <w:szCs w:val="24"/>
          </w:rPr>
          <w:t>.html</w:t>
        </w:r>
      </w:hyperlink>
    </w:p>
    <w:p w:rsidR="00A653F5" w:rsidRDefault="00A653F5" w:rsidP="001379E8">
      <w:pPr>
        <w:rPr>
          <w:szCs w:val="24"/>
        </w:rPr>
      </w:pPr>
    </w:p>
    <w:p w:rsidR="00A653F5" w:rsidRPr="007A696B" w:rsidRDefault="00A653F5" w:rsidP="001379E8">
      <w:pPr>
        <w:rPr>
          <w:szCs w:val="24"/>
        </w:rPr>
      </w:pPr>
      <w:hyperlink r:id="rId160" w:history="1">
        <w:r w:rsidRPr="007A696B">
          <w:rPr>
            <w:rStyle w:val="Hyperlink"/>
            <w:szCs w:val="24"/>
          </w:rPr>
          <w:t>https://twinery.org/cookbook/passagetags/sugarcube/sugarcube_</w:t>
        </w:r>
        <w:r w:rsidRPr="007A696B">
          <w:rPr>
            <w:rStyle w:val="Hyperlink"/>
            <w:b/>
            <w:szCs w:val="24"/>
          </w:rPr>
          <w:t>passagetags</w:t>
        </w:r>
        <w:r w:rsidRPr="007A696B">
          <w:rPr>
            <w:rStyle w:val="Hyperlink"/>
            <w:szCs w:val="24"/>
          </w:rPr>
          <w:t>.html</w:t>
        </w:r>
      </w:hyperlink>
    </w:p>
    <w:p w:rsidR="00A653F5" w:rsidRDefault="00A653F5" w:rsidP="001379E8">
      <w:pPr>
        <w:rPr>
          <w:szCs w:val="24"/>
        </w:rPr>
      </w:pPr>
    </w:p>
    <w:p w:rsidR="00A653F5" w:rsidRPr="00135E58" w:rsidRDefault="00A653F5" w:rsidP="001379E8">
      <w:pPr>
        <w:rPr>
          <w:szCs w:val="24"/>
        </w:rPr>
      </w:pPr>
      <w:hyperlink r:id="rId161" w:history="1">
        <w:r w:rsidRPr="00135E58">
          <w:rPr>
            <w:rStyle w:val="Hyperlink"/>
            <w:szCs w:val="24"/>
          </w:rPr>
          <w:t>https://twinery.org/cookbook/cycling/sugarcube/sugarcube_</w:t>
        </w:r>
        <w:r w:rsidRPr="00135E58">
          <w:rPr>
            <w:rStyle w:val="Hyperlink"/>
            <w:b/>
            <w:szCs w:val="24"/>
          </w:rPr>
          <w:t>cycling</w:t>
        </w:r>
        <w:r w:rsidRPr="00135E58">
          <w:rPr>
            <w:rStyle w:val="Hyperlink"/>
            <w:szCs w:val="24"/>
          </w:rPr>
          <w:t>.html</w:t>
        </w:r>
      </w:hyperlink>
      <w:r>
        <w:rPr>
          <w:szCs w:val="24"/>
        </w:rPr>
        <w:t xml:space="preserve"> …….(cycling choices)</w:t>
      </w:r>
    </w:p>
    <w:p w:rsidR="00A653F5" w:rsidRDefault="00A653F5" w:rsidP="001379E8">
      <w:pPr>
        <w:rPr>
          <w:szCs w:val="24"/>
        </w:rPr>
      </w:pPr>
    </w:p>
    <w:p w:rsidR="00A653F5" w:rsidRPr="000A0E30" w:rsidRDefault="00A653F5" w:rsidP="001379E8">
      <w:pPr>
        <w:rPr>
          <w:szCs w:val="24"/>
        </w:rPr>
      </w:pPr>
      <w:hyperlink r:id="rId162" w:history="1">
        <w:r w:rsidRPr="000A0E30">
          <w:rPr>
            <w:rStyle w:val="Hyperlink"/>
            <w:szCs w:val="24"/>
          </w:rPr>
          <w:t>https://twinery.org/cookbook/dateandtime/sugarcube/sugarcube_</w:t>
        </w:r>
        <w:r w:rsidRPr="000A0E30">
          <w:rPr>
            <w:rStyle w:val="Hyperlink"/>
            <w:b/>
            <w:szCs w:val="24"/>
          </w:rPr>
          <w:t>dateandtime</w:t>
        </w:r>
        <w:r w:rsidRPr="000A0E30">
          <w:rPr>
            <w:rStyle w:val="Hyperlink"/>
            <w:szCs w:val="24"/>
          </w:rPr>
          <w:t>.html</w:t>
        </w:r>
      </w:hyperlink>
    </w:p>
    <w:p w:rsidR="00A653F5" w:rsidRDefault="00A653F5" w:rsidP="001379E8">
      <w:pPr>
        <w:rPr>
          <w:szCs w:val="24"/>
        </w:rPr>
      </w:pPr>
    </w:p>
    <w:p w:rsidR="00A653F5" w:rsidRPr="00D45E45" w:rsidRDefault="00A653F5" w:rsidP="001379E8">
      <w:pPr>
        <w:rPr>
          <w:szCs w:val="24"/>
        </w:rPr>
      </w:pPr>
      <w:hyperlink r:id="rId163" w:history="1">
        <w:r w:rsidRPr="00D45E45">
          <w:rPr>
            <w:rStyle w:val="Hyperlink"/>
            <w:szCs w:val="24"/>
          </w:rPr>
          <w:t>https://twinery.org/cookbook/delayedtext/sugarcube/sugarcube_</w:t>
        </w:r>
        <w:r w:rsidRPr="00D45E45">
          <w:rPr>
            <w:rStyle w:val="Hyperlink"/>
            <w:b/>
            <w:szCs w:val="24"/>
          </w:rPr>
          <w:t>delayedtext</w:t>
        </w:r>
        <w:r w:rsidRPr="00D45E45">
          <w:rPr>
            <w:rStyle w:val="Hyperlink"/>
            <w:szCs w:val="24"/>
          </w:rPr>
          <w:t>.html</w:t>
        </w:r>
      </w:hyperlink>
    </w:p>
    <w:p w:rsidR="00A653F5" w:rsidRDefault="00A653F5" w:rsidP="001379E8">
      <w:pPr>
        <w:rPr>
          <w:szCs w:val="24"/>
        </w:rPr>
      </w:pPr>
    </w:p>
    <w:p w:rsidR="00A653F5" w:rsidRPr="00D02402" w:rsidRDefault="00A653F5" w:rsidP="001379E8">
      <w:pPr>
        <w:rPr>
          <w:szCs w:val="24"/>
        </w:rPr>
      </w:pPr>
      <w:hyperlink r:id="rId164" w:history="1">
        <w:r w:rsidRPr="00D02402">
          <w:rPr>
            <w:rStyle w:val="Hyperlink"/>
            <w:szCs w:val="24"/>
          </w:rPr>
          <w:t>https://twinery.org/cookbook/deletingvariables/sugarcube/sugarcube_</w:t>
        </w:r>
        <w:r w:rsidRPr="00D02402">
          <w:rPr>
            <w:rStyle w:val="Hyperlink"/>
            <w:b/>
            <w:szCs w:val="24"/>
          </w:rPr>
          <w:t>deletingvariables</w:t>
        </w:r>
        <w:r w:rsidRPr="00D02402">
          <w:rPr>
            <w:rStyle w:val="Hyperlink"/>
            <w:szCs w:val="24"/>
          </w:rPr>
          <w:t>.html</w:t>
        </w:r>
      </w:hyperlink>
    </w:p>
    <w:p w:rsidR="00A653F5" w:rsidRDefault="00A653F5" w:rsidP="001379E8">
      <w:pPr>
        <w:rPr>
          <w:szCs w:val="24"/>
        </w:rPr>
      </w:pPr>
    </w:p>
    <w:p w:rsidR="00A653F5" w:rsidRPr="00C87284" w:rsidRDefault="00A653F5" w:rsidP="001379E8">
      <w:pPr>
        <w:rPr>
          <w:szCs w:val="24"/>
        </w:rPr>
      </w:pPr>
      <w:hyperlink r:id="rId165" w:history="1">
        <w:r w:rsidRPr="00C87284">
          <w:rPr>
            <w:rStyle w:val="Hyperlink"/>
            <w:szCs w:val="24"/>
          </w:rPr>
          <w:t>https://twinery.org/cookbook/dicerolling/sugarcube/sugarcube_</w:t>
        </w:r>
        <w:r w:rsidRPr="00C87284">
          <w:rPr>
            <w:rStyle w:val="Hyperlink"/>
            <w:b/>
            <w:szCs w:val="24"/>
          </w:rPr>
          <w:t>dicerolling</w:t>
        </w:r>
        <w:r w:rsidRPr="00C87284">
          <w:rPr>
            <w:rStyle w:val="Hyperlink"/>
            <w:szCs w:val="24"/>
          </w:rPr>
          <w:t>.html</w:t>
        </w:r>
      </w:hyperlink>
    </w:p>
    <w:p w:rsidR="00A653F5" w:rsidRDefault="00A653F5" w:rsidP="001379E8">
      <w:pPr>
        <w:rPr>
          <w:szCs w:val="24"/>
        </w:rPr>
      </w:pPr>
    </w:p>
    <w:p w:rsidR="00A653F5" w:rsidRPr="00B66105" w:rsidRDefault="00A653F5" w:rsidP="001379E8">
      <w:pPr>
        <w:rPr>
          <w:szCs w:val="24"/>
        </w:rPr>
      </w:pPr>
      <w:hyperlink r:id="rId166" w:history="1">
        <w:r w:rsidRPr="00B66105">
          <w:rPr>
            <w:rStyle w:val="Hyperlink"/>
            <w:szCs w:val="24"/>
          </w:rPr>
          <w:t>https://twinery.org/cookbook/fairmath/sugarcube/sugarcube_</w:t>
        </w:r>
        <w:r w:rsidRPr="00B66105">
          <w:rPr>
            <w:rStyle w:val="Hyperlink"/>
            <w:b/>
            <w:szCs w:val="24"/>
          </w:rPr>
          <w:t>fairmath</w:t>
        </w:r>
        <w:r w:rsidRPr="00B66105">
          <w:rPr>
            <w:rStyle w:val="Hyperlink"/>
            <w:szCs w:val="24"/>
          </w:rPr>
          <w:t>.html</w:t>
        </w:r>
      </w:hyperlink>
    </w:p>
    <w:p w:rsidR="00A653F5" w:rsidRDefault="00A653F5" w:rsidP="001379E8">
      <w:pPr>
        <w:rPr>
          <w:szCs w:val="24"/>
        </w:rPr>
      </w:pPr>
    </w:p>
    <w:p w:rsidR="00A653F5" w:rsidRPr="00EF7DC6" w:rsidRDefault="00A653F5" w:rsidP="001379E8">
      <w:pPr>
        <w:rPr>
          <w:szCs w:val="24"/>
        </w:rPr>
      </w:pPr>
      <w:hyperlink r:id="rId167" w:history="1">
        <w:r w:rsidRPr="00EF7DC6">
          <w:rPr>
            <w:rStyle w:val="Hyperlink"/>
            <w:szCs w:val="24"/>
          </w:rPr>
          <w:t>https://twinery.org/cookbook/geolocation/sugarcube/sugarcube_</w:t>
        </w:r>
        <w:r w:rsidRPr="00EF7DC6">
          <w:rPr>
            <w:rStyle w:val="Hyperlink"/>
            <w:b/>
            <w:szCs w:val="24"/>
          </w:rPr>
          <w:t>geolocation</w:t>
        </w:r>
        <w:r w:rsidRPr="00EF7DC6">
          <w:rPr>
            <w:rStyle w:val="Hyperlink"/>
            <w:szCs w:val="24"/>
          </w:rPr>
          <w:t>.html</w:t>
        </w:r>
      </w:hyperlink>
    </w:p>
    <w:p w:rsidR="00A653F5" w:rsidRDefault="00A653F5" w:rsidP="001379E8">
      <w:pPr>
        <w:rPr>
          <w:szCs w:val="24"/>
        </w:rPr>
      </w:pPr>
    </w:p>
    <w:p w:rsidR="00A653F5" w:rsidRPr="00942AD3" w:rsidRDefault="00A653F5" w:rsidP="001379E8">
      <w:pPr>
        <w:rPr>
          <w:szCs w:val="24"/>
        </w:rPr>
      </w:pPr>
      <w:hyperlink r:id="rId168" w:history="1">
        <w:r w:rsidRPr="00942AD3">
          <w:rPr>
            <w:rStyle w:val="Hyperlink"/>
            <w:szCs w:val="24"/>
          </w:rPr>
          <w:t>https://twinery.org/cookbook/googlefonts/sugarcube/sugarcube_</w:t>
        </w:r>
        <w:r w:rsidRPr="00942AD3">
          <w:rPr>
            <w:rStyle w:val="Hyperlink"/>
            <w:b/>
            <w:szCs w:val="24"/>
          </w:rPr>
          <w:t>googlefonts</w:t>
        </w:r>
        <w:r w:rsidRPr="00942AD3">
          <w:rPr>
            <w:rStyle w:val="Hyperlink"/>
            <w:szCs w:val="24"/>
          </w:rPr>
          <w:t>.html</w:t>
        </w:r>
      </w:hyperlink>
    </w:p>
    <w:p w:rsidR="00A653F5" w:rsidRDefault="00A653F5" w:rsidP="001379E8">
      <w:pPr>
        <w:rPr>
          <w:szCs w:val="24"/>
        </w:rPr>
      </w:pPr>
    </w:p>
    <w:p w:rsidR="00A653F5" w:rsidRPr="007366FD" w:rsidRDefault="00A653F5" w:rsidP="001379E8">
      <w:pPr>
        <w:rPr>
          <w:szCs w:val="24"/>
        </w:rPr>
      </w:pPr>
      <w:hyperlink r:id="rId169" w:history="1">
        <w:r w:rsidRPr="007366FD">
          <w:rPr>
            <w:rStyle w:val="Hyperlink"/>
            <w:szCs w:val="24"/>
          </w:rPr>
          <w:t>https://twinery.org/cookbook/headersandfooters/sugarcube/sugarcube_</w:t>
        </w:r>
        <w:r w:rsidRPr="007366FD">
          <w:rPr>
            <w:rStyle w:val="Hyperlink"/>
            <w:b/>
            <w:szCs w:val="24"/>
          </w:rPr>
          <w:t>headersandfooters</w:t>
        </w:r>
        <w:r w:rsidRPr="007366FD">
          <w:rPr>
            <w:rStyle w:val="Hyperlink"/>
            <w:szCs w:val="24"/>
          </w:rPr>
          <w:t>.html</w:t>
        </w:r>
      </w:hyperlink>
    </w:p>
    <w:p w:rsidR="00A653F5" w:rsidRDefault="00A653F5" w:rsidP="001379E8">
      <w:pPr>
        <w:rPr>
          <w:szCs w:val="24"/>
        </w:rPr>
      </w:pPr>
    </w:p>
    <w:p w:rsidR="00A653F5" w:rsidRPr="004B1F70" w:rsidRDefault="00A653F5" w:rsidP="001379E8">
      <w:pPr>
        <w:rPr>
          <w:szCs w:val="24"/>
        </w:rPr>
      </w:pPr>
      <w:hyperlink r:id="rId170" w:history="1">
        <w:r w:rsidRPr="004B1F70">
          <w:rPr>
            <w:rStyle w:val="Hyperlink"/>
            <w:szCs w:val="24"/>
          </w:rPr>
          <w:t>https://twinery.org/cookbook/hiddenlink/sugarcube/sugarcube_</w:t>
        </w:r>
        <w:r w:rsidRPr="004B1F70">
          <w:rPr>
            <w:rStyle w:val="Hyperlink"/>
            <w:b/>
            <w:szCs w:val="24"/>
          </w:rPr>
          <w:t>hiddenlink</w:t>
        </w:r>
        <w:r w:rsidRPr="004B1F70">
          <w:rPr>
            <w:rStyle w:val="Hyperlink"/>
            <w:szCs w:val="24"/>
          </w:rPr>
          <w:t>.html</w:t>
        </w:r>
      </w:hyperlink>
    </w:p>
    <w:p w:rsidR="00A653F5" w:rsidRDefault="00A653F5" w:rsidP="001379E8">
      <w:pPr>
        <w:rPr>
          <w:szCs w:val="24"/>
        </w:rPr>
      </w:pPr>
    </w:p>
    <w:p w:rsidR="00A653F5" w:rsidRPr="00132912" w:rsidRDefault="00A653F5" w:rsidP="001379E8">
      <w:pPr>
        <w:rPr>
          <w:szCs w:val="24"/>
        </w:rPr>
      </w:pPr>
      <w:hyperlink r:id="rId171" w:history="1">
        <w:r w:rsidRPr="00132912">
          <w:rPr>
            <w:rStyle w:val="Hyperlink"/>
            <w:szCs w:val="24"/>
          </w:rPr>
          <w:t>https://twinery.org/cookbook/images/sugarcube/sugarcube_</w:t>
        </w:r>
        <w:r w:rsidRPr="00132912">
          <w:rPr>
            <w:rStyle w:val="Hyperlink"/>
            <w:b/>
            <w:szCs w:val="24"/>
          </w:rPr>
          <w:t>images</w:t>
        </w:r>
        <w:r w:rsidRPr="00132912">
          <w:rPr>
            <w:rStyle w:val="Hyperlink"/>
            <w:szCs w:val="24"/>
          </w:rPr>
          <w:t>.html</w:t>
        </w:r>
      </w:hyperlink>
    </w:p>
    <w:p w:rsidR="00A653F5" w:rsidRDefault="00A653F5" w:rsidP="001379E8">
      <w:pPr>
        <w:rPr>
          <w:szCs w:val="24"/>
        </w:rPr>
      </w:pPr>
    </w:p>
    <w:p w:rsidR="00A653F5" w:rsidRPr="00073076" w:rsidRDefault="00A653F5" w:rsidP="001379E8">
      <w:pPr>
        <w:rPr>
          <w:szCs w:val="24"/>
        </w:rPr>
      </w:pPr>
      <w:hyperlink r:id="rId172" w:history="1">
        <w:r w:rsidRPr="00073076">
          <w:rPr>
            <w:rStyle w:val="Hyperlink"/>
            <w:szCs w:val="24"/>
          </w:rPr>
          <w:t>https://twinery.org/cookbook/importexternaljs/sugarcube/sugarcube_</w:t>
        </w:r>
        <w:r w:rsidRPr="00073076">
          <w:rPr>
            <w:rStyle w:val="Hyperlink"/>
            <w:b/>
            <w:szCs w:val="24"/>
          </w:rPr>
          <w:t>importexternaljs</w:t>
        </w:r>
        <w:r w:rsidRPr="00073076">
          <w:rPr>
            <w:rStyle w:val="Hyperlink"/>
            <w:szCs w:val="24"/>
          </w:rPr>
          <w:t>.html</w:t>
        </w:r>
      </w:hyperlink>
    </w:p>
    <w:p w:rsidR="00A653F5" w:rsidRDefault="00A653F5" w:rsidP="001379E8">
      <w:pPr>
        <w:rPr>
          <w:szCs w:val="24"/>
        </w:rPr>
      </w:pPr>
    </w:p>
    <w:p w:rsidR="00A653F5" w:rsidRPr="00073076" w:rsidRDefault="00A653F5" w:rsidP="001379E8">
      <w:pPr>
        <w:rPr>
          <w:szCs w:val="24"/>
        </w:rPr>
      </w:pPr>
      <w:hyperlink r:id="rId173" w:history="1">
        <w:r w:rsidRPr="00073076">
          <w:rPr>
            <w:rStyle w:val="Hyperlink"/>
            <w:szCs w:val="24"/>
          </w:rPr>
          <w:t>https://twinery.org/cookbook/keyboard/sugarcube/sugarcube_</w:t>
        </w:r>
        <w:r w:rsidRPr="00073076">
          <w:rPr>
            <w:rStyle w:val="Hyperlink"/>
            <w:b/>
            <w:szCs w:val="24"/>
          </w:rPr>
          <w:t>keyboard</w:t>
        </w:r>
        <w:r w:rsidRPr="00073076">
          <w:rPr>
            <w:rStyle w:val="Hyperlink"/>
            <w:szCs w:val="24"/>
          </w:rPr>
          <w:t>.html</w:t>
        </w:r>
      </w:hyperlink>
      <w:r>
        <w:rPr>
          <w:szCs w:val="24"/>
        </w:rPr>
        <w:t xml:space="preserve">  ….(keyboard events)</w:t>
      </w:r>
    </w:p>
    <w:p w:rsidR="00A653F5" w:rsidRDefault="00A653F5" w:rsidP="001379E8">
      <w:pPr>
        <w:rPr>
          <w:szCs w:val="24"/>
        </w:rPr>
      </w:pPr>
    </w:p>
    <w:bookmarkStart w:id="228" w:name="_Hlk92122514"/>
    <w:p w:rsidR="00A653F5" w:rsidRPr="0083724A" w:rsidRDefault="00A653F5" w:rsidP="001379E8">
      <w:pPr>
        <w:rPr>
          <w:szCs w:val="24"/>
        </w:rPr>
      </w:pPr>
      <w:r>
        <w:fldChar w:fldCharType="begin"/>
      </w:r>
      <w:r>
        <w:instrText>HYPERLINK "https://twinery.org/cookbook/sidebar_left/sugarcube/sugarcube_sidebar_left.html"</w:instrText>
      </w:r>
      <w:r>
        <w:fldChar w:fldCharType="separate"/>
      </w:r>
      <w:r w:rsidRPr="0083724A">
        <w:rPr>
          <w:rStyle w:val="Hyperlink"/>
          <w:szCs w:val="24"/>
        </w:rPr>
        <w:t>https://twinery.org/cookbook/sidebar_left/sugarcube/sugarcube_</w:t>
      </w:r>
      <w:r w:rsidRPr="0083724A">
        <w:rPr>
          <w:rStyle w:val="Hyperlink"/>
          <w:b/>
          <w:szCs w:val="24"/>
        </w:rPr>
        <w:t>sidebar_left</w:t>
      </w:r>
      <w:r w:rsidRPr="0083724A">
        <w:rPr>
          <w:rStyle w:val="Hyperlink"/>
          <w:szCs w:val="24"/>
        </w:rPr>
        <w:t>.html</w:t>
      </w:r>
      <w:r>
        <w:fldChar w:fldCharType="end"/>
      </w:r>
    </w:p>
    <w:p w:rsidR="00A653F5" w:rsidRDefault="00A653F5" w:rsidP="001379E8">
      <w:pPr>
        <w:rPr>
          <w:szCs w:val="24"/>
        </w:rPr>
      </w:pPr>
    </w:p>
    <w:p w:rsidR="00A653F5" w:rsidRPr="006F65C5" w:rsidRDefault="00A653F5" w:rsidP="001379E8">
      <w:pPr>
        <w:rPr>
          <w:szCs w:val="24"/>
        </w:rPr>
      </w:pPr>
      <w:hyperlink r:id="rId174" w:anchor="special-names" w:history="1">
        <w:r w:rsidRPr="006F65C5">
          <w:rPr>
            <w:rStyle w:val="Hyperlink"/>
            <w:szCs w:val="24"/>
          </w:rPr>
          <w:t>https://www.motoslave.net/sugarcube/2/docs/#</w:t>
        </w:r>
        <w:r w:rsidRPr="006F65C5">
          <w:rPr>
            <w:rStyle w:val="Hyperlink"/>
            <w:b/>
            <w:szCs w:val="24"/>
          </w:rPr>
          <w:t>special-names</w:t>
        </w:r>
      </w:hyperlink>
    </w:p>
    <w:bookmarkEnd w:id="228"/>
    <w:p w:rsidR="00A653F5" w:rsidRDefault="00A653F5" w:rsidP="001379E8">
      <w:pPr>
        <w:rPr>
          <w:szCs w:val="24"/>
        </w:rPr>
      </w:pPr>
    </w:p>
    <w:p w:rsidR="00A653F5" w:rsidRPr="005F6041" w:rsidRDefault="00A653F5" w:rsidP="001379E8">
      <w:pPr>
        <w:rPr>
          <w:szCs w:val="24"/>
        </w:rPr>
      </w:pPr>
      <w:hyperlink r:id="rId175" w:history="1">
        <w:r w:rsidRPr="00001EEF">
          <w:rPr>
            <w:rStyle w:val="Hyperlink"/>
            <w:szCs w:val="24"/>
          </w:rPr>
          <w:t>https://twinery.org/cookbook/clamping_numbers/sugarcube/sugarcube_</w:t>
        </w:r>
        <w:r w:rsidRPr="00001EEF">
          <w:rPr>
            <w:rStyle w:val="Hyperlink"/>
            <w:b/>
            <w:szCs w:val="24"/>
          </w:rPr>
          <w:t>clamping_numbers</w:t>
        </w:r>
        <w:r w:rsidRPr="00001EEF">
          <w:rPr>
            <w:rStyle w:val="Hyperlink"/>
            <w:szCs w:val="24"/>
          </w:rPr>
          <w:t>.html</w:t>
        </w:r>
      </w:hyperlink>
    </w:p>
    <w:p w:rsidR="00A653F5" w:rsidRDefault="00A653F5" w:rsidP="001379E8">
      <w:pPr>
        <w:rPr>
          <w:szCs w:val="24"/>
        </w:rPr>
      </w:pPr>
    </w:p>
    <w:p w:rsidR="00A653F5" w:rsidRPr="00001EEF" w:rsidRDefault="00A653F5" w:rsidP="001379E8">
      <w:pPr>
        <w:rPr>
          <w:szCs w:val="24"/>
        </w:rPr>
      </w:pPr>
      <w:hyperlink r:id="rId176" w:history="1">
        <w:r w:rsidRPr="00CA0C84">
          <w:rPr>
            <w:rStyle w:val="Hyperlink"/>
            <w:szCs w:val="24"/>
          </w:rPr>
          <w:t>https://twinery.org/cookbook/loadscreen/sugarcube/sugarcube_</w:t>
        </w:r>
        <w:r w:rsidRPr="00CA0C84">
          <w:rPr>
            <w:rStyle w:val="Hyperlink"/>
            <w:b/>
            <w:szCs w:val="24"/>
          </w:rPr>
          <w:t>loadscreen</w:t>
        </w:r>
        <w:r w:rsidRPr="00CA0C84">
          <w:rPr>
            <w:rStyle w:val="Hyperlink"/>
            <w:szCs w:val="24"/>
          </w:rPr>
          <w:t>.html</w:t>
        </w:r>
      </w:hyperlink>
    </w:p>
    <w:p w:rsidR="00A653F5" w:rsidRDefault="00A653F5" w:rsidP="001379E8">
      <w:pPr>
        <w:rPr>
          <w:szCs w:val="24"/>
        </w:rPr>
      </w:pPr>
    </w:p>
    <w:p w:rsidR="00A653F5" w:rsidRPr="00DA2C05" w:rsidRDefault="00A653F5" w:rsidP="001379E8">
      <w:pPr>
        <w:rPr>
          <w:szCs w:val="24"/>
        </w:rPr>
      </w:pPr>
      <w:hyperlink r:id="rId177" w:history="1">
        <w:r w:rsidRPr="00DA2C05">
          <w:rPr>
            <w:rStyle w:val="Hyperlink"/>
            <w:szCs w:val="24"/>
          </w:rPr>
          <w:t>https://twinery.org/cookbook/lockandkey_variable/sugarcube/sugarcube_</w:t>
        </w:r>
        <w:r w:rsidRPr="00DA2C05">
          <w:rPr>
            <w:rStyle w:val="Hyperlink"/>
            <w:b/>
            <w:szCs w:val="24"/>
          </w:rPr>
          <w:t>lockandkey_variable</w:t>
        </w:r>
        <w:r w:rsidRPr="00DA2C05">
          <w:rPr>
            <w:rStyle w:val="Hyperlink"/>
            <w:szCs w:val="24"/>
          </w:rPr>
          <w:t>.html</w:t>
        </w:r>
      </w:hyperlink>
    </w:p>
    <w:p w:rsidR="00A653F5" w:rsidRDefault="00A653F5" w:rsidP="001379E8">
      <w:pPr>
        <w:rPr>
          <w:szCs w:val="24"/>
        </w:rPr>
      </w:pPr>
    </w:p>
    <w:p w:rsidR="00A653F5" w:rsidRPr="000B1461" w:rsidRDefault="00A653F5" w:rsidP="001379E8">
      <w:pPr>
        <w:rPr>
          <w:szCs w:val="24"/>
        </w:rPr>
      </w:pPr>
      <w:hyperlink r:id="rId178" w:history="1">
        <w:r w:rsidRPr="00B81B74">
          <w:rPr>
            <w:rStyle w:val="Hyperlink"/>
            <w:szCs w:val="24"/>
          </w:rPr>
          <w:t>https://twinery.org/cookbook/looping/sugarcube/sugarcube_</w:t>
        </w:r>
        <w:r w:rsidRPr="00B81B74">
          <w:rPr>
            <w:rStyle w:val="Hyperlink"/>
            <w:b/>
            <w:szCs w:val="24"/>
          </w:rPr>
          <w:t>looping</w:t>
        </w:r>
        <w:r w:rsidRPr="00B81B74">
          <w:rPr>
            <w:rStyle w:val="Hyperlink"/>
            <w:szCs w:val="24"/>
          </w:rPr>
          <w:t>.html</w:t>
        </w:r>
      </w:hyperlink>
    </w:p>
    <w:p w:rsidR="00A653F5" w:rsidRDefault="00A653F5" w:rsidP="001379E8">
      <w:pPr>
        <w:rPr>
          <w:szCs w:val="24"/>
        </w:rPr>
      </w:pPr>
    </w:p>
    <w:p w:rsidR="00A653F5" w:rsidRPr="003E25FA" w:rsidRDefault="00A653F5" w:rsidP="001379E8">
      <w:pPr>
        <w:rPr>
          <w:szCs w:val="24"/>
        </w:rPr>
      </w:pPr>
      <w:hyperlink r:id="rId179" w:history="1">
        <w:r w:rsidRPr="003E25FA">
          <w:rPr>
            <w:rStyle w:val="Hyperlink"/>
            <w:szCs w:val="24"/>
          </w:rPr>
          <w:t>https://twinery.org/cookbook/modal/sugarcube/sugarcube_</w:t>
        </w:r>
        <w:r w:rsidRPr="003E25FA">
          <w:rPr>
            <w:rStyle w:val="Hyperlink"/>
            <w:b/>
            <w:szCs w:val="24"/>
          </w:rPr>
          <w:t>modal</w:t>
        </w:r>
        <w:r w:rsidRPr="003E25FA">
          <w:rPr>
            <w:rStyle w:val="Hyperlink"/>
            <w:szCs w:val="24"/>
          </w:rPr>
          <w:t>.html</w:t>
        </w:r>
      </w:hyperlink>
      <w:r>
        <w:rPr>
          <w:szCs w:val="24"/>
        </w:rPr>
        <w:t xml:space="preserve"> …….(</w:t>
      </w:r>
      <w:r w:rsidRPr="003E25FA">
        <w:rPr>
          <w:szCs w:val="24"/>
        </w:rPr>
        <w:t>"Modal (Pop-up Window)"</w:t>
      </w:r>
      <w:r>
        <w:rPr>
          <w:szCs w:val="24"/>
        </w:rPr>
        <w:t>)</w:t>
      </w:r>
    </w:p>
    <w:p w:rsidR="00A653F5" w:rsidRDefault="00A653F5" w:rsidP="001379E8">
      <w:pPr>
        <w:rPr>
          <w:szCs w:val="24"/>
        </w:rPr>
      </w:pPr>
    </w:p>
    <w:p w:rsidR="00A653F5" w:rsidRDefault="00A653F5" w:rsidP="001379E8">
      <w:pPr>
        <w:rPr>
          <w:szCs w:val="24"/>
        </w:rPr>
      </w:pPr>
      <w:hyperlink r:id="rId180" w:history="1">
        <w:r w:rsidRPr="004A3337">
          <w:rPr>
            <w:rStyle w:val="Hyperlink"/>
            <w:szCs w:val="24"/>
          </w:rPr>
          <w:t>https://twinery.org/cookbook/modularity/sugarcube/sugarcube_</w:t>
        </w:r>
        <w:r w:rsidRPr="004A3337">
          <w:rPr>
            <w:rStyle w:val="Hyperlink"/>
            <w:b/>
            <w:szCs w:val="24"/>
          </w:rPr>
          <w:t>modularity</w:t>
        </w:r>
        <w:r w:rsidRPr="004A3337">
          <w:rPr>
            <w:rStyle w:val="Hyperlink"/>
            <w:szCs w:val="24"/>
          </w:rPr>
          <w:t>.html</w:t>
        </w:r>
      </w:hyperlink>
      <w:r>
        <w:rPr>
          <w:szCs w:val="24"/>
        </w:rPr>
        <w:t xml:space="preserve"> .</w:t>
      </w:r>
      <w:bookmarkStart w:id="229" w:name="_Hlk92114779"/>
      <w:r>
        <w:rPr>
          <w:szCs w:val="24"/>
        </w:rPr>
        <w:t>.....Modularity</w:t>
      </w:r>
      <w:bookmarkEnd w:id="229"/>
      <w:r>
        <w:rPr>
          <w:szCs w:val="24"/>
        </w:rPr>
        <w:t>, widgets, and &lt;&lt;include&gt;&gt; (like &lt;&lt;display&gt;&gt;)</w:t>
      </w:r>
    </w:p>
    <w:p w:rsidR="00A653F5" w:rsidRDefault="00A653F5" w:rsidP="001379E8">
      <w:pPr>
        <w:rPr>
          <w:szCs w:val="24"/>
        </w:rPr>
      </w:pPr>
    </w:p>
    <w:p w:rsidR="00A653F5" w:rsidRPr="0077366B" w:rsidRDefault="00A653F5" w:rsidP="001379E8">
      <w:pPr>
        <w:rPr>
          <w:szCs w:val="24"/>
        </w:rPr>
      </w:pPr>
      <w:hyperlink r:id="rId181" w:history="1">
        <w:r w:rsidRPr="00A25CE9">
          <w:rPr>
            <w:rStyle w:val="Hyperlink"/>
            <w:szCs w:val="24"/>
          </w:rPr>
          <w:t>https://twinery.org/cookbook/dungeonmoving/sugarcube/sugarcube_</w:t>
        </w:r>
        <w:r w:rsidRPr="00A25CE9">
          <w:rPr>
            <w:rStyle w:val="Hyperlink"/>
            <w:b/>
            <w:szCs w:val="24"/>
          </w:rPr>
          <w:t>dungeonmoving</w:t>
        </w:r>
        <w:r w:rsidRPr="00A25CE9">
          <w:rPr>
            <w:rStyle w:val="Hyperlink"/>
            <w:szCs w:val="24"/>
          </w:rPr>
          <w:t>.html</w:t>
        </w:r>
      </w:hyperlink>
    </w:p>
    <w:p w:rsidR="00A653F5" w:rsidRDefault="00A653F5" w:rsidP="001379E8">
      <w:pPr>
        <w:rPr>
          <w:szCs w:val="24"/>
        </w:rPr>
      </w:pPr>
    </w:p>
    <w:p w:rsidR="00A653F5" w:rsidRPr="007B7F45" w:rsidRDefault="00A653F5" w:rsidP="001379E8">
      <w:pPr>
        <w:rPr>
          <w:szCs w:val="24"/>
        </w:rPr>
      </w:pPr>
      <w:hyperlink r:id="rId182" w:history="1">
        <w:r w:rsidRPr="007B7F45">
          <w:rPr>
            <w:rStyle w:val="Hyperlink"/>
            <w:szCs w:val="24"/>
          </w:rPr>
          <w:t>https://twinery.org/cookbook/passageevents/sugarcube/sugarcube_</w:t>
        </w:r>
        <w:r w:rsidRPr="007B7F45">
          <w:rPr>
            <w:rStyle w:val="Hyperlink"/>
            <w:b/>
            <w:szCs w:val="24"/>
          </w:rPr>
          <w:t>passage_events</w:t>
        </w:r>
        <w:r w:rsidRPr="007B7F45">
          <w:rPr>
            <w:rStyle w:val="Hyperlink"/>
            <w:szCs w:val="24"/>
          </w:rPr>
          <w:t>.html</w:t>
        </w:r>
      </w:hyperlink>
    </w:p>
    <w:p w:rsidR="00A653F5" w:rsidRDefault="00A653F5" w:rsidP="001379E8">
      <w:pPr>
        <w:rPr>
          <w:szCs w:val="24"/>
        </w:rPr>
      </w:pPr>
    </w:p>
    <w:p w:rsidR="00A653F5" w:rsidRPr="00F53C7D" w:rsidRDefault="00A653F5" w:rsidP="001379E8">
      <w:pPr>
        <w:rPr>
          <w:szCs w:val="24"/>
        </w:rPr>
      </w:pPr>
      <w:hyperlink r:id="rId183" w:history="1">
        <w:r w:rsidRPr="00F53C7D">
          <w:rPr>
            <w:rStyle w:val="Hyperlink"/>
            <w:szCs w:val="24"/>
          </w:rPr>
          <w:t>https://twinery.org/cookbook/passagesinpassages/sugarcube/sugarcube_</w:t>
        </w:r>
        <w:r w:rsidRPr="00F53C7D">
          <w:rPr>
            <w:rStyle w:val="Hyperlink"/>
            <w:b/>
            <w:szCs w:val="24"/>
          </w:rPr>
          <w:t>passagesinpassages</w:t>
        </w:r>
        <w:r w:rsidRPr="00F53C7D">
          <w:rPr>
            <w:rStyle w:val="Hyperlink"/>
            <w:szCs w:val="24"/>
          </w:rPr>
          <w:t>.html</w:t>
        </w:r>
      </w:hyperlink>
      <w:bookmarkStart w:id="230" w:name="_Hlk92115286"/>
      <w:r>
        <w:rPr>
          <w:szCs w:val="24"/>
        </w:rPr>
        <w:t>.....(like &lt;&lt;display&gt;&gt;</w:t>
      </w:r>
      <w:bookmarkEnd w:id="230"/>
      <w:r>
        <w:rPr>
          <w:szCs w:val="24"/>
        </w:rPr>
        <w:t>)</w:t>
      </w:r>
    </w:p>
    <w:p w:rsidR="00A653F5" w:rsidRDefault="00A653F5" w:rsidP="001379E8">
      <w:pPr>
        <w:rPr>
          <w:szCs w:val="24"/>
        </w:rPr>
      </w:pPr>
    </w:p>
    <w:p w:rsidR="00A653F5" w:rsidRPr="00AD40B8" w:rsidRDefault="00A653F5" w:rsidP="001379E8">
      <w:pPr>
        <w:rPr>
          <w:szCs w:val="24"/>
        </w:rPr>
      </w:pPr>
      <w:hyperlink r:id="rId184" w:anchor="macros-macro-include" w:history="1">
        <w:r w:rsidRPr="00AD40B8">
          <w:rPr>
            <w:rStyle w:val="Hyperlink"/>
            <w:szCs w:val="24"/>
          </w:rPr>
          <w:t>http://www.motoslave.net/sugarcube/2/docs/#macros-macro-</w:t>
        </w:r>
        <w:r w:rsidRPr="00AD40B8">
          <w:rPr>
            <w:rStyle w:val="Hyperlink"/>
            <w:b/>
            <w:szCs w:val="24"/>
          </w:rPr>
          <w:t>include</w:t>
        </w:r>
      </w:hyperlink>
    </w:p>
    <w:p w:rsidR="00A653F5" w:rsidRDefault="00A653F5" w:rsidP="001379E8">
      <w:pPr>
        <w:rPr>
          <w:szCs w:val="24"/>
        </w:rPr>
      </w:pPr>
    </w:p>
    <w:p w:rsidR="00A653F5" w:rsidRPr="00D3583E" w:rsidRDefault="00A653F5" w:rsidP="001379E8">
      <w:pPr>
        <w:rPr>
          <w:szCs w:val="24"/>
        </w:rPr>
      </w:pPr>
      <w:hyperlink r:id="rId185" w:history="1">
        <w:r w:rsidRPr="00D3583E">
          <w:rPr>
            <w:rStyle w:val="Hyperlink"/>
            <w:szCs w:val="24"/>
          </w:rPr>
          <w:t>https://twinery.org/cookbook/passagetransitions/sugarcube/sugarcube_</w:t>
        </w:r>
        <w:r w:rsidRPr="00D3583E">
          <w:rPr>
            <w:rStyle w:val="Hyperlink"/>
            <w:b/>
            <w:szCs w:val="24"/>
          </w:rPr>
          <w:t>passagetransitions</w:t>
        </w:r>
        <w:r w:rsidRPr="00D3583E">
          <w:rPr>
            <w:rStyle w:val="Hyperlink"/>
            <w:szCs w:val="24"/>
          </w:rPr>
          <w:t>.html</w:t>
        </w:r>
      </w:hyperlink>
    </w:p>
    <w:p w:rsidR="00A653F5" w:rsidRDefault="00A653F5" w:rsidP="001379E8">
      <w:pPr>
        <w:rPr>
          <w:szCs w:val="24"/>
        </w:rPr>
      </w:pPr>
    </w:p>
    <w:p w:rsidR="00A653F5" w:rsidRPr="00ED6196" w:rsidRDefault="00A653F5" w:rsidP="001379E8">
      <w:pPr>
        <w:rPr>
          <w:szCs w:val="24"/>
        </w:rPr>
      </w:pPr>
      <w:hyperlink r:id="rId186" w:history="1">
        <w:r w:rsidRPr="00307E3F">
          <w:rPr>
            <w:rStyle w:val="Hyperlink"/>
            <w:szCs w:val="24"/>
          </w:rPr>
          <w:t>https://twinery.org/cookbook/passagevisits/sugarcube/sugarcube_</w:t>
        </w:r>
        <w:r w:rsidRPr="00307E3F">
          <w:rPr>
            <w:rStyle w:val="Hyperlink"/>
            <w:b/>
            <w:szCs w:val="24"/>
          </w:rPr>
          <w:t>passagevisits</w:t>
        </w:r>
        <w:r w:rsidRPr="00307E3F">
          <w:rPr>
            <w:rStyle w:val="Hyperlink"/>
            <w:szCs w:val="24"/>
          </w:rPr>
          <w:t>.html</w:t>
        </w:r>
      </w:hyperlink>
    </w:p>
    <w:p w:rsidR="00A653F5" w:rsidRDefault="00A653F5" w:rsidP="001379E8">
      <w:pPr>
        <w:rPr>
          <w:szCs w:val="24"/>
        </w:rPr>
      </w:pPr>
    </w:p>
    <w:p w:rsidR="00A653F5" w:rsidRPr="004A7BF1" w:rsidRDefault="00A653F5" w:rsidP="001379E8">
      <w:pPr>
        <w:rPr>
          <w:szCs w:val="24"/>
        </w:rPr>
      </w:pPr>
      <w:hyperlink r:id="rId187" w:history="1">
        <w:r w:rsidRPr="004A7BF1">
          <w:rPr>
            <w:rStyle w:val="Hyperlink"/>
            <w:szCs w:val="24"/>
          </w:rPr>
          <w:t>https://twinery.org/cookbook/playerstatistics/sugarcube/sugarcube_</w:t>
        </w:r>
        <w:r w:rsidRPr="004A7BF1">
          <w:rPr>
            <w:rStyle w:val="Hyperlink"/>
            <w:b/>
            <w:szCs w:val="24"/>
          </w:rPr>
          <w:t>player_statistics</w:t>
        </w:r>
        <w:r w:rsidRPr="004A7BF1">
          <w:rPr>
            <w:rStyle w:val="Hyperlink"/>
            <w:szCs w:val="24"/>
          </w:rPr>
          <w:t>.html</w:t>
        </w:r>
      </w:hyperlink>
    </w:p>
    <w:p w:rsidR="00A653F5" w:rsidRDefault="00A653F5" w:rsidP="001379E8">
      <w:pPr>
        <w:rPr>
          <w:szCs w:val="24"/>
        </w:rPr>
      </w:pPr>
    </w:p>
    <w:p w:rsidR="00A653F5" w:rsidRPr="00BD0EAA" w:rsidRDefault="00A653F5" w:rsidP="001379E8">
      <w:pPr>
        <w:rPr>
          <w:szCs w:val="24"/>
        </w:rPr>
      </w:pPr>
      <w:hyperlink r:id="rId188" w:history="1">
        <w:r w:rsidRPr="00BD0EAA">
          <w:rPr>
            <w:rStyle w:val="Hyperlink"/>
            <w:szCs w:val="24"/>
          </w:rPr>
          <w:t>https://twinery.org/cookbook/programmaticundo/sugarcube/sugarcube_</w:t>
        </w:r>
        <w:r w:rsidRPr="00BD0EAA">
          <w:rPr>
            <w:rStyle w:val="Hyperlink"/>
            <w:b/>
            <w:szCs w:val="24"/>
          </w:rPr>
          <w:t>programmaticundo</w:t>
        </w:r>
        <w:r w:rsidRPr="00BD0EAA">
          <w:rPr>
            <w:rStyle w:val="Hyperlink"/>
            <w:szCs w:val="24"/>
          </w:rPr>
          <w:t>.html</w:t>
        </w:r>
      </w:hyperlink>
    </w:p>
    <w:p w:rsidR="00A653F5" w:rsidRDefault="00A653F5" w:rsidP="001379E8">
      <w:pPr>
        <w:rPr>
          <w:szCs w:val="24"/>
        </w:rPr>
      </w:pPr>
    </w:p>
    <w:p w:rsidR="00A653F5" w:rsidRPr="00AD5C1A" w:rsidRDefault="00A653F5" w:rsidP="001379E8">
      <w:pPr>
        <w:rPr>
          <w:szCs w:val="24"/>
        </w:rPr>
      </w:pPr>
      <w:hyperlink r:id="rId189" w:history="1">
        <w:r w:rsidRPr="009C67A7">
          <w:rPr>
            <w:rStyle w:val="Hyperlink"/>
            <w:szCs w:val="24"/>
          </w:rPr>
          <w:t>https://twinery.org/cookbook/passagetoelement/sugarcube/sugarcube_</w:t>
        </w:r>
        <w:r w:rsidRPr="009C67A7">
          <w:rPr>
            <w:rStyle w:val="Hyperlink"/>
            <w:b/>
            <w:szCs w:val="24"/>
          </w:rPr>
          <w:t>passagetoelement</w:t>
        </w:r>
        <w:r w:rsidRPr="009C67A7">
          <w:rPr>
            <w:rStyle w:val="Hyperlink"/>
            <w:szCs w:val="24"/>
          </w:rPr>
          <w:t xml:space="preserve">.html </w:t>
        </w:r>
      </w:hyperlink>
      <w:r>
        <w:rPr>
          <w:szCs w:val="24"/>
        </w:rPr>
        <w:t>.....(render passage to element)</w:t>
      </w:r>
    </w:p>
    <w:p w:rsidR="00A653F5" w:rsidRDefault="00A653F5" w:rsidP="001379E8">
      <w:pPr>
        <w:rPr>
          <w:szCs w:val="24"/>
        </w:rPr>
      </w:pPr>
    </w:p>
    <w:p w:rsidR="00A653F5" w:rsidRPr="00490BDA" w:rsidRDefault="00A653F5" w:rsidP="001379E8">
      <w:pPr>
        <w:rPr>
          <w:szCs w:val="24"/>
        </w:rPr>
      </w:pPr>
      <w:hyperlink r:id="rId190" w:history="1">
        <w:r w:rsidRPr="00860550">
          <w:rPr>
            <w:rStyle w:val="Hyperlink"/>
            <w:szCs w:val="24"/>
          </w:rPr>
          <w:t>https://twinery.org/cookbook/savinggames/sugarcube/sugarcube_</w:t>
        </w:r>
        <w:r w:rsidRPr="00860550">
          <w:rPr>
            <w:rStyle w:val="Hyperlink"/>
            <w:b/>
            <w:szCs w:val="24"/>
          </w:rPr>
          <w:t>savinggames</w:t>
        </w:r>
        <w:r w:rsidRPr="00860550">
          <w:rPr>
            <w:rStyle w:val="Hyperlink"/>
            <w:szCs w:val="24"/>
          </w:rPr>
          <w:t>.html</w:t>
        </w:r>
      </w:hyperlink>
    </w:p>
    <w:p w:rsidR="00A653F5" w:rsidRDefault="00A653F5" w:rsidP="001379E8">
      <w:pPr>
        <w:rPr>
          <w:szCs w:val="24"/>
        </w:rPr>
      </w:pPr>
    </w:p>
    <w:p w:rsidR="00A653F5" w:rsidRDefault="00A653F5" w:rsidP="001379E8">
      <w:pPr>
        <w:rPr>
          <w:szCs w:val="24"/>
        </w:rPr>
      </w:pPr>
      <w:hyperlink r:id="rId191" w:history="1">
        <w:r w:rsidRPr="00A4193B">
          <w:rPr>
            <w:rStyle w:val="Hyperlink"/>
            <w:szCs w:val="24"/>
          </w:rPr>
          <w:t>https://twinery.org/cookbook/settingandshowing/sugarcube/sugarcube_settingandshowing.html</w:t>
        </w:r>
      </w:hyperlink>
      <w:r>
        <w:rPr>
          <w:szCs w:val="24"/>
        </w:rPr>
        <w:t xml:space="preserve"> ….(setting and showing variables)</w:t>
      </w:r>
    </w:p>
    <w:p w:rsidR="00A653F5" w:rsidRDefault="00A653F5" w:rsidP="001379E8">
      <w:pPr>
        <w:rPr>
          <w:szCs w:val="24"/>
        </w:rPr>
      </w:pPr>
    </w:p>
    <w:p w:rsidR="00A653F5" w:rsidRPr="005C2E93" w:rsidRDefault="00A653F5" w:rsidP="001379E8">
      <w:pPr>
        <w:rPr>
          <w:szCs w:val="24"/>
        </w:rPr>
      </w:pPr>
      <w:hyperlink r:id="rId192" w:history="1">
        <w:r w:rsidRPr="0054215B">
          <w:rPr>
            <w:rStyle w:val="Hyperlink"/>
            <w:szCs w:val="24"/>
          </w:rPr>
          <w:t>https://twinery.org/cookbook/spaceexploration/sugarcube/sugarcube_</w:t>
        </w:r>
        <w:r w:rsidRPr="0054215B">
          <w:rPr>
            <w:rStyle w:val="Hyperlink"/>
            <w:b/>
            <w:szCs w:val="24"/>
          </w:rPr>
          <w:t>space_exploration</w:t>
        </w:r>
        <w:r w:rsidRPr="0054215B">
          <w:rPr>
            <w:rStyle w:val="Hyperlink"/>
            <w:szCs w:val="24"/>
          </w:rPr>
          <w:t>.html</w:t>
        </w:r>
      </w:hyperlink>
    </w:p>
    <w:p w:rsidR="00A653F5" w:rsidRDefault="00A653F5" w:rsidP="001379E8">
      <w:pPr>
        <w:rPr>
          <w:szCs w:val="24"/>
        </w:rPr>
      </w:pPr>
    </w:p>
    <w:p w:rsidR="00A653F5" w:rsidRPr="00E57CD0" w:rsidRDefault="00A653F5" w:rsidP="001379E8">
      <w:pPr>
        <w:rPr>
          <w:szCs w:val="24"/>
        </w:rPr>
      </w:pPr>
      <w:hyperlink r:id="rId193" w:history="1">
        <w:r w:rsidRPr="00E57CD0">
          <w:rPr>
            <w:rStyle w:val="Hyperlink"/>
            <w:szCs w:val="24"/>
          </w:rPr>
          <w:t>https://twinery.org/cookbook/statichealthbars/sugarcube/sugarcube_</w:t>
        </w:r>
        <w:r w:rsidRPr="00E57CD0">
          <w:rPr>
            <w:rStyle w:val="Hyperlink"/>
            <w:b/>
            <w:szCs w:val="24"/>
          </w:rPr>
          <w:t>statichealthbars</w:t>
        </w:r>
        <w:r w:rsidRPr="00E57CD0">
          <w:rPr>
            <w:rStyle w:val="Hyperlink"/>
            <w:szCs w:val="24"/>
          </w:rPr>
          <w:t>.html</w:t>
        </w:r>
      </w:hyperlink>
    </w:p>
    <w:p w:rsidR="00A653F5" w:rsidRDefault="00A653F5" w:rsidP="001379E8">
      <w:pPr>
        <w:rPr>
          <w:szCs w:val="24"/>
        </w:rPr>
      </w:pPr>
    </w:p>
    <w:p w:rsidR="00A653F5" w:rsidRPr="00CA39E4" w:rsidRDefault="00A653F5" w:rsidP="001379E8">
      <w:pPr>
        <w:rPr>
          <w:szCs w:val="24"/>
        </w:rPr>
      </w:pPr>
      <w:hyperlink r:id="rId194" w:history="1">
        <w:r w:rsidRPr="007C0057">
          <w:rPr>
            <w:rStyle w:val="Hyperlink"/>
            <w:szCs w:val="24"/>
          </w:rPr>
          <w:t>https://twinery.org/cookbook/storyandpassage/sugarcube/sugarcube_</w:t>
        </w:r>
        <w:r w:rsidRPr="007C0057">
          <w:rPr>
            <w:rStyle w:val="Hyperlink"/>
            <w:b/>
            <w:szCs w:val="24"/>
          </w:rPr>
          <w:t>storyandpassage</w:t>
        </w:r>
        <w:r w:rsidRPr="007C0057">
          <w:rPr>
            <w:rStyle w:val="Hyperlink"/>
            <w:szCs w:val="24"/>
          </w:rPr>
          <w:t>.html</w:t>
        </w:r>
      </w:hyperlink>
    </w:p>
    <w:p w:rsidR="00A653F5" w:rsidRDefault="00A653F5" w:rsidP="001379E8">
      <w:pPr>
        <w:rPr>
          <w:szCs w:val="24"/>
        </w:rPr>
      </w:pPr>
      <w:r>
        <w:rPr>
          <w:szCs w:val="24"/>
        </w:rPr>
        <w:t xml:space="preserve"> …(story and passage API for external date access)</w:t>
      </w:r>
    </w:p>
    <w:p w:rsidR="00A653F5" w:rsidRDefault="00A653F5" w:rsidP="001379E8">
      <w:pPr>
        <w:rPr>
          <w:szCs w:val="24"/>
        </w:rPr>
      </w:pPr>
    </w:p>
    <w:p w:rsidR="00A653F5" w:rsidRPr="00E110D5" w:rsidRDefault="00A653F5" w:rsidP="001379E8">
      <w:pPr>
        <w:rPr>
          <w:szCs w:val="24"/>
        </w:rPr>
      </w:pPr>
      <w:hyperlink r:id="rId195" w:history="1">
        <w:r w:rsidRPr="00E110D5">
          <w:rPr>
            <w:rStyle w:val="Hyperlink"/>
            <w:szCs w:val="24"/>
          </w:rPr>
          <w:t>https://twinery.org/cookbook/markup/sugarcube/sugarcube_</w:t>
        </w:r>
        <w:r w:rsidRPr="00E110D5">
          <w:rPr>
            <w:rStyle w:val="Hyperlink"/>
            <w:b/>
            <w:szCs w:val="24"/>
          </w:rPr>
          <w:t>markup</w:t>
        </w:r>
        <w:r w:rsidRPr="00E110D5">
          <w:rPr>
            <w:rStyle w:val="Hyperlink"/>
            <w:szCs w:val="24"/>
          </w:rPr>
          <w:t>.html</w:t>
        </w:r>
      </w:hyperlink>
      <w:r>
        <w:rPr>
          <w:szCs w:val="24"/>
        </w:rPr>
        <w:t xml:space="preserve"> ….(style markup)</w:t>
      </w:r>
    </w:p>
    <w:p w:rsidR="00A653F5" w:rsidRDefault="00A653F5" w:rsidP="001379E8">
      <w:pPr>
        <w:rPr>
          <w:szCs w:val="24"/>
        </w:rPr>
      </w:pPr>
    </w:p>
    <w:p w:rsidR="00A653F5" w:rsidRPr="007413AA" w:rsidRDefault="00A653F5" w:rsidP="001379E8">
      <w:pPr>
        <w:rPr>
          <w:szCs w:val="24"/>
        </w:rPr>
      </w:pPr>
      <w:hyperlink r:id="rId196" w:anchor="markup" w:history="1">
        <w:r w:rsidRPr="007413AA">
          <w:rPr>
            <w:rStyle w:val="Hyperlink"/>
            <w:szCs w:val="24"/>
          </w:rPr>
          <w:t>https://www.motoslave.net/sugarcube/2/docs/#</w:t>
        </w:r>
        <w:r w:rsidRPr="007413AA">
          <w:rPr>
            <w:rStyle w:val="Hyperlink"/>
            <w:b/>
            <w:szCs w:val="24"/>
          </w:rPr>
          <w:t>markup</w:t>
        </w:r>
      </w:hyperlink>
    </w:p>
    <w:p w:rsidR="00A653F5" w:rsidRDefault="00A653F5" w:rsidP="001379E8">
      <w:pPr>
        <w:rPr>
          <w:szCs w:val="24"/>
        </w:rPr>
      </w:pPr>
    </w:p>
    <w:p w:rsidR="00A653F5" w:rsidRPr="00297551" w:rsidRDefault="00A653F5" w:rsidP="001379E8">
      <w:pPr>
        <w:rPr>
          <w:szCs w:val="24"/>
        </w:rPr>
      </w:pPr>
      <w:hyperlink r:id="rId197" w:history="1">
        <w:r w:rsidRPr="00297551">
          <w:rPr>
            <w:rStyle w:val="Hyperlink"/>
            <w:szCs w:val="24"/>
          </w:rPr>
          <w:t>https://twinery.org/cookbook/template_type/sugarcube/sugarcube_</w:t>
        </w:r>
        <w:r w:rsidRPr="00297551">
          <w:rPr>
            <w:rStyle w:val="Hyperlink"/>
            <w:b/>
            <w:szCs w:val="24"/>
          </w:rPr>
          <w:t>templates</w:t>
        </w:r>
        <w:r w:rsidRPr="00297551">
          <w:rPr>
            <w:rStyle w:val="Hyperlink"/>
            <w:szCs w:val="24"/>
          </w:rPr>
          <w:t>.html</w:t>
        </w:r>
      </w:hyperlink>
    </w:p>
    <w:p w:rsidR="00A653F5" w:rsidRDefault="00A653F5" w:rsidP="001379E8">
      <w:pPr>
        <w:rPr>
          <w:szCs w:val="24"/>
        </w:rPr>
      </w:pPr>
    </w:p>
    <w:p w:rsidR="00A653F5" w:rsidRPr="0022071C" w:rsidRDefault="00A653F5" w:rsidP="001379E8">
      <w:pPr>
        <w:rPr>
          <w:szCs w:val="24"/>
        </w:rPr>
      </w:pPr>
      <w:hyperlink r:id="rId198" w:history="1">
        <w:r w:rsidRPr="0022071C">
          <w:rPr>
            <w:rStyle w:val="Hyperlink"/>
            <w:szCs w:val="24"/>
          </w:rPr>
          <w:t>https://twinery.org/cookbook/timedprogressbars/sugarcube/sugarcube_</w:t>
        </w:r>
        <w:r w:rsidRPr="0022071C">
          <w:rPr>
            <w:rStyle w:val="Hyperlink"/>
            <w:b/>
            <w:szCs w:val="24"/>
          </w:rPr>
          <w:t>timed_progress_bars</w:t>
        </w:r>
        <w:r w:rsidRPr="0022071C">
          <w:rPr>
            <w:rStyle w:val="Hyperlink"/>
            <w:szCs w:val="24"/>
          </w:rPr>
          <w:t>.html</w:t>
        </w:r>
      </w:hyperlink>
    </w:p>
    <w:p w:rsidR="00A653F5" w:rsidRDefault="00A653F5" w:rsidP="001379E8">
      <w:pPr>
        <w:rPr>
          <w:szCs w:val="24"/>
        </w:rPr>
      </w:pPr>
    </w:p>
    <w:p w:rsidR="00A653F5" w:rsidRPr="00D27F61" w:rsidRDefault="00A653F5" w:rsidP="001379E8">
      <w:pPr>
        <w:rPr>
          <w:szCs w:val="24"/>
        </w:rPr>
      </w:pPr>
      <w:hyperlink r:id="rId199" w:history="1">
        <w:r w:rsidRPr="00D27F61">
          <w:rPr>
            <w:rStyle w:val="Hyperlink"/>
            <w:szCs w:val="24"/>
          </w:rPr>
          <w:t>https://twinery.org/cookbook/turncounter/sugarcube/sugarcube_</w:t>
        </w:r>
        <w:r w:rsidRPr="00D27F61">
          <w:rPr>
            <w:rStyle w:val="Hyperlink"/>
            <w:b/>
            <w:szCs w:val="24"/>
          </w:rPr>
          <w:t>turncounter</w:t>
        </w:r>
        <w:r w:rsidRPr="00D27F61">
          <w:rPr>
            <w:rStyle w:val="Hyperlink"/>
            <w:szCs w:val="24"/>
          </w:rPr>
          <w:t>.html</w:t>
        </w:r>
      </w:hyperlink>
    </w:p>
    <w:p w:rsidR="00A653F5" w:rsidRDefault="00A653F5" w:rsidP="001379E8">
      <w:pPr>
        <w:rPr>
          <w:szCs w:val="24"/>
        </w:rPr>
      </w:pPr>
    </w:p>
    <w:p w:rsidR="00A653F5" w:rsidRPr="00280488" w:rsidRDefault="00A653F5" w:rsidP="001379E8">
      <w:pPr>
        <w:rPr>
          <w:szCs w:val="24"/>
        </w:rPr>
      </w:pPr>
      <w:hyperlink r:id="rId200" w:history="1">
        <w:r w:rsidRPr="00280488">
          <w:rPr>
            <w:rStyle w:val="Hyperlink"/>
            <w:szCs w:val="24"/>
          </w:rPr>
          <w:t>https://twinery.org/cookbook/typewriter/sugarcube/sugarcube_</w:t>
        </w:r>
        <w:r w:rsidRPr="00280488">
          <w:rPr>
            <w:rStyle w:val="Hyperlink"/>
            <w:b/>
            <w:szCs w:val="24"/>
          </w:rPr>
          <w:t>typewriter</w:t>
        </w:r>
        <w:r w:rsidRPr="00280488">
          <w:rPr>
            <w:rStyle w:val="Hyperlink"/>
            <w:szCs w:val="24"/>
          </w:rPr>
          <w:t>.html</w:t>
        </w:r>
      </w:hyperlink>
    </w:p>
    <w:p w:rsidR="00A653F5" w:rsidRDefault="00A653F5" w:rsidP="001379E8">
      <w:pPr>
        <w:rPr>
          <w:szCs w:val="24"/>
        </w:rPr>
      </w:pPr>
    </w:p>
    <w:p w:rsidR="00A653F5" w:rsidRPr="00745AB6" w:rsidRDefault="00A653F5" w:rsidP="001379E8">
      <w:pPr>
        <w:rPr>
          <w:szCs w:val="24"/>
        </w:rPr>
      </w:pPr>
      <w:hyperlink r:id="rId201" w:history="1">
        <w:r w:rsidRPr="00745AB6">
          <w:rPr>
            <w:rStyle w:val="Hyperlink"/>
            <w:szCs w:val="24"/>
          </w:rPr>
          <w:t>https://twinery.org/cookbook/storystyling/sugarcube/sugarcube_</w:t>
        </w:r>
        <w:r w:rsidRPr="00745AB6">
          <w:rPr>
            <w:rStyle w:val="Hyperlink"/>
            <w:b/>
            <w:szCs w:val="24"/>
          </w:rPr>
          <w:t>storystyling</w:t>
        </w:r>
        <w:r w:rsidRPr="00745AB6">
          <w:rPr>
            <w:rStyle w:val="Hyperlink"/>
            <w:szCs w:val="24"/>
          </w:rPr>
          <w:t>.html</w:t>
        </w:r>
      </w:hyperlink>
      <w:r>
        <w:rPr>
          <w:szCs w:val="24"/>
        </w:rPr>
        <w:t xml:space="preserve"> …(variable story styling)</w:t>
      </w:r>
    </w:p>
    <w:p w:rsidR="00A653F5" w:rsidRDefault="00A653F5" w:rsidP="001379E8">
      <w:pPr>
        <w:rPr>
          <w:szCs w:val="24"/>
        </w:rPr>
      </w:pPr>
    </w:p>
    <w:p w:rsidR="00A653F5" w:rsidRPr="003B726A" w:rsidRDefault="00A653F5" w:rsidP="001379E8">
      <w:pPr>
        <w:rPr>
          <w:szCs w:val="24"/>
        </w:rPr>
      </w:pPr>
      <w:hyperlink r:id="rId202" w:history="1">
        <w:r w:rsidRPr="003B726A">
          <w:rPr>
            <w:rStyle w:val="Hyperlink"/>
            <w:szCs w:val="24"/>
          </w:rPr>
          <w:t>https://twinery.org/cookbook/usingaddons/sugarcube/sugarcube_</w:t>
        </w:r>
        <w:r w:rsidRPr="003B726A">
          <w:rPr>
            <w:rStyle w:val="Hyperlink"/>
            <w:b/>
            <w:szCs w:val="24"/>
          </w:rPr>
          <w:t>usingaddons</w:t>
        </w:r>
        <w:r w:rsidRPr="003B726A">
          <w:rPr>
            <w:rStyle w:val="Hyperlink"/>
            <w:szCs w:val="24"/>
          </w:rPr>
          <w:t>.html</w:t>
        </w:r>
      </w:hyperlink>
    </w:p>
    <w:p w:rsidR="00A653F5" w:rsidRDefault="00A653F5" w:rsidP="001379E8">
      <w:pPr>
        <w:rPr>
          <w:szCs w:val="24"/>
        </w:rPr>
      </w:pPr>
    </w:p>
    <w:p w:rsidR="00A653F5" w:rsidRDefault="00A653F5" w:rsidP="001379E8">
      <w:pPr>
        <w:rPr>
          <w:szCs w:val="24"/>
        </w:rPr>
      </w:pPr>
      <w:hyperlink r:id="rId203" w:anchor="downloads" w:history="1">
        <w:r w:rsidRPr="00C20EF8">
          <w:rPr>
            <w:rStyle w:val="Hyperlink"/>
            <w:szCs w:val="24"/>
          </w:rPr>
          <w:t>https://www.motoslave.net/sugarcube/2/#downloads</w:t>
        </w:r>
      </w:hyperlink>
      <w:r>
        <w:rPr>
          <w:szCs w:val="24"/>
        </w:rPr>
        <w:t xml:space="preserve"> …..(see Add-Ons)</w:t>
      </w:r>
    </w:p>
    <w:p w:rsidR="00A653F5" w:rsidRDefault="00A653F5" w:rsidP="001379E8">
      <w:pPr>
        <w:rPr>
          <w:szCs w:val="24"/>
        </w:rPr>
      </w:pPr>
    </w:p>
    <w:p w:rsidR="00A653F5" w:rsidRDefault="00A653F5" w:rsidP="001379E8">
      <w:pPr>
        <w:rPr>
          <w:szCs w:val="24"/>
        </w:rPr>
      </w:pPr>
    </w:p>
    <w:p w:rsidR="00A653F5" w:rsidRPr="0019721B" w:rsidRDefault="00A653F5" w:rsidP="006D27E3">
      <w:pPr>
        <w:pStyle w:val="Heading1"/>
        <w:keepNext w:val="0"/>
        <w:spacing w:before="0" w:after="0"/>
        <w:rPr>
          <w:sz w:val="24"/>
          <w:szCs w:val="24"/>
          <w:u w:val="single"/>
        </w:rPr>
      </w:pPr>
      <w:bookmarkStart w:id="231" w:name="_Hlk92347313"/>
      <w:bookmarkStart w:id="232" w:name="_Toc94922652"/>
      <w:r>
        <w:rPr>
          <w:sz w:val="24"/>
          <w:szCs w:val="24"/>
          <w:u w:val="single"/>
        </w:rPr>
        <w:t>Merging Twine 2 files</w:t>
      </w:r>
      <w:bookmarkEnd w:id="231"/>
      <w:bookmarkEnd w:id="232"/>
    </w:p>
    <w:p w:rsidR="00A653F5" w:rsidRDefault="00A653F5" w:rsidP="001379E8">
      <w:pPr>
        <w:rPr>
          <w:szCs w:val="24"/>
        </w:rPr>
      </w:pPr>
    </w:p>
    <w:p w:rsidR="00A653F5" w:rsidRPr="0051084A" w:rsidRDefault="00A653F5" w:rsidP="0051084A">
      <w:pPr>
        <w:rPr>
          <w:szCs w:val="24"/>
        </w:rPr>
      </w:pPr>
      <w:r w:rsidRPr="0051084A">
        <w:rPr>
          <w:szCs w:val="24"/>
        </w:rPr>
        <w:t xml:space="preserve">Twine 2 </w:t>
      </w:r>
      <w:r>
        <w:rPr>
          <w:szCs w:val="24"/>
        </w:rPr>
        <w:t>doesn’t have the Twine 1 StoryIncludes functionality</w:t>
      </w:r>
    </w:p>
    <w:p w:rsidR="00A653F5" w:rsidRDefault="00A653F5" w:rsidP="0051084A">
      <w:pPr>
        <w:rPr>
          <w:szCs w:val="24"/>
        </w:rPr>
      </w:pPr>
    </w:p>
    <w:p w:rsidR="00A653F5" w:rsidRPr="00790F76" w:rsidRDefault="00A653F5" w:rsidP="0051084A">
      <w:pPr>
        <w:rPr>
          <w:b/>
          <w:szCs w:val="24"/>
        </w:rPr>
      </w:pPr>
      <w:r w:rsidRPr="00790F76">
        <w:rPr>
          <w:b/>
          <w:szCs w:val="24"/>
        </w:rPr>
        <w:t>Work around</w:t>
      </w:r>
      <w:r>
        <w:rPr>
          <w:b/>
          <w:szCs w:val="24"/>
        </w:rPr>
        <w:t>:</w:t>
      </w:r>
    </w:p>
    <w:p w:rsidR="00A653F5" w:rsidRDefault="00A653F5" w:rsidP="0051084A">
      <w:pPr>
        <w:rPr>
          <w:szCs w:val="24"/>
        </w:rPr>
      </w:pPr>
    </w:p>
    <w:p w:rsidR="00A653F5" w:rsidRDefault="00A653F5" w:rsidP="0051084A">
      <w:pPr>
        <w:rPr>
          <w:szCs w:val="24"/>
        </w:rPr>
      </w:pPr>
      <w:r>
        <w:rPr>
          <w:szCs w:val="24"/>
        </w:rPr>
        <w:t xml:space="preserve">The Twee command line compiler, </w:t>
      </w:r>
      <w:r w:rsidRPr="0051084A">
        <w:rPr>
          <w:szCs w:val="24"/>
        </w:rPr>
        <w:t>Tweego</w:t>
      </w:r>
      <w:r>
        <w:rPr>
          <w:szCs w:val="24"/>
        </w:rPr>
        <w:t xml:space="preserve">, </w:t>
      </w:r>
      <w:r w:rsidRPr="0051084A">
        <w:rPr>
          <w:szCs w:val="24"/>
        </w:rPr>
        <w:t xml:space="preserve">can read Twine 2 </w:t>
      </w:r>
      <w:r w:rsidRPr="00BD09C6">
        <w:rPr>
          <w:b/>
          <w:szCs w:val="24"/>
        </w:rPr>
        <w:t>published</w:t>
      </w:r>
      <w:r w:rsidRPr="0051084A">
        <w:rPr>
          <w:szCs w:val="24"/>
        </w:rPr>
        <w:t xml:space="preserve"> HTML</w:t>
      </w:r>
      <w:r w:rsidRPr="009F7862">
        <w:rPr>
          <w:szCs w:val="24"/>
        </w:rPr>
        <w:t xml:space="preserve"> </w:t>
      </w:r>
      <w:r w:rsidRPr="0051084A">
        <w:rPr>
          <w:szCs w:val="24"/>
        </w:rPr>
        <w:t xml:space="preserve">files, so you </w:t>
      </w:r>
      <w:r>
        <w:rPr>
          <w:szCs w:val="24"/>
        </w:rPr>
        <w:t>can</w:t>
      </w:r>
      <w:r w:rsidRPr="0051084A">
        <w:rPr>
          <w:szCs w:val="24"/>
        </w:rPr>
        <w:t xml:space="preserve"> </w:t>
      </w:r>
      <w:r>
        <w:rPr>
          <w:szCs w:val="24"/>
        </w:rPr>
        <w:t xml:space="preserve">use Tweego to </w:t>
      </w:r>
      <w:r w:rsidRPr="0051084A">
        <w:rPr>
          <w:szCs w:val="24"/>
        </w:rPr>
        <w:t xml:space="preserve">merge multiple </w:t>
      </w:r>
      <w:r>
        <w:rPr>
          <w:szCs w:val="24"/>
        </w:rPr>
        <w:t xml:space="preserve">Twine 2 </w:t>
      </w:r>
      <w:r w:rsidRPr="0051084A">
        <w:rPr>
          <w:szCs w:val="24"/>
        </w:rPr>
        <w:t>HTML</w:t>
      </w:r>
      <w:r w:rsidRPr="00EC79DA">
        <w:rPr>
          <w:szCs w:val="24"/>
        </w:rPr>
        <w:t xml:space="preserve"> </w:t>
      </w:r>
      <w:r>
        <w:rPr>
          <w:szCs w:val="24"/>
        </w:rPr>
        <w:t xml:space="preserve">output </w:t>
      </w:r>
      <w:r w:rsidRPr="0051084A">
        <w:rPr>
          <w:szCs w:val="24"/>
        </w:rPr>
        <w:t>files</w:t>
      </w:r>
      <w:r>
        <w:rPr>
          <w:szCs w:val="24"/>
        </w:rPr>
        <w:t>,</w:t>
      </w:r>
      <w:r w:rsidRPr="0051084A">
        <w:rPr>
          <w:szCs w:val="24"/>
        </w:rPr>
        <w:t xml:space="preserve"> post-publish</w:t>
      </w:r>
      <w:r>
        <w:rPr>
          <w:szCs w:val="24"/>
        </w:rPr>
        <w:t>.</w:t>
      </w:r>
    </w:p>
    <w:p w:rsidR="00A653F5" w:rsidRDefault="00A653F5" w:rsidP="0051084A">
      <w:pPr>
        <w:rPr>
          <w:szCs w:val="24"/>
        </w:rPr>
      </w:pPr>
    </w:p>
    <w:p w:rsidR="00A653F5" w:rsidRPr="007724B9" w:rsidRDefault="00A653F5" w:rsidP="0051084A">
      <w:pPr>
        <w:rPr>
          <w:szCs w:val="24"/>
        </w:rPr>
      </w:pPr>
      <w:hyperlink r:id="rId204" w:history="1">
        <w:r w:rsidRPr="007724B9">
          <w:rPr>
            <w:rStyle w:val="Hyperlink"/>
            <w:szCs w:val="24"/>
          </w:rPr>
          <w:t>https://www.motoslave.net/</w:t>
        </w:r>
        <w:r w:rsidRPr="007724B9">
          <w:rPr>
            <w:rStyle w:val="Hyperlink"/>
            <w:b/>
            <w:szCs w:val="24"/>
          </w:rPr>
          <w:t>tweego</w:t>
        </w:r>
        <w:r w:rsidRPr="007724B9">
          <w:rPr>
            <w:rStyle w:val="Hyperlink"/>
            <w:szCs w:val="24"/>
          </w:rPr>
          <w:t>/</w:t>
        </w:r>
      </w:hyperlink>
    </w:p>
    <w:p w:rsidR="00A653F5" w:rsidRPr="00C56406" w:rsidRDefault="00A653F5" w:rsidP="0051084A">
      <w:pPr>
        <w:rPr>
          <w:szCs w:val="24"/>
        </w:rPr>
      </w:pPr>
      <w:hyperlink r:id="rId205" w:history="1">
        <w:r w:rsidRPr="00C56406">
          <w:rPr>
            <w:rStyle w:val="Hyperlink"/>
            <w:szCs w:val="24"/>
          </w:rPr>
          <w:t>https://www.motoslave.net/tweego/</w:t>
        </w:r>
        <w:r w:rsidRPr="00C56406">
          <w:rPr>
            <w:rStyle w:val="Hyperlink"/>
            <w:b/>
            <w:szCs w:val="24"/>
          </w:rPr>
          <w:t>docs</w:t>
        </w:r>
        <w:r w:rsidRPr="00C56406">
          <w:rPr>
            <w:rStyle w:val="Hyperlink"/>
            <w:szCs w:val="24"/>
          </w:rPr>
          <w:t>/</w:t>
        </w:r>
      </w:hyperlink>
      <w:r>
        <w:rPr>
          <w:szCs w:val="24"/>
        </w:rPr>
        <w:t xml:space="preserve">  Documentation</w:t>
      </w:r>
    </w:p>
    <w:p w:rsidR="00A653F5" w:rsidRDefault="00A653F5" w:rsidP="0051084A">
      <w:pPr>
        <w:rPr>
          <w:szCs w:val="24"/>
        </w:rPr>
      </w:pPr>
      <w:hyperlink r:id="rId206" w:history="1">
        <w:r w:rsidRPr="00B83DDB">
          <w:rPr>
            <w:rStyle w:val="Hyperlink"/>
            <w:szCs w:val="24"/>
          </w:rPr>
          <w:t>https://github.com/tmedwards/</w:t>
        </w:r>
        <w:r w:rsidRPr="00B83DDB">
          <w:rPr>
            <w:rStyle w:val="Hyperlink"/>
            <w:b/>
            <w:szCs w:val="24"/>
          </w:rPr>
          <w:t>tweego</w:t>
        </w:r>
      </w:hyperlink>
      <w:r>
        <w:rPr>
          <w:szCs w:val="24"/>
        </w:rPr>
        <w:t xml:space="preserve">  - source code repository</w:t>
      </w:r>
    </w:p>
    <w:p w:rsidR="00A653F5" w:rsidRDefault="00A653F5" w:rsidP="0051084A">
      <w:pPr>
        <w:rPr>
          <w:szCs w:val="24"/>
        </w:rPr>
      </w:pPr>
    </w:p>
    <w:p w:rsidR="00A653F5" w:rsidRDefault="00A653F5" w:rsidP="0051084A">
      <w:pPr>
        <w:rPr>
          <w:szCs w:val="24"/>
        </w:rPr>
      </w:pPr>
      <w:r>
        <w:rPr>
          <w:szCs w:val="24"/>
        </w:rPr>
        <w:t>Multiple Twine 2 files can be merged using Grunt  and Entwine running together</w:t>
      </w:r>
    </w:p>
    <w:p w:rsidR="00A653F5" w:rsidRPr="00995A9A" w:rsidRDefault="00A653F5" w:rsidP="0051084A">
      <w:pPr>
        <w:rPr>
          <w:szCs w:val="24"/>
        </w:rPr>
      </w:pPr>
      <w:hyperlink r:id="rId207" w:history="1">
        <w:r w:rsidRPr="00C4673C">
          <w:rPr>
            <w:rStyle w:val="Hyperlink"/>
            <w:szCs w:val="24"/>
          </w:rPr>
          <w:t>https://github.com/klembot/</w:t>
        </w:r>
        <w:r w:rsidRPr="00AF5C53">
          <w:rPr>
            <w:rStyle w:val="Hyperlink"/>
            <w:b/>
            <w:szCs w:val="24"/>
          </w:rPr>
          <w:t>grunt-entwine</w:t>
        </w:r>
        <w:r w:rsidRPr="00C4673C">
          <w:rPr>
            <w:rStyle w:val="Hyperlink"/>
            <w:szCs w:val="24"/>
          </w:rPr>
          <w:t>-quickstart</w:t>
        </w:r>
      </w:hyperlink>
    </w:p>
    <w:p w:rsidR="00A653F5" w:rsidRDefault="00A653F5" w:rsidP="0051084A">
      <w:pPr>
        <w:rPr>
          <w:szCs w:val="24"/>
        </w:rPr>
      </w:pPr>
    </w:p>
    <w:p w:rsidR="00A653F5" w:rsidRDefault="00A653F5" w:rsidP="0051084A">
      <w:pPr>
        <w:rPr>
          <w:szCs w:val="24"/>
        </w:rPr>
      </w:pPr>
      <w:r>
        <w:rPr>
          <w:szCs w:val="24"/>
        </w:rPr>
        <w:t xml:space="preserve">It might also be possible to do this with </w:t>
      </w:r>
      <w:bookmarkStart w:id="233" w:name="_Hlk92350114"/>
      <w:r w:rsidRPr="0051084A">
        <w:rPr>
          <w:szCs w:val="24"/>
        </w:rPr>
        <w:t>Extwee</w:t>
      </w:r>
      <w:r>
        <w:rPr>
          <w:szCs w:val="24"/>
        </w:rPr>
        <w:t xml:space="preserve"> </w:t>
      </w:r>
      <w:bookmarkEnd w:id="233"/>
      <w:r>
        <w:rPr>
          <w:szCs w:val="24"/>
        </w:rPr>
        <w:t>as well.</w:t>
      </w:r>
    </w:p>
    <w:p w:rsidR="00A653F5" w:rsidRPr="00CB4733" w:rsidRDefault="00A653F5" w:rsidP="0051084A">
      <w:pPr>
        <w:rPr>
          <w:szCs w:val="24"/>
        </w:rPr>
      </w:pPr>
      <w:hyperlink r:id="rId208" w:history="1">
        <w:r w:rsidRPr="00CB4733">
          <w:rPr>
            <w:rStyle w:val="Hyperlink"/>
            <w:szCs w:val="24"/>
          </w:rPr>
          <w:t>https://www.npmjs.com/package/extwee</w:t>
        </w:r>
      </w:hyperlink>
    </w:p>
    <w:p w:rsidR="00A653F5" w:rsidRPr="00CB4733" w:rsidRDefault="00A653F5" w:rsidP="0051084A">
      <w:pPr>
        <w:rPr>
          <w:szCs w:val="24"/>
        </w:rPr>
      </w:pPr>
      <w:hyperlink r:id="rId209" w:history="1">
        <w:r w:rsidRPr="00CB4733">
          <w:rPr>
            <w:rStyle w:val="Hyperlink"/>
            <w:szCs w:val="24"/>
          </w:rPr>
          <w:t>https://github.com/videlais/extwee</w:t>
        </w:r>
      </w:hyperlink>
    </w:p>
    <w:p w:rsidR="00A653F5" w:rsidRDefault="00A653F5" w:rsidP="0051084A">
      <w:pPr>
        <w:rPr>
          <w:szCs w:val="24"/>
        </w:rPr>
      </w:pPr>
    </w:p>
    <w:p w:rsidR="00A653F5" w:rsidRPr="0051084A" w:rsidRDefault="00A653F5" w:rsidP="0027406A">
      <w:pPr>
        <w:rPr>
          <w:szCs w:val="24"/>
        </w:rPr>
      </w:pPr>
      <w:r w:rsidRPr="0051084A">
        <w:rPr>
          <w:szCs w:val="24"/>
        </w:rPr>
        <w:t xml:space="preserve">There are various tools to make </w:t>
      </w:r>
      <w:bookmarkStart w:id="234" w:name="_Hlk92347585"/>
      <w:r>
        <w:rPr>
          <w:szCs w:val="24"/>
        </w:rPr>
        <w:t>command line interface</w:t>
      </w:r>
      <w:r w:rsidRPr="0051084A">
        <w:rPr>
          <w:szCs w:val="24"/>
        </w:rPr>
        <w:t xml:space="preserve"> </w:t>
      </w:r>
      <w:r>
        <w:rPr>
          <w:szCs w:val="24"/>
        </w:rPr>
        <w:t xml:space="preserve">(CLI) </w:t>
      </w:r>
      <w:r w:rsidRPr="0051084A">
        <w:rPr>
          <w:szCs w:val="24"/>
        </w:rPr>
        <w:t>compilers</w:t>
      </w:r>
      <w:bookmarkEnd w:id="234"/>
      <w:r w:rsidRPr="0051084A">
        <w:rPr>
          <w:szCs w:val="24"/>
        </w:rPr>
        <w:t xml:space="preserve"> nicer to work with—e.g.,</w:t>
      </w:r>
    </w:p>
    <w:p w:rsidR="00A653F5" w:rsidRPr="0051084A" w:rsidRDefault="00A653F5" w:rsidP="0027406A">
      <w:pPr>
        <w:rPr>
          <w:szCs w:val="24"/>
        </w:rPr>
      </w:pPr>
      <w:r w:rsidRPr="0051084A">
        <w:rPr>
          <w:szCs w:val="24"/>
        </w:rPr>
        <w:t>Visual Studio Code + Twee 3 Language Tools (T3LT) extension.</w:t>
      </w:r>
    </w:p>
    <w:p w:rsidR="00A653F5" w:rsidRDefault="00A653F5" w:rsidP="001379E8">
      <w:pPr>
        <w:rPr>
          <w:szCs w:val="24"/>
        </w:rPr>
      </w:pPr>
    </w:p>
    <w:p w:rsidR="00A653F5" w:rsidRDefault="00A653F5" w:rsidP="001379E8">
      <w:pPr>
        <w:rPr>
          <w:szCs w:val="24"/>
        </w:rPr>
      </w:pPr>
    </w:p>
    <w:p w:rsidR="00A653F5" w:rsidRPr="0019721B" w:rsidRDefault="00A653F5" w:rsidP="00F05D2B">
      <w:pPr>
        <w:pStyle w:val="Heading1"/>
        <w:keepNext w:val="0"/>
        <w:spacing w:before="0" w:after="0"/>
        <w:rPr>
          <w:sz w:val="24"/>
          <w:szCs w:val="24"/>
          <w:u w:val="single"/>
        </w:rPr>
      </w:pPr>
      <w:bookmarkStart w:id="235" w:name="_Toc94922653"/>
      <w:bookmarkStart w:id="236" w:name="_Hlk92247408"/>
      <w:r>
        <w:rPr>
          <w:sz w:val="24"/>
          <w:szCs w:val="24"/>
          <w:u w:val="single"/>
        </w:rPr>
        <w:t>Developer and resource curator contact details</w:t>
      </w:r>
      <w:bookmarkEnd w:id="235"/>
    </w:p>
    <w:p w:rsidR="00A653F5" w:rsidRDefault="00A653F5" w:rsidP="00F05D2B">
      <w:pPr>
        <w:rPr>
          <w:szCs w:val="24"/>
        </w:rPr>
      </w:pPr>
    </w:p>
    <w:bookmarkEnd w:id="236"/>
    <w:p w:rsidR="00A653F5" w:rsidRPr="00C46FDB" w:rsidRDefault="00A653F5" w:rsidP="00F05D2B">
      <w:pPr>
        <w:rPr>
          <w:b/>
          <w:szCs w:val="24"/>
        </w:rPr>
      </w:pPr>
      <w:r w:rsidRPr="00C46FDB">
        <w:rPr>
          <w:b/>
          <w:szCs w:val="24"/>
        </w:rPr>
        <w:t>Twine 2</w:t>
      </w:r>
    </w:p>
    <w:p w:rsidR="00A653F5" w:rsidRPr="00C70D50" w:rsidRDefault="00A653F5" w:rsidP="001379E8">
      <w:pPr>
        <w:rPr>
          <w:szCs w:val="24"/>
        </w:rPr>
      </w:pPr>
      <w:r w:rsidRPr="00C70D50">
        <w:rPr>
          <w:szCs w:val="24"/>
        </w:rPr>
        <w:t>Chris Klimas, cpb8010, Leon Arnott, Thomas M Edwards, Valentin Rocher, Jordi Mallach, Ross Smith, Colin McMillan, Moritz Rebbert, Shitake molingyu</w:t>
      </w:r>
      <w:r>
        <w:rPr>
          <w:szCs w:val="24"/>
        </w:rPr>
        <w:t>.</w:t>
      </w:r>
    </w:p>
    <w:p w:rsidR="00A653F5" w:rsidRDefault="00A653F5" w:rsidP="001379E8">
      <w:pPr>
        <w:rPr>
          <w:szCs w:val="24"/>
        </w:rPr>
      </w:pPr>
    </w:p>
    <w:p w:rsidR="00A653F5" w:rsidRPr="00FE5780" w:rsidRDefault="00A653F5" w:rsidP="001379E8">
      <w:pPr>
        <w:rPr>
          <w:b/>
          <w:szCs w:val="24"/>
        </w:rPr>
      </w:pPr>
      <w:r w:rsidRPr="00FE5780">
        <w:rPr>
          <w:b/>
          <w:szCs w:val="24"/>
        </w:rPr>
        <w:t>SugarCube</w:t>
      </w:r>
    </w:p>
    <w:p w:rsidR="00A653F5" w:rsidRDefault="00A653F5" w:rsidP="001379E8">
      <w:pPr>
        <w:rPr>
          <w:szCs w:val="24"/>
        </w:rPr>
      </w:pPr>
      <w:r>
        <w:rPr>
          <w:szCs w:val="24"/>
        </w:rPr>
        <w:t xml:space="preserve">Thomas Edwards  </w:t>
      </w:r>
      <w:hyperlink r:id="rId210" w:history="1">
        <w:r w:rsidRPr="0053228C">
          <w:rPr>
            <w:rStyle w:val="Hyperlink"/>
            <w:szCs w:val="24"/>
          </w:rPr>
          <w:t>https://github.com/tmedwards</w:t>
        </w:r>
      </w:hyperlink>
      <w:r>
        <w:rPr>
          <w:szCs w:val="24"/>
        </w:rPr>
        <w:t xml:space="preserve">  /  Email:</w:t>
      </w:r>
      <w:bookmarkStart w:id="237" w:name="_Hlk92343092"/>
      <w:r>
        <w:rPr>
          <w:szCs w:val="24"/>
        </w:rPr>
        <w:t xml:space="preserve"> </w:t>
      </w:r>
      <w:hyperlink r:id="rId211" w:history="1">
        <w:r>
          <w:rPr>
            <w:color w:val="0000FF"/>
            <w:u w:val="single"/>
          </w:rPr>
          <w:t>tmedwards@motoslave.net</w:t>
        </w:r>
      </w:hyperlink>
      <w:r>
        <w:rPr>
          <w:szCs w:val="24"/>
        </w:rPr>
        <w:t xml:space="preserve">  /  </w:t>
      </w:r>
      <w:hyperlink r:id="rId212" w:history="1">
        <w:r w:rsidRPr="0071797B">
          <w:rPr>
            <w:rStyle w:val="Hyperlink"/>
            <w:szCs w:val="24"/>
          </w:rPr>
          <w:t>thomasmedwards@gmail.com</w:t>
        </w:r>
      </w:hyperlink>
      <w:bookmarkEnd w:id="237"/>
      <w:r>
        <w:rPr>
          <w:szCs w:val="24"/>
        </w:rPr>
        <w:t xml:space="preserve">  /  Guide: </w:t>
      </w:r>
      <w:hyperlink r:id="rId213" w:history="1">
        <w:r w:rsidRPr="00E810AA">
          <w:rPr>
            <w:rStyle w:val="Hyperlink"/>
            <w:szCs w:val="24"/>
          </w:rPr>
          <w:t>http://www.motoslave.net/sugarcube/2/</w:t>
        </w:r>
      </w:hyperlink>
    </w:p>
    <w:p w:rsidR="00A653F5" w:rsidRDefault="00A653F5" w:rsidP="00D310E4">
      <w:pPr>
        <w:rPr>
          <w:szCs w:val="24"/>
        </w:rPr>
      </w:pPr>
    </w:p>
    <w:p w:rsidR="00A653F5" w:rsidRPr="00101DFC" w:rsidRDefault="00A653F5" w:rsidP="001379E8">
      <w:pPr>
        <w:rPr>
          <w:b/>
          <w:szCs w:val="24"/>
        </w:rPr>
      </w:pPr>
      <w:r w:rsidRPr="00101DFC">
        <w:rPr>
          <w:b/>
          <w:szCs w:val="24"/>
        </w:rPr>
        <w:t>SugarCube Add-Ons</w:t>
      </w:r>
    </w:p>
    <w:p w:rsidR="00A653F5" w:rsidRDefault="00A653F5" w:rsidP="001379E8">
      <w:pPr>
        <w:rPr>
          <w:szCs w:val="24"/>
        </w:rPr>
      </w:pPr>
      <w:r>
        <w:rPr>
          <w:szCs w:val="24"/>
        </w:rPr>
        <w:t>??</w:t>
      </w:r>
    </w:p>
    <w:p w:rsidR="00A653F5" w:rsidRDefault="00A653F5" w:rsidP="001379E8">
      <w:pPr>
        <w:rPr>
          <w:szCs w:val="24"/>
        </w:rPr>
      </w:pPr>
    </w:p>
    <w:p w:rsidR="00A653F5" w:rsidRPr="00CB4788" w:rsidRDefault="00A653F5" w:rsidP="001379E8">
      <w:pPr>
        <w:rPr>
          <w:b/>
          <w:szCs w:val="24"/>
        </w:rPr>
      </w:pPr>
      <w:r w:rsidRPr="00CB4788">
        <w:rPr>
          <w:b/>
          <w:szCs w:val="24"/>
        </w:rPr>
        <w:t>Twine Resources</w:t>
      </w:r>
    </w:p>
    <w:p w:rsidR="00A653F5" w:rsidRPr="00D86555" w:rsidRDefault="00A653F5" w:rsidP="00CB4788">
      <w:pPr>
        <w:rPr>
          <w:szCs w:val="24"/>
        </w:rPr>
      </w:pPr>
      <w:r>
        <w:rPr>
          <w:szCs w:val="24"/>
        </w:rPr>
        <w:t xml:space="preserve">ChapelR   Email:  </w:t>
      </w:r>
      <w:hyperlink r:id="rId214" w:history="1">
        <w:r w:rsidRPr="00D86555">
          <w:rPr>
            <w:rStyle w:val="Hyperlink"/>
            <w:szCs w:val="24"/>
          </w:rPr>
          <w:t>twinelab.net@gmail.com</w:t>
        </w:r>
      </w:hyperlink>
    </w:p>
    <w:bookmarkStart w:id="238" w:name="_Hlk92351139"/>
    <w:p w:rsidR="00A653F5" w:rsidRPr="00DC3F78" w:rsidRDefault="00A653F5" w:rsidP="007B4C79">
      <w:pPr>
        <w:rPr>
          <w:szCs w:val="24"/>
        </w:rPr>
      </w:pPr>
      <w:r>
        <w:rPr>
          <w:szCs w:val="24"/>
        </w:rPr>
        <w:fldChar w:fldCharType="begin"/>
      </w:r>
      <w:r>
        <w:rPr>
          <w:szCs w:val="24"/>
        </w:rPr>
        <w:instrText xml:space="preserve"> HYPERLINK "https://twinelab.net/twine-resources" </w:instrText>
      </w:r>
      <w:r w:rsidRPr="00233999">
        <w:rPr>
          <w:szCs w:val="24"/>
        </w:rPr>
      </w:r>
      <w:r>
        <w:rPr>
          <w:szCs w:val="24"/>
        </w:rPr>
        <w:fldChar w:fldCharType="separate"/>
      </w:r>
      <w:r w:rsidRPr="003033BF">
        <w:rPr>
          <w:rStyle w:val="Hyperlink"/>
          <w:szCs w:val="24"/>
        </w:rPr>
        <w:t>https://twinelab.net/</w:t>
      </w:r>
      <w:r w:rsidRPr="003033BF">
        <w:rPr>
          <w:rStyle w:val="Hyperlink"/>
          <w:b/>
          <w:szCs w:val="24"/>
        </w:rPr>
        <w:t>twine-resources</w:t>
      </w:r>
      <w:r>
        <w:rPr>
          <w:szCs w:val="24"/>
        </w:rPr>
        <w:fldChar w:fldCharType="end"/>
      </w:r>
    </w:p>
    <w:bookmarkEnd w:id="238"/>
    <w:p w:rsidR="00A653F5" w:rsidRPr="0023433B" w:rsidRDefault="00A653F5" w:rsidP="007B4C79">
      <w:pPr>
        <w:rPr>
          <w:szCs w:val="24"/>
        </w:rPr>
      </w:pPr>
      <w:r>
        <w:rPr>
          <w:szCs w:val="24"/>
        </w:rPr>
        <w:fldChar w:fldCharType="begin"/>
      </w:r>
      <w:r>
        <w:rPr>
          <w:szCs w:val="24"/>
        </w:rPr>
        <w:instrText xml:space="preserve"> HYPERLINK "https://github.com/ChapelR/twine-resources" </w:instrText>
      </w:r>
      <w:r w:rsidRPr="00233999">
        <w:rPr>
          <w:szCs w:val="24"/>
        </w:rPr>
      </w:r>
      <w:r>
        <w:rPr>
          <w:szCs w:val="24"/>
        </w:rPr>
        <w:fldChar w:fldCharType="separate"/>
      </w:r>
      <w:r w:rsidRPr="0023433B">
        <w:rPr>
          <w:rStyle w:val="Hyperlink"/>
          <w:szCs w:val="24"/>
        </w:rPr>
        <w:t>https://github.com/ChapelR/</w:t>
      </w:r>
      <w:bookmarkStart w:id="239" w:name="_Hlk92351095"/>
      <w:r w:rsidRPr="0023433B">
        <w:rPr>
          <w:rStyle w:val="Hyperlink"/>
          <w:szCs w:val="24"/>
        </w:rPr>
        <w:t>twine-</w:t>
      </w:r>
      <w:r w:rsidRPr="0023433B">
        <w:rPr>
          <w:rStyle w:val="Hyperlink"/>
          <w:b/>
          <w:szCs w:val="24"/>
        </w:rPr>
        <w:t>resource</w:t>
      </w:r>
      <w:bookmarkEnd w:id="239"/>
      <w:r w:rsidRPr="0023433B">
        <w:rPr>
          <w:rStyle w:val="Hyperlink"/>
          <w:szCs w:val="24"/>
        </w:rPr>
        <w:t>s</w:t>
      </w:r>
      <w:r>
        <w:rPr>
          <w:szCs w:val="24"/>
        </w:rPr>
        <w:fldChar w:fldCharType="end"/>
      </w:r>
      <w:r>
        <w:rPr>
          <w:szCs w:val="24"/>
        </w:rPr>
        <w:t xml:space="preserve">  (the Twine Resources repository)</w:t>
      </w:r>
    </w:p>
    <w:p w:rsidR="00A653F5" w:rsidRDefault="00A653F5" w:rsidP="001379E8">
      <w:pPr>
        <w:rPr>
          <w:szCs w:val="24"/>
        </w:rPr>
      </w:pPr>
    </w:p>
    <w:p w:rsidR="00A653F5" w:rsidRPr="00006104" w:rsidRDefault="00A653F5" w:rsidP="001379E8">
      <w:pPr>
        <w:rPr>
          <w:b/>
          <w:szCs w:val="24"/>
        </w:rPr>
      </w:pPr>
      <w:r w:rsidRPr="00006104">
        <w:rPr>
          <w:b/>
          <w:szCs w:val="24"/>
        </w:rPr>
        <w:t>RSTI Adviser</w:t>
      </w:r>
    </w:p>
    <w:p w:rsidR="00A653F5" w:rsidRDefault="00A653F5" w:rsidP="001379E8">
      <w:pPr>
        <w:rPr>
          <w:szCs w:val="24"/>
        </w:rPr>
      </w:pPr>
      <w:r>
        <w:rPr>
          <w:szCs w:val="24"/>
        </w:rPr>
        <w:t xml:space="preserve">Philip Sutton, Joey Sutton Preece, Daniel Sutton,  </w:t>
      </w:r>
    </w:p>
    <w:p w:rsidR="00A653F5" w:rsidRDefault="00A653F5" w:rsidP="001379E8">
      <w:pPr>
        <w:rPr>
          <w:szCs w:val="24"/>
        </w:rPr>
      </w:pPr>
      <w:r>
        <w:rPr>
          <w:szCs w:val="24"/>
        </w:rPr>
        <w:t>?? (Glenn Todd?, Carolyn Hicks?)</w:t>
      </w:r>
    </w:p>
    <w:p w:rsidR="00A653F5" w:rsidRDefault="00A653F5" w:rsidP="001379E8">
      <w:pPr>
        <w:rPr>
          <w:szCs w:val="24"/>
        </w:rPr>
      </w:pPr>
    </w:p>
    <w:p w:rsidR="00A653F5" w:rsidRDefault="00A653F5" w:rsidP="001379E8">
      <w:pPr>
        <w:rPr>
          <w:szCs w:val="24"/>
        </w:rPr>
      </w:pPr>
    </w:p>
    <w:p w:rsidR="00A653F5" w:rsidRPr="0019721B" w:rsidRDefault="00A653F5" w:rsidP="00CC1AC5">
      <w:pPr>
        <w:pStyle w:val="Heading1"/>
        <w:keepNext w:val="0"/>
        <w:spacing w:before="0" w:after="0"/>
        <w:rPr>
          <w:sz w:val="24"/>
          <w:szCs w:val="24"/>
          <w:u w:val="single"/>
        </w:rPr>
      </w:pPr>
      <w:bookmarkStart w:id="240" w:name="_Toc94922654"/>
      <w:r>
        <w:rPr>
          <w:sz w:val="24"/>
          <w:szCs w:val="24"/>
          <w:u w:val="single"/>
        </w:rPr>
        <w:t>Migrating Twine 1 stories/documents to Twine 2</w:t>
      </w:r>
      <w:bookmarkEnd w:id="240"/>
    </w:p>
    <w:p w:rsidR="00A653F5" w:rsidRDefault="00A653F5" w:rsidP="00CC1AC5">
      <w:pPr>
        <w:rPr>
          <w:szCs w:val="24"/>
        </w:rPr>
      </w:pPr>
    </w:p>
    <w:p w:rsidR="00A653F5" w:rsidRDefault="00A653F5" w:rsidP="001379E8">
      <w:pPr>
        <w:rPr>
          <w:szCs w:val="24"/>
        </w:rPr>
      </w:pPr>
      <w:hyperlink r:id="rId215" w:history="1">
        <w:r w:rsidRPr="00284737">
          <w:rPr>
            <w:rStyle w:val="Hyperlink"/>
            <w:szCs w:val="24"/>
          </w:rPr>
          <w:t>https://twinery.org/forum/discussion/8423/</w:t>
        </w:r>
        <w:r w:rsidRPr="00284737">
          <w:rPr>
            <w:rStyle w:val="Hyperlink"/>
            <w:b/>
            <w:szCs w:val="24"/>
          </w:rPr>
          <w:t>transferring-my-twine-stories-to-another-version-of-twine</w:t>
        </w:r>
      </w:hyperlink>
      <w:r>
        <w:rPr>
          <w:szCs w:val="24"/>
        </w:rPr>
        <w:t xml:space="preserve">   2017 (Advice from Grey Elf)</w:t>
      </w:r>
    </w:p>
    <w:p w:rsidR="00A653F5" w:rsidRPr="004A70D2" w:rsidRDefault="00A653F5" w:rsidP="001379E8">
      <w:pPr>
        <w:rPr>
          <w:szCs w:val="24"/>
        </w:rPr>
      </w:pPr>
    </w:p>
    <w:p w:rsidR="00A653F5" w:rsidRDefault="00A653F5" w:rsidP="001379E8">
      <w:pPr>
        <w:rPr>
          <w:color w:val="000000"/>
          <w:szCs w:val="24"/>
        </w:rPr>
      </w:pPr>
      <w:r w:rsidRPr="004A70D2">
        <w:rPr>
          <w:color w:val="000000"/>
          <w:szCs w:val="24"/>
          <w:shd w:val="clear" w:color="auto" w:fill="FFFFFF"/>
        </w:rPr>
        <w:t xml:space="preserve">The Twine 2 application does not currently support the importing of either a Twine 1 Story </w:t>
      </w:r>
      <w:r>
        <w:rPr>
          <w:color w:val="000000"/>
          <w:szCs w:val="24"/>
          <w:shd w:val="clear" w:color="auto" w:fill="FFFFFF"/>
        </w:rPr>
        <w:t xml:space="preserve">.tws </w:t>
      </w:r>
      <w:r w:rsidRPr="004A70D2">
        <w:rPr>
          <w:color w:val="000000"/>
          <w:szCs w:val="24"/>
          <w:shd w:val="clear" w:color="auto" w:fill="FFFFFF"/>
        </w:rPr>
        <w:t xml:space="preserve">file or a Story </w:t>
      </w:r>
      <w:r>
        <w:rPr>
          <w:color w:val="000000"/>
          <w:szCs w:val="24"/>
          <w:shd w:val="clear" w:color="auto" w:fill="FFFFFF"/>
        </w:rPr>
        <w:t>.html</w:t>
      </w:r>
      <w:r w:rsidRPr="004A70D2">
        <w:rPr>
          <w:color w:val="000000"/>
          <w:szCs w:val="24"/>
          <w:shd w:val="clear" w:color="auto" w:fill="FFFFFF"/>
        </w:rPr>
        <w:t xml:space="preserve"> file created using Twine 1's build option, but there is a manual process that you can use to convert your exist</w:t>
      </w:r>
      <w:r>
        <w:rPr>
          <w:color w:val="000000"/>
          <w:szCs w:val="24"/>
          <w:shd w:val="clear" w:color="auto" w:fill="FFFFFF"/>
        </w:rPr>
        <w:t>ing</w:t>
      </w:r>
      <w:r w:rsidRPr="004A70D2">
        <w:rPr>
          <w:color w:val="000000"/>
          <w:szCs w:val="24"/>
          <w:shd w:val="clear" w:color="auto" w:fill="FFFFFF"/>
        </w:rPr>
        <w:t xml:space="preserve"> story into something that the Twine 2 application will recognise.</w:t>
      </w:r>
    </w:p>
    <w:p w:rsidR="00A653F5" w:rsidRDefault="00A653F5" w:rsidP="001379E8">
      <w:pPr>
        <w:rPr>
          <w:color w:val="000000"/>
          <w:szCs w:val="24"/>
        </w:rPr>
      </w:pPr>
    </w:p>
    <w:p w:rsidR="00A653F5" w:rsidRDefault="00A653F5" w:rsidP="001379E8">
      <w:pPr>
        <w:rPr>
          <w:color w:val="000000"/>
          <w:szCs w:val="24"/>
        </w:rPr>
      </w:pPr>
      <w:r w:rsidRPr="004A70D2">
        <w:rPr>
          <w:color w:val="000000"/>
          <w:szCs w:val="24"/>
          <w:shd w:val="clear" w:color="auto" w:fill="FFFFFF"/>
        </w:rPr>
        <w:t>The following lists the issues that need to be overcome and the steps to do so.</w:t>
      </w:r>
    </w:p>
    <w:p w:rsidR="00A653F5" w:rsidRDefault="00A653F5" w:rsidP="001379E8">
      <w:pPr>
        <w:rPr>
          <w:color w:val="000000"/>
          <w:szCs w:val="24"/>
        </w:rPr>
      </w:pPr>
    </w:p>
    <w:p w:rsidR="00A653F5" w:rsidRDefault="00A653F5" w:rsidP="001379E8">
      <w:pPr>
        <w:rPr>
          <w:color w:val="000000"/>
          <w:szCs w:val="24"/>
        </w:rPr>
      </w:pPr>
      <w:r w:rsidRPr="004A70D2">
        <w:rPr>
          <w:b/>
          <w:bCs/>
          <w:color w:val="000000"/>
          <w:szCs w:val="24"/>
          <w:shd w:val="clear" w:color="auto" w:fill="FFFFFF"/>
        </w:rPr>
        <w:t>1. Sugar</w:t>
      </w:r>
      <w:r w:rsidRPr="00CB6E78">
        <w:rPr>
          <w:b/>
          <w:bCs/>
          <w:color w:val="000000"/>
          <w:szCs w:val="24"/>
          <w:u w:val="single"/>
          <w:shd w:val="clear" w:color="auto" w:fill="FFFFFF"/>
        </w:rPr>
        <w:t>cane</w:t>
      </w:r>
      <w:r w:rsidRPr="004A70D2">
        <w:rPr>
          <w:b/>
          <w:bCs/>
          <w:color w:val="000000"/>
          <w:szCs w:val="24"/>
          <w:shd w:val="clear" w:color="auto" w:fill="FFFFFF"/>
        </w:rPr>
        <w:t xml:space="preserve"> is not supported on Twine 2.</w:t>
      </w:r>
    </w:p>
    <w:p w:rsidR="00A653F5" w:rsidRDefault="00A653F5" w:rsidP="001379E8">
      <w:pPr>
        <w:rPr>
          <w:color w:val="000000"/>
          <w:szCs w:val="24"/>
        </w:rPr>
      </w:pPr>
    </w:p>
    <w:p w:rsidR="00A653F5" w:rsidRDefault="00A653F5" w:rsidP="001379E8">
      <w:pPr>
        <w:rPr>
          <w:color w:val="000000"/>
          <w:szCs w:val="24"/>
        </w:rPr>
      </w:pPr>
      <w:r w:rsidRPr="004A70D2">
        <w:rPr>
          <w:color w:val="000000"/>
          <w:szCs w:val="24"/>
          <w:shd w:val="clear" w:color="auto" w:fill="FFFFFF"/>
        </w:rPr>
        <w:t xml:space="preserve">You can get around this issue by switching your existing Twine 1 project over to using SugarCube v1, which is similar to Sugarcane although there are differences that will </w:t>
      </w:r>
      <w:r w:rsidRPr="00CB6E78">
        <w:rPr>
          <w:b/>
          <w:color w:val="000000"/>
          <w:szCs w:val="24"/>
          <w:highlight w:val="yellow"/>
          <w:shd w:val="clear" w:color="auto" w:fill="FFFFFF"/>
        </w:rPr>
        <w:t>need to be resolved later</w:t>
      </w:r>
      <w:r w:rsidRPr="004A70D2">
        <w:rPr>
          <w:color w:val="000000"/>
          <w:szCs w:val="24"/>
          <w:shd w:val="clear" w:color="auto" w:fill="FFFFFF"/>
        </w:rPr>
        <w:t>.</w:t>
      </w:r>
    </w:p>
    <w:p w:rsidR="00A653F5" w:rsidRDefault="00A653F5" w:rsidP="001379E8">
      <w:pPr>
        <w:rPr>
          <w:color w:val="000000"/>
          <w:szCs w:val="24"/>
        </w:rPr>
      </w:pPr>
    </w:p>
    <w:p w:rsidR="00A653F5" w:rsidRPr="00B80721" w:rsidRDefault="00A653F5" w:rsidP="001379E8">
      <w:pPr>
        <w:rPr>
          <w:color w:val="000000"/>
          <w:szCs w:val="24"/>
          <w:shd w:val="clear" w:color="auto" w:fill="FFFFFF"/>
        </w:rPr>
      </w:pPr>
      <w:r w:rsidRPr="004A70D2">
        <w:rPr>
          <w:color w:val="000000"/>
          <w:szCs w:val="24"/>
          <w:shd w:val="clear" w:color="auto" w:fill="FFFFFF"/>
        </w:rPr>
        <w:t>1a. Download SugarCube 1</w:t>
      </w:r>
      <w:r>
        <w:rPr>
          <w:color w:val="000000"/>
          <w:szCs w:val="24"/>
          <w:shd w:val="clear" w:color="auto" w:fill="FFFFFF"/>
        </w:rPr>
        <w:t xml:space="preserve"> </w:t>
      </w:r>
      <w:hyperlink r:id="rId216" w:history="1">
        <w:r w:rsidRPr="004A70D2">
          <w:rPr>
            <w:rStyle w:val="Hyperlink"/>
            <w:color w:val="1E79A7"/>
            <w:szCs w:val="24"/>
            <w:bdr w:val="none" w:sz="0" w:space="0" w:color="auto" w:frame="1"/>
            <w:shd w:val="clear" w:color="auto" w:fill="FFFFFF"/>
          </w:rPr>
          <w:t>Adding Formats section</w:t>
        </w:r>
      </w:hyperlink>
      <w:r>
        <w:rPr>
          <w:color w:val="000000"/>
          <w:szCs w:val="24"/>
          <w:shd w:val="clear" w:color="auto" w:fill="FFFFFF"/>
        </w:rPr>
        <w:t xml:space="preserve"> </w:t>
      </w:r>
      <w:r w:rsidRPr="004A70D2">
        <w:rPr>
          <w:color w:val="000000"/>
          <w:szCs w:val="24"/>
          <w:shd w:val="clear" w:color="auto" w:fill="FFFFFF"/>
        </w:rPr>
        <w:t>of the Twine 1 Guide explains how to install the contents of the ZIP file you downloaded in point 1a.</w:t>
      </w:r>
      <w:r>
        <w:rPr>
          <w:color w:val="000000"/>
          <w:szCs w:val="24"/>
          <w:shd w:val="clear" w:color="auto" w:fill="FFFFFF"/>
        </w:rPr>
        <w:t xml:space="preserve">  </w:t>
      </w:r>
      <w:hyperlink r:id="rId217" w:history="1">
        <w:r w:rsidRPr="00B80721">
          <w:rPr>
            <w:rStyle w:val="Hyperlink"/>
            <w:szCs w:val="24"/>
            <w:shd w:val="clear" w:color="auto" w:fill="FFFFFF"/>
          </w:rPr>
          <w:t>https://www.motoslave.net/sugarcube/1/</w:t>
        </w:r>
      </w:hyperlink>
    </w:p>
    <w:p w:rsidR="00A653F5" w:rsidRDefault="00A653F5" w:rsidP="001379E8">
      <w:pPr>
        <w:rPr>
          <w:color w:val="000000"/>
          <w:szCs w:val="24"/>
        </w:rPr>
      </w:pPr>
    </w:p>
    <w:p w:rsidR="00A653F5" w:rsidRDefault="00A653F5" w:rsidP="001379E8">
      <w:pPr>
        <w:rPr>
          <w:color w:val="000000"/>
          <w:szCs w:val="24"/>
        </w:rPr>
      </w:pPr>
      <w:r w:rsidRPr="004A70D2">
        <w:rPr>
          <w:color w:val="000000"/>
          <w:szCs w:val="24"/>
          <w:shd w:val="clear" w:color="auto" w:fill="FFFFFF"/>
        </w:rPr>
        <w:t xml:space="preserve">1c. Make a copy of your Story </w:t>
      </w:r>
      <w:r>
        <w:rPr>
          <w:color w:val="000000"/>
          <w:szCs w:val="24"/>
          <w:shd w:val="clear" w:color="auto" w:fill="FFFFFF"/>
        </w:rPr>
        <w:t>.tws</w:t>
      </w:r>
      <w:r w:rsidRPr="004A70D2">
        <w:rPr>
          <w:color w:val="000000"/>
          <w:szCs w:val="24"/>
          <w:shd w:val="clear" w:color="auto" w:fill="FFFFFF"/>
        </w:rPr>
        <w:t xml:space="preserve"> file then open that copy with Twine 1 and use the </w:t>
      </w:r>
      <w:r w:rsidRPr="004A70D2">
        <w:rPr>
          <w:b/>
          <w:bCs/>
          <w:color w:val="000000"/>
          <w:szCs w:val="24"/>
          <w:shd w:val="clear" w:color="auto" w:fill="FFFFFF"/>
        </w:rPr>
        <w:t>Story</w:t>
      </w:r>
      <w:r w:rsidRPr="004A70D2">
        <w:rPr>
          <w:color w:val="000000"/>
          <w:szCs w:val="24"/>
          <w:shd w:val="clear" w:color="auto" w:fill="FFFFFF"/>
        </w:rPr>
        <w:t> &gt; </w:t>
      </w:r>
      <w:r w:rsidRPr="004A70D2">
        <w:rPr>
          <w:b/>
          <w:bCs/>
          <w:color w:val="000000"/>
          <w:szCs w:val="24"/>
          <w:shd w:val="clear" w:color="auto" w:fill="FFFFFF"/>
        </w:rPr>
        <w:t>Story Format</w:t>
      </w:r>
      <w:r w:rsidRPr="004A70D2">
        <w:rPr>
          <w:color w:val="000000"/>
          <w:szCs w:val="24"/>
          <w:shd w:val="clear" w:color="auto" w:fill="FFFFFF"/>
        </w:rPr>
        <w:t> menu items to change it to use SugarCube.</w:t>
      </w:r>
    </w:p>
    <w:p w:rsidR="00A653F5" w:rsidRDefault="00A653F5" w:rsidP="001379E8">
      <w:pPr>
        <w:rPr>
          <w:color w:val="000000"/>
          <w:szCs w:val="24"/>
        </w:rPr>
      </w:pPr>
      <w:r w:rsidRPr="004A70D2">
        <w:rPr>
          <w:color w:val="000000"/>
          <w:szCs w:val="24"/>
        </w:rPr>
        <w:br/>
      </w:r>
      <w:r w:rsidRPr="004A70D2">
        <w:rPr>
          <w:color w:val="000000"/>
          <w:szCs w:val="24"/>
          <w:shd w:val="clear" w:color="auto" w:fill="FFFFFF"/>
        </w:rPr>
        <w:t>1d. Use the </w:t>
      </w:r>
      <w:r w:rsidRPr="004A70D2">
        <w:rPr>
          <w:b/>
          <w:bCs/>
          <w:color w:val="000000"/>
          <w:szCs w:val="24"/>
          <w:shd w:val="clear" w:color="auto" w:fill="FFFFFF"/>
        </w:rPr>
        <w:t>Build</w:t>
      </w:r>
      <w:r w:rsidRPr="004A70D2">
        <w:rPr>
          <w:color w:val="000000"/>
          <w:szCs w:val="24"/>
          <w:shd w:val="clear" w:color="auto" w:fill="FFFFFF"/>
        </w:rPr>
        <w:t> &gt; </w:t>
      </w:r>
      <w:r w:rsidRPr="004A70D2">
        <w:rPr>
          <w:b/>
          <w:bCs/>
          <w:color w:val="000000"/>
          <w:szCs w:val="24"/>
          <w:shd w:val="clear" w:color="auto" w:fill="FFFFFF"/>
        </w:rPr>
        <w:t>Build Story</w:t>
      </w:r>
      <w:r w:rsidRPr="004A70D2">
        <w:rPr>
          <w:color w:val="000000"/>
          <w:szCs w:val="24"/>
          <w:shd w:val="clear" w:color="auto" w:fill="FFFFFF"/>
        </w:rPr>
        <w:t xml:space="preserve"> menu items to create a new Story </w:t>
      </w:r>
      <w:r>
        <w:rPr>
          <w:color w:val="000000"/>
          <w:szCs w:val="24"/>
          <w:shd w:val="clear" w:color="auto" w:fill="FFFFFF"/>
        </w:rPr>
        <w:t>.html</w:t>
      </w:r>
      <w:r w:rsidRPr="004A70D2">
        <w:rPr>
          <w:color w:val="000000"/>
          <w:szCs w:val="24"/>
          <w:shd w:val="clear" w:color="auto" w:fill="FFFFFF"/>
        </w:rPr>
        <w:t xml:space="preserve"> file, give this HTML file a </w:t>
      </w:r>
      <w:r w:rsidRPr="004A70D2">
        <w:rPr>
          <w:b/>
          <w:bCs/>
          <w:color w:val="000000"/>
          <w:szCs w:val="24"/>
          <w:shd w:val="clear" w:color="auto" w:fill="FFFFFF"/>
        </w:rPr>
        <w:t>different</w:t>
      </w:r>
      <w:r w:rsidRPr="004A70D2">
        <w:rPr>
          <w:color w:val="000000"/>
          <w:szCs w:val="24"/>
          <w:shd w:val="clear" w:color="auto" w:fill="FFFFFF"/>
        </w:rPr>
        <w:t> file name than you would norma</w:t>
      </w:r>
      <w:r>
        <w:rPr>
          <w:color w:val="000000"/>
          <w:szCs w:val="24"/>
          <w:shd w:val="clear" w:color="auto" w:fill="FFFFFF"/>
        </w:rPr>
        <w:t>l</w:t>
      </w:r>
      <w:r w:rsidRPr="004A70D2">
        <w:rPr>
          <w:color w:val="000000"/>
          <w:szCs w:val="24"/>
          <w:shd w:val="clear" w:color="auto" w:fill="FFFFFF"/>
        </w:rPr>
        <w:t>l</w:t>
      </w:r>
      <w:r>
        <w:rPr>
          <w:color w:val="000000"/>
          <w:szCs w:val="24"/>
          <w:shd w:val="clear" w:color="auto" w:fill="FFFFFF"/>
        </w:rPr>
        <w:t>y</w:t>
      </w:r>
      <w:r w:rsidRPr="004A70D2">
        <w:rPr>
          <w:color w:val="000000"/>
          <w:szCs w:val="24"/>
          <w:shd w:val="clear" w:color="auto" w:fill="FFFFFF"/>
        </w:rPr>
        <w:t xml:space="preserve"> use so you can distinguish it from any other story HTML file you have previously created.</w:t>
      </w:r>
    </w:p>
    <w:p w:rsidR="00A653F5" w:rsidRDefault="00A653F5" w:rsidP="001379E8">
      <w:pPr>
        <w:rPr>
          <w:color w:val="000000"/>
          <w:szCs w:val="24"/>
        </w:rPr>
      </w:pPr>
      <w:r w:rsidRPr="004A70D2">
        <w:rPr>
          <w:color w:val="000000"/>
          <w:szCs w:val="24"/>
        </w:rPr>
        <w:br/>
      </w:r>
      <w:r w:rsidRPr="004A70D2">
        <w:rPr>
          <w:b/>
          <w:bCs/>
          <w:color w:val="000000"/>
          <w:szCs w:val="24"/>
          <w:shd w:val="clear" w:color="auto" w:fill="FFFFFF"/>
        </w:rPr>
        <w:t xml:space="preserve">2. Converting Twine 1 Story HTML file to Twine 2 </w:t>
      </w:r>
      <w:r w:rsidRPr="00520A11">
        <w:rPr>
          <w:b/>
          <w:bCs/>
          <w:color w:val="000000"/>
          <w:szCs w:val="24"/>
          <w:u w:val="single"/>
          <w:shd w:val="clear" w:color="auto" w:fill="FFFFFF"/>
        </w:rPr>
        <w:t>archive</w:t>
      </w:r>
      <w:r w:rsidRPr="004A70D2">
        <w:rPr>
          <w:b/>
          <w:bCs/>
          <w:color w:val="000000"/>
          <w:szCs w:val="24"/>
          <w:shd w:val="clear" w:color="auto" w:fill="FFFFFF"/>
        </w:rPr>
        <w:t xml:space="preserve"> file.</w:t>
      </w:r>
    </w:p>
    <w:p w:rsidR="00A653F5" w:rsidRDefault="00A653F5" w:rsidP="001379E8">
      <w:pPr>
        <w:rPr>
          <w:color w:val="000000"/>
          <w:szCs w:val="24"/>
          <w:shd w:val="clear" w:color="auto" w:fill="FFFFFF"/>
        </w:rPr>
      </w:pPr>
      <w:r w:rsidRPr="004A70D2">
        <w:rPr>
          <w:color w:val="000000"/>
          <w:szCs w:val="24"/>
        </w:rPr>
        <w:br/>
      </w:r>
      <w:r w:rsidRPr="004A70D2">
        <w:rPr>
          <w:color w:val="000000"/>
          <w:szCs w:val="24"/>
          <w:shd w:val="clear" w:color="auto" w:fill="FFFFFF"/>
        </w:rPr>
        <w:t>In the </w:t>
      </w:r>
      <w:r w:rsidRPr="004A70D2">
        <w:rPr>
          <w:b/>
          <w:bCs/>
          <w:color w:val="000000"/>
          <w:szCs w:val="24"/>
          <w:shd w:val="clear" w:color="auto" w:fill="FFFFFF"/>
        </w:rPr>
        <w:t>Utilities</w:t>
      </w:r>
      <w:r w:rsidRPr="004A70D2">
        <w:rPr>
          <w:color w:val="000000"/>
          <w:szCs w:val="24"/>
          <w:shd w:val="clear" w:color="auto" w:fill="FFFFFF"/>
        </w:rPr>
        <w:t> section of the web-site you downloaded SugarCube from there is a link for downloading a tool to do this conversion.</w:t>
      </w:r>
    </w:p>
    <w:p w:rsidR="00A653F5" w:rsidRDefault="00A653F5" w:rsidP="001379E8">
      <w:pPr>
        <w:rPr>
          <w:color w:val="000000"/>
          <w:szCs w:val="24"/>
        </w:rPr>
      </w:pPr>
    </w:p>
    <w:p w:rsidR="00A653F5" w:rsidRPr="004F046C" w:rsidRDefault="00A653F5" w:rsidP="001379E8">
      <w:pPr>
        <w:rPr>
          <w:color w:val="000000"/>
          <w:szCs w:val="24"/>
        </w:rPr>
      </w:pPr>
      <w:r w:rsidRPr="004A70D2">
        <w:rPr>
          <w:color w:val="000000"/>
          <w:szCs w:val="24"/>
          <w:shd w:val="clear" w:color="auto" w:fill="FFFFFF"/>
        </w:rPr>
        <w:t>2a. Download the ZIP file and extract its contents onto your hard-disk.</w:t>
      </w:r>
      <w:r w:rsidRPr="004A70D2">
        <w:rPr>
          <w:color w:val="000000"/>
          <w:szCs w:val="24"/>
        </w:rPr>
        <w:t xml:space="preserve"> </w:t>
      </w:r>
      <w:r>
        <w:rPr>
          <w:color w:val="000000"/>
          <w:szCs w:val="24"/>
        </w:rPr>
        <w:t xml:space="preserve">  </w:t>
      </w:r>
      <w:hyperlink r:id="rId218" w:history="1">
        <w:r w:rsidRPr="004F046C">
          <w:rPr>
            <w:rStyle w:val="Hyperlink"/>
            <w:szCs w:val="24"/>
          </w:rPr>
          <w:t>http://www.motoslave.net/sugarcube/download.php/extras/t1-compiled-to-t2-archive.zip</w:t>
        </w:r>
      </w:hyperlink>
    </w:p>
    <w:p w:rsidR="00A653F5" w:rsidRDefault="00A653F5" w:rsidP="001379E8">
      <w:pPr>
        <w:rPr>
          <w:color w:val="000000"/>
          <w:szCs w:val="24"/>
        </w:rPr>
      </w:pPr>
    </w:p>
    <w:p w:rsidR="00A653F5" w:rsidRDefault="00A653F5" w:rsidP="001379E8">
      <w:pPr>
        <w:rPr>
          <w:color w:val="000000"/>
          <w:szCs w:val="24"/>
        </w:rPr>
      </w:pPr>
      <w:r w:rsidRPr="004A70D2">
        <w:rPr>
          <w:color w:val="000000"/>
          <w:szCs w:val="24"/>
          <w:shd w:val="clear" w:color="auto" w:fill="FFFFFF"/>
        </w:rPr>
        <w:t>2b. Open the contained HTML file in your web-browser and follow the instructions.</w:t>
      </w:r>
    </w:p>
    <w:p w:rsidR="00A653F5" w:rsidRDefault="00A653F5" w:rsidP="001379E8">
      <w:pPr>
        <w:rPr>
          <w:color w:val="000000"/>
          <w:szCs w:val="24"/>
        </w:rPr>
      </w:pPr>
    </w:p>
    <w:p w:rsidR="00A653F5" w:rsidRDefault="00A653F5" w:rsidP="001379E8">
      <w:pPr>
        <w:rPr>
          <w:color w:val="000000"/>
          <w:szCs w:val="24"/>
        </w:rPr>
      </w:pPr>
      <w:r w:rsidRPr="004A70D2">
        <w:rPr>
          <w:b/>
          <w:bCs/>
          <w:color w:val="000000"/>
          <w:szCs w:val="24"/>
          <w:shd w:val="clear" w:color="auto" w:fill="FFFFFF"/>
        </w:rPr>
        <w:t>3. Importing generated Archive file.</w:t>
      </w:r>
    </w:p>
    <w:p w:rsidR="00A653F5" w:rsidRDefault="00A653F5" w:rsidP="001379E8">
      <w:pPr>
        <w:rPr>
          <w:color w:val="000000"/>
          <w:szCs w:val="24"/>
        </w:rPr>
      </w:pPr>
    </w:p>
    <w:p w:rsidR="00A653F5" w:rsidRDefault="00A653F5" w:rsidP="001379E8">
      <w:pPr>
        <w:rPr>
          <w:color w:val="000000"/>
          <w:szCs w:val="24"/>
        </w:rPr>
      </w:pPr>
      <w:r w:rsidRPr="004A70D2">
        <w:rPr>
          <w:color w:val="000000"/>
          <w:szCs w:val="24"/>
          <w:shd w:val="clear" w:color="auto" w:fill="FFFFFF"/>
        </w:rPr>
        <w:t>Run the Twine 2 application and use it's </w:t>
      </w:r>
      <w:r w:rsidRPr="004A70D2">
        <w:rPr>
          <w:b/>
          <w:bCs/>
          <w:color w:val="000000"/>
          <w:szCs w:val="24"/>
          <w:shd w:val="clear" w:color="auto" w:fill="FFFFFF"/>
        </w:rPr>
        <w:t>Import From File</w:t>
      </w:r>
      <w:r w:rsidRPr="004A70D2">
        <w:rPr>
          <w:color w:val="000000"/>
          <w:szCs w:val="24"/>
          <w:shd w:val="clear" w:color="auto" w:fill="FFFFFF"/>
        </w:rPr>
        <w:t> option to add the Story Project contained within the Archive file (you just created) to your list of Stories.</w:t>
      </w:r>
    </w:p>
    <w:p w:rsidR="00A653F5" w:rsidRDefault="00A653F5" w:rsidP="001379E8">
      <w:pPr>
        <w:rPr>
          <w:color w:val="000000"/>
          <w:szCs w:val="24"/>
        </w:rPr>
      </w:pPr>
    </w:p>
    <w:p w:rsidR="00A653F5" w:rsidRDefault="00A653F5" w:rsidP="001379E8">
      <w:pPr>
        <w:rPr>
          <w:color w:val="000000"/>
          <w:szCs w:val="24"/>
        </w:rPr>
      </w:pPr>
      <w:r w:rsidRPr="004A70D2">
        <w:rPr>
          <w:b/>
          <w:bCs/>
          <w:color w:val="000000"/>
          <w:szCs w:val="24"/>
          <w:shd w:val="clear" w:color="auto" w:fill="FFFFFF"/>
        </w:rPr>
        <w:t>4. Fixing the differences between Sugarcane and SugarCube</w:t>
      </w:r>
      <w:r w:rsidRPr="004A70D2">
        <w:rPr>
          <w:color w:val="000000"/>
          <w:szCs w:val="24"/>
        </w:rPr>
        <w:br/>
      </w:r>
    </w:p>
    <w:p w:rsidR="00A653F5" w:rsidRDefault="00A653F5" w:rsidP="001379E8">
      <w:pPr>
        <w:rPr>
          <w:color w:val="000000"/>
          <w:szCs w:val="24"/>
        </w:rPr>
      </w:pPr>
      <w:r w:rsidRPr="004A70D2">
        <w:rPr>
          <w:color w:val="000000"/>
          <w:szCs w:val="24"/>
          <w:shd w:val="clear" w:color="auto" w:fill="FFFFFF"/>
        </w:rPr>
        <w:t>Without knowing exactly what code you have written in your story I can't tell you exactly what may need to be fixed, I can only suggest you test your new story project and use these forums to resolve any issues you find.</w:t>
      </w:r>
    </w:p>
    <w:p w:rsidR="00A653F5" w:rsidRDefault="00A653F5" w:rsidP="001379E8">
      <w:pPr>
        <w:rPr>
          <w:color w:val="000000"/>
          <w:szCs w:val="24"/>
        </w:rPr>
      </w:pPr>
    </w:p>
    <w:p w:rsidR="00A653F5" w:rsidRPr="004A70D2" w:rsidRDefault="00A653F5" w:rsidP="001379E8">
      <w:pPr>
        <w:rPr>
          <w:b/>
          <w:bCs/>
          <w:color w:val="000000"/>
          <w:szCs w:val="24"/>
          <w:shd w:val="clear" w:color="auto" w:fill="FFFFFF"/>
        </w:rPr>
      </w:pPr>
      <w:r w:rsidRPr="004A70D2">
        <w:rPr>
          <w:b/>
          <w:bCs/>
          <w:color w:val="000000"/>
          <w:szCs w:val="24"/>
          <w:shd w:val="clear" w:color="auto" w:fill="FFFFFF"/>
        </w:rPr>
        <w:t xml:space="preserve">5. Upgrading to  </w:t>
      </w:r>
      <w:hyperlink r:id="rId219" w:history="1">
        <w:r w:rsidRPr="004A70D2">
          <w:rPr>
            <w:rStyle w:val="Hyperlink"/>
            <w:b/>
            <w:bCs/>
            <w:szCs w:val="24"/>
            <w:shd w:val="clear" w:color="auto" w:fill="FFFFFF"/>
          </w:rPr>
          <w:t>SugarCube</w:t>
        </w:r>
      </w:hyperlink>
    </w:p>
    <w:p w:rsidR="00A653F5" w:rsidRPr="004A70D2" w:rsidRDefault="00A653F5" w:rsidP="001379E8">
      <w:pPr>
        <w:rPr>
          <w:szCs w:val="24"/>
        </w:rPr>
      </w:pPr>
      <w:r w:rsidRPr="004A70D2">
        <w:rPr>
          <w:color w:val="000000"/>
          <w:szCs w:val="24"/>
          <w:shd w:val="clear" w:color="auto" w:fill="FFFFFF"/>
        </w:rPr>
        <w:t>This is an optional but recommended step because as explained on the SugarCube 1 web-site the 1.x series has reached the end of it's development cycle and is now only getting bug/security fixes if they are needed.</w:t>
      </w:r>
    </w:p>
    <w:p w:rsidR="00A653F5" w:rsidRDefault="00A653F5" w:rsidP="001379E8">
      <w:pPr>
        <w:rPr>
          <w:szCs w:val="24"/>
        </w:rPr>
      </w:pPr>
    </w:p>
    <w:p w:rsidR="00A653F5" w:rsidRDefault="00A653F5" w:rsidP="001379E8">
      <w:pPr>
        <w:rPr>
          <w:szCs w:val="24"/>
        </w:rPr>
      </w:pPr>
    </w:p>
    <w:p w:rsidR="00A653F5" w:rsidRPr="0019721B" w:rsidRDefault="00A653F5" w:rsidP="00842338">
      <w:pPr>
        <w:pStyle w:val="Heading1"/>
        <w:keepNext w:val="0"/>
        <w:spacing w:before="0" w:after="0"/>
        <w:rPr>
          <w:sz w:val="24"/>
          <w:szCs w:val="24"/>
          <w:u w:val="single"/>
        </w:rPr>
      </w:pPr>
      <w:bookmarkStart w:id="241" w:name="_Toc94922655"/>
      <w:bookmarkStart w:id="242" w:name="_Hlk94922174"/>
      <w:r>
        <w:rPr>
          <w:sz w:val="24"/>
          <w:szCs w:val="24"/>
          <w:u w:val="single"/>
        </w:rPr>
        <w:t>Installing and running Tweego</w:t>
      </w:r>
      <w:bookmarkEnd w:id="241"/>
    </w:p>
    <w:p w:rsidR="00A653F5" w:rsidRDefault="00A653F5" w:rsidP="00842338">
      <w:pPr>
        <w:rPr>
          <w:szCs w:val="24"/>
        </w:rPr>
      </w:pPr>
    </w:p>
    <w:bookmarkEnd w:id="242"/>
    <w:p w:rsidR="00A653F5" w:rsidRDefault="00A653F5" w:rsidP="00842338">
      <w:pPr>
        <w:rPr>
          <w:szCs w:val="24"/>
        </w:rPr>
      </w:pPr>
      <w:r>
        <w:rPr>
          <w:szCs w:val="24"/>
        </w:rPr>
        <w:t>Download from:</w:t>
      </w:r>
    </w:p>
    <w:p w:rsidR="00A653F5" w:rsidRDefault="00A653F5" w:rsidP="00842338">
      <w:pPr>
        <w:rPr>
          <w:szCs w:val="24"/>
        </w:rPr>
      </w:pPr>
      <w:hyperlink r:id="rId220" w:history="1">
        <w:r w:rsidRPr="00E15613">
          <w:rPr>
            <w:rStyle w:val="Hyperlink"/>
            <w:szCs w:val="24"/>
          </w:rPr>
          <w:t>https://www.motoslave.net/tweego/</w:t>
        </w:r>
      </w:hyperlink>
    </w:p>
    <w:p w:rsidR="00A653F5" w:rsidRDefault="00A653F5" w:rsidP="00842338">
      <w:pPr>
        <w:rPr>
          <w:szCs w:val="24"/>
        </w:rPr>
      </w:pPr>
    </w:p>
    <w:p w:rsidR="00A653F5" w:rsidRPr="00E15613" w:rsidRDefault="00A653F5" w:rsidP="00842338">
      <w:pPr>
        <w:rPr>
          <w:szCs w:val="24"/>
        </w:rPr>
      </w:pPr>
      <w:r>
        <w:rPr>
          <w:szCs w:val="24"/>
        </w:rPr>
        <w:t>Installation instructions and installer from:</w:t>
      </w:r>
    </w:p>
    <w:p w:rsidR="00A653F5" w:rsidRPr="00FF7472" w:rsidRDefault="00A653F5" w:rsidP="00842338">
      <w:pPr>
        <w:rPr>
          <w:szCs w:val="24"/>
        </w:rPr>
      </w:pPr>
      <w:hyperlink r:id="rId221" w:history="1">
        <w:r w:rsidRPr="00FF7472">
          <w:rPr>
            <w:rStyle w:val="Hyperlink"/>
            <w:szCs w:val="24"/>
          </w:rPr>
          <w:t>https://github.com/ChapelR/tweego-setup/blob/tweego-2/docs/</w:t>
        </w:r>
        <w:r w:rsidRPr="00FF7472">
          <w:rPr>
            <w:rStyle w:val="Hyperlink"/>
            <w:b/>
            <w:szCs w:val="24"/>
          </w:rPr>
          <w:t>installing-tweego</w:t>
        </w:r>
        <w:r w:rsidRPr="00FF7472">
          <w:rPr>
            <w:rStyle w:val="Hyperlink"/>
            <w:szCs w:val="24"/>
          </w:rPr>
          <w:t>.md</w:t>
        </w:r>
      </w:hyperlink>
    </w:p>
    <w:p w:rsidR="00A653F5" w:rsidRPr="00C74848" w:rsidRDefault="00A653F5" w:rsidP="00842338">
      <w:pPr>
        <w:rPr>
          <w:szCs w:val="24"/>
        </w:rPr>
      </w:pPr>
      <w:hyperlink r:id="rId222" w:history="1">
        <w:r w:rsidRPr="00C74848">
          <w:rPr>
            <w:rStyle w:val="Hyperlink"/>
            <w:szCs w:val="24"/>
          </w:rPr>
          <w:t>https://github.com/ChapelR/tweego-installer</w:t>
        </w:r>
      </w:hyperlink>
    </w:p>
    <w:p w:rsidR="00A653F5" w:rsidRDefault="00A653F5" w:rsidP="00842338">
      <w:pPr>
        <w:rPr>
          <w:szCs w:val="24"/>
        </w:rPr>
      </w:pPr>
    </w:p>
    <w:p w:rsidR="00A653F5" w:rsidRDefault="00A653F5" w:rsidP="001379E8">
      <w:pPr>
        <w:rPr>
          <w:szCs w:val="24"/>
        </w:rPr>
      </w:pPr>
      <w:r>
        <w:rPr>
          <w:szCs w:val="24"/>
        </w:rPr>
        <w:t>Documentation on running Tweego:</w:t>
      </w:r>
    </w:p>
    <w:p w:rsidR="00A653F5" w:rsidRPr="00AA21E0" w:rsidRDefault="00A653F5" w:rsidP="001379E8">
      <w:pPr>
        <w:rPr>
          <w:szCs w:val="24"/>
        </w:rPr>
      </w:pPr>
      <w:hyperlink r:id="rId223" w:history="1">
        <w:r w:rsidRPr="00AA21E0">
          <w:rPr>
            <w:rStyle w:val="Hyperlink"/>
            <w:szCs w:val="24"/>
          </w:rPr>
          <w:t>http://www.motoslave.net/tweego/docs/</w:t>
        </w:r>
      </w:hyperlink>
    </w:p>
    <w:p w:rsidR="00A653F5" w:rsidRDefault="00A653F5" w:rsidP="001379E8">
      <w:pPr>
        <w:rPr>
          <w:szCs w:val="24"/>
        </w:rPr>
      </w:pPr>
    </w:p>
    <w:p w:rsidR="00A653F5" w:rsidRDefault="00A653F5" w:rsidP="001379E8">
      <w:pPr>
        <w:rPr>
          <w:szCs w:val="24"/>
        </w:rPr>
      </w:pPr>
    </w:p>
    <w:p w:rsidR="00A653F5" w:rsidRPr="0019721B" w:rsidRDefault="00A653F5" w:rsidP="002D2655">
      <w:pPr>
        <w:pStyle w:val="Heading1"/>
        <w:keepNext w:val="0"/>
        <w:spacing w:before="0" w:after="0"/>
        <w:rPr>
          <w:sz w:val="24"/>
          <w:szCs w:val="24"/>
          <w:u w:val="single"/>
        </w:rPr>
      </w:pPr>
      <w:bookmarkStart w:id="243" w:name="_Toc94922656"/>
      <w:bookmarkStart w:id="244" w:name="_Hlk94922338"/>
      <w:r>
        <w:rPr>
          <w:sz w:val="24"/>
          <w:szCs w:val="24"/>
          <w:u w:val="single"/>
        </w:rPr>
        <w:t>Using Tweego</w:t>
      </w:r>
      <w:bookmarkEnd w:id="243"/>
    </w:p>
    <w:p w:rsidR="00A653F5" w:rsidRDefault="00A653F5" w:rsidP="002D2655">
      <w:pPr>
        <w:rPr>
          <w:szCs w:val="24"/>
        </w:rPr>
      </w:pPr>
    </w:p>
    <w:bookmarkEnd w:id="244"/>
    <w:p w:rsidR="00A653F5" w:rsidRPr="00CD5BF2" w:rsidRDefault="00A653F5" w:rsidP="002D2655">
      <w:pPr>
        <w:rPr>
          <w:b/>
          <w:szCs w:val="24"/>
        </w:rPr>
      </w:pPr>
      <w:r w:rsidRPr="00CD5BF2">
        <w:rPr>
          <w:b/>
          <w:szCs w:val="24"/>
        </w:rPr>
        <w:t>Documentation</w:t>
      </w:r>
    </w:p>
    <w:p w:rsidR="00A653F5" w:rsidRPr="00CD5BF2" w:rsidRDefault="00A653F5" w:rsidP="001379E8">
      <w:pPr>
        <w:rPr>
          <w:szCs w:val="24"/>
        </w:rPr>
      </w:pPr>
      <w:hyperlink r:id="rId224" w:history="1">
        <w:r w:rsidRPr="00CD5BF2">
          <w:rPr>
            <w:rStyle w:val="Hyperlink"/>
            <w:szCs w:val="24"/>
          </w:rPr>
          <w:t>https://www.motoslave.net/tweego/docs/</w:t>
        </w:r>
      </w:hyperlink>
    </w:p>
    <w:p w:rsidR="00A653F5" w:rsidRDefault="00A653F5" w:rsidP="001379E8">
      <w:pPr>
        <w:rPr>
          <w:szCs w:val="24"/>
        </w:rPr>
      </w:pPr>
    </w:p>
    <w:p w:rsidR="00A653F5" w:rsidRDefault="00A653F5" w:rsidP="001379E8">
      <w:pPr>
        <w:rPr>
          <w:szCs w:val="24"/>
        </w:rPr>
      </w:pPr>
    </w:p>
    <w:p w:rsidR="00A653F5" w:rsidRPr="008E6414" w:rsidRDefault="00A653F5" w:rsidP="008E6414">
      <w:pPr>
        <w:pStyle w:val="Heading1"/>
        <w:keepNext w:val="0"/>
        <w:spacing w:before="0" w:after="0"/>
        <w:rPr>
          <w:sz w:val="24"/>
          <w:szCs w:val="24"/>
          <w:u w:val="single"/>
        </w:rPr>
      </w:pPr>
      <w:bookmarkStart w:id="245" w:name="_Toc94922657"/>
      <w:r w:rsidRPr="008E6414">
        <w:rPr>
          <w:sz w:val="24"/>
          <w:szCs w:val="24"/>
          <w:u w:val="single"/>
        </w:rPr>
        <w:t>Using VSCode and the Twee3 VSCode extension</w:t>
      </w:r>
      <w:bookmarkEnd w:id="245"/>
    </w:p>
    <w:p w:rsidR="00A653F5" w:rsidRDefault="00A653F5" w:rsidP="001379E8">
      <w:pPr>
        <w:rPr>
          <w:szCs w:val="24"/>
        </w:rPr>
      </w:pPr>
      <w:bookmarkStart w:id="246" w:name="EditSpot"/>
      <w:bookmarkEnd w:id="246"/>
    </w:p>
    <w:p w:rsidR="00A653F5" w:rsidRPr="005017A5" w:rsidRDefault="00A653F5" w:rsidP="00AA41AB">
      <w:pPr>
        <w:rPr>
          <w:szCs w:val="24"/>
        </w:rPr>
      </w:pPr>
      <w:hyperlink r:id="rId225" w:history="1">
        <w:r w:rsidRPr="00DC3503">
          <w:rPr>
            <w:rStyle w:val="Hyperlink"/>
            <w:szCs w:val="24"/>
          </w:rPr>
          <w:t>https://github.com/cyrusfirheir/</w:t>
        </w:r>
        <w:r w:rsidRPr="00DC3503">
          <w:rPr>
            <w:rStyle w:val="Hyperlink"/>
            <w:b/>
            <w:szCs w:val="24"/>
          </w:rPr>
          <w:t>twee3-language-tools</w:t>
        </w:r>
      </w:hyperlink>
      <w:r>
        <w:rPr>
          <w:szCs w:val="24"/>
        </w:rPr>
        <w:t xml:space="preserve">    (VSCode extension – with map)</w:t>
      </w:r>
    </w:p>
    <w:p w:rsidR="00A653F5" w:rsidRDefault="00A653F5" w:rsidP="001379E8">
      <w:pPr>
        <w:rPr>
          <w:szCs w:val="24"/>
        </w:rPr>
      </w:pPr>
    </w:p>
    <w:p w:rsidR="00A653F5" w:rsidRDefault="00A653F5" w:rsidP="001379E8">
      <w:pPr>
        <w:rPr>
          <w:szCs w:val="24"/>
        </w:rPr>
      </w:pPr>
    </w:p>
    <w:p w:rsidR="00A653F5" w:rsidRDefault="00A653F5" w:rsidP="001379E8">
      <w:pPr>
        <w:rPr>
          <w:szCs w:val="24"/>
        </w:rPr>
      </w:pPr>
      <w:bookmarkStart w:id="247" w:name="_Hlk92177796"/>
    </w:p>
    <w:p w:rsidR="00A653F5" w:rsidRPr="0019721B" w:rsidRDefault="00A653F5" w:rsidP="00413C2B">
      <w:pPr>
        <w:pStyle w:val="Heading1"/>
        <w:keepNext w:val="0"/>
        <w:spacing w:before="0" w:after="0"/>
        <w:rPr>
          <w:sz w:val="24"/>
          <w:szCs w:val="24"/>
          <w:u w:val="single"/>
        </w:rPr>
      </w:pPr>
      <w:bookmarkStart w:id="248" w:name="_Toc94922658"/>
      <w:r>
        <w:rPr>
          <w:sz w:val="24"/>
          <w:szCs w:val="24"/>
          <w:u w:val="single"/>
        </w:rPr>
        <w:t>Useful things in Twine 1 that are NOT available in Twine 2/SugaCube</w:t>
      </w:r>
      <w:bookmarkEnd w:id="248"/>
    </w:p>
    <w:p w:rsidR="00A653F5" w:rsidRDefault="00A653F5" w:rsidP="00413C2B">
      <w:pPr>
        <w:rPr>
          <w:szCs w:val="24"/>
        </w:rPr>
      </w:pPr>
    </w:p>
    <w:p w:rsidR="00A653F5" w:rsidRPr="006848AC" w:rsidRDefault="00A653F5" w:rsidP="004262F0">
      <w:pPr>
        <w:outlineLvl w:val="1"/>
        <w:rPr>
          <w:b/>
          <w:szCs w:val="24"/>
        </w:rPr>
      </w:pPr>
      <w:bookmarkStart w:id="249" w:name="_Toc94922659"/>
      <w:r w:rsidRPr="006848AC">
        <w:rPr>
          <w:b/>
          <w:szCs w:val="24"/>
        </w:rPr>
        <w:t>Sending people links to specific passages in a Twine .html file</w:t>
      </w:r>
      <w:r>
        <w:rPr>
          <w:b/>
          <w:szCs w:val="24"/>
        </w:rPr>
        <w:br/>
      </w:r>
      <w:r w:rsidRPr="006848AC">
        <w:rPr>
          <w:b/>
          <w:szCs w:val="24"/>
        </w:rPr>
        <w:t>The hashbang method</w:t>
      </w:r>
      <w:bookmarkStart w:id="250" w:name="_Hlk92193007"/>
      <w:bookmarkEnd w:id="249"/>
    </w:p>
    <w:bookmarkEnd w:id="250"/>
    <w:p w:rsidR="00A653F5" w:rsidRDefault="00A653F5" w:rsidP="004262F0">
      <w:pPr>
        <w:rPr>
          <w:szCs w:val="24"/>
        </w:rPr>
      </w:pPr>
    </w:p>
    <w:p w:rsidR="00A653F5" w:rsidRDefault="00A653F5" w:rsidP="004262F0">
      <w:pPr>
        <w:rPr>
          <w:szCs w:val="24"/>
        </w:rPr>
      </w:pPr>
      <w:r>
        <w:rPr>
          <w:szCs w:val="24"/>
        </w:rPr>
        <w:t>Eg.</w:t>
      </w:r>
    </w:p>
    <w:p w:rsidR="00A653F5" w:rsidRPr="00B82030" w:rsidRDefault="00A653F5" w:rsidP="004262F0">
      <w:pPr>
        <w:rPr>
          <w:szCs w:val="24"/>
        </w:rPr>
      </w:pPr>
      <w:r w:rsidRPr="00B82030">
        <w:rPr>
          <w:szCs w:val="24"/>
        </w:rPr>
        <w:t>https://climate-rescue-global.org/#!Output_Report</w:t>
      </w:r>
    </w:p>
    <w:p w:rsidR="00A653F5" w:rsidRDefault="00A653F5" w:rsidP="004262F0">
      <w:pPr>
        <w:rPr>
          <w:szCs w:val="24"/>
        </w:rPr>
      </w:pPr>
    </w:p>
    <w:p w:rsidR="00A653F5" w:rsidRDefault="00A653F5" w:rsidP="004262F0">
      <w:pPr>
        <w:rPr>
          <w:szCs w:val="24"/>
        </w:rPr>
      </w:pPr>
      <w:r>
        <w:rPr>
          <w:szCs w:val="24"/>
        </w:rPr>
        <w:t>HiEv has created a custom replacement:</w:t>
      </w:r>
    </w:p>
    <w:p w:rsidR="00A653F5" w:rsidRPr="00A317F4" w:rsidRDefault="00A653F5" w:rsidP="004262F0">
      <w:pPr>
        <w:rPr>
          <w:sz w:val="20"/>
        </w:rPr>
      </w:pPr>
      <w:hyperlink r:id="rId226" w:anchor="Linking%20to%20Passages%20by%20URL" w:history="1">
        <w:r w:rsidRPr="00A317F4">
          <w:rPr>
            <w:rStyle w:val="Hyperlink"/>
            <w:sz w:val="20"/>
          </w:rPr>
          <w:t>https://qjzhvmqlzvoo5lqnrvuhmg-on.drv.tw/UInv/Sample_Code.html#</w:t>
        </w:r>
        <w:r w:rsidRPr="00A317F4">
          <w:rPr>
            <w:rStyle w:val="Hyperlink"/>
            <w:b/>
            <w:sz w:val="20"/>
          </w:rPr>
          <w:t>Linking%20to%20Passages%20by%20URL</w:t>
        </w:r>
      </w:hyperlink>
    </w:p>
    <w:p w:rsidR="00A653F5" w:rsidRDefault="00A653F5" w:rsidP="001379E8">
      <w:pPr>
        <w:rPr>
          <w:szCs w:val="24"/>
        </w:rPr>
      </w:pPr>
    </w:p>
    <w:p w:rsidR="00A653F5" w:rsidRPr="006848AC" w:rsidRDefault="00A653F5" w:rsidP="00A66F34">
      <w:pPr>
        <w:outlineLvl w:val="1"/>
        <w:rPr>
          <w:b/>
          <w:szCs w:val="24"/>
        </w:rPr>
      </w:pPr>
      <w:bookmarkStart w:id="251" w:name="_Toc94922660"/>
      <w:bookmarkStart w:id="252" w:name="_Hlk92193121"/>
      <w:r>
        <w:rPr>
          <w:b/>
          <w:szCs w:val="24"/>
        </w:rPr>
        <w:t xml:space="preserve">Special passage: </w:t>
      </w:r>
      <w:bookmarkStart w:id="253" w:name="_Hlk92347210"/>
      <w:r>
        <w:rPr>
          <w:b/>
          <w:szCs w:val="24"/>
        </w:rPr>
        <w:t>StoryIncludes</w:t>
      </w:r>
      <w:bookmarkEnd w:id="253"/>
      <w:bookmarkEnd w:id="251"/>
    </w:p>
    <w:bookmarkEnd w:id="252"/>
    <w:p w:rsidR="00A653F5" w:rsidRDefault="00A653F5" w:rsidP="001379E8">
      <w:pPr>
        <w:rPr>
          <w:szCs w:val="24"/>
        </w:rPr>
      </w:pPr>
    </w:p>
    <w:p w:rsidR="00A653F5" w:rsidRDefault="00A653F5" w:rsidP="001379E8">
      <w:pPr>
        <w:rPr>
          <w:szCs w:val="24"/>
        </w:rPr>
      </w:pPr>
      <w:r>
        <w:rPr>
          <w:szCs w:val="24"/>
        </w:rPr>
        <w:t xml:space="preserve">The </w:t>
      </w:r>
      <w:r w:rsidRPr="008250BA">
        <w:rPr>
          <w:szCs w:val="24"/>
        </w:rPr>
        <w:t xml:space="preserve">StoryIncludes </w:t>
      </w:r>
      <w:r>
        <w:rPr>
          <w:szCs w:val="24"/>
        </w:rPr>
        <w:t>was used to store url links to additional Twine or Twee files that would be incorporated into the compiled html output.  A work around is available for Twine 2 (using Tweego).  (See the section “</w:t>
      </w:r>
      <w:r w:rsidRPr="004302F8">
        <w:rPr>
          <w:b/>
          <w:szCs w:val="24"/>
        </w:rPr>
        <w:t>Merging Twine 2 files</w:t>
      </w:r>
      <w:r>
        <w:rPr>
          <w:szCs w:val="24"/>
        </w:rPr>
        <w:t>” that is just a few major sections above.</w:t>
      </w:r>
    </w:p>
    <w:p w:rsidR="00A653F5" w:rsidRDefault="00A653F5" w:rsidP="001379E8">
      <w:pPr>
        <w:rPr>
          <w:szCs w:val="24"/>
        </w:rPr>
      </w:pPr>
    </w:p>
    <w:p w:rsidR="00A653F5" w:rsidRPr="006848AC" w:rsidRDefault="00A653F5" w:rsidP="00D3301F">
      <w:pPr>
        <w:outlineLvl w:val="1"/>
        <w:rPr>
          <w:b/>
          <w:szCs w:val="24"/>
        </w:rPr>
      </w:pPr>
      <w:bookmarkStart w:id="254" w:name="_Toc94922661"/>
      <w:r>
        <w:rPr>
          <w:b/>
          <w:szCs w:val="24"/>
        </w:rPr>
        <w:t>Special tags: Twine.private</w:t>
      </w:r>
      <w:bookmarkEnd w:id="254"/>
    </w:p>
    <w:p w:rsidR="00A653F5" w:rsidRDefault="00A653F5" w:rsidP="001379E8">
      <w:pPr>
        <w:rPr>
          <w:szCs w:val="24"/>
        </w:rPr>
      </w:pPr>
    </w:p>
    <w:p w:rsidR="00A653F5" w:rsidRDefault="00A653F5" w:rsidP="001379E8">
      <w:pPr>
        <w:rPr>
          <w:szCs w:val="24"/>
        </w:rPr>
      </w:pPr>
      <w:r>
        <w:rPr>
          <w:szCs w:val="24"/>
        </w:rPr>
        <w:t>Passages with this tag would not be incorporated into the Twine html output file.  Passages with the Twine.private tag can be stripped using Tweego.</w:t>
      </w:r>
    </w:p>
    <w:p w:rsidR="00A653F5" w:rsidRDefault="00A653F5" w:rsidP="001379E8">
      <w:pPr>
        <w:rPr>
          <w:szCs w:val="24"/>
        </w:rPr>
      </w:pPr>
    </w:p>
    <w:p w:rsidR="00A653F5" w:rsidRDefault="00A653F5" w:rsidP="001379E8">
      <w:pPr>
        <w:rPr>
          <w:szCs w:val="24"/>
        </w:rPr>
      </w:pPr>
    </w:p>
    <w:p w:rsidR="00A653F5" w:rsidRPr="00C2271A" w:rsidRDefault="00A653F5" w:rsidP="00ED44B6">
      <w:pPr>
        <w:pStyle w:val="Heading1"/>
        <w:keepNext w:val="0"/>
        <w:spacing w:before="0" w:after="0"/>
        <w:rPr>
          <w:sz w:val="24"/>
          <w:szCs w:val="24"/>
        </w:rPr>
      </w:pPr>
      <w:bookmarkStart w:id="255" w:name="_Toc94922662"/>
      <w:bookmarkEnd w:id="247"/>
      <w:r w:rsidRPr="00C2271A">
        <w:rPr>
          <w:sz w:val="24"/>
          <w:szCs w:val="24"/>
        </w:rPr>
        <w:t>Twine users</w:t>
      </w:r>
      <w:r>
        <w:rPr>
          <w:sz w:val="24"/>
          <w:szCs w:val="24"/>
        </w:rPr>
        <w:t>/related tools</w:t>
      </w:r>
      <w:r w:rsidRPr="00C2271A">
        <w:rPr>
          <w:sz w:val="24"/>
          <w:szCs w:val="24"/>
        </w:rPr>
        <w:t xml:space="preserve"> that have use-ca</w:t>
      </w:r>
      <w:r>
        <w:rPr>
          <w:sz w:val="24"/>
          <w:szCs w:val="24"/>
        </w:rPr>
        <w:t>ses more like what RSTI is tryi</w:t>
      </w:r>
      <w:r w:rsidRPr="00C2271A">
        <w:rPr>
          <w:sz w:val="24"/>
          <w:szCs w:val="24"/>
        </w:rPr>
        <w:t>ng to do</w:t>
      </w:r>
      <w:bookmarkEnd w:id="255"/>
    </w:p>
    <w:p w:rsidR="00A653F5" w:rsidRDefault="00A653F5" w:rsidP="002E7206">
      <w:pPr>
        <w:rPr>
          <w:szCs w:val="24"/>
        </w:rPr>
      </w:pPr>
      <w:r>
        <w:rPr>
          <w:szCs w:val="24"/>
        </w:rPr>
        <w:t>====================================================</w:t>
      </w:r>
    </w:p>
    <w:p w:rsidR="00A653F5" w:rsidRDefault="00A653F5" w:rsidP="002E7206">
      <w:pPr>
        <w:rPr>
          <w:szCs w:val="24"/>
        </w:rPr>
      </w:pPr>
    </w:p>
    <w:p w:rsidR="00A653F5" w:rsidRPr="0083279B" w:rsidRDefault="00A653F5" w:rsidP="0083279B">
      <w:pPr>
        <w:outlineLvl w:val="1"/>
        <w:rPr>
          <w:b/>
          <w:szCs w:val="24"/>
        </w:rPr>
      </w:pPr>
      <w:bookmarkStart w:id="256" w:name="_Toc94922663"/>
      <w:r w:rsidRPr="00613A89">
        <w:rPr>
          <w:b/>
          <w:szCs w:val="24"/>
        </w:rPr>
        <w:t>Branching scenarios</w:t>
      </w:r>
      <w:r w:rsidRPr="0083279B">
        <w:rPr>
          <w:b/>
          <w:szCs w:val="24"/>
        </w:rPr>
        <w:t xml:space="preserve"> in </w:t>
      </w:r>
      <w:r w:rsidRPr="005306A2">
        <w:rPr>
          <w:b/>
          <w:szCs w:val="24"/>
        </w:rPr>
        <w:t>training</w:t>
      </w:r>
      <w:r>
        <w:rPr>
          <w:b/>
          <w:szCs w:val="24"/>
        </w:rPr>
        <w:t>/elearning, story-based teaching</w:t>
      </w:r>
      <w:bookmarkEnd w:id="256"/>
    </w:p>
    <w:p w:rsidR="00A653F5" w:rsidRDefault="00A653F5" w:rsidP="002E7206">
      <w:pPr>
        <w:rPr>
          <w:szCs w:val="24"/>
        </w:rPr>
      </w:pPr>
    </w:p>
    <w:p w:rsidR="00A653F5" w:rsidRPr="00CA236B" w:rsidRDefault="00A653F5" w:rsidP="002E7206">
      <w:pPr>
        <w:rPr>
          <w:szCs w:val="24"/>
        </w:rPr>
      </w:pPr>
      <w:hyperlink r:id="rId227" w:history="1">
        <w:r w:rsidRPr="00CA236B">
          <w:rPr>
            <w:rStyle w:val="Hyperlink"/>
            <w:szCs w:val="24"/>
          </w:rPr>
          <w:t>https://www.christytuckerlearning.com/</w:t>
        </w:r>
        <w:r w:rsidRPr="00CA236B">
          <w:rPr>
            <w:rStyle w:val="Hyperlink"/>
            <w:b/>
            <w:szCs w:val="24"/>
          </w:rPr>
          <w:t>twine-makes-branching-scenarios-easier</w:t>
        </w:r>
        <w:r w:rsidRPr="00CA236B">
          <w:rPr>
            <w:rStyle w:val="Hyperlink"/>
            <w:szCs w:val="24"/>
          </w:rPr>
          <w:t>/</w:t>
        </w:r>
      </w:hyperlink>
    </w:p>
    <w:p w:rsidR="00A653F5" w:rsidRPr="00C2271A" w:rsidRDefault="00A653F5" w:rsidP="002E7206">
      <w:pPr>
        <w:rPr>
          <w:szCs w:val="24"/>
        </w:rPr>
      </w:pPr>
      <w:hyperlink r:id="rId228" w:history="1">
        <w:r w:rsidRPr="00C2271A">
          <w:rPr>
            <w:rStyle w:val="Hyperlink"/>
            <w:szCs w:val="24"/>
          </w:rPr>
          <w:t>https://www.syniadlearning.com/portfolio/</w:t>
        </w:r>
        <w:r w:rsidRPr="00C2271A">
          <w:rPr>
            <w:rStyle w:val="Hyperlink"/>
            <w:b/>
            <w:szCs w:val="24"/>
          </w:rPr>
          <w:t>branching-scenario-example/</w:t>
        </w:r>
      </w:hyperlink>
    </w:p>
    <w:p w:rsidR="00A653F5" w:rsidRPr="00DE704E" w:rsidRDefault="00A653F5" w:rsidP="002E7206">
      <w:pPr>
        <w:rPr>
          <w:szCs w:val="24"/>
        </w:rPr>
      </w:pPr>
      <w:hyperlink r:id="rId229" w:history="1">
        <w:r w:rsidRPr="00777031">
          <w:rPr>
            <w:rStyle w:val="Hyperlink"/>
            <w:szCs w:val="24"/>
          </w:rPr>
          <w:t>https://www.christytuckerlearning.com/</w:t>
        </w:r>
        <w:r w:rsidRPr="00777031">
          <w:rPr>
            <w:rStyle w:val="Hyperlink"/>
            <w:b/>
            <w:szCs w:val="24"/>
          </w:rPr>
          <w:t>creative-solutions-with-twine-presentation</w:t>
        </w:r>
        <w:r w:rsidRPr="00777031">
          <w:rPr>
            <w:rStyle w:val="Hyperlink"/>
            <w:szCs w:val="24"/>
          </w:rPr>
          <w:t>/</w:t>
        </w:r>
      </w:hyperlink>
    </w:p>
    <w:p w:rsidR="00A653F5" w:rsidRPr="00474498" w:rsidRDefault="00A653F5" w:rsidP="002E7206">
      <w:pPr>
        <w:rPr>
          <w:szCs w:val="24"/>
        </w:rPr>
      </w:pPr>
      <w:hyperlink r:id="rId230" w:history="1">
        <w:r w:rsidRPr="00777031">
          <w:rPr>
            <w:rStyle w:val="Hyperlink"/>
            <w:szCs w:val="24"/>
          </w:rPr>
          <w:t>https://www.christytuckerlearning.com/</w:t>
        </w:r>
        <w:r w:rsidRPr="00777031">
          <w:rPr>
            <w:rStyle w:val="Hyperlink"/>
            <w:b/>
            <w:szCs w:val="24"/>
          </w:rPr>
          <w:t>dont-restart-scenario-based-learning-go-back</w:t>
        </w:r>
        <w:r w:rsidRPr="00777031">
          <w:rPr>
            <w:rStyle w:val="Hyperlink"/>
            <w:szCs w:val="24"/>
          </w:rPr>
          <w:t>/</w:t>
        </w:r>
      </w:hyperlink>
    </w:p>
    <w:p w:rsidR="00A653F5" w:rsidRPr="00777031" w:rsidRDefault="00A653F5" w:rsidP="002E7206">
      <w:pPr>
        <w:rPr>
          <w:szCs w:val="24"/>
        </w:rPr>
      </w:pPr>
      <w:hyperlink r:id="rId231" w:history="1">
        <w:r w:rsidRPr="00777031">
          <w:rPr>
            <w:rStyle w:val="Hyperlink"/>
            <w:szCs w:val="24"/>
          </w:rPr>
          <w:t>https://www.christytuckerlearning.com/</w:t>
        </w:r>
        <w:r w:rsidRPr="00777031">
          <w:rPr>
            <w:rStyle w:val="Hyperlink"/>
            <w:b/>
            <w:szCs w:val="24"/>
          </w:rPr>
          <w:t>branching-scenario-prototype-in-twine</w:t>
        </w:r>
        <w:r w:rsidRPr="00777031">
          <w:rPr>
            <w:rStyle w:val="Hyperlink"/>
            <w:szCs w:val="24"/>
          </w:rPr>
          <w:t>/</w:t>
        </w:r>
      </w:hyperlink>
    </w:p>
    <w:p w:rsidR="00A653F5" w:rsidRDefault="00A653F5" w:rsidP="008A4397">
      <w:pPr>
        <w:rPr>
          <w:szCs w:val="24"/>
        </w:rPr>
      </w:pPr>
    </w:p>
    <w:p w:rsidR="00A653F5" w:rsidRPr="0054277C" w:rsidRDefault="00A653F5" w:rsidP="002E7206">
      <w:pPr>
        <w:rPr>
          <w:szCs w:val="24"/>
        </w:rPr>
      </w:pPr>
      <w:hyperlink r:id="rId232" w:history="1">
        <w:r w:rsidRPr="0054277C">
          <w:rPr>
            <w:rStyle w:val="Hyperlink"/>
            <w:szCs w:val="24"/>
          </w:rPr>
          <w:t>https://www.monash.edu/learning-teaching/TeachHQ/</w:t>
        </w:r>
        <w:r w:rsidRPr="0054277C">
          <w:rPr>
            <w:rStyle w:val="Hyperlink"/>
            <w:b/>
            <w:szCs w:val="24"/>
          </w:rPr>
          <w:t>learning-technologies/twine</w:t>
        </w:r>
      </w:hyperlink>
    </w:p>
    <w:p w:rsidR="00A653F5" w:rsidRPr="00471D27" w:rsidRDefault="00A653F5" w:rsidP="002E7206">
      <w:pPr>
        <w:rPr>
          <w:szCs w:val="24"/>
        </w:rPr>
      </w:pPr>
      <w:hyperlink r:id="rId233" w:history="1">
        <w:r w:rsidRPr="00471D27">
          <w:rPr>
            <w:rStyle w:val="Hyperlink"/>
            <w:szCs w:val="24"/>
          </w:rPr>
          <w:t>https://blog.training-pros.com/software-tools/</w:t>
        </w:r>
        <w:r w:rsidRPr="00471D27">
          <w:rPr>
            <w:rStyle w:val="Hyperlink"/>
            <w:b/>
            <w:szCs w:val="24"/>
          </w:rPr>
          <w:t>twine-branching-scenarios</w:t>
        </w:r>
        <w:r w:rsidRPr="00471D27">
          <w:rPr>
            <w:rStyle w:val="Hyperlink"/>
            <w:szCs w:val="24"/>
          </w:rPr>
          <w:t>/</w:t>
        </w:r>
      </w:hyperlink>
    </w:p>
    <w:p w:rsidR="00A653F5" w:rsidRPr="00254737" w:rsidRDefault="00A653F5" w:rsidP="002E7206">
      <w:pPr>
        <w:rPr>
          <w:szCs w:val="24"/>
        </w:rPr>
      </w:pPr>
      <w:hyperlink r:id="rId234" w:history="1">
        <w:r w:rsidRPr="00254737">
          <w:rPr>
            <w:rStyle w:val="Hyperlink"/>
            <w:szCs w:val="24"/>
          </w:rPr>
          <w:t>https://tedcurran.net/2018/10/</w:t>
        </w:r>
        <w:r w:rsidRPr="00254737">
          <w:rPr>
            <w:rStyle w:val="Hyperlink"/>
            <w:b/>
            <w:szCs w:val="24"/>
          </w:rPr>
          <w:t>use-twine-for-branching-learning-scenarios</w:t>
        </w:r>
        <w:r w:rsidRPr="00254737">
          <w:rPr>
            <w:rStyle w:val="Hyperlink"/>
            <w:szCs w:val="24"/>
          </w:rPr>
          <w:t>/</w:t>
        </w:r>
      </w:hyperlink>
    </w:p>
    <w:p w:rsidR="00A653F5" w:rsidRDefault="00A653F5" w:rsidP="00297AD6">
      <w:pPr>
        <w:rPr>
          <w:szCs w:val="24"/>
        </w:rPr>
      </w:pPr>
      <w:hyperlink r:id="rId235" w:history="1">
        <w:r w:rsidRPr="00297AD6">
          <w:rPr>
            <w:rStyle w:val="Hyperlink"/>
            <w:szCs w:val="24"/>
          </w:rPr>
          <w:t>https://www.youtube.com/watch?v=arzpprGT9SE</w:t>
        </w:r>
      </w:hyperlink>
      <w:r>
        <w:rPr>
          <w:szCs w:val="24"/>
        </w:rPr>
        <w:t xml:space="preserve">    </w:t>
      </w:r>
      <w:r w:rsidRPr="00297AD6">
        <w:rPr>
          <w:szCs w:val="24"/>
        </w:rPr>
        <w:t>Design a branching elearning scenario with Twine (part 1)</w:t>
      </w:r>
    </w:p>
    <w:p w:rsidR="00A653F5" w:rsidRPr="00025B2F" w:rsidRDefault="00A653F5" w:rsidP="00297AD6">
      <w:pPr>
        <w:rPr>
          <w:szCs w:val="24"/>
        </w:rPr>
      </w:pPr>
      <w:hyperlink r:id="rId236" w:history="1">
        <w:r w:rsidRPr="00025B2F">
          <w:rPr>
            <w:rStyle w:val="Hyperlink"/>
            <w:szCs w:val="24"/>
          </w:rPr>
          <w:t>https://blogs.sussex.ac.uk/tel/2019/10/01/</w:t>
        </w:r>
        <w:r w:rsidRPr="00025B2F">
          <w:rPr>
            <w:rStyle w:val="Hyperlink"/>
            <w:b/>
            <w:szCs w:val="24"/>
          </w:rPr>
          <w:t>twine-a-choose-your-own-teaching-adventure/</w:t>
        </w:r>
      </w:hyperlink>
    </w:p>
    <w:p w:rsidR="00A653F5" w:rsidRPr="00EC71DD" w:rsidRDefault="00A653F5" w:rsidP="002E7206">
      <w:pPr>
        <w:rPr>
          <w:szCs w:val="24"/>
        </w:rPr>
      </w:pPr>
      <w:hyperlink r:id="rId237" w:history="1">
        <w:r w:rsidRPr="00EC71DD">
          <w:rPr>
            <w:rStyle w:val="Hyperlink"/>
            <w:szCs w:val="24"/>
          </w:rPr>
          <w:t>https://ecampusontario.pressbooks.pub/techtoolsforteaching/chapter/11-</w:t>
        </w:r>
        <w:r w:rsidRPr="00EC71DD">
          <w:rPr>
            <w:rStyle w:val="Hyperlink"/>
            <w:b/>
            <w:szCs w:val="24"/>
          </w:rPr>
          <w:t>twine-interactive-storytelling/</w:t>
        </w:r>
      </w:hyperlink>
    </w:p>
    <w:p w:rsidR="00A653F5" w:rsidRPr="005F6BD4" w:rsidRDefault="00A653F5" w:rsidP="00FF0FC8">
      <w:pPr>
        <w:rPr>
          <w:szCs w:val="24"/>
        </w:rPr>
      </w:pPr>
      <w:hyperlink r:id="rId238" w:history="1">
        <w:r w:rsidRPr="005F6BD4">
          <w:rPr>
            <w:rStyle w:val="Hyperlink"/>
            <w:szCs w:val="24"/>
          </w:rPr>
          <w:t>http://twinery.org/questions/2034/</w:t>
        </w:r>
        <w:r w:rsidRPr="005F6BD4">
          <w:rPr>
            <w:rStyle w:val="Hyperlink"/>
            <w:b/>
            <w:szCs w:val="24"/>
          </w:rPr>
          <w:t>can-twine-be-used-for-educational-research</w:t>
        </w:r>
      </w:hyperlink>
    </w:p>
    <w:p w:rsidR="00A653F5" w:rsidRDefault="00A653F5" w:rsidP="008A4397">
      <w:pPr>
        <w:rPr>
          <w:szCs w:val="24"/>
        </w:rPr>
      </w:pPr>
    </w:p>
    <w:bookmarkStart w:id="257" w:name="_Hlk93933723"/>
    <w:p w:rsidR="00A653F5" w:rsidRPr="00F936D3" w:rsidRDefault="00A653F5" w:rsidP="002E7206">
      <w:r>
        <w:fldChar w:fldCharType="begin"/>
      </w:r>
      <w:r>
        <w:instrText xml:space="preserve"> HYPERLINK "https://blog.cathy-moore.com/2013/07/when-do-you-need-a-branching-scenario/" </w:instrText>
      </w:r>
      <w:r>
        <w:fldChar w:fldCharType="separate"/>
      </w:r>
      <w:r w:rsidRPr="00F936D3">
        <w:rPr>
          <w:rStyle w:val="Hyperlink"/>
        </w:rPr>
        <w:t>https://blog.cathy-moore.com/2013/07/</w:t>
      </w:r>
      <w:r w:rsidRPr="00F936D3">
        <w:rPr>
          <w:rStyle w:val="Hyperlink"/>
          <w:b/>
        </w:rPr>
        <w:t>when-do-you-need-a-branching-scenario</w:t>
      </w:r>
      <w:r w:rsidRPr="00F936D3">
        <w:rPr>
          <w:rStyle w:val="Hyperlink"/>
        </w:rPr>
        <w:t>/</w:t>
      </w:r>
      <w:r>
        <w:fldChar w:fldCharType="end"/>
      </w:r>
    </w:p>
    <w:p w:rsidR="00A653F5" w:rsidRPr="0072236E" w:rsidRDefault="00A653F5" w:rsidP="002E7206">
      <w:pPr>
        <w:rPr>
          <w:szCs w:val="24"/>
        </w:rPr>
      </w:pPr>
      <w:hyperlink r:id="rId239" w:history="1">
        <w:r w:rsidRPr="0072236E">
          <w:rPr>
            <w:rStyle w:val="Hyperlink"/>
            <w:szCs w:val="24"/>
          </w:rPr>
          <w:t>https://blog.cathy-moore.com/2011/07/</w:t>
        </w:r>
        <w:r w:rsidRPr="0072236E">
          <w:rPr>
            <w:rStyle w:val="Hyperlink"/>
            <w:b/>
            <w:szCs w:val="24"/>
          </w:rPr>
          <w:t>sample-branching-scenario-cool-tool</w:t>
        </w:r>
        <w:r w:rsidRPr="0072236E">
          <w:rPr>
            <w:rStyle w:val="Hyperlink"/>
            <w:szCs w:val="24"/>
          </w:rPr>
          <w:t>/</w:t>
        </w:r>
      </w:hyperlink>
    </w:p>
    <w:bookmarkStart w:id="258" w:name="_Hlk93872198"/>
    <w:p w:rsidR="00A653F5" w:rsidRPr="00B43FBA" w:rsidRDefault="00A653F5" w:rsidP="00B43FBA">
      <w:pPr>
        <w:rPr>
          <w:szCs w:val="24"/>
        </w:rPr>
      </w:pPr>
      <w:r>
        <w:rPr>
          <w:szCs w:val="24"/>
        </w:rPr>
        <w:fldChar w:fldCharType="begin"/>
      </w:r>
      <w:r>
        <w:rPr>
          <w:szCs w:val="24"/>
        </w:rPr>
        <w:instrText xml:space="preserve"> HYPERLINK "https://blog.cathy-moore.com/tag/branching-scenarios/" </w:instrText>
      </w:r>
      <w:r w:rsidRPr="00233999">
        <w:rPr>
          <w:szCs w:val="24"/>
        </w:rPr>
      </w:r>
      <w:r>
        <w:rPr>
          <w:szCs w:val="24"/>
        </w:rPr>
        <w:fldChar w:fldCharType="separate"/>
      </w:r>
      <w:r w:rsidRPr="00B43FBA">
        <w:rPr>
          <w:rStyle w:val="Hyperlink"/>
          <w:szCs w:val="24"/>
        </w:rPr>
        <w:t>https://blog.cathy-moore.com/tag/</w:t>
      </w:r>
      <w:r w:rsidRPr="00B43FBA">
        <w:rPr>
          <w:rStyle w:val="Hyperlink"/>
          <w:b/>
          <w:szCs w:val="24"/>
        </w:rPr>
        <w:t>branching-scenarios</w:t>
      </w:r>
      <w:r w:rsidRPr="00B43FBA">
        <w:rPr>
          <w:rStyle w:val="Hyperlink"/>
          <w:szCs w:val="24"/>
        </w:rPr>
        <w:t>/</w:t>
      </w:r>
      <w:r>
        <w:rPr>
          <w:szCs w:val="24"/>
        </w:rPr>
        <w:fldChar w:fldCharType="end"/>
      </w:r>
    </w:p>
    <w:p w:rsidR="00A653F5" w:rsidRPr="00232E01" w:rsidRDefault="00A653F5" w:rsidP="002E7206">
      <w:pPr>
        <w:rPr>
          <w:szCs w:val="24"/>
        </w:rPr>
      </w:pPr>
      <w:hyperlink r:id="rId240" w:history="1">
        <w:r w:rsidRPr="00232E01">
          <w:rPr>
            <w:rStyle w:val="Hyperlink"/>
            <w:szCs w:val="24"/>
          </w:rPr>
          <w:t>https://blog.cathy-moore.com/training-design-toolkits/</w:t>
        </w:r>
        <w:r w:rsidRPr="00232E01">
          <w:rPr>
            <w:rStyle w:val="Hyperlink"/>
            <w:b/>
            <w:szCs w:val="24"/>
          </w:rPr>
          <w:t>how-to-design-scenario-based-training</w:t>
        </w:r>
        <w:r w:rsidRPr="00232E01">
          <w:rPr>
            <w:rStyle w:val="Hyperlink"/>
            <w:szCs w:val="24"/>
          </w:rPr>
          <w:t>/</w:t>
        </w:r>
      </w:hyperlink>
    </w:p>
    <w:bookmarkStart w:id="259" w:name="_Hlk93872144"/>
    <w:bookmarkEnd w:id="258"/>
    <w:p w:rsidR="00A653F5" w:rsidRDefault="00A653F5" w:rsidP="002E7206">
      <w:pPr>
        <w:rPr>
          <w:szCs w:val="24"/>
        </w:rPr>
      </w:pPr>
      <w:r>
        <w:rPr>
          <w:szCs w:val="24"/>
        </w:rPr>
        <w:fldChar w:fldCharType="begin"/>
      </w:r>
      <w:r>
        <w:rPr>
          <w:szCs w:val="24"/>
        </w:rPr>
        <w:instrText xml:space="preserve"> HYPERLINK "https://blog.cathy-moore.com/training-design-toolkits/toolkit-partner-from-the-start/" </w:instrText>
      </w:r>
      <w:r w:rsidRPr="00233999">
        <w:rPr>
          <w:szCs w:val="24"/>
        </w:rPr>
      </w:r>
      <w:r>
        <w:rPr>
          <w:szCs w:val="24"/>
        </w:rPr>
        <w:fldChar w:fldCharType="separate"/>
      </w:r>
      <w:r w:rsidRPr="00114AFE">
        <w:rPr>
          <w:rStyle w:val="Hyperlink"/>
          <w:szCs w:val="24"/>
        </w:rPr>
        <w:t>https://blog.cathy-moore.com/training-design-toolkits/</w:t>
      </w:r>
      <w:r w:rsidRPr="00114AFE">
        <w:rPr>
          <w:rStyle w:val="Hyperlink"/>
          <w:b/>
          <w:szCs w:val="24"/>
        </w:rPr>
        <w:t>toolkit-partner-from-the-start</w:t>
      </w:r>
      <w:bookmarkEnd w:id="259"/>
      <w:r w:rsidRPr="00114AFE">
        <w:rPr>
          <w:rStyle w:val="Hyperlink"/>
          <w:szCs w:val="24"/>
        </w:rPr>
        <w:t>/</w:t>
      </w:r>
      <w:r>
        <w:rPr>
          <w:szCs w:val="24"/>
        </w:rPr>
        <w:fldChar w:fldCharType="end"/>
      </w:r>
    </w:p>
    <w:p w:rsidR="00A653F5" w:rsidRDefault="00A653F5" w:rsidP="002E7206">
      <w:pPr>
        <w:rPr>
          <w:szCs w:val="24"/>
        </w:rPr>
      </w:pPr>
      <w:hyperlink r:id="rId241" w:history="1">
        <w:r w:rsidRPr="00134FAB">
          <w:rPr>
            <w:rStyle w:val="Hyperlink"/>
            <w:szCs w:val="24"/>
          </w:rPr>
          <w:t>https://blog.cathy-moore.com/2013/09/</w:t>
        </w:r>
        <w:r w:rsidRPr="00134FAB">
          <w:rPr>
            <w:rStyle w:val="Hyperlink"/>
            <w:b/>
            <w:szCs w:val="24"/>
          </w:rPr>
          <w:t>12-cool-ways-to-use-scenarios</w:t>
        </w:r>
        <w:r w:rsidRPr="00134FAB">
          <w:rPr>
            <w:rStyle w:val="Hyperlink"/>
            <w:szCs w:val="24"/>
          </w:rPr>
          <w:t>/</w:t>
        </w:r>
      </w:hyperlink>
    </w:p>
    <w:p w:rsidR="00A653F5" w:rsidRDefault="00A653F5" w:rsidP="002E7206">
      <w:pPr>
        <w:rPr>
          <w:szCs w:val="24"/>
        </w:rPr>
      </w:pPr>
      <w:hyperlink r:id="rId242" w:history="1">
        <w:r w:rsidRPr="008711FE">
          <w:rPr>
            <w:rStyle w:val="Hyperlink"/>
            <w:szCs w:val="24"/>
          </w:rPr>
          <w:t>https://blog.cathy-moore.com/2014/05/</w:t>
        </w:r>
        <w:r w:rsidRPr="008711FE">
          <w:rPr>
            <w:rStyle w:val="Hyperlink"/>
            <w:b/>
            <w:szCs w:val="24"/>
          </w:rPr>
          <w:t>branching-scenarios-how-many-decision-points</w:t>
        </w:r>
        <w:r w:rsidRPr="008711FE">
          <w:rPr>
            <w:rStyle w:val="Hyperlink"/>
            <w:szCs w:val="24"/>
          </w:rPr>
          <w:t>/</w:t>
        </w:r>
      </w:hyperlink>
    </w:p>
    <w:p w:rsidR="00A653F5" w:rsidRDefault="00A653F5" w:rsidP="002E7206">
      <w:pPr>
        <w:rPr>
          <w:szCs w:val="24"/>
        </w:rPr>
      </w:pPr>
      <w:hyperlink r:id="rId243" w:history="1">
        <w:r w:rsidRPr="00F33D2F">
          <w:rPr>
            <w:rStyle w:val="Hyperlink"/>
            <w:szCs w:val="24"/>
          </w:rPr>
          <w:t>https://blog.cathy-moore.com/2013/11/</w:t>
        </w:r>
        <w:r w:rsidRPr="00F33D2F">
          <w:rPr>
            <w:rStyle w:val="Hyperlink"/>
            <w:b/>
            <w:szCs w:val="24"/>
          </w:rPr>
          <w:t>4-ideas-you-should-steal-from-interactive-fiction</w:t>
        </w:r>
        <w:r w:rsidRPr="00F33D2F">
          <w:rPr>
            <w:rStyle w:val="Hyperlink"/>
            <w:szCs w:val="24"/>
          </w:rPr>
          <w:t>/</w:t>
        </w:r>
      </w:hyperlink>
    </w:p>
    <w:p w:rsidR="00A653F5" w:rsidRDefault="00A653F5" w:rsidP="002E7206">
      <w:pPr>
        <w:rPr>
          <w:szCs w:val="24"/>
        </w:rPr>
      </w:pPr>
      <w:hyperlink r:id="rId244" w:history="1">
        <w:r w:rsidRPr="0012143C">
          <w:rPr>
            <w:rStyle w:val="Hyperlink"/>
            <w:szCs w:val="24"/>
          </w:rPr>
          <w:t>https://blog.cathy-moore.com/2018/04/</w:t>
        </w:r>
        <w:r w:rsidRPr="0012143C">
          <w:rPr>
            <w:rStyle w:val="Hyperlink"/>
            <w:b/>
            <w:szCs w:val="24"/>
          </w:rPr>
          <w:t>3-ways-to-help-people-learn-from-mistakes-in-branching-scenarios/</w:t>
        </w:r>
      </w:hyperlink>
    </w:p>
    <w:p w:rsidR="00A653F5" w:rsidRDefault="00A653F5" w:rsidP="002E7206">
      <w:pPr>
        <w:rPr>
          <w:szCs w:val="24"/>
        </w:rPr>
      </w:pPr>
      <w:hyperlink r:id="rId245" w:history="1">
        <w:r w:rsidRPr="00FF1966">
          <w:rPr>
            <w:rStyle w:val="Hyperlink"/>
            <w:szCs w:val="24"/>
          </w:rPr>
          <w:t>https://blog.cathy-moore.com/2018/05/</w:t>
        </w:r>
        <w:r w:rsidRPr="00FF1966">
          <w:rPr>
            <w:rStyle w:val="Hyperlink"/>
            <w:b/>
            <w:szCs w:val="24"/>
          </w:rPr>
          <w:t>3-cool-ideas-to-steal-for-your-training-scenarios</w:t>
        </w:r>
        <w:r w:rsidRPr="00FF1966">
          <w:rPr>
            <w:rStyle w:val="Hyperlink"/>
            <w:szCs w:val="24"/>
          </w:rPr>
          <w:t>/</w:t>
        </w:r>
      </w:hyperlink>
    </w:p>
    <w:p w:rsidR="00A653F5" w:rsidRPr="00FF0FC8" w:rsidRDefault="00A653F5" w:rsidP="002E7206">
      <w:pPr>
        <w:rPr>
          <w:szCs w:val="24"/>
        </w:rPr>
      </w:pPr>
      <w:hyperlink r:id="rId246" w:history="1">
        <w:r w:rsidRPr="00C947B2">
          <w:rPr>
            <w:rStyle w:val="Hyperlink"/>
            <w:szCs w:val="24"/>
          </w:rPr>
          <w:t>http://wbt24.de/?cat=4373</w:t>
        </w:r>
      </w:hyperlink>
      <w:r>
        <w:rPr>
          <w:szCs w:val="24"/>
        </w:rPr>
        <w:t xml:space="preserve">  (Cathy Moore describes the development of  branching scenario with variables</w:t>
      </w:r>
    </w:p>
    <w:bookmarkEnd w:id="257"/>
    <w:p w:rsidR="00A653F5" w:rsidRPr="00C92F2A" w:rsidRDefault="00A653F5" w:rsidP="002E7206">
      <w:pPr>
        <w:rPr>
          <w:szCs w:val="24"/>
        </w:rPr>
      </w:pPr>
      <w:r>
        <w:rPr>
          <w:szCs w:val="24"/>
        </w:rPr>
        <w:fldChar w:fldCharType="begin"/>
      </w:r>
      <w:r>
        <w:rPr>
          <w:szCs w:val="24"/>
        </w:rPr>
        <w:instrText xml:space="preserve"> HYPERLINK "https://www.amazon.com.au/Map-hands-strategic-training-design-ebook/dp/B075RDL1SJ" </w:instrText>
      </w:r>
      <w:r w:rsidRPr="00233999">
        <w:rPr>
          <w:szCs w:val="24"/>
        </w:rPr>
      </w:r>
      <w:r>
        <w:rPr>
          <w:szCs w:val="24"/>
        </w:rPr>
        <w:fldChar w:fldCharType="separate"/>
      </w:r>
      <w:r w:rsidRPr="00C92F2A">
        <w:rPr>
          <w:rStyle w:val="Hyperlink"/>
          <w:szCs w:val="24"/>
        </w:rPr>
        <w:t>https://www.amazon.com.au/Map-hands-strategic-training-design-ebook/dp/B075RDL1SJ</w:t>
      </w:r>
      <w:r>
        <w:rPr>
          <w:szCs w:val="24"/>
        </w:rPr>
        <w:fldChar w:fldCharType="end"/>
      </w:r>
      <w:r>
        <w:rPr>
          <w:szCs w:val="24"/>
        </w:rPr>
        <w:t xml:space="preserve">   “Map it” book by Cathy Moore</w:t>
      </w:r>
    </w:p>
    <w:p w:rsidR="00A653F5" w:rsidRDefault="00A653F5" w:rsidP="002E7206">
      <w:pPr>
        <w:rPr>
          <w:szCs w:val="24"/>
        </w:rPr>
      </w:pPr>
    </w:p>
    <w:p w:rsidR="00A653F5" w:rsidRPr="00F56E74" w:rsidRDefault="00A653F5" w:rsidP="002E7206">
      <w:pPr>
        <w:rPr>
          <w:szCs w:val="24"/>
        </w:rPr>
      </w:pPr>
      <w:hyperlink r:id="rId247" w:history="1">
        <w:r w:rsidRPr="00F56E74">
          <w:rPr>
            <w:rStyle w:val="Hyperlink"/>
            <w:szCs w:val="24"/>
          </w:rPr>
          <w:t>https://elearningart.com/blog/</w:t>
        </w:r>
        <w:r w:rsidRPr="00F56E74">
          <w:rPr>
            <w:rStyle w:val="Hyperlink"/>
            <w:b/>
            <w:szCs w:val="24"/>
          </w:rPr>
          <w:t>scenario-tips</w:t>
        </w:r>
        <w:r w:rsidRPr="00F56E74">
          <w:rPr>
            <w:rStyle w:val="Hyperlink"/>
            <w:szCs w:val="24"/>
          </w:rPr>
          <w:t>/</w:t>
        </w:r>
      </w:hyperlink>
    </w:p>
    <w:p w:rsidR="00A653F5" w:rsidRDefault="00A653F5" w:rsidP="002E7206">
      <w:pPr>
        <w:rPr>
          <w:szCs w:val="24"/>
        </w:rPr>
      </w:pPr>
    </w:p>
    <w:p w:rsidR="00A653F5" w:rsidRPr="00075A32" w:rsidRDefault="00A653F5" w:rsidP="00075A32">
      <w:pPr>
        <w:rPr>
          <w:szCs w:val="24"/>
        </w:rPr>
      </w:pPr>
    </w:p>
    <w:p w:rsidR="00A653F5" w:rsidRPr="00075A32" w:rsidRDefault="00A653F5" w:rsidP="00075A32">
      <w:pPr>
        <w:rPr>
          <w:szCs w:val="24"/>
        </w:rPr>
      </w:pPr>
      <w:r w:rsidRPr="002944CE">
        <w:rPr>
          <w:b/>
          <w:szCs w:val="24"/>
        </w:rPr>
        <w:t>Christy Tucker</w:t>
      </w:r>
      <w:r w:rsidRPr="00075A32">
        <w:rPr>
          <w:szCs w:val="24"/>
        </w:rPr>
        <w:t>, CDT (GPS)</w:t>
      </w:r>
    </w:p>
    <w:p w:rsidR="00A653F5" w:rsidRDefault="00A653F5" w:rsidP="00075A32">
      <w:pPr>
        <w:rPr>
          <w:szCs w:val="24"/>
        </w:rPr>
      </w:pPr>
      <w:r w:rsidRPr="00075A32">
        <w:rPr>
          <w:szCs w:val="24"/>
        </w:rPr>
        <w:t>Syniad Learning</w:t>
      </w:r>
    </w:p>
    <w:p w:rsidR="00A653F5" w:rsidRPr="002944CE" w:rsidRDefault="00A653F5" w:rsidP="00075A32">
      <w:pPr>
        <w:rPr>
          <w:szCs w:val="24"/>
        </w:rPr>
      </w:pPr>
      <w:r w:rsidRPr="002944CE">
        <w:rPr>
          <w:szCs w:val="24"/>
        </w:rPr>
        <w:t>Christy Tucker &lt;christy@syniadlearning.com&gt;</w:t>
      </w:r>
    </w:p>
    <w:p w:rsidR="00A653F5" w:rsidRPr="00075A32" w:rsidRDefault="00A653F5" w:rsidP="00075A32">
      <w:pPr>
        <w:rPr>
          <w:szCs w:val="24"/>
        </w:rPr>
      </w:pPr>
      <w:r w:rsidRPr="00075A32">
        <w:rPr>
          <w:szCs w:val="24"/>
        </w:rPr>
        <w:t>919-238-9807</w:t>
      </w:r>
    </w:p>
    <w:p w:rsidR="00A653F5" w:rsidRPr="00075A32" w:rsidRDefault="00A653F5" w:rsidP="00075A32">
      <w:pPr>
        <w:rPr>
          <w:szCs w:val="24"/>
        </w:rPr>
      </w:pPr>
      <w:r w:rsidRPr="00075A32">
        <w:rPr>
          <w:szCs w:val="24"/>
        </w:rPr>
        <w:t>https://www.syniadlearning.com</w:t>
      </w:r>
    </w:p>
    <w:p w:rsidR="00A653F5" w:rsidRPr="00075A32" w:rsidRDefault="00A653F5" w:rsidP="00075A32">
      <w:pPr>
        <w:rPr>
          <w:szCs w:val="24"/>
        </w:rPr>
      </w:pPr>
      <w:r w:rsidRPr="00075A32">
        <w:rPr>
          <w:szCs w:val="24"/>
        </w:rPr>
        <w:t>https://www.christytuckerlearning.com</w:t>
      </w:r>
    </w:p>
    <w:p w:rsidR="00A653F5" w:rsidRDefault="00A653F5" w:rsidP="002E7206">
      <w:pPr>
        <w:rPr>
          <w:szCs w:val="24"/>
        </w:rPr>
      </w:pPr>
    </w:p>
    <w:p w:rsidR="00A653F5" w:rsidRDefault="00A653F5" w:rsidP="002E7206">
      <w:pPr>
        <w:rPr>
          <w:szCs w:val="24"/>
        </w:rPr>
      </w:pPr>
    </w:p>
    <w:p w:rsidR="00A653F5" w:rsidRPr="0083279B" w:rsidRDefault="00A653F5" w:rsidP="0083279B">
      <w:pPr>
        <w:outlineLvl w:val="1"/>
        <w:rPr>
          <w:b/>
          <w:szCs w:val="24"/>
        </w:rPr>
      </w:pPr>
      <w:bookmarkStart w:id="260" w:name="_Toc94922664"/>
      <w:r w:rsidRPr="0083279B">
        <w:rPr>
          <w:b/>
          <w:szCs w:val="24"/>
        </w:rPr>
        <w:t>Building database</w:t>
      </w:r>
      <w:r>
        <w:rPr>
          <w:b/>
          <w:szCs w:val="24"/>
        </w:rPr>
        <w:t>s</w:t>
      </w:r>
      <w:r w:rsidRPr="0083279B">
        <w:rPr>
          <w:b/>
          <w:szCs w:val="24"/>
        </w:rPr>
        <w:t xml:space="preserve"> in twine</w:t>
      </w:r>
      <w:bookmarkEnd w:id="260"/>
    </w:p>
    <w:p w:rsidR="00A653F5" w:rsidRPr="0083279B" w:rsidRDefault="00A653F5" w:rsidP="002E7206">
      <w:pPr>
        <w:rPr>
          <w:szCs w:val="24"/>
        </w:rPr>
      </w:pPr>
      <w:hyperlink r:id="rId248" w:history="1">
        <w:r w:rsidRPr="002B2A5C">
          <w:rPr>
            <w:rStyle w:val="Hyperlink"/>
            <w:szCs w:val="24"/>
          </w:rPr>
          <w:t>https://www.insidehighered.com/blogs/gradhacker/</w:t>
        </w:r>
        <w:r w:rsidRPr="002B2A5C">
          <w:rPr>
            <w:rStyle w:val="Hyperlink"/>
            <w:b/>
            <w:szCs w:val="24"/>
          </w:rPr>
          <w:t>twine-storytelling-study-aid</w:t>
        </w:r>
      </w:hyperlink>
    </w:p>
    <w:p w:rsidR="00A653F5" w:rsidRDefault="00A653F5" w:rsidP="002E7206">
      <w:pPr>
        <w:rPr>
          <w:szCs w:val="24"/>
        </w:rPr>
      </w:pPr>
    </w:p>
    <w:p w:rsidR="00A653F5" w:rsidRDefault="00A653F5" w:rsidP="002E7206">
      <w:pPr>
        <w:rPr>
          <w:szCs w:val="24"/>
        </w:rPr>
      </w:pPr>
    </w:p>
    <w:p w:rsidR="00A653F5" w:rsidRPr="007E7084" w:rsidRDefault="00A653F5" w:rsidP="007E7084">
      <w:pPr>
        <w:pStyle w:val="Heading1"/>
        <w:keepNext w:val="0"/>
        <w:spacing w:before="0" w:after="0"/>
        <w:rPr>
          <w:sz w:val="24"/>
          <w:szCs w:val="24"/>
          <w:u w:val="single"/>
        </w:rPr>
      </w:pPr>
      <w:bookmarkStart w:id="261" w:name="_Toc94922665"/>
      <w:r w:rsidRPr="007E7084">
        <w:rPr>
          <w:sz w:val="24"/>
          <w:szCs w:val="24"/>
          <w:u w:val="single"/>
        </w:rPr>
        <w:t>Related tools</w:t>
      </w:r>
      <w:bookmarkEnd w:id="261"/>
    </w:p>
    <w:p w:rsidR="00A653F5" w:rsidRDefault="00A653F5" w:rsidP="002E7206">
      <w:pPr>
        <w:rPr>
          <w:szCs w:val="24"/>
        </w:rPr>
      </w:pPr>
    </w:p>
    <w:p w:rsidR="00A653F5" w:rsidRPr="00E0407F" w:rsidRDefault="00A653F5" w:rsidP="002E7206">
      <w:pPr>
        <w:rPr>
          <w:szCs w:val="24"/>
        </w:rPr>
      </w:pPr>
      <w:hyperlink r:id="rId249" w:history="1">
        <w:r w:rsidRPr="00E0407F">
          <w:rPr>
            <w:rStyle w:val="Hyperlink"/>
            <w:szCs w:val="24"/>
          </w:rPr>
          <w:t>https://www.christytuckerlearning.com/tools-for-building-branching-scenarios/</w:t>
        </w:r>
      </w:hyperlink>
    </w:p>
    <w:p w:rsidR="00A653F5" w:rsidRPr="007A7DF9" w:rsidRDefault="00A653F5" w:rsidP="002E7206">
      <w:pPr>
        <w:rPr>
          <w:szCs w:val="24"/>
        </w:rPr>
      </w:pPr>
      <w:hyperlink r:id="rId250" w:history="1">
        <w:r w:rsidRPr="007A7DF9">
          <w:rPr>
            <w:rStyle w:val="Hyperlink"/>
            <w:szCs w:val="24"/>
          </w:rPr>
          <w:t>https://articulate.com/360/storyline</w:t>
        </w:r>
      </w:hyperlink>
    </w:p>
    <w:p w:rsidR="00A653F5" w:rsidRPr="00B742DA" w:rsidRDefault="00A653F5" w:rsidP="002E7206">
      <w:pPr>
        <w:rPr>
          <w:szCs w:val="24"/>
        </w:rPr>
      </w:pPr>
      <w:hyperlink r:id="rId251" w:history="1">
        <w:r w:rsidRPr="00B742DA">
          <w:rPr>
            <w:rStyle w:val="Hyperlink"/>
            <w:szCs w:val="24"/>
          </w:rPr>
          <w:t>https://miro.com</w:t>
        </w:r>
      </w:hyperlink>
    </w:p>
    <w:p w:rsidR="00A653F5" w:rsidRPr="007F7E48" w:rsidRDefault="00A653F5" w:rsidP="002E7206">
      <w:pPr>
        <w:rPr>
          <w:szCs w:val="24"/>
        </w:rPr>
      </w:pPr>
      <w:hyperlink r:id="rId252" w:history="1">
        <w:r w:rsidRPr="007F7E48">
          <w:rPr>
            <w:rStyle w:val="Hyperlink"/>
            <w:szCs w:val="24"/>
          </w:rPr>
          <w:t>https://community.articulate.com/discussions/</w:t>
        </w:r>
        <w:r w:rsidRPr="007F7E48">
          <w:rPr>
            <w:rStyle w:val="Hyperlink"/>
            <w:b/>
            <w:szCs w:val="24"/>
          </w:rPr>
          <w:t>building-better-courses/writing-and-designing-branching-scenarios</w:t>
        </w:r>
      </w:hyperlink>
    </w:p>
    <w:p w:rsidR="00A653F5" w:rsidRDefault="00A653F5" w:rsidP="002E7206">
      <w:pPr>
        <w:rPr>
          <w:szCs w:val="24"/>
        </w:rPr>
      </w:pPr>
    </w:p>
    <w:p w:rsidR="00A653F5" w:rsidRDefault="00A653F5" w:rsidP="002E7206">
      <w:pPr>
        <w:rPr>
          <w:szCs w:val="24"/>
        </w:rPr>
      </w:pPr>
    </w:p>
    <w:p w:rsidR="00A653F5" w:rsidRPr="0019721B" w:rsidRDefault="00A653F5" w:rsidP="00314A32">
      <w:pPr>
        <w:pStyle w:val="Heading1"/>
        <w:keepNext w:val="0"/>
        <w:spacing w:before="0" w:after="0"/>
        <w:rPr>
          <w:sz w:val="24"/>
          <w:szCs w:val="24"/>
          <w:u w:val="single"/>
        </w:rPr>
      </w:pPr>
      <w:bookmarkStart w:id="262" w:name="_Toc94370533"/>
      <w:bookmarkStart w:id="263" w:name="_Toc94922666"/>
      <w:bookmarkStart w:id="264" w:name="_Hlk92192807"/>
      <w:r>
        <w:rPr>
          <w:sz w:val="24"/>
          <w:szCs w:val="24"/>
          <w:u w:val="single"/>
        </w:rPr>
        <w:t>(</w:t>
      </w:r>
      <w:bookmarkStart w:id="265" w:name="_Hlk94370577"/>
      <w:r>
        <w:rPr>
          <w:sz w:val="24"/>
          <w:szCs w:val="24"/>
          <w:u w:val="single"/>
        </w:rPr>
        <w:t>the rest in the old Twine 1</w:t>
      </w:r>
      <w:bookmarkEnd w:id="265"/>
      <w:r>
        <w:rPr>
          <w:sz w:val="24"/>
          <w:szCs w:val="24"/>
          <w:u w:val="single"/>
        </w:rPr>
        <w:t xml:space="preserve"> help file??)</w:t>
      </w:r>
      <w:bookmarkEnd w:id="262"/>
      <w:bookmarkEnd w:id="263"/>
    </w:p>
    <w:p w:rsidR="00A653F5" w:rsidRDefault="00A653F5" w:rsidP="00314A32">
      <w:pPr>
        <w:rPr>
          <w:szCs w:val="24"/>
        </w:rPr>
      </w:pPr>
    </w:p>
    <w:bookmarkEnd w:id="264"/>
    <w:p w:rsidR="00A653F5" w:rsidRDefault="00A653F5" w:rsidP="00314A32">
      <w:pPr>
        <w:rPr>
          <w:szCs w:val="24"/>
        </w:rPr>
      </w:pPr>
      <w:r>
        <w:rPr>
          <w:szCs w:val="24"/>
        </w:rPr>
        <w:t>The Twine 1 help file might be a useful guide to content types to build up in this help file (adapted of course to suit the latest Twine 2 with the latest SugarCube format.</w:t>
      </w:r>
    </w:p>
    <w:p w:rsidR="00A653F5" w:rsidRDefault="00A653F5" w:rsidP="00314A32">
      <w:pPr>
        <w:rPr>
          <w:szCs w:val="24"/>
        </w:rPr>
      </w:pPr>
    </w:p>
    <w:p w:rsidR="00A653F5" w:rsidRDefault="00A653F5" w:rsidP="002E7206">
      <w:pPr>
        <w:rPr>
          <w:szCs w:val="24"/>
        </w:rPr>
      </w:pPr>
    </w:p>
    <w:sectPr w:rsidR="00A653F5" w:rsidSect="00986FD2">
      <w:pgSz w:w="11906" w:h="16838"/>
      <w:pgMar w:top="709" w:right="1152" w:bottom="709" w:left="1152" w:header="720" w:footer="720" w:gutter="0"/>
      <w:cols w:space="720"/>
      <w:titlePg/>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l?r ??fc"/>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l?r ?S?V?b?N"/>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61F32"/>
    <w:multiLevelType w:val="hybridMultilevel"/>
    <w:tmpl w:val="03D8AE2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0A2E4393"/>
    <w:multiLevelType w:val="hybridMultilevel"/>
    <w:tmpl w:val="44E45C20"/>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EE34700"/>
    <w:multiLevelType w:val="multilevel"/>
    <w:tmpl w:val="1AFA517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nsid w:val="10C51487"/>
    <w:multiLevelType w:val="multilevel"/>
    <w:tmpl w:val="53EA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32006D"/>
    <w:multiLevelType w:val="hybridMultilevel"/>
    <w:tmpl w:val="10D06ED0"/>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738073F"/>
    <w:multiLevelType w:val="multilevel"/>
    <w:tmpl w:val="38CC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F72BAC"/>
    <w:multiLevelType w:val="hybridMultilevel"/>
    <w:tmpl w:val="2D76635E"/>
    <w:lvl w:ilvl="0" w:tplc="0FD83306">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7">
    <w:nsid w:val="2528161A"/>
    <w:multiLevelType w:val="hybridMultilevel"/>
    <w:tmpl w:val="43B0182E"/>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8">
    <w:nsid w:val="29C824AC"/>
    <w:multiLevelType w:val="multilevel"/>
    <w:tmpl w:val="235CC4D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0C35EBA"/>
    <w:multiLevelType w:val="multilevel"/>
    <w:tmpl w:val="A8CAD59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0">
    <w:nsid w:val="31FF3A8A"/>
    <w:multiLevelType w:val="hybridMultilevel"/>
    <w:tmpl w:val="FE50E462"/>
    <w:lvl w:ilvl="0" w:tplc="06A65DEA">
      <w:start w:val="1"/>
      <w:numFmt w:val="decimal"/>
      <w:lvlText w:val="%1."/>
      <w:lvlJc w:val="left"/>
      <w:pPr>
        <w:tabs>
          <w:tab w:val="num" w:pos="1080"/>
        </w:tabs>
        <w:ind w:left="1060" w:hanging="340"/>
      </w:pPr>
      <w:rPr>
        <w:rFonts w:cs="Times New Roman" w:hint="default"/>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1">
    <w:nsid w:val="3383535B"/>
    <w:multiLevelType w:val="hybridMultilevel"/>
    <w:tmpl w:val="2AA8C2FE"/>
    <w:lvl w:ilvl="0" w:tplc="0C09000F">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nsid w:val="463400E0"/>
    <w:multiLevelType w:val="hybridMultilevel"/>
    <w:tmpl w:val="AF8E4A2E"/>
    <w:lvl w:ilvl="0" w:tplc="211468B2">
      <w:start w:val="1"/>
      <w:numFmt w:val="bullet"/>
      <w:lvlText w:val=""/>
      <w:lvlJc w:val="left"/>
      <w:pPr>
        <w:tabs>
          <w:tab w:val="num" w:pos="426"/>
        </w:tabs>
        <w:ind w:left="426" w:hanging="284"/>
      </w:pPr>
      <w:rPr>
        <w:rFonts w:ascii="Symbol" w:hAnsi="Symbol"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3">
    <w:nsid w:val="4CBA4C19"/>
    <w:multiLevelType w:val="multilevel"/>
    <w:tmpl w:val="27368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BC00E0"/>
    <w:multiLevelType w:val="hybridMultilevel"/>
    <w:tmpl w:val="C2EA0EBE"/>
    <w:lvl w:ilvl="0" w:tplc="7DDC0874">
      <w:numFmt w:val="bullet"/>
      <w:lvlText w:val=""/>
      <w:lvlJc w:val="left"/>
      <w:pPr>
        <w:tabs>
          <w:tab w:val="num" w:pos="720"/>
        </w:tabs>
        <w:ind w:left="720" w:hanging="360"/>
      </w:pPr>
      <w:rPr>
        <w:rFonts w:ascii="Symbol" w:eastAsia="Times New Roman"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56DA20CD"/>
    <w:multiLevelType w:val="hybridMultilevel"/>
    <w:tmpl w:val="0AFA777C"/>
    <w:lvl w:ilvl="0" w:tplc="201ADAB8">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57FE62C0"/>
    <w:multiLevelType w:val="hybridMultilevel"/>
    <w:tmpl w:val="4B3838DE"/>
    <w:lvl w:ilvl="0" w:tplc="5B0C3544">
      <w:start w:val="1"/>
      <w:numFmt w:val="bullet"/>
      <w:lvlText w:val="ͦ"/>
      <w:lvlJc w:val="left"/>
      <w:pPr>
        <w:tabs>
          <w:tab w:val="num" w:pos="426"/>
        </w:tabs>
        <w:ind w:left="426" w:hanging="284"/>
      </w:pPr>
      <w:rPr>
        <w:rFonts w:ascii="Times New Roman" w:hAnsi="Times New Roman" w:hint="default"/>
      </w:rPr>
    </w:lvl>
    <w:lvl w:ilvl="1" w:tplc="0C090003">
      <w:start w:val="1"/>
      <w:numFmt w:val="bullet"/>
      <w:lvlText w:val="o"/>
      <w:lvlJc w:val="left"/>
      <w:pPr>
        <w:tabs>
          <w:tab w:val="num" w:pos="1582"/>
        </w:tabs>
        <w:ind w:left="1582" w:hanging="360"/>
      </w:pPr>
      <w:rPr>
        <w:rFonts w:ascii="Courier New" w:hAnsi="Courier New" w:hint="default"/>
      </w:rPr>
    </w:lvl>
    <w:lvl w:ilvl="2" w:tplc="0C090005" w:tentative="1">
      <w:start w:val="1"/>
      <w:numFmt w:val="bullet"/>
      <w:lvlText w:val=""/>
      <w:lvlJc w:val="left"/>
      <w:pPr>
        <w:tabs>
          <w:tab w:val="num" w:pos="2302"/>
        </w:tabs>
        <w:ind w:left="2302" w:hanging="360"/>
      </w:pPr>
      <w:rPr>
        <w:rFonts w:ascii="Wingdings" w:hAnsi="Wingdings" w:hint="default"/>
      </w:rPr>
    </w:lvl>
    <w:lvl w:ilvl="3" w:tplc="0C090001" w:tentative="1">
      <w:start w:val="1"/>
      <w:numFmt w:val="bullet"/>
      <w:lvlText w:val=""/>
      <w:lvlJc w:val="left"/>
      <w:pPr>
        <w:tabs>
          <w:tab w:val="num" w:pos="3022"/>
        </w:tabs>
        <w:ind w:left="3022" w:hanging="360"/>
      </w:pPr>
      <w:rPr>
        <w:rFonts w:ascii="Symbol" w:hAnsi="Symbol" w:hint="default"/>
      </w:rPr>
    </w:lvl>
    <w:lvl w:ilvl="4" w:tplc="0C090003" w:tentative="1">
      <w:start w:val="1"/>
      <w:numFmt w:val="bullet"/>
      <w:lvlText w:val="o"/>
      <w:lvlJc w:val="left"/>
      <w:pPr>
        <w:tabs>
          <w:tab w:val="num" w:pos="3742"/>
        </w:tabs>
        <w:ind w:left="3742" w:hanging="360"/>
      </w:pPr>
      <w:rPr>
        <w:rFonts w:ascii="Courier New" w:hAnsi="Courier New" w:hint="default"/>
      </w:rPr>
    </w:lvl>
    <w:lvl w:ilvl="5" w:tplc="0C090005" w:tentative="1">
      <w:start w:val="1"/>
      <w:numFmt w:val="bullet"/>
      <w:lvlText w:val=""/>
      <w:lvlJc w:val="left"/>
      <w:pPr>
        <w:tabs>
          <w:tab w:val="num" w:pos="4462"/>
        </w:tabs>
        <w:ind w:left="4462" w:hanging="360"/>
      </w:pPr>
      <w:rPr>
        <w:rFonts w:ascii="Wingdings" w:hAnsi="Wingdings" w:hint="default"/>
      </w:rPr>
    </w:lvl>
    <w:lvl w:ilvl="6" w:tplc="0C090001" w:tentative="1">
      <w:start w:val="1"/>
      <w:numFmt w:val="bullet"/>
      <w:lvlText w:val=""/>
      <w:lvlJc w:val="left"/>
      <w:pPr>
        <w:tabs>
          <w:tab w:val="num" w:pos="5182"/>
        </w:tabs>
        <w:ind w:left="5182" w:hanging="360"/>
      </w:pPr>
      <w:rPr>
        <w:rFonts w:ascii="Symbol" w:hAnsi="Symbol" w:hint="default"/>
      </w:rPr>
    </w:lvl>
    <w:lvl w:ilvl="7" w:tplc="0C090003" w:tentative="1">
      <w:start w:val="1"/>
      <w:numFmt w:val="bullet"/>
      <w:lvlText w:val="o"/>
      <w:lvlJc w:val="left"/>
      <w:pPr>
        <w:tabs>
          <w:tab w:val="num" w:pos="5902"/>
        </w:tabs>
        <w:ind w:left="5902" w:hanging="360"/>
      </w:pPr>
      <w:rPr>
        <w:rFonts w:ascii="Courier New" w:hAnsi="Courier New" w:hint="default"/>
      </w:rPr>
    </w:lvl>
    <w:lvl w:ilvl="8" w:tplc="0C090005" w:tentative="1">
      <w:start w:val="1"/>
      <w:numFmt w:val="bullet"/>
      <w:lvlText w:val=""/>
      <w:lvlJc w:val="left"/>
      <w:pPr>
        <w:tabs>
          <w:tab w:val="num" w:pos="6622"/>
        </w:tabs>
        <w:ind w:left="6622" w:hanging="360"/>
      </w:pPr>
      <w:rPr>
        <w:rFonts w:ascii="Wingdings" w:hAnsi="Wingdings" w:hint="default"/>
      </w:rPr>
    </w:lvl>
  </w:abstractNum>
  <w:abstractNum w:abstractNumId="17">
    <w:nsid w:val="5B9944DA"/>
    <w:multiLevelType w:val="hybridMultilevel"/>
    <w:tmpl w:val="235CC4D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697172BB"/>
    <w:multiLevelType w:val="multilevel"/>
    <w:tmpl w:val="95AC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C234AC"/>
    <w:multiLevelType w:val="multilevel"/>
    <w:tmpl w:val="B324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FF3F72"/>
    <w:multiLevelType w:val="hybridMultilevel"/>
    <w:tmpl w:val="4E3A7FCA"/>
    <w:lvl w:ilvl="0" w:tplc="06A65DEA">
      <w:start w:val="1"/>
      <w:numFmt w:val="decimal"/>
      <w:lvlText w:val="%1."/>
      <w:lvlJc w:val="left"/>
      <w:pPr>
        <w:tabs>
          <w:tab w:val="num" w:pos="360"/>
        </w:tabs>
        <w:ind w:left="340" w:hanging="34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1">
    <w:nsid w:val="72476932"/>
    <w:multiLevelType w:val="hybridMultilevel"/>
    <w:tmpl w:val="D3E6D8E6"/>
    <w:lvl w:ilvl="0" w:tplc="E4E4A8C4">
      <w:start w:val="1"/>
      <w:numFmt w:val="decimal"/>
      <w:lvlText w:val="%1."/>
      <w:lvlJc w:val="left"/>
      <w:pPr>
        <w:tabs>
          <w:tab w:val="num" w:pos="737"/>
        </w:tabs>
        <w:ind w:left="737" w:hanging="39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72A15714"/>
    <w:multiLevelType w:val="multilevel"/>
    <w:tmpl w:val="E514E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8760C5C"/>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abstractNum w:abstractNumId="24">
    <w:nsid w:val="791D1143"/>
    <w:multiLevelType w:val="hybridMultilevel"/>
    <w:tmpl w:val="EA205B14"/>
    <w:lvl w:ilvl="0" w:tplc="0C09000F">
      <w:start w:val="1"/>
      <w:numFmt w:val="decimal"/>
      <w:lvlText w:val="%1."/>
      <w:lvlJc w:val="left"/>
      <w:pPr>
        <w:tabs>
          <w:tab w:val="num" w:pos="862"/>
        </w:tabs>
        <w:ind w:left="862" w:hanging="360"/>
      </w:pPr>
      <w:rPr>
        <w:rFonts w:cs="Times New Roman"/>
      </w:rPr>
    </w:lvl>
    <w:lvl w:ilvl="1" w:tplc="0C090019" w:tentative="1">
      <w:start w:val="1"/>
      <w:numFmt w:val="lowerLetter"/>
      <w:lvlText w:val="%2."/>
      <w:lvlJc w:val="left"/>
      <w:pPr>
        <w:tabs>
          <w:tab w:val="num" w:pos="1582"/>
        </w:tabs>
        <w:ind w:left="1582" w:hanging="360"/>
      </w:pPr>
      <w:rPr>
        <w:rFonts w:cs="Times New Roman"/>
      </w:rPr>
    </w:lvl>
    <w:lvl w:ilvl="2" w:tplc="0C09001B" w:tentative="1">
      <w:start w:val="1"/>
      <w:numFmt w:val="lowerRoman"/>
      <w:lvlText w:val="%3."/>
      <w:lvlJc w:val="right"/>
      <w:pPr>
        <w:tabs>
          <w:tab w:val="num" w:pos="2302"/>
        </w:tabs>
        <w:ind w:left="2302" w:hanging="180"/>
      </w:pPr>
      <w:rPr>
        <w:rFonts w:cs="Times New Roman"/>
      </w:rPr>
    </w:lvl>
    <w:lvl w:ilvl="3" w:tplc="0C09000F" w:tentative="1">
      <w:start w:val="1"/>
      <w:numFmt w:val="decimal"/>
      <w:lvlText w:val="%4."/>
      <w:lvlJc w:val="left"/>
      <w:pPr>
        <w:tabs>
          <w:tab w:val="num" w:pos="3022"/>
        </w:tabs>
        <w:ind w:left="3022" w:hanging="360"/>
      </w:pPr>
      <w:rPr>
        <w:rFonts w:cs="Times New Roman"/>
      </w:rPr>
    </w:lvl>
    <w:lvl w:ilvl="4" w:tplc="0C090019" w:tentative="1">
      <w:start w:val="1"/>
      <w:numFmt w:val="lowerLetter"/>
      <w:lvlText w:val="%5."/>
      <w:lvlJc w:val="left"/>
      <w:pPr>
        <w:tabs>
          <w:tab w:val="num" w:pos="3742"/>
        </w:tabs>
        <w:ind w:left="3742" w:hanging="360"/>
      </w:pPr>
      <w:rPr>
        <w:rFonts w:cs="Times New Roman"/>
      </w:rPr>
    </w:lvl>
    <w:lvl w:ilvl="5" w:tplc="0C09001B" w:tentative="1">
      <w:start w:val="1"/>
      <w:numFmt w:val="lowerRoman"/>
      <w:lvlText w:val="%6."/>
      <w:lvlJc w:val="right"/>
      <w:pPr>
        <w:tabs>
          <w:tab w:val="num" w:pos="4462"/>
        </w:tabs>
        <w:ind w:left="4462" w:hanging="180"/>
      </w:pPr>
      <w:rPr>
        <w:rFonts w:cs="Times New Roman"/>
      </w:rPr>
    </w:lvl>
    <w:lvl w:ilvl="6" w:tplc="0C09000F" w:tentative="1">
      <w:start w:val="1"/>
      <w:numFmt w:val="decimal"/>
      <w:lvlText w:val="%7."/>
      <w:lvlJc w:val="left"/>
      <w:pPr>
        <w:tabs>
          <w:tab w:val="num" w:pos="5182"/>
        </w:tabs>
        <w:ind w:left="5182" w:hanging="360"/>
      </w:pPr>
      <w:rPr>
        <w:rFonts w:cs="Times New Roman"/>
      </w:rPr>
    </w:lvl>
    <w:lvl w:ilvl="7" w:tplc="0C090019" w:tentative="1">
      <w:start w:val="1"/>
      <w:numFmt w:val="lowerLetter"/>
      <w:lvlText w:val="%8."/>
      <w:lvlJc w:val="left"/>
      <w:pPr>
        <w:tabs>
          <w:tab w:val="num" w:pos="5902"/>
        </w:tabs>
        <w:ind w:left="5902" w:hanging="360"/>
      </w:pPr>
      <w:rPr>
        <w:rFonts w:cs="Times New Roman"/>
      </w:rPr>
    </w:lvl>
    <w:lvl w:ilvl="8" w:tplc="0C09001B" w:tentative="1">
      <w:start w:val="1"/>
      <w:numFmt w:val="lowerRoman"/>
      <w:lvlText w:val="%9."/>
      <w:lvlJc w:val="right"/>
      <w:pPr>
        <w:tabs>
          <w:tab w:val="num" w:pos="6622"/>
        </w:tabs>
        <w:ind w:left="6622" w:hanging="180"/>
      </w:pPr>
      <w:rPr>
        <w:rFonts w:cs="Times New Roman"/>
      </w:rPr>
    </w:lvl>
  </w:abstractNum>
  <w:abstractNum w:abstractNumId="25">
    <w:nsid w:val="7DA20EE5"/>
    <w:multiLevelType w:val="multilevel"/>
    <w:tmpl w:val="AF8E4A2E"/>
    <w:lvl w:ilvl="0">
      <w:start w:val="1"/>
      <w:numFmt w:val="bullet"/>
      <w:lvlText w:val=""/>
      <w:lvlJc w:val="left"/>
      <w:pPr>
        <w:tabs>
          <w:tab w:val="num" w:pos="426"/>
        </w:tabs>
        <w:ind w:left="426" w:hanging="284"/>
      </w:pPr>
      <w:rPr>
        <w:rFonts w:ascii="Symbol" w:hAnsi="Symbol" w:hint="default"/>
      </w:rPr>
    </w:lvl>
    <w:lvl w:ilvl="1">
      <w:start w:val="1"/>
      <w:numFmt w:val="bullet"/>
      <w:lvlText w:val="o"/>
      <w:lvlJc w:val="left"/>
      <w:pPr>
        <w:tabs>
          <w:tab w:val="num" w:pos="1582"/>
        </w:tabs>
        <w:ind w:left="1582" w:hanging="360"/>
      </w:pPr>
      <w:rPr>
        <w:rFonts w:ascii="Courier New" w:hAnsi="Courier New" w:hint="default"/>
      </w:rPr>
    </w:lvl>
    <w:lvl w:ilvl="2">
      <w:start w:val="1"/>
      <w:numFmt w:val="bullet"/>
      <w:lvlText w:val=""/>
      <w:lvlJc w:val="left"/>
      <w:pPr>
        <w:tabs>
          <w:tab w:val="num" w:pos="2302"/>
        </w:tabs>
        <w:ind w:left="2302" w:hanging="360"/>
      </w:pPr>
      <w:rPr>
        <w:rFonts w:ascii="Wingdings" w:hAnsi="Wingdings" w:hint="default"/>
      </w:rPr>
    </w:lvl>
    <w:lvl w:ilvl="3">
      <w:start w:val="1"/>
      <w:numFmt w:val="bullet"/>
      <w:lvlText w:val=""/>
      <w:lvlJc w:val="left"/>
      <w:pPr>
        <w:tabs>
          <w:tab w:val="num" w:pos="3022"/>
        </w:tabs>
        <w:ind w:left="3022" w:hanging="360"/>
      </w:pPr>
      <w:rPr>
        <w:rFonts w:ascii="Symbol" w:hAnsi="Symbol" w:hint="default"/>
      </w:rPr>
    </w:lvl>
    <w:lvl w:ilvl="4">
      <w:start w:val="1"/>
      <w:numFmt w:val="bullet"/>
      <w:lvlText w:val="o"/>
      <w:lvlJc w:val="left"/>
      <w:pPr>
        <w:tabs>
          <w:tab w:val="num" w:pos="3742"/>
        </w:tabs>
        <w:ind w:left="3742" w:hanging="360"/>
      </w:pPr>
      <w:rPr>
        <w:rFonts w:ascii="Courier New" w:hAnsi="Courier New" w:hint="default"/>
      </w:rPr>
    </w:lvl>
    <w:lvl w:ilvl="5">
      <w:start w:val="1"/>
      <w:numFmt w:val="bullet"/>
      <w:lvlText w:val=""/>
      <w:lvlJc w:val="left"/>
      <w:pPr>
        <w:tabs>
          <w:tab w:val="num" w:pos="4462"/>
        </w:tabs>
        <w:ind w:left="4462" w:hanging="360"/>
      </w:pPr>
      <w:rPr>
        <w:rFonts w:ascii="Wingdings" w:hAnsi="Wingdings" w:hint="default"/>
      </w:rPr>
    </w:lvl>
    <w:lvl w:ilvl="6">
      <w:start w:val="1"/>
      <w:numFmt w:val="bullet"/>
      <w:lvlText w:val=""/>
      <w:lvlJc w:val="left"/>
      <w:pPr>
        <w:tabs>
          <w:tab w:val="num" w:pos="5182"/>
        </w:tabs>
        <w:ind w:left="5182" w:hanging="360"/>
      </w:pPr>
      <w:rPr>
        <w:rFonts w:ascii="Symbol" w:hAnsi="Symbol" w:hint="default"/>
      </w:rPr>
    </w:lvl>
    <w:lvl w:ilvl="7">
      <w:start w:val="1"/>
      <w:numFmt w:val="bullet"/>
      <w:lvlText w:val="o"/>
      <w:lvlJc w:val="left"/>
      <w:pPr>
        <w:tabs>
          <w:tab w:val="num" w:pos="5902"/>
        </w:tabs>
        <w:ind w:left="5902" w:hanging="360"/>
      </w:pPr>
      <w:rPr>
        <w:rFonts w:ascii="Courier New" w:hAnsi="Courier New" w:hint="default"/>
      </w:rPr>
    </w:lvl>
    <w:lvl w:ilvl="8">
      <w:start w:val="1"/>
      <w:numFmt w:val="bullet"/>
      <w:lvlText w:val=""/>
      <w:lvlJc w:val="left"/>
      <w:pPr>
        <w:tabs>
          <w:tab w:val="num" w:pos="6622"/>
        </w:tabs>
        <w:ind w:left="6622" w:hanging="360"/>
      </w:pPr>
      <w:rPr>
        <w:rFonts w:ascii="Wingdings" w:hAnsi="Wingdings" w:hint="default"/>
      </w:rPr>
    </w:lvl>
  </w:abstractNum>
  <w:num w:numId="1">
    <w:abstractNumId w:val="20"/>
  </w:num>
  <w:num w:numId="2">
    <w:abstractNumId w:val="10"/>
  </w:num>
  <w:num w:numId="3">
    <w:abstractNumId w:val="7"/>
  </w:num>
  <w:num w:numId="4">
    <w:abstractNumId w:val="21"/>
  </w:num>
  <w:num w:numId="5">
    <w:abstractNumId w:val="17"/>
  </w:num>
  <w:num w:numId="6">
    <w:abstractNumId w:val="8"/>
  </w:num>
  <w:num w:numId="7">
    <w:abstractNumId w:val="0"/>
  </w:num>
  <w:num w:numId="8">
    <w:abstractNumId w:val="12"/>
  </w:num>
  <w:num w:numId="9">
    <w:abstractNumId w:val="24"/>
  </w:num>
  <w:num w:numId="10">
    <w:abstractNumId w:val="25"/>
  </w:num>
  <w:num w:numId="11">
    <w:abstractNumId w:val="6"/>
  </w:num>
  <w:num w:numId="12">
    <w:abstractNumId w:val="23"/>
  </w:num>
  <w:num w:numId="13">
    <w:abstractNumId w:val="16"/>
  </w:num>
  <w:num w:numId="14">
    <w:abstractNumId w:val="18"/>
  </w:num>
  <w:num w:numId="15">
    <w:abstractNumId w:val="9"/>
  </w:num>
  <w:num w:numId="16">
    <w:abstractNumId w:val="22"/>
  </w:num>
  <w:num w:numId="17">
    <w:abstractNumId w:val="19"/>
  </w:num>
  <w:num w:numId="18">
    <w:abstractNumId w:val="13"/>
  </w:num>
  <w:num w:numId="19">
    <w:abstractNumId w:val="5"/>
  </w:num>
  <w:num w:numId="20">
    <w:abstractNumId w:val="2"/>
  </w:num>
  <w:num w:numId="21">
    <w:abstractNumId w:val="14"/>
  </w:num>
  <w:num w:numId="22">
    <w:abstractNumId w:val="1"/>
  </w:num>
  <w:num w:numId="23">
    <w:abstractNumId w:val="11"/>
  </w:num>
  <w:num w:numId="24">
    <w:abstractNumId w:val="15"/>
  </w:num>
  <w:num w:numId="25">
    <w:abstractNumId w:val="4"/>
  </w:num>
  <w:num w:numId="2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1562"/>
    <w:rsid w:val="00000EE9"/>
    <w:rsid w:val="00001091"/>
    <w:rsid w:val="000012B3"/>
    <w:rsid w:val="00001A1B"/>
    <w:rsid w:val="00001EEF"/>
    <w:rsid w:val="000022A5"/>
    <w:rsid w:val="0000271E"/>
    <w:rsid w:val="00002F9E"/>
    <w:rsid w:val="000040A0"/>
    <w:rsid w:val="00004687"/>
    <w:rsid w:val="000046CD"/>
    <w:rsid w:val="00004E25"/>
    <w:rsid w:val="00005606"/>
    <w:rsid w:val="00006104"/>
    <w:rsid w:val="00007C2B"/>
    <w:rsid w:val="00010047"/>
    <w:rsid w:val="00010682"/>
    <w:rsid w:val="00010928"/>
    <w:rsid w:val="0001193C"/>
    <w:rsid w:val="000128D8"/>
    <w:rsid w:val="00013E4D"/>
    <w:rsid w:val="00013E62"/>
    <w:rsid w:val="00015A32"/>
    <w:rsid w:val="00016343"/>
    <w:rsid w:val="00017B2D"/>
    <w:rsid w:val="00017B71"/>
    <w:rsid w:val="00017C41"/>
    <w:rsid w:val="000205B0"/>
    <w:rsid w:val="00021379"/>
    <w:rsid w:val="000228B7"/>
    <w:rsid w:val="00022BEA"/>
    <w:rsid w:val="00024126"/>
    <w:rsid w:val="0002587F"/>
    <w:rsid w:val="00025B2F"/>
    <w:rsid w:val="00026DB2"/>
    <w:rsid w:val="0002724F"/>
    <w:rsid w:val="00027309"/>
    <w:rsid w:val="0002776E"/>
    <w:rsid w:val="00030BC4"/>
    <w:rsid w:val="0003108B"/>
    <w:rsid w:val="00031C2E"/>
    <w:rsid w:val="00033AE6"/>
    <w:rsid w:val="0003462F"/>
    <w:rsid w:val="00034C4E"/>
    <w:rsid w:val="0003677F"/>
    <w:rsid w:val="00036CAD"/>
    <w:rsid w:val="000405ED"/>
    <w:rsid w:val="00041A50"/>
    <w:rsid w:val="00041DA1"/>
    <w:rsid w:val="000422A8"/>
    <w:rsid w:val="00042FE9"/>
    <w:rsid w:val="0004417E"/>
    <w:rsid w:val="000442DF"/>
    <w:rsid w:val="000446C7"/>
    <w:rsid w:val="000456AF"/>
    <w:rsid w:val="000461FF"/>
    <w:rsid w:val="000467DB"/>
    <w:rsid w:val="00050F0B"/>
    <w:rsid w:val="0005220A"/>
    <w:rsid w:val="000523A1"/>
    <w:rsid w:val="000527EB"/>
    <w:rsid w:val="00053E97"/>
    <w:rsid w:val="000565F5"/>
    <w:rsid w:val="00060FBE"/>
    <w:rsid w:val="00062FA2"/>
    <w:rsid w:val="0006363F"/>
    <w:rsid w:val="00063BEE"/>
    <w:rsid w:val="00063F91"/>
    <w:rsid w:val="0006623A"/>
    <w:rsid w:val="000663EB"/>
    <w:rsid w:val="00070172"/>
    <w:rsid w:val="0007056A"/>
    <w:rsid w:val="00070F9C"/>
    <w:rsid w:val="000719BB"/>
    <w:rsid w:val="00071E6C"/>
    <w:rsid w:val="00073076"/>
    <w:rsid w:val="00073B77"/>
    <w:rsid w:val="00073F20"/>
    <w:rsid w:val="0007475F"/>
    <w:rsid w:val="000751C5"/>
    <w:rsid w:val="00075A32"/>
    <w:rsid w:val="00075AEE"/>
    <w:rsid w:val="00076B39"/>
    <w:rsid w:val="00077D64"/>
    <w:rsid w:val="00077DFA"/>
    <w:rsid w:val="00080F69"/>
    <w:rsid w:val="00082077"/>
    <w:rsid w:val="000822C6"/>
    <w:rsid w:val="0008286E"/>
    <w:rsid w:val="00084AEC"/>
    <w:rsid w:val="00084B84"/>
    <w:rsid w:val="0008562A"/>
    <w:rsid w:val="00085855"/>
    <w:rsid w:val="000858C7"/>
    <w:rsid w:val="000866A2"/>
    <w:rsid w:val="00086CFA"/>
    <w:rsid w:val="000906DF"/>
    <w:rsid w:val="00090B6C"/>
    <w:rsid w:val="000928FE"/>
    <w:rsid w:val="00092B96"/>
    <w:rsid w:val="00092E5E"/>
    <w:rsid w:val="00093148"/>
    <w:rsid w:val="0009425B"/>
    <w:rsid w:val="000950D8"/>
    <w:rsid w:val="00095B4B"/>
    <w:rsid w:val="00095D5A"/>
    <w:rsid w:val="00096E60"/>
    <w:rsid w:val="000A043C"/>
    <w:rsid w:val="000A04C9"/>
    <w:rsid w:val="000A0E30"/>
    <w:rsid w:val="000A254C"/>
    <w:rsid w:val="000A3079"/>
    <w:rsid w:val="000A4B34"/>
    <w:rsid w:val="000A4F65"/>
    <w:rsid w:val="000A4FCD"/>
    <w:rsid w:val="000A5A46"/>
    <w:rsid w:val="000A6691"/>
    <w:rsid w:val="000A7021"/>
    <w:rsid w:val="000B0669"/>
    <w:rsid w:val="000B1461"/>
    <w:rsid w:val="000B2163"/>
    <w:rsid w:val="000B26E3"/>
    <w:rsid w:val="000B2B22"/>
    <w:rsid w:val="000B429E"/>
    <w:rsid w:val="000B465B"/>
    <w:rsid w:val="000B4828"/>
    <w:rsid w:val="000B585B"/>
    <w:rsid w:val="000B62D0"/>
    <w:rsid w:val="000B77AC"/>
    <w:rsid w:val="000B78C8"/>
    <w:rsid w:val="000B7C75"/>
    <w:rsid w:val="000C0A9A"/>
    <w:rsid w:val="000C261C"/>
    <w:rsid w:val="000C27C3"/>
    <w:rsid w:val="000C310C"/>
    <w:rsid w:val="000C3805"/>
    <w:rsid w:val="000C4093"/>
    <w:rsid w:val="000C64DF"/>
    <w:rsid w:val="000C6B29"/>
    <w:rsid w:val="000C7286"/>
    <w:rsid w:val="000C7597"/>
    <w:rsid w:val="000C76F6"/>
    <w:rsid w:val="000C7C3E"/>
    <w:rsid w:val="000D17A1"/>
    <w:rsid w:val="000D1D26"/>
    <w:rsid w:val="000D460E"/>
    <w:rsid w:val="000D59F3"/>
    <w:rsid w:val="000D5E5E"/>
    <w:rsid w:val="000D68F7"/>
    <w:rsid w:val="000D7D84"/>
    <w:rsid w:val="000E0197"/>
    <w:rsid w:val="000E0656"/>
    <w:rsid w:val="000E0FFF"/>
    <w:rsid w:val="000E1560"/>
    <w:rsid w:val="000E1748"/>
    <w:rsid w:val="000E2494"/>
    <w:rsid w:val="000E38B2"/>
    <w:rsid w:val="000E6412"/>
    <w:rsid w:val="000E64B6"/>
    <w:rsid w:val="000E6A4D"/>
    <w:rsid w:val="000E7A12"/>
    <w:rsid w:val="000F0019"/>
    <w:rsid w:val="000F124F"/>
    <w:rsid w:val="000F13D1"/>
    <w:rsid w:val="000F1776"/>
    <w:rsid w:val="000F216E"/>
    <w:rsid w:val="000F2571"/>
    <w:rsid w:val="000F30FB"/>
    <w:rsid w:val="000F48B0"/>
    <w:rsid w:val="000F52E6"/>
    <w:rsid w:val="000F5529"/>
    <w:rsid w:val="000F5C49"/>
    <w:rsid w:val="000F7518"/>
    <w:rsid w:val="000F7564"/>
    <w:rsid w:val="000F77D2"/>
    <w:rsid w:val="00100655"/>
    <w:rsid w:val="0010163C"/>
    <w:rsid w:val="00101CB7"/>
    <w:rsid w:val="00101DFC"/>
    <w:rsid w:val="00101EB0"/>
    <w:rsid w:val="00102157"/>
    <w:rsid w:val="0010334C"/>
    <w:rsid w:val="001037A6"/>
    <w:rsid w:val="00104C56"/>
    <w:rsid w:val="00105767"/>
    <w:rsid w:val="00105D9A"/>
    <w:rsid w:val="0010653E"/>
    <w:rsid w:val="0010738E"/>
    <w:rsid w:val="00107DC6"/>
    <w:rsid w:val="001100BE"/>
    <w:rsid w:val="00110A1D"/>
    <w:rsid w:val="00110D0E"/>
    <w:rsid w:val="00112508"/>
    <w:rsid w:val="00112941"/>
    <w:rsid w:val="00114AFE"/>
    <w:rsid w:val="001150FE"/>
    <w:rsid w:val="00116842"/>
    <w:rsid w:val="0011773B"/>
    <w:rsid w:val="00117800"/>
    <w:rsid w:val="00117EC4"/>
    <w:rsid w:val="00117FC1"/>
    <w:rsid w:val="0012143C"/>
    <w:rsid w:val="0012276D"/>
    <w:rsid w:val="00122ED1"/>
    <w:rsid w:val="001240DD"/>
    <w:rsid w:val="001242E8"/>
    <w:rsid w:val="00125127"/>
    <w:rsid w:val="00126BD7"/>
    <w:rsid w:val="00126FC7"/>
    <w:rsid w:val="00127F4B"/>
    <w:rsid w:val="001310B2"/>
    <w:rsid w:val="00132912"/>
    <w:rsid w:val="001331E9"/>
    <w:rsid w:val="00134918"/>
    <w:rsid w:val="001349E5"/>
    <w:rsid w:val="00134FAB"/>
    <w:rsid w:val="00135E58"/>
    <w:rsid w:val="00137542"/>
    <w:rsid w:val="001379E8"/>
    <w:rsid w:val="00137C35"/>
    <w:rsid w:val="00140C22"/>
    <w:rsid w:val="00141744"/>
    <w:rsid w:val="001431BF"/>
    <w:rsid w:val="00143CE5"/>
    <w:rsid w:val="001443A2"/>
    <w:rsid w:val="00144B24"/>
    <w:rsid w:val="001452E0"/>
    <w:rsid w:val="001454F5"/>
    <w:rsid w:val="00145F1C"/>
    <w:rsid w:val="00146F62"/>
    <w:rsid w:val="00147678"/>
    <w:rsid w:val="00150750"/>
    <w:rsid w:val="0015137E"/>
    <w:rsid w:val="00151DD1"/>
    <w:rsid w:val="00153BC9"/>
    <w:rsid w:val="00154633"/>
    <w:rsid w:val="00154DA2"/>
    <w:rsid w:val="001550E1"/>
    <w:rsid w:val="0015569C"/>
    <w:rsid w:val="00155E2D"/>
    <w:rsid w:val="00156E1D"/>
    <w:rsid w:val="00160B34"/>
    <w:rsid w:val="00161687"/>
    <w:rsid w:val="00162660"/>
    <w:rsid w:val="00162F23"/>
    <w:rsid w:val="00162FEC"/>
    <w:rsid w:val="00164256"/>
    <w:rsid w:val="00164954"/>
    <w:rsid w:val="001651C3"/>
    <w:rsid w:val="001664A0"/>
    <w:rsid w:val="00167C79"/>
    <w:rsid w:val="0017021D"/>
    <w:rsid w:val="00170914"/>
    <w:rsid w:val="00170B8F"/>
    <w:rsid w:val="0017162E"/>
    <w:rsid w:val="001718E9"/>
    <w:rsid w:val="00172E70"/>
    <w:rsid w:val="00172EFF"/>
    <w:rsid w:val="001735F9"/>
    <w:rsid w:val="001737CE"/>
    <w:rsid w:val="00174BAE"/>
    <w:rsid w:val="00175113"/>
    <w:rsid w:val="00175C65"/>
    <w:rsid w:val="0017754C"/>
    <w:rsid w:val="00180677"/>
    <w:rsid w:val="0018107B"/>
    <w:rsid w:val="00181E5A"/>
    <w:rsid w:val="0018200E"/>
    <w:rsid w:val="001837A9"/>
    <w:rsid w:val="00184074"/>
    <w:rsid w:val="001846FA"/>
    <w:rsid w:val="001847CC"/>
    <w:rsid w:val="00184AF3"/>
    <w:rsid w:val="00184CCC"/>
    <w:rsid w:val="001858BC"/>
    <w:rsid w:val="00185C17"/>
    <w:rsid w:val="00185F18"/>
    <w:rsid w:val="00187C89"/>
    <w:rsid w:val="00190329"/>
    <w:rsid w:val="001906B6"/>
    <w:rsid w:val="00191411"/>
    <w:rsid w:val="001920F3"/>
    <w:rsid w:val="0019210A"/>
    <w:rsid w:val="00194CF2"/>
    <w:rsid w:val="0019604C"/>
    <w:rsid w:val="0019721B"/>
    <w:rsid w:val="001976E2"/>
    <w:rsid w:val="001A2A4D"/>
    <w:rsid w:val="001A328E"/>
    <w:rsid w:val="001A3BEE"/>
    <w:rsid w:val="001A4F19"/>
    <w:rsid w:val="001A5813"/>
    <w:rsid w:val="001A59C8"/>
    <w:rsid w:val="001A5B25"/>
    <w:rsid w:val="001A62A0"/>
    <w:rsid w:val="001A6B0B"/>
    <w:rsid w:val="001A7846"/>
    <w:rsid w:val="001A7A30"/>
    <w:rsid w:val="001B0B8F"/>
    <w:rsid w:val="001B21FB"/>
    <w:rsid w:val="001B4560"/>
    <w:rsid w:val="001B6608"/>
    <w:rsid w:val="001B6673"/>
    <w:rsid w:val="001B6A8C"/>
    <w:rsid w:val="001C2C78"/>
    <w:rsid w:val="001C2E0B"/>
    <w:rsid w:val="001C336C"/>
    <w:rsid w:val="001C391D"/>
    <w:rsid w:val="001C4BC0"/>
    <w:rsid w:val="001C5BFB"/>
    <w:rsid w:val="001C6234"/>
    <w:rsid w:val="001C6793"/>
    <w:rsid w:val="001D00DD"/>
    <w:rsid w:val="001D1052"/>
    <w:rsid w:val="001D1E1A"/>
    <w:rsid w:val="001D2EAA"/>
    <w:rsid w:val="001D4C83"/>
    <w:rsid w:val="001D553C"/>
    <w:rsid w:val="001D5957"/>
    <w:rsid w:val="001D603D"/>
    <w:rsid w:val="001D6B15"/>
    <w:rsid w:val="001E36DD"/>
    <w:rsid w:val="001E56B7"/>
    <w:rsid w:val="001E5F32"/>
    <w:rsid w:val="001E6533"/>
    <w:rsid w:val="001E6A7A"/>
    <w:rsid w:val="001E74EB"/>
    <w:rsid w:val="001F036E"/>
    <w:rsid w:val="001F06EE"/>
    <w:rsid w:val="001F2162"/>
    <w:rsid w:val="001F2EBE"/>
    <w:rsid w:val="001F380A"/>
    <w:rsid w:val="001F38AA"/>
    <w:rsid w:val="001F4DF4"/>
    <w:rsid w:val="001F564A"/>
    <w:rsid w:val="001F59BE"/>
    <w:rsid w:val="0020074B"/>
    <w:rsid w:val="00203DA7"/>
    <w:rsid w:val="002064E5"/>
    <w:rsid w:val="002111ED"/>
    <w:rsid w:val="00211256"/>
    <w:rsid w:val="002117AB"/>
    <w:rsid w:val="00211FD8"/>
    <w:rsid w:val="00212657"/>
    <w:rsid w:val="0021295B"/>
    <w:rsid w:val="00212B6F"/>
    <w:rsid w:val="00212D98"/>
    <w:rsid w:val="00212E80"/>
    <w:rsid w:val="00213061"/>
    <w:rsid w:val="00213DC4"/>
    <w:rsid w:val="00214E01"/>
    <w:rsid w:val="00215648"/>
    <w:rsid w:val="00215915"/>
    <w:rsid w:val="00215E55"/>
    <w:rsid w:val="00216CAC"/>
    <w:rsid w:val="0021744C"/>
    <w:rsid w:val="0022071C"/>
    <w:rsid w:val="00221864"/>
    <w:rsid w:val="00221887"/>
    <w:rsid w:val="00222068"/>
    <w:rsid w:val="00222B97"/>
    <w:rsid w:val="002230A5"/>
    <w:rsid w:val="00223A6A"/>
    <w:rsid w:val="0022557C"/>
    <w:rsid w:val="00225EC4"/>
    <w:rsid w:val="00226B7A"/>
    <w:rsid w:val="00227A9C"/>
    <w:rsid w:val="00227B37"/>
    <w:rsid w:val="00231AB1"/>
    <w:rsid w:val="00231CCA"/>
    <w:rsid w:val="00232622"/>
    <w:rsid w:val="00232992"/>
    <w:rsid w:val="00232B81"/>
    <w:rsid w:val="00232E01"/>
    <w:rsid w:val="00233999"/>
    <w:rsid w:val="0023433B"/>
    <w:rsid w:val="002343D0"/>
    <w:rsid w:val="00235497"/>
    <w:rsid w:val="002356A3"/>
    <w:rsid w:val="0023691C"/>
    <w:rsid w:val="00237D0A"/>
    <w:rsid w:val="002410CC"/>
    <w:rsid w:val="00241FEC"/>
    <w:rsid w:val="00242305"/>
    <w:rsid w:val="00243BB3"/>
    <w:rsid w:val="002467A0"/>
    <w:rsid w:val="00246E46"/>
    <w:rsid w:val="002479EE"/>
    <w:rsid w:val="00247EC7"/>
    <w:rsid w:val="00250530"/>
    <w:rsid w:val="0025091D"/>
    <w:rsid w:val="002509F4"/>
    <w:rsid w:val="00251237"/>
    <w:rsid w:val="0025296E"/>
    <w:rsid w:val="00252A2C"/>
    <w:rsid w:val="002530B7"/>
    <w:rsid w:val="002543BC"/>
    <w:rsid w:val="00254737"/>
    <w:rsid w:val="00254A2B"/>
    <w:rsid w:val="0025505F"/>
    <w:rsid w:val="0025536E"/>
    <w:rsid w:val="0025581B"/>
    <w:rsid w:val="002566CD"/>
    <w:rsid w:val="00256AE6"/>
    <w:rsid w:val="00257480"/>
    <w:rsid w:val="00257C5B"/>
    <w:rsid w:val="002604F8"/>
    <w:rsid w:val="00261059"/>
    <w:rsid w:val="00261632"/>
    <w:rsid w:val="00262870"/>
    <w:rsid w:val="00263301"/>
    <w:rsid w:val="002636F1"/>
    <w:rsid w:val="00263DAA"/>
    <w:rsid w:val="00264F88"/>
    <w:rsid w:val="00265544"/>
    <w:rsid w:val="00265723"/>
    <w:rsid w:val="00265C43"/>
    <w:rsid w:val="00265DFD"/>
    <w:rsid w:val="002665B1"/>
    <w:rsid w:val="002666E4"/>
    <w:rsid w:val="00267202"/>
    <w:rsid w:val="00270254"/>
    <w:rsid w:val="0027037C"/>
    <w:rsid w:val="00270D32"/>
    <w:rsid w:val="00270F38"/>
    <w:rsid w:val="00271297"/>
    <w:rsid w:val="002725FB"/>
    <w:rsid w:val="002729D6"/>
    <w:rsid w:val="002733A3"/>
    <w:rsid w:val="002734C1"/>
    <w:rsid w:val="00273F3B"/>
    <w:rsid w:val="0027406A"/>
    <w:rsid w:val="00274C65"/>
    <w:rsid w:val="002759E8"/>
    <w:rsid w:val="002761EC"/>
    <w:rsid w:val="002769FF"/>
    <w:rsid w:val="00276E2D"/>
    <w:rsid w:val="00280488"/>
    <w:rsid w:val="00281450"/>
    <w:rsid w:val="00281C34"/>
    <w:rsid w:val="00282562"/>
    <w:rsid w:val="0028389E"/>
    <w:rsid w:val="00283B57"/>
    <w:rsid w:val="00283EF1"/>
    <w:rsid w:val="00284737"/>
    <w:rsid w:val="00284BB6"/>
    <w:rsid w:val="00285330"/>
    <w:rsid w:val="00287158"/>
    <w:rsid w:val="0028753F"/>
    <w:rsid w:val="002944CE"/>
    <w:rsid w:val="00294F72"/>
    <w:rsid w:val="002951E3"/>
    <w:rsid w:val="00297551"/>
    <w:rsid w:val="00297AD6"/>
    <w:rsid w:val="00297FD1"/>
    <w:rsid w:val="002A0600"/>
    <w:rsid w:val="002A178F"/>
    <w:rsid w:val="002A2C7F"/>
    <w:rsid w:val="002A3035"/>
    <w:rsid w:val="002A3A6B"/>
    <w:rsid w:val="002A4C34"/>
    <w:rsid w:val="002A509C"/>
    <w:rsid w:val="002A5A89"/>
    <w:rsid w:val="002A5CA8"/>
    <w:rsid w:val="002A5DDA"/>
    <w:rsid w:val="002A6E40"/>
    <w:rsid w:val="002B0C5C"/>
    <w:rsid w:val="002B1B81"/>
    <w:rsid w:val="002B24ED"/>
    <w:rsid w:val="002B2A5C"/>
    <w:rsid w:val="002B2B91"/>
    <w:rsid w:val="002B5402"/>
    <w:rsid w:val="002B54AB"/>
    <w:rsid w:val="002B59F4"/>
    <w:rsid w:val="002B5B04"/>
    <w:rsid w:val="002B5E1D"/>
    <w:rsid w:val="002B6659"/>
    <w:rsid w:val="002C1BF5"/>
    <w:rsid w:val="002C27A7"/>
    <w:rsid w:val="002C33AC"/>
    <w:rsid w:val="002C401C"/>
    <w:rsid w:val="002C4A01"/>
    <w:rsid w:val="002C5638"/>
    <w:rsid w:val="002C5F34"/>
    <w:rsid w:val="002C632D"/>
    <w:rsid w:val="002C6A8E"/>
    <w:rsid w:val="002C6FFD"/>
    <w:rsid w:val="002C7236"/>
    <w:rsid w:val="002C754E"/>
    <w:rsid w:val="002C7D3A"/>
    <w:rsid w:val="002D0486"/>
    <w:rsid w:val="002D1227"/>
    <w:rsid w:val="002D1DD5"/>
    <w:rsid w:val="002D2521"/>
    <w:rsid w:val="002D2655"/>
    <w:rsid w:val="002D2CD3"/>
    <w:rsid w:val="002D2D38"/>
    <w:rsid w:val="002D2F66"/>
    <w:rsid w:val="002D39D1"/>
    <w:rsid w:val="002D3F56"/>
    <w:rsid w:val="002D6387"/>
    <w:rsid w:val="002D651D"/>
    <w:rsid w:val="002D670B"/>
    <w:rsid w:val="002D6C01"/>
    <w:rsid w:val="002E08E5"/>
    <w:rsid w:val="002E0F4F"/>
    <w:rsid w:val="002E194D"/>
    <w:rsid w:val="002E240F"/>
    <w:rsid w:val="002E260F"/>
    <w:rsid w:val="002E2BFE"/>
    <w:rsid w:val="002E39CB"/>
    <w:rsid w:val="002E3B45"/>
    <w:rsid w:val="002E3DE4"/>
    <w:rsid w:val="002E4F6A"/>
    <w:rsid w:val="002E581E"/>
    <w:rsid w:val="002E6598"/>
    <w:rsid w:val="002E7206"/>
    <w:rsid w:val="002E7B32"/>
    <w:rsid w:val="002F0962"/>
    <w:rsid w:val="002F0BC0"/>
    <w:rsid w:val="002F2815"/>
    <w:rsid w:val="002F2832"/>
    <w:rsid w:val="002F2AA2"/>
    <w:rsid w:val="002F507F"/>
    <w:rsid w:val="002F6296"/>
    <w:rsid w:val="002F6485"/>
    <w:rsid w:val="003017B7"/>
    <w:rsid w:val="00302C6D"/>
    <w:rsid w:val="003033BF"/>
    <w:rsid w:val="00303A72"/>
    <w:rsid w:val="00304307"/>
    <w:rsid w:val="003054B7"/>
    <w:rsid w:val="0030688F"/>
    <w:rsid w:val="00307BD8"/>
    <w:rsid w:val="00307D92"/>
    <w:rsid w:val="00307E3F"/>
    <w:rsid w:val="00312017"/>
    <w:rsid w:val="0031266B"/>
    <w:rsid w:val="003145F5"/>
    <w:rsid w:val="00314A32"/>
    <w:rsid w:val="003162D4"/>
    <w:rsid w:val="0031715C"/>
    <w:rsid w:val="0032002F"/>
    <w:rsid w:val="003205ED"/>
    <w:rsid w:val="003208BB"/>
    <w:rsid w:val="00321AC5"/>
    <w:rsid w:val="00323881"/>
    <w:rsid w:val="0032421B"/>
    <w:rsid w:val="00325F08"/>
    <w:rsid w:val="003267DE"/>
    <w:rsid w:val="00327C7B"/>
    <w:rsid w:val="003320E7"/>
    <w:rsid w:val="0033298C"/>
    <w:rsid w:val="00332CFF"/>
    <w:rsid w:val="0033386B"/>
    <w:rsid w:val="003338F1"/>
    <w:rsid w:val="00333E62"/>
    <w:rsid w:val="00334DC4"/>
    <w:rsid w:val="00337255"/>
    <w:rsid w:val="0034198E"/>
    <w:rsid w:val="00342AD1"/>
    <w:rsid w:val="00343A8B"/>
    <w:rsid w:val="00343BC4"/>
    <w:rsid w:val="00344A5A"/>
    <w:rsid w:val="003461C6"/>
    <w:rsid w:val="003461EE"/>
    <w:rsid w:val="00350DA4"/>
    <w:rsid w:val="003512E3"/>
    <w:rsid w:val="0035180B"/>
    <w:rsid w:val="003518F6"/>
    <w:rsid w:val="00352037"/>
    <w:rsid w:val="0035366C"/>
    <w:rsid w:val="00354317"/>
    <w:rsid w:val="003544F5"/>
    <w:rsid w:val="003548D3"/>
    <w:rsid w:val="00356518"/>
    <w:rsid w:val="00356A40"/>
    <w:rsid w:val="00356B85"/>
    <w:rsid w:val="00360169"/>
    <w:rsid w:val="00360313"/>
    <w:rsid w:val="003606A4"/>
    <w:rsid w:val="00360911"/>
    <w:rsid w:val="00360F71"/>
    <w:rsid w:val="00361D68"/>
    <w:rsid w:val="00362686"/>
    <w:rsid w:val="0036281D"/>
    <w:rsid w:val="003634E3"/>
    <w:rsid w:val="00363CCE"/>
    <w:rsid w:val="00364038"/>
    <w:rsid w:val="003644BE"/>
    <w:rsid w:val="00364763"/>
    <w:rsid w:val="00366174"/>
    <w:rsid w:val="00366517"/>
    <w:rsid w:val="00370D67"/>
    <w:rsid w:val="00370DFE"/>
    <w:rsid w:val="003712C2"/>
    <w:rsid w:val="0037207D"/>
    <w:rsid w:val="00372D2D"/>
    <w:rsid w:val="00374422"/>
    <w:rsid w:val="00376799"/>
    <w:rsid w:val="0037721B"/>
    <w:rsid w:val="00377DEA"/>
    <w:rsid w:val="003806D8"/>
    <w:rsid w:val="00382ACE"/>
    <w:rsid w:val="00384AF2"/>
    <w:rsid w:val="00385020"/>
    <w:rsid w:val="0038679F"/>
    <w:rsid w:val="003877F2"/>
    <w:rsid w:val="00387C67"/>
    <w:rsid w:val="00387E9D"/>
    <w:rsid w:val="00387F6C"/>
    <w:rsid w:val="003917F1"/>
    <w:rsid w:val="00391A12"/>
    <w:rsid w:val="003920C6"/>
    <w:rsid w:val="00395474"/>
    <w:rsid w:val="00395540"/>
    <w:rsid w:val="00396DAB"/>
    <w:rsid w:val="00397F04"/>
    <w:rsid w:val="003A113A"/>
    <w:rsid w:val="003A1326"/>
    <w:rsid w:val="003A3E9B"/>
    <w:rsid w:val="003A46EC"/>
    <w:rsid w:val="003A477C"/>
    <w:rsid w:val="003A5238"/>
    <w:rsid w:val="003A6056"/>
    <w:rsid w:val="003A6733"/>
    <w:rsid w:val="003A6B6F"/>
    <w:rsid w:val="003A6C90"/>
    <w:rsid w:val="003A6CC5"/>
    <w:rsid w:val="003B03B8"/>
    <w:rsid w:val="003B0549"/>
    <w:rsid w:val="003B0A49"/>
    <w:rsid w:val="003B1570"/>
    <w:rsid w:val="003B2713"/>
    <w:rsid w:val="003B4213"/>
    <w:rsid w:val="003B4C41"/>
    <w:rsid w:val="003B4D86"/>
    <w:rsid w:val="003B726A"/>
    <w:rsid w:val="003C0019"/>
    <w:rsid w:val="003C0189"/>
    <w:rsid w:val="003C1184"/>
    <w:rsid w:val="003C160F"/>
    <w:rsid w:val="003C1F53"/>
    <w:rsid w:val="003C249C"/>
    <w:rsid w:val="003C373E"/>
    <w:rsid w:val="003C38DB"/>
    <w:rsid w:val="003C5CCB"/>
    <w:rsid w:val="003C5D4B"/>
    <w:rsid w:val="003C7E8C"/>
    <w:rsid w:val="003D0B39"/>
    <w:rsid w:val="003D1893"/>
    <w:rsid w:val="003D1FCD"/>
    <w:rsid w:val="003D28C3"/>
    <w:rsid w:val="003D342A"/>
    <w:rsid w:val="003D3B67"/>
    <w:rsid w:val="003D3CC9"/>
    <w:rsid w:val="003D3F1F"/>
    <w:rsid w:val="003D5A3F"/>
    <w:rsid w:val="003D6C52"/>
    <w:rsid w:val="003E102D"/>
    <w:rsid w:val="003E153A"/>
    <w:rsid w:val="003E25FA"/>
    <w:rsid w:val="003E2950"/>
    <w:rsid w:val="003E4210"/>
    <w:rsid w:val="003E59EF"/>
    <w:rsid w:val="003E665D"/>
    <w:rsid w:val="003E7AC8"/>
    <w:rsid w:val="003E7F65"/>
    <w:rsid w:val="003F1E0C"/>
    <w:rsid w:val="003F2003"/>
    <w:rsid w:val="003F55C2"/>
    <w:rsid w:val="003F7454"/>
    <w:rsid w:val="003F762C"/>
    <w:rsid w:val="004004AC"/>
    <w:rsid w:val="00402215"/>
    <w:rsid w:val="00402308"/>
    <w:rsid w:val="0040379A"/>
    <w:rsid w:val="004048AA"/>
    <w:rsid w:val="0040496C"/>
    <w:rsid w:val="00406555"/>
    <w:rsid w:val="00406F02"/>
    <w:rsid w:val="00410321"/>
    <w:rsid w:val="004104D2"/>
    <w:rsid w:val="00410EE5"/>
    <w:rsid w:val="00412136"/>
    <w:rsid w:val="00413642"/>
    <w:rsid w:val="00413C2B"/>
    <w:rsid w:val="0041672F"/>
    <w:rsid w:val="00416C21"/>
    <w:rsid w:val="00417057"/>
    <w:rsid w:val="0042108F"/>
    <w:rsid w:val="00423826"/>
    <w:rsid w:val="00424460"/>
    <w:rsid w:val="004247B9"/>
    <w:rsid w:val="004261BF"/>
    <w:rsid w:val="004262F0"/>
    <w:rsid w:val="00426482"/>
    <w:rsid w:val="004302F8"/>
    <w:rsid w:val="0043145E"/>
    <w:rsid w:val="00431FD0"/>
    <w:rsid w:val="00432974"/>
    <w:rsid w:val="00432D8B"/>
    <w:rsid w:val="004336B8"/>
    <w:rsid w:val="00433784"/>
    <w:rsid w:val="004340C5"/>
    <w:rsid w:val="00434153"/>
    <w:rsid w:val="00434609"/>
    <w:rsid w:val="0043628C"/>
    <w:rsid w:val="0043661C"/>
    <w:rsid w:val="00436BFE"/>
    <w:rsid w:val="00436D6D"/>
    <w:rsid w:val="00440906"/>
    <w:rsid w:val="00440D7E"/>
    <w:rsid w:val="00441A3B"/>
    <w:rsid w:val="004428CE"/>
    <w:rsid w:val="0044336F"/>
    <w:rsid w:val="00446C9B"/>
    <w:rsid w:val="0045037B"/>
    <w:rsid w:val="00450FAE"/>
    <w:rsid w:val="004527C8"/>
    <w:rsid w:val="00452982"/>
    <w:rsid w:val="004546EA"/>
    <w:rsid w:val="00454D01"/>
    <w:rsid w:val="00455736"/>
    <w:rsid w:val="00456824"/>
    <w:rsid w:val="0046006E"/>
    <w:rsid w:val="00460DF3"/>
    <w:rsid w:val="004612A9"/>
    <w:rsid w:val="00462324"/>
    <w:rsid w:val="004628CD"/>
    <w:rsid w:val="00462BC8"/>
    <w:rsid w:val="00463235"/>
    <w:rsid w:val="00464264"/>
    <w:rsid w:val="0046434F"/>
    <w:rsid w:val="004654DB"/>
    <w:rsid w:val="00465919"/>
    <w:rsid w:val="00466221"/>
    <w:rsid w:val="004668AD"/>
    <w:rsid w:val="00466F1B"/>
    <w:rsid w:val="00470A73"/>
    <w:rsid w:val="00471209"/>
    <w:rsid w:val="00471458"/>
    <w:rsid w:val="00471738"/>
    <w:rsid w:val="00471D27"/>
    <w:rsid w:val="0047203A"/>
    <w:rsid w:val="00472975"/>
    <w:rsid w:val="00472980"/>
    <w:rsid w:val="00474498"/>
    <w:rsid w:val="004747B5"/>
    <w:rsid w:val="00474831"/>
    <w:rsid w:val="00474C10"/>
    <w:rsid w:val="00474D48"/>
    <w:rsid w:val="00475309"/>
    <w:rsid w:val="00476285"/>
    <w:rsid w:val="00476347"/>
    <w:rsid w:val="00477804"/>
    <w:rsid w:val="004805F2"/>
    <w:rsid w:val="00480BAE"/>
    <w:rsid w:val="00480BFF"/>
    <w:rsid w:val="00482C95"/>
    <w:rsid w:val="00483CEB"/>
    <w:rsid w:val="00485CFF"/>
    <w:rsid w:val="004866AD"/>
    <w:rsid w:val="00487953"/>
    <w:rsid w:val="00490BDA"/>
    <w:rsid w:val="00490E8B"/>
    <w:rsid w:val="00491C36"/>
    <w:rsid w:val="004923AA"/>
    <w:rsid w:val="0049344C"/>
    <w:rsid w:val="00493C13"/>
    <w:rsid w:val="00495057"/>
    <w:rsid w:val="00495927"/>
    <w:rsid w:val="004962A9"/>
    <w:rsid w:val="004971CC"/>
    <w:rsid w:val="00497ABE"/>
    <w:rsid w:val="004A1A12"/>
    <w:rsid w:val="004A1BBF"/>
    <w:rsid w:val="004A28B7"/>
    <w:rsid w:val="004A3337"/>
    <w:rsid w:val="004A488E"/>
    <w:rsid w:val="004A4B1C"/>
    <w:rsid w:val="004A536E"/>
    <w:rsid w:val="004A657C"/>
    <w:rsid w:val="004A6C83"/>
    <w:rsid w:val="004A70D2"/>
    <w:rsid w:val="004A7843"/>
    <w:rsid w:val="004A7B9D"/>
    <w:rsid w:val="004A7BF1"/>
    <w:rsid w:val="004B0C30"/>
    <w:rsid w:val="004B1273"/>
    <w:rsid w:val="004B1370"/>
    <w:rsid w:val="004B1F70"/>
    <w:rsid w:val="004B22FB"/>
    <w:rsid w:val="004B2A9A"/>
    <w:rsid w:val="004B2EAF"/>
    <w:rsid w:val="004B3054"/>
    <w:rsid w:val="004B312B"/>
    <w:rsid w:val="004B3E31"/>
    <w:rsid w:val="004B411C"/>
    <w:rsid w:val="004B441F"/>
    <w:rsid w:val="004B4588"/>
    <w:rsid w:val="004B4750"/>
    <w:rsid w:val="004B4833"/>
    <w:rsid w:val="004B4A4D"/>
    <w:rsid w:val="004B5602"/>
    <w:rsid w:val="004B682A"/>
    <w:rsid w:val="004B6D95"/>
    <w:rsid w:val="004B769A"/>
    <w:rsid w:val="004B7D25"/>
    <w:rsid w:val="004C14C2"/>
    <w:rsid w:val="004C1A11"/>
    <w:rsid w:val="004C1A8A"/>
    <w:rsid w:val="004C247D"/>
    <w:rsid w:val="004C2F4B"/>
    <w:rsid w:val="004C3769"/>
    <w:rsid w:val="004C39CB"/>
    <w:rsid w:val="004C59F2"/>
    <w:rsid w:val="004C65EB"/>
    <w:rsid w:val="004C6825"/>
    <w:rsid w:val="004D0BF8"/>
    <w:rsid w:val="004D15BA"/>
    <w:rsid w:val="004D160B"/>
    <w:rsid w:val="004D2DD5"/>
    <w:rsid w:val="004D5450"/>
    <w:rsid w:val="004D5A60"/>
    <w:rsid w:val="004D7A5C"/>
    <w:rsid w:val="004E1ED8"/>
    <w:rsid w:val="004E237C"/>
    <w:rsid w:val="004E2D2B"/>
    <w:rsid w:val="004E353F"/>
    <w:rsid w:val="004E36B6"/>
    <w:rsid w:val="004E4215"/>
    <w:rsid w:val="004E57E2"/>
    <w:rsid w:val="004E57E9"/>
    <w:rsid w:val="004E725D"/>
    <w:rsid w:val="004F0253"/>
    <w:rsid w:val="004F046C"/>
    <w:rsid w:val="004F0809"/>
    <w:rsid w:val="004F1020"/>
    <w:rsid w:val="004F1A84"/>
    <w:rsid w:val="004F1B79"/>
    <w:rsid w:val="004F4346"/>
    <w:rsid w:val="004F47D6"/>
    <w:rsid w:val="004F4BDF"/>
    <w:rsid w:val="004F5BA0"/>
    <w:rsid w:val="004F627F"/>
    <w:rsid w:val="004F641C"/>
    <w:rsid w:val="004F6BA6"/>
    <w:rsid w:val="004F6E4F"/>
    <w:rsid w:val="004F7EA5"/>
    <w:rsid w:val="00500380"/>
    <w:rsid w:val="005017A5"/>
    <w:rsid w:val="00501CAF"/>
    <w:rsid w:val="00502C70"/>
    <w:rsid w:val="00502CE9"/>
    <w:rsid w:val="005036FB"/>
    <w:rsid w:val="0050464B"/>
    <w:rsid w:val="00504A9F"/>
    <w:rsid w:val="005053C3"/>
    <w:rsid w:val="00505654"/>
    <w:rsid w:val="00505BE0"/>
    <w:rsid w:val="0050636F"/>
    <w:rsid w:val="00506A51"/>
    <w:rsid w:val="00507CBD"/>
    <w:rsid w:val="0051084A"/>
    <w:rsid w:val="00510AC6"/>
    <w:rsid w:val="0051149D"/>
    <w:rsid w:val="005131B3"/>
    <w:rsid w:val="00513C8B"/>
    <w:rsid w:val="005156F4"/>
    <w:rsid w:val="00515A59"/>
    <w:rsid w:val="00517BB5"/>
    <w:rsid w:val="00520A11"/>
    <w:rsid w:val="00520B5F"/>
    <w:rsid w:val="00520B8A"/>
    <w:rsid w:val="00522201"/>
    <w:rsid w:val="005229B5"/>
    <w:rsid w:val="00522C1E"/>
    <w:rsid w:val="00523336"/>
    <w:rsid w:val="00523870"/>
    <w:rsid w:val="005242BE"/>
    <w:rsid w:val="00524E82"/>
    <w:rsid w:val="00525101"/>
    <w:rsid w:val="00526B7E"/>
    <w:rsid w:val="00526E1B"/>
    <w:rsid w:val="00527631"/>
    <w:rsid w:val="005306A2"/>
    <w:rsid w:val="0053228C"/>
    <w:rsid w:val="00532DBD"/>
    <w:rsid w:val="005351C2"/>
    <w:rsid w:val="00537656"/>
    <w:rsid w:val="00540251"/>
    <w:rsid w:val="0054215B"/>
    <w:rsid w:val="0054277C"/>
    <w:rsid w:val="00543133"/>
    <w:rsid w:val="00543F2C"/>
    <w:rsid w:val="00546F7F"/>
    <w:rsid w:val="00547596"/>
    <w:rsid w:val="00547950"/>
    <w:rsid w:val="005479E0"/>
    <w:rsid w:val="00547B93"/>
    <w:rsid w:val="005507E7"/>
    <w:rsid w:val="00550EA4"/>
    <w:rsid w:val="00551439"/>
    <w:rsid w:val="00552196"/>
    <w:rsid w:val="005532BF"/>
    <w:rsid w:val="0055340A"/>
    <w:rsid w:val="005536FB"/>
    <w:rsid w:val="005538BD"/>
    <w:rsid w:val="0055583E"/>
    <w:rsid w:val="00557DF6"/>
    <w:rsid w:val="00560606"/>
    <w:rsid w:val="00561AF0"/>
    <w:rsid w:val="0056212B"/>
    <w:rsid w:val="0056240D"/>
    <w:rsid w:val="00562782"/>
    <w:rsid w:val="00562EF0"/>
    <w:rsid w:val="00564F9C"/>
    <w:rsid w:val="00565277"/>
    <w:rsid w:val="00565B52"/>
    <w:rsid w:val="00566EF8"/>
    <w:rsid w:val="0056789D"/>
    <w:rsid w:val="00572638"/>
    <w:rsid w:val="00573C03"/>
    <w:rsid w:val="00573F69"/>
    <w:rsid w:val="00574493"/>
    <w:rsid w:val="005752D4"/>
    <w:rsid w:val="00576AF2"/>
    <w:rsid w:val="00576E1C"/>
    <w:rsid w:val="0057772B"/>
    <w:rsid w:val="00580302"/>
    <w:rsid w:val="00581921"/>
    <w:rsid w:val="00584128"/>
    <w:rsid w:val="005921FF"/>
    <w:rsid w:val="005930FD"/>
    <w:rsid w:val="0059491A"/>
    <w:rsid w:val="00596B9D"/>
    <w:rsid w:val="00597E34"/>
    <w:rsid w:val="005A0C0A"/>
    <w:rsid w:val="005A0E9B"/>
    <w:rsid w:val="005A17B6"/>
    <w:rsid w:val="005A3304"/>
    <w:rsid w:val="005A4C0E"/>
    <w:rsid w:val="005A584C"/>
    <w:rsid w:val="005A6E28"/>
    <w:rsid w:val="005A758C"/>
    <w:rsid w:val="005B15F6"/>
    <w:rsid w:val="005B199D"/>
    <w:rsid w:val="005B41B3"/>
    <w:rsid w:val="005B5381"/>
    <w:rsid w:val="005B555A"/>
    <w:rsid w:val="005B5835"/>
    <w:rsid w:val="005B71C7"/>
    <w:rsid w:val="005C09A1"/>
    <w:rsid w:val="005C1256"/>
    <w:rsid w:val="005C19B6"/>
    <w:rsid w:val="005C1BDC"/>
    <w:rsid w:val="005C2CB5"/>
    <w:rsid w:val="005C2E93"/>
    <w:rsid w:val="005C324B"/>
    <w:rsid w:val="005C42EB"/>
    <w:rsid w:val="005C46A2"/>
    <w:rsid w:val="005C582A"/>
    <w:rsid w:val="005C5B02"/>
    <w:rsid w:val="005C66FF"/>
    <w:rsid w:val="005C6C23"/>
    <w:rsid w:val="005D00E8"/>
    <w:rsid w:val="005D0BF3"/>
    <w:rsid w:val="005D0DBB"/>
    <w:rsid w:val="005D17DB"/>
    <w:rsid w:val="005D203F"/>
    <w:rsid w:val="005D298C"/>
    <w:rsid w:val="005D440E"/>
    <w:rsid w:val="005D569E"/>
    <w:rsid w:val="005D6349"/>
    <w:rsid w:val="005D6906"/>
    <w:rsid w:val="005D7431"/>
    <w:rsid w:val="005E105C"/>
    <w:rsid w:val="005E2F45"/>
    <w:rsid w:val="005E3E54"/>
    <w:rsid w:val="005E3EF8"/>
    <w:rsid w:val="005E48E7"/>
    <w:rsid w:val="005E5EEA"/>
    <w:rsid w:val="005E6178"/>
    <w:rsid w:val="005E663B"/>
    <w:rsid w:val="005E706F"/>
    <w:rsid w:val="005E7600"/>
    <w:rsid w:val="005F0C00"/>
    <w:rsid w:val="005F0C7A"/>
    <w:rsid w:val="005F1159"/>
    <w:rsid w:val="005F349B"/>
    <w:rsid w:val="005F35BD"/>
    <w:rsid w:val="005F43EA"/>
    <w:rsid w:val="005F4F59"/>
    <w:rsid w:val="005F6041"/>
    <w:rsid w:val="005F6BD4"/>
    <w:rsid w:val="005F6BF6"/>
    <w:rsid w:val="006003C1"/>
    <w:rsid w:val="00603C9E"/>
    <w:rsid w:val="00605FBC"/>
    <w:rsid w:val="006066FB"/>
    <w:rsid w:val="00606933"/>
    <w:rsid w:val="00606A02"/>
    <w:rsid w:val="00613A89"/>
    <w:rsid w:val="00616348"/>
    <w:rsid w:val="0061758B"/>
    <w:rsid w:val="0061794C"/>
    <w:rsid w:val="0062063A"/>
    <w:rsid w:val="00620E55"/>
    <w:rsid w:val="006210ED"/>
    <w:rsid w:val="006214BE"/>
    <w:rsid w:val="006224B3"/>
    <w:rsid w:val="00623739"/>
    <w:rsid w:val="006238E9"/>
    <w:rsid w:val="00625B0D"/>
    <w:rsid w:val="0062658C"/>
    <w:rsid w:val="006271DF"/>
    <w:rsid w:val="00627415"/>
    <w:rsid w:val="00630645"/>
    <w:rsid w:val="0063089A"/>
    <w:rsid w:val="0063179D"/>
    <w:rsid w:val="00632884"/>
    <w:rsid w:val="00634C45"/>
    <w:rsid w:val="006355F2"/>
    <w:rsid w:val="00636194"/>
    <w:rsid w:val="00636BD7"/>
    <w:rsid w:val="0063790F"/>
    <w:rsid w:val="006406CC"/>
    <w:rsid w:val="00641E62"/>
    <w:rsid w:val="00642040"/>
    <w:rsid w:val="006427CD"/>
    <w:rsid w:val="006430B4"/>
    <w:rsid w:val="006451FB"/>
    <w:rsid w:val="00645203"/>
    <w:rsid w:val="00647407"/>
    <w:rsid w:val="006501E0"/>
    <w:rsid w:val="00651E34"/>
    <w:rsid w:val="00651F2F"/>
    <w:rsid w:val="0065429B"/>
    <w:rsid w:val="00654329"/>
    <w:rsid w:val="00654C83"/>
    <w:rsid w:val="006550BB"/>
    <w:rsid w:val="006551C3"/>
    <w:rsid w:val="006565A3"/>
    <w:rsid w:val="00662D17"/>
    <w:rsid w:val="00663927"/>
    <w:rsid w:val="006665F4"/>
    <w:rsid w:val="00666E5E"/>
    <w:rsid w:val="0066757C"/>
    <w:rsid w:val="00667CDC"/>
    <w:rsid w:val="00670B9C"/>
    <w:rsid w:val="006711A3"/>
    <w:rsid w:val="0067212B"/>
    <w:rsid w:val="006728F2"/>
    <w:rsid w:val="00672994"/>
    <w:rsid w:val="00672B0E"/>
    <w:rsid w:val="006746CB"/>
    <w:rsid w:val="006750FC"/>
    <w:rsid w:val="00675347"/>
    <w:rsid w:val="006756BE"/>
    <w:rsid w:val="00675FDA"/>
    <w:rsid w:val="00676D0C"/>
    <w:rsid w:val="006774D9"/>
    <w:rsid w:val="00680000"/>
    <w:rsid w:val="00680676"/>
    <w:rsid w:val="006810B6"/>
    <w:rsid w:val="006848AC"/>
    <w:rsid w:val="00685346"/>
    <w:rsid w:val="00690AAC"/>
    <w:rsid w:val="006917B9"/>
    <w:rsid w:val="00691D1D"/>
    <w:rsid w:val="00693BAE"/>
    <w:rsid w:val="00693F28"/>
    <w:rsid w:val="00695522"/>
    <w:rsid w:val="00695BFC"/>
    <w:rsid w:val="00695C2A"/>
    <w:rsid w:val="0069658D"/>
    <w:rsid w:val="00697AA5"/>
    <w:rsid w:val="006A126B"/>
    <w:rsid w:val="006A2DA6"/>
    <w:rsid w:val="006A3718"/>
    <w:rsid w:val="006A48C3"/>
    <w:rsid w:val="006A51EE"/>
    <w:rsid w:val="006A5CE7"/>
    <w:rsid w:val="006A5FE9"/>
    <w:rsid w:val="006A6CEB"/>
    <w:rsid w:val="006A6D79"/>
    <w:rsid w:val="006A781F"/>
    <w:rsid w:val="006A7C02"/>
    <w:rsid w:val="006B0581"/>
    <w:rsid w:val="006B0C94"/>
    <w:rsid w:val="006B1EF5"/>
    <w:rsid w:val="006B29A6"/>
    <w:rsid w:val="006B3215"/>
    <w:rsid w:val="006B4B2D"/>
    <w:rsid w:val="006B54F3"/>
    <w:rsid w:val="006B6407"/>
    <w:rsid w:val="006B7D4B"/>
    <w:rsid w:val="006B7EBF"/>
    <w:rsid w:val="006C0896"/>
    <w:rsid w:val="006C0C5D"/>
    <w:rsid w:val="006C19A6"/>
    <w:rsid w:val="006C2F4B"/>
    <w:rsid w:val="006C39FD"/>
    <w:rsid w:val="006C41F1"/>
    <w:rsid w:val="006C453C"/>
    <w:rsid w:val="006C5296"/>
    <w:rsid w:val="006C587B"/>
    <w:rsid w:val="006C5F96"/>
    <w:rsid w:val="006C61E8"/>
    <w:rsid w:val="006C6FDD"/>
    <w:rsid w:val="006C7794"/>
    <w:rsid w:val="006C77E9"/>
    <w:rsid w:val="006C7FB5"/>
    <w:rsid w:val="006D1D35"/>
    <w:rsid w:val="006D1E85"/>
    <w:rsid w:val="006D27E3"/>
    <w:rsid w:val="006D3730"/>
    <w:rsid w:val="006D42F5"/>
    <w:rsid w:val="006D4367"/>
    <w:rsid w:val="006D504B"/>
    <w:rsid w:val="006D51F2"/>
    <w:rsid w:val="006D5406"/>
    <w:rsid w:val="006D58AB"/>
    <w:rsid w:val="006D5B68"/>
    <w:rsid w:val="006D761D"/>
    <w:rsid w:val="006D7683"/>
    <w:rsid w:val="006D7998"/>
    <w:rsid w:val="006D7D2C"/>
    <w:rsid w:val="006E0147"/>
    <w:rsid w:val="006E034A"/>
    <w:rsid w:val="006E0E0D"/>
    <w:rsid w:val="006E2C83"/>
    <w:rsid w:val="006E6C9C"/>
    <w:rsid w:val="006E7D44"/>
    <w:rsid w:val="006F1277"/>
    <w:rsid w:val="006F1573"/>
    <w:rsid w:val="006F35CB"/>
    <w:rsid w:val="006F3CEF"/>
    <w:rsid w:val="006F65C5"/>
    <w:rsid w:val="006F759D"/>
    <w:rsid w:val="006F7C56"/>
    <w:rsid w:val="0070095E"/>
    <w:rsid w:val="00700DE9"/>
    <w:rsid w:val="007021C2"/>
    <w:rsid w:val="007040B8"/>
    <w:rsid w:val="007048A5"/>
    <w:rsid w:val="00705E08"/>
    <w:rsid w:val="0070685C"/>
    <w:rsid w:val="007076A5"/>
    <w:rsid w:val="0071049E"/>
    <w:rsid w:val="00711097"/>
    <w:rsid w:val="00711425"/>
    <w:rsid w:val="00713223"/>
    <w:rsid w:val="00713382"/>
    <w:rsid w:val="0071473E"/>
    <w:rsid w:val="00714CA8"/>
    <w:rsid w:val="00714CAF"/>
    <w:rsid w:val="00715208"/>
    <w:rsid w:val="00716616"/>
    <w:rsid w:val="007168AA"/>
    <w:rsid w:val="0071797B"/>
    <w:rsid w:val="00720A79"/>
    <w:rsid w:val="00721A59"/>
    <w:rsid w:val="0072236E"/>
    <w:rsid w:val="00723B1A"/>
    <w:rsid w:val="00723EE4"/>
    <w:rsid w:val="00724015"/>
    <w:rsid w:val="00724177"/>
    <w:rsid w:val="0072569E"/>
    <w:rsid w:val="00726474"/>
    <w:rsid w:val="00727314"/>
    <w:rsid w:val="0072733A"/>
    <w:rsid w:val="007273EC"/>
    <w:rsid w:val="0072756A"/>
    <w:rsid w:val="007304DE"/>
    <w:rsid w:val="007309A5"/>
    <w:rsid w:val="00730A66"/>
    <w:rsid w:val="0073251C"/>
    <w:rsid w:val="007325F7"/>
    <w:rsid w:val="0073297E"/>
    <w:rsid w:val="00732EE5"/>
    <w:rsid w:val="007344FA"/>
    <w:rsid w:val="00734ED9"/>
    <w:rsid w:val="007366FD"/>
    <w:rsid w:val="00740045"/>
    <w:rsid w:val="007413AA"/>
    <w:rsid w:val="00741D49"/>
    <w:rsid w:val="007443F4"/>
    <w:rsid w:val="00744A98"/>
    <w:rsid w:val="00744ABA"/>
    <w:rsid w:val="00745AB6"/>
    <w:rsid w:val="0074666D"/>
    <w:rsid w:val="00750D05"/>
    <w:rsid w:val="007514E9"/>
    <w:rsid w:val="00752BA2"/>
    <w:rsid w:val="00754B80"/>
    <w:rsid w:val="00754C04"/>
    <w:rsid w:val="00754D8E"/>
    <w:rsid w:val="007563A1"/>
    <w:rsid w:val="00757570"/>
    <w:rsid w:val="00757FBA"/>
    <w:rsid w:val="00762483"/>
    <w:rsid w:val="007629E0"/>
    <w:rsid w:val="00762FC0"/>
    <w:rsid w:val="007654A3"/>
    <w:rsid w:val="00765F00"/>
    <w:rsid w:val="00770408"/>
    <w:rsid w:val="00771725"/>
    <w:rsid w:val="00771C0B"/>
    <w:rsid w:val="00771CF6"/>
    <w:rsid w:val="007724B9"/>
    <w:rsid w:val="00772672"/>
    <w:rsid w:val="00773269"/>
    <w:rsid w:val="0077366B"/>
    <w:rsid w:val="00774129"/>
    <w:rsid w:val="00774E20"/>
    <w:rsid w:val="00774EB5"/>
    <w:rsid w:val="00777031"/>
    <w:rsid w:val="00781258"/>
    <w:rsid w:val="0078164E"/>
    <w:rsid w:val="00781E4E"/>
    <w:rsid w:val="00781EB6"/>
    <w:rsid w:val="00782BD4"/>
    <w:rsid w:val="00782FDA"/>
    <w:rsid w:val="0078420B"/>
    <w:rsid w:val="0078538C"/>
    <w:rsid w:val="00785D70"/>
    <w:rsid w:val="0078676E"/>
    <w:rsid w:val="0078756E"/>
    <w:rsid w:val="00787780"/>
    <w:rsid w:val="00787A3E"/>
    <w:rsid w:val="007906A9"/>
    <w:rsid w:val="007909D5"/>
    <w:rsid w:val="00790D4B"/>
    <w:rsid w:val="00790F76"/>
    <w:rsid w:val="00791062"/>
    <w:rsid w:val="00791A46"/>
    <w:rsid w:val="007927A3"/>
    <w:rsid w:val="007932C6"/>
    <w:rsid w:val="00796EA7"/>
    <w:rsid w:val="007A12C7"/>
    <w:rsid w:val="007A24C3"/>
    <w:rsid w:val="007A2606"/>
    <w:rsid w:val="007A412F"/>
    <w:rsid w:val="007A4B0D"/>
    <w:rsid w:val="007A4CE9"/>
    <w:rsid w:val="007A4EB0"/>
    <w:rsid w:val="007A60AA"/>
    <w:rsid w:val="007A696B"/>
    <w:rsid w:val="007A702B"/>
    <w:rsid w:val="007A7DF9"/>
    <w:rsid w:val="007B0194"/>
    <w:rsid w:val="007B0D8D"/>
    <w:rsid w:val="007B0E50"/>
    <w:rsid w:val="007B0E98"/>
    <w:rsid w:val="007B1D5B"/>
    <w:rsid w:val="007B20E0"/>
    <w:rsid w:val="007B22D2"/>
    <w:rsid w:val="007B251A"/>
    <w:rsid w:val="007B2748"/>
    <w:rsid w:val="007B28CD"/>
    <w:rsid w:val="007B4C79"/>
    <w:rsid w:val="007B6C6B"/>
    <w:rsid w:val="007B7C72"/>
    <w:rsid w:val="007B7F45"/>
    <w:rsid w:val="007C0057"/>
    <w:rsid w:val="007C09C4"/>
    <w:rsid w:val="007C0AC3"/>
    <w:rsid w:val="007C1054"/>
    <w:rsid w:val="007C1068"/>
    <w:rsid w:val="007C13B2"/>
    <w:rsid w:val="007C1AFC"/>
    <w:rsid w:val="007C23C3"/>
    <w:rsid w:val="007C2B93"/>
    <w:rsid w:val="007C3305"/>
    <w:rsid w:val="007C44C2"/>
    <w:rsid w:val="007C5BF7"/>
    <w:rsid w:val="007C6051"/>
    <w:rsid w:val="007C61FB"/>
    <w:rsid w:val="007C75BC"/>
    <w:rsid w:val="007C76CC"/>
    <w:rsid w:val="007D03A9"/>
    <w:rsid w:val="007D074A"/>
    <w:rsid w:val="007D1A8A"/>
    <w:rsid w:val="007D1C62"/>
    <w:rsid w:val="007D2041"/>
    <w:rsid w:val="007D5196"/>
    <w:rsid w:val="007D5D0F"/>
    <w:rsid w:val="007D62B8"/>
    <w:rsid w:val="007D6544"/>
    <w:rsid w:val="007D7374"/>
    <w:rsid w:val="007D7569"/>
    <w:rsid w:val="007D7D17"/>
    <w:rsid w:val="007E1347"/>
    <w:rsid w:val="007E14D0"/>
    <w:rsid w:val="007E1600"/>
    <w:rsid w:val="007E1896"/>
    <w:rsid w:val="007E195F"/>
    <w:rsid w:val="007E21D8"/>
    <w:rsid w:val="007E2281"/>
    <w:rsid w:val="007E2AEB"/>
    <w:rsid w:val="007E5918"/>
    <w:rsid w:val="007E7084"/>
    <w:rsid w:val="007E71CA"/>
    <w:rsid w:val="007E7B42"/>
    <w:rsid w:val="007F0576"/>
    <w:rsid w:val="007F0B2F"/>
    <w:rsid w:val="007F0C25"/>
    <w:rsid w:val="007F189A"/>
    <w:rsid w:val="007F20BC"/>
    <w:rsid w:val="007F2229"/>
    <w:rsid w:val="007F3C44"/>
    <w:rsid w:val="007F4D2E"/>
    <w:rsid w:val="007F5039"/>
    <w:rsid w:val="007F62F5"/>
    <w:rsid w:val="007F71F3"/>
    <w:rsid w:val="007F7E48"/>
    <w:rsid w:val="00801075"/>
    <w:rsid w:val="00802FFC"/>
    <w:rsid w:val="0080391B"/>
    <w:rsid w:val="00803A87"/>
    <w:rsid w:val="008040E4"/>
    <w:rsid w:val="008059B0"/>
    <w:rsid w:val="00806DAC"/>
    <w:rsid w:val="0081165A"/>
    <w:rsid w:val="00812023"/>
    <w:rsid w:val="00812090"/>
    <w:rsid w:val="00812979"/>
    <w:rsid w:val="0081325C"/>
    <w:rsid w:val="00813DE4"/>
    <w:rsid w:val="00814C75"/>
    <w:rsid w:val="008157BE"/>
    <w:rsid w:val="00817462"/>
    <w:rsid w:val="00817CAC"/>
    <w:rsid w:val="00820A4B"/>
    <w:rsid w:val="008210F1"/>
    <w:rsid w:val="008211EF"/>
    <w:rsid w:val="00821FA5"/>
    <w:rsid w:val="008231FA"/>
    <w:rsid w:val="00823343"/>
    <w:rsid w:val="00823C1D"/>
    <w:rsid w:val="00824173"/>
    <w:rsid w:val="00824CE3"/>
    <w:rsid w:val="008250BA"/>
    <w:rsid w:val="008255C6"/>
    <w:rsid w:val="00825BCB"/>
    <w:rsid w:val="008269B8"/>
    <w:rsid w:val="00830045"/>
    <w:rsid w:val="00830B00"/>
    <w:rsid w:val="00830CDE"/>
    <w:rsid w:val="00830D10"/>
    <w:rsid w:val="00832638"/>
    <w:rsid w:val="0083279B"/>
    <w:rsid w:val="008335D5"/>
    <w:rsid w:val="00833D5C"/>
    <w:rsid w:val="008342EF"/>
    <w:rsid w:val="0083480A"/>
    <w:rsid w:val="00834DB4"/>
    <w:rsid w:val="00834E9A"/>
    <w:rsid w:val="00834F13"/>
    <w:rsid w:val="0083724A"/>
    <w:rsid w:val="0084176E"/>
    <w:rsid w:val="00842338"/>
    <w:rsid w:val="00842EDB"/>
    <w:rsid w:val="00845270"/>
    <w:rsid w:val="00847123"/>
    <w:rsid w:val="00850871"/>
    <w:rsid w:val="00850ACE"/>
    <w:rsid w:val="00850C54"/>
    <w:rsid w:val="00851A45"/>
    <w:rsid w:val="00853C15"/>
    <w:rsid w:val="00854D5E"/>
    <w:rsid w:val="00856E39"/>
    <w:rsid w:val="00860550"/>
    <w:rsid w:val="008605D9"/>
    <w:rsid w:val="00860AA5"/>
    <w:rsid w:val="00861CC5"/>
    <w:rsid w:val="008627C8"/>
    <w:rsid w:val="00862D86"/>
    <w:rsid w:val="0086337F"/>
    <w:rsid w:val="008648B8"/>
    <w:rsid w:val="0086679F"/>
    <w:rsid w:val="00866E50"/>
    <w:rsid w:val="00870530"/>
    <w:rsid w:val="008711FE"/>
    <w:rsid w:val="008714C3"/>
    <w:rsid w:val="008714EB"/>
    <w:rsid w:val="0087285F"/>
    <w:rsid w:val="008731CD"/>
    <w:rsid w:val="00874A93"/>
    <w:rsid w:val="00875AEA"/>
    <w:rsid w:val="00876C3C"/>
    <w:rsid w:val="00877048"/>
    <w:rsid w:val="00880444"/>
    <w:rsid w:val="00882BE6"/>
    <w:rsid w:val="00882D5C"/>
    <w:rsid w:val="008839FF"/>
    <w:rsid w:val="0088554B"/>
    <w:rsid w:val="00887873"/>
    <w:rsid w:val="0089050D"/>
    <w:rsid w:val="008919A4"/>
    <w:rsid w:val="00892051"/>
    <w:rsid w:val="00893CA8"/>
    <w:rsid w:val="008947E5"/>
    <w:rsid w:val="00895CE5"/>
    <w:rsid w:val="00895F6B"/>
    <w:rsid w:val="00896C83"/>
    <w:rsid w:val="008A0D6C"/>
    <w:rsid w:val="008A1C53"/>
    <w:rsid w:val="008A1CA7"/>
    <w:rsid w:val="008A2ADD"/>
    <w:rsid w:val="008A2C48"/>
    <w:rsid w:val="008A4397"/>
    <w:rsid w:val="008A4971"/>
    <w:rsid w:val="008A503F"/>
    <w:rsid w:val="008A5A56"/>
    <w:rsid w:val="008A6690"/>
    <w:rsid w:val="008A68DA"/>
    <w:rsid w:val="008A6AE4"/>
    <w:rsid w:val="008A7849"/>
    <w:rsid w:val="008B02B0"/>
    <w:rsid w:val="008B037A"/>
    <w:rsid w:val="008B0DE9"/>
    <w:rsid w:val="008B17C7"/>
    <w:rsid w:val="008B19DE"/>
    <w:rsid w:val="008B1B18"/>
    <w:rsid w:val="008B24E3"/>
    <w:rsid w:val="008B2A7B"/>
    <w:rsid w:val="008B362E"/>
    <w:rsid w:val="008B5FA5"/>
    <w:rsid w:val="008B6014"/>
    <w:rsid w:val="008B682B"/>
    <w:rsid w:val="008B72C6"/>
    <w:rsid w:val="008B7658"/>
    <w:rsid w:val="008C0AAD"/>
    <w:rsid w:val="008C248F"/>
    <w:rsid w:val="008C26E9"/>
    <w:rsid w:val="008C31E3"/>
    <w:rsid w:val="008C3C4C"/>
    <w:rsid w:val="008C3E5D"/>
    <w:rsid w:val="008C57FB"/>
    <w:rsid w:val="008C5BCC"/>
    <w:rsid w:val="008C5F60"/>
    <w:rsid w:val="008C6D5C"/>
    <w:rsid w:val="008C7CE0"/>
    <w:rsid w:val="008D04B3"/>
    <w:rsid w:val="008D098B"/>
    <w:rsid w:val="008D1B7C"/>
    <w:rsid w:val="008D1E7D"/>
    <w:rsid w:val="008D1FCF"/>
    <w:rsid w:val="008D369F"/>
    <w:rsid w:val="008D3FCE"/>
    <w:rsid w:val="008D5650"/>
    <w:rsid w:val="008D63E8"/>
    <w:rsid w:val="008E06C5"/>
    <w:rsid w:val="008E06F8"/>
    <w:rsid w:val="008E070D"/>
    <w:rsid w:val="008E0952"/>
    <w:rsid w:val="008E0A21"/>
    <w:rsid w:val="008E210C"/>
    <w:rsid w:val="008E3179"/>
    <w:rsid w:val="008E4109"/>
    <w:rsid w:val="008E41EC"/>
    <w:rsid w:val="008E581C"/>
    <w:rsid w:val="008E6414"/>
    <w:rsid w:val="008E6EA9"/>
    <w:rsid w:val="008F06A5"/>
    <w:rsid w:val="008F091F"/>
    <w:rsid w:val="008F2550"/>
    <w:rsid w:val="008F25BD"/>
    <w:rsid w:val="008F26E8"/>
    <w:rsid w:val="008F2E19"/>
    <w:rsid w:val="008F4FAE"/>
    <w:rsid w:val="008F5FA4"/>
    <w:rsid w:val="008F7043"/>
    <w:rsid w:val="008F7A65"/>
    <w:rsid w:val="0090150F"/>
    <w:rsid w:val="009018AB"/>
    <w:rsid w:val="009021A5"/>
    <w:rsid w:val="00903101"/>
    <w:rsid w:val="00903B82"/>
    <w:rsid w:val="00904720"/>
    <w:rsid w:val="00906608"/>
    <w:rsid w:val="00906990"/>
    <w:rsid w:val="00906D2B"/>
    <w:rsid w:val="009079B5"/>
    <w:rsid w:val="0091047C"/>
    <w:rsid w:val="00910B7E"/>
    <w:rsid w:val="00910F1E"/>
    <w:rsid w:val="0091126D"/>
    <w:rsid w:val="009130E8"/>
    <w:rsid w:val="009131F5"/>
    <w:rsid w:val="0091441A"/>
    <w:rsid w:val="00914C74"/>
    <w:rsid w:val="009166DF"/>
    <w:rsid w:val="00916D6E"/>
    <w:rsid w:val="00916FE4"/>
    <w:rsid w:val="0091793A"/>
    <w:rsid w:val="00920BA5"/>
    <w:rsid w:val="00920BF7"/>
    <w:rsid w:val="00921BA3"/>
    <w:rsid w:val="00921F8B"/>
    <w:rsid w:val="009223AE"/>
    <w:rsid w:val="00922782"/>
    <w:rsid w:val="00923650"/>
    <w:rsid w:val="00924838"/>
    <w:rsid w:val="009248CF"/>
    <w:rsid w:val="0093097E"/>
    <w:rsid w:val="00931BF3"/>
    <w:rsid w:val="00932EB1"/>
    <w:rsid w:val="00933778"/>
    <w:rsid w:val="00933D57"/>
    <w:rsid w:val="0093571D"/>
    <w:rsid w:val="0093620F"/>
    <w:rsid w:val="00936F75"/>
    <w:rsid w:val="00937A0E"/>
    <w:rsid w:val="00937E5C"/>
    <w:rsid w:val="00941B35"/>
    <w:rsid w:val="00941D78"/>
    <w:rsid w:val="0094246D"/>
    <w:rsid w:val="00942AD3"/>
    <w:rsid w:val="00944A07"/>
    <w:rsid w:val="00945612"/>
    <w:rsid w:val="0094585B"/>
    <w:rsid w:val="009461F2"/>
    <w:rsid w:val="009467E3"/>
    <w:rsid w:val="00946984"/>
    <w:rsid w:val="00947777"/>
    <w:rsid w:val="00947B5D"/>
    <w:rsid w:val="0095107C"/>
    <w:rsid w:val="009514C3"/>
    <w:rsid w:val="009527E3"/>
    <w:rsid w:val="00953FBB"/>
    <w:rsid w:val="009548C5"/>
    <w:rsid w:val="00955899"/>
    <w:rsid w:val="00955AC0"/>
    <w:rsid w:val="00956647"/>
    <w:rsid w:val="009566EE"/>
    <w:rsid w:val="00956909"/>
    <w:rsid w:val="009571E6"/>
    <w:rsid w:val="00960A98"/>
    <w:rsid w:val="00961862"/>
    <w:rsid w:val="00964061"/>
    <w:rsid w:val="0096548E"/>
    <w:rsid w:val="00966032"/>
    <w:rsid w:val="009671F2"/>
    <w:rsid w:val="00967E73"/>
    <w:rsid w:val="0097031E"/>
    <w:rsid w:val="0097050B"/>
    <w:rsid w:val="009713C6"/>
    <w:rsid w:val="00971D3B"/>
    <w:rsid w:val="00973C5E"/>
    <w:rsid w:val="00974501"/>
    <w:rsid w:val="009758FA"/>
    <w:rsid w:val="00976FE0"/>
    <w:rsid w:val="00980C50"/>
    <w:rsid w:val="00982700"/>
    <w:rsid w:val="0098398C"/>
    <w:rsid w:val="00984FE3"/>
    <w:rsid w:val="00986036"/>
    <w:rsid w:val="009869EF"/>
    <w:rsid w:val="00986FD2"/>
    <w:rsid w:val="00990ECB"/>
    <w:rsid w:val="00991826"/>
    <w:rsid w:val="00993589"/>
    <w:rsid w:val="009937B0"/>
    <w:rsid w:val="009956CB"/>
    <w:rsid w:val="00995A9A"/>
    <w:rsid w:val="00997ACC"/>
    <w:rsid w:val="00997F9C"/>
    <w:rsid w:val="009A03C6"/>
    <w:rsid w:val="009A0DB8"/>
    <w:rsid w:val="009A2F71"/>
    <w:rsid w:val="009A7364"/>
    <w:rsid w:val="009A7862"/>
    <w:rsid w:val="009A79FF"/>
    <w:rsid w:val="009B1F0A"/>
    <w:rsid w:val="009B3569"/>
    <w:rsid w:val="009B4084"/>
    <w:rsid w:val="009B50A2"/>
    <w:rsid w:val="009B547E"/>
    <w:rsid w:val="009B5672"/>
    <w:rsid w:val="009B5BDE"/>
    <w:rsid w:val="009B63B5"/>
    <w:rsid w:val="009B7136"/>
    <w:rsid w:val="009B7533"/>
    <w:rsid w:val="009B7B23"/>
    <w:rsid w:val="009C01E3"/>
    <w:rsid w:val="009C0931"/>
    <w:rsid w:val="009C0E34"/>
    <w:rsid w:val="009C14C6"/>
    <w:rsid w:val="009C1B17"/>
    <w:rsid w:val="009C4923"/>
    <w:rsid w:val="009C4EBC"/>
    <w:rsid w:val="009C520E"/>
    <w:rsid w:val="009C5322"/>
    <w:rsid w:val="009C547A"/>
    <w:rsid w:val="009C5BAD"/>
    <w:rsid w:val="009C5C2B"/>
    <w:rsid w:val="009C60A2"/>
    <w:rsid w:val="009C67A7"/>
    <w:rsid w:val="009C6ADE"/>
    <w:rsid w:val="009C776E"/>
    <w:rsid w:val="009D013D"/>
    <w:rsid w:val="009D050A"/>
    <w:rsid w:val="009D07CA"/>
    <w:rsid w:val="009D0AAC"/>
    <w:rsid w:val="009D1609"/>
    <w:rsid w:val="009D1C05"/>
    <w:rsid w:val="009D3485"/>
    <w:rsid w:val="009D3550"/>
    <w:rsid w:val="009D37AA"/>
    <w:rsid w:val="009D4F7F"/>
    <w:rsid w:val="009D545E"/>
    <w:rsid w:val="009D555D"/>
    <w:rsid w:val="009D564D"/>
    <w:rsid w:val="009D7DED"/>
    <w:rsid w:val="009E049A"/>
    <w:rsid w:val="009E170B"/>
    <w:rsid w:val="009E1CEB"/>
    <w:rsid w:val="009E29D4"/>
    <w:rsid w:val="009E3108"/>
    <w:rsid w:val="009E35D3"/>
    <w:rsid w:val="009E57FC"/>
    <w:rsid w:val="009E6386"/>
    <w:rsid w:val="009E6C47"/>
    <w:rsid w:val="009E7694"/>
    <w:rsid w:val="009F0EB0"/>
    <w:rsid w:val="009F166D"/>
    <w:rsid w:val="009F1D46"/>
    <w:rsid w:val="009F237F"/>
    <w:rsid w:val="009F25D4"/>
    <w:rsid w:val="009F3588"/>
    <w:rsid w:val="009F55CB"/>
    <w:rsid w:val="009F596F"/>
    <w:rsid w:val="009F6815"/>
    <w:rsid w:val="009F6D88"/>
    <w:rsid w:val="009F7862"/>
    <w:rsid w:val="00A01367"/>
    <w:rsid w:val="00A021A3"/>
    <w:rsid w:val="00A028C9"/>
    <w:rsid w:val="00A04A4B"/>
    <w:rsid w:val="00A04EC1"/>
    <w:rsid w:val="00A05C06"/>
    <w:rsid w:val="00A05D77"/>
    <w:rsid w:val="00A05FC7"/>
    <w:rsid w:val="00A072DB"/>
    <w:rsid w:val="00A07896"/>
    <w:rsid w:val="00A07F19"/>
    <w:rsid w:val="00A11386"/>
    <w:rsid w:val="00A115E1"/>
    <w:rsid w:val="00A15100"/>
    <w:rsid w:val="00A15AF7"/>
    <w:rsid w:val="00A16553"/>
    <w:rsid w:val="00A17CF8"/>
    <w:rsid w:val="00A20094"/>
    <w:rsid w:val="00A21395"/>
    <w:rsid w:val="00A21401"/>
    <w:rsid w:val="00A243A4"/>
    <w:rsid w:val="00A254E6"/>
    <w:rsid w:val="00A256B1"/>
    <w:rsid w:val="00A25B7B"/>
    <w:rsid w:val="00A25B9D"/>
    <w:rsid w:val="00A25CE9"/>
    <w:rsid w:val="00A30AD0"/>
    <w:rsid w:val="00A30D09"/>
    <w:rsid w:val="00A317F4"/>
    <w:rsid w:val="00A3207A"/>
    <w:rsid w:val="00A320C6"/>
    <w:rsid w:val="00A32724"/>
    <w:rsid w:val="00A3310C"/>
    <w:rsid w:val="00A34EAC"/>
    <w:rsid w:val="00A35FC2"/>
    <w:rsid w:val="00A362FC"/>
    <w:rsid w:val="00A407F7"/>
    <w:rsid w:val="00A4193B"/>
    <w:rsid w:val="00A419E3"/>
    <w:rsid w:val="00A41FE0"/>
    <w:rsid w:val="00A431BC"/>
    <w:rsid w:val="00A4328B"/>
    <w:rsid w:val="00A4348E"/>
    <w:rsid w:val="00A4354F"/>
    <w:rsid w:val="00A43809"/>
    <w:rsid w:val="00A44229"/>
    <w:rsid w:val="00A44CF5"/>
    <w:rsid w:val="00A46AF4"/>
    <w:rsid w:val="00A47629"/>
    <w:rsid w:val="00A47784"/>
    <w:rsid w:val="00A50465"/>
    <w:rsid w:val="00A50574"/>
    <w:rsid w:val="00A50843"/>
    <w:rsid w:val="00A5164E"/>
    <w:rsid w:val="00A5268B"/>
    <w:rsid w:val="00A542AC"/>
    <w:rsid w:val="00A56536"/>
    <w:rsid w:val="00A5708C"/>
    <w:rsid w:val="00A60BD9"/>
    <w:rsid w:val="00A61DC5"/>
    <w:rsid w:val="00A61FFB"/>
    <w:rsid w:val="00A62BD5"/>
    <w:rsid w:val="00A63155"/>
    <w:rsid w:val="00A64F29"/>
    <w:rsid w:val="00A653F5"/>
    <w:rsid w:val="00A656C3"/>
    <w:rsid w:val="00A65C45"/>
    <w:rsid w:val="00A661EE"/>
    <w:rsid w:val="00A66DAE"/>
    <w:rsid w:val="00A66F34"/>
    <w:rsid w:val="00A70A3D"/>
    <w:rsid w:val="00A716E2"/>
    <w:rsid w:val="00A71AB3"/>
    <w:rsid w:val="00A71DF4"/>
    <w:rsid w:val="00A723A5"/>
    <w:rsid w:val="00A72983"/>
    <w:rsid w:val="00A73147"/>
    <w:rsid w:val="00A738D0"/>
    <w:rsid w:val="00A75750"/>
    <w:rsid w:val="00A779FE"/>
    <w:rsid w:val="00A809FE"/>
    <w:rsid w:val="00A80E59"/>
    <w:rsid w:val="00A812B5"/>
    <w:rsid w:val="00A81C4E"/>
    <w:rsid w:val="00A83D19"/>
    <w:rsid w:val="00A84FFC"/>
    <w:rsid w:val="00A8507D"/>
    <w:rsid w:val="00A852B0"/>
    <w:rsid w:val="00A85458"/>
    <w:rsid w:val="00A85E1B"/>
    <w:rsid w:val="00A86C04"/>
    <w:rsid w:val="00A87D20"/>
    <w:rsid w:val="00A91A2B"/>
    <w:rsid w:val="00A92792"/>
    <w:rsid w:val="00A938E7"/>
    <w:rsid w:val="00AA0FE6"/>
    <w:rsid w:val="00AA21E0"/>
    <w:rsid w:val="00AA3727"/>
    <w:rsid w:val="00AA387F"/>
    <w:rsid w:val="00AA41AB"/>
    <w:rsid w:val="00AA47E6"/>
    <w:rsid w:val="00AA511F"/>
    <w:rsid w:val="00AA5273"/>
    <w:rsid w:val="00AA5A43"/>
    <w:rsid w:val="00AA6AA8"/>
    <w:rsid w:val="00AB0216"/>
    <w:rsid w:val="00AB0829"/>
    <w:rsid w:val="00AB0B64"/>
    <w:rsid w:val="00AB0DAD"/>
    <w:rsid w:val="00AB0F21"/>
    <w:rsid w:val="00AB1135"/>
    <w:rsid w:val="00AB16D4"/>
    <w:rsid w:val="00AB24BF"/>
    <w:rsid w:val="00AB316A"/>
    <w:rsid w:val="00AB3421"/>
    <w:rsid w:val="00AB4101"/>
    <w:rsid w:val="00AB49B2"/>
    <w:rsid w:val="00AB6ACB"/>
    <w:rsid w:val="00AC0DCB"/>
    <w:rsid w:val="00AC1103"/>
    <w:rsid w:val="00AC1246"/>
    <w:rsid w:val="00AC2EA1"/>
    <w:rsid w:val="00AC3274"/>
    <w:rsid w:val="00AC4113"/>
    <w:rsid w:val="00AC4240"/>
    <w:rsid w:val="00AC4C72"/>
    <w:rsid w:val="00AC52F0"/>
    <w:rsid w:val="00AC674A"/>
    <w:rsid w:val="00AC6AFF"/>
    <w:rsid w:val="00AD0D98"/>
    <w:rsid w:val="00AD23C5"/>
    <w:rsid w:val="00AD287E"/>
    <w:rsid w:val="00AD38A7"/>
    <w:rsid w:val="00AD3A4D"/>
    <w:rsid w:val="00AD40B8"/>
    <w:rsid w:val="00AD4386"/>
    <w:rsid w:val="00AD52BE"/>
    <w:rsid w:val="00AD5C1A"/>
    <w:rsid w:val="00AD5E19"/>
    <w:rsid w:val="00AD5EF8"/>
    <w:rsid w:val="00AD5F92"/>
    <w:rsid w:val="00AD6114"/>
    <w:rsid w:val="00AD637B"/>
    <w:rsid w:val="00AE014E"/>
    <w:rsid w:val="00AE1037"/>
    <w:rsid w:val="00AE26A6"/>
    <w:rsid w:val="00AE329A"/>
    <w:rsid w:val="00AE70CB"/>
    <w:rsid w:val="00AF1442"/>
    <w:rsid w:val="00AF341C"/>
    <w:rsid w:val="00AF349B"/>
    <w:rsid w:val="00AF551E"/>
    <w:rsid w:val="00AF5C53"/>
    <w:rsid w:val="00B00499"/>
    <w:rsid w:val="00B004A6"/>
    <w:rsid w:val="00B01081"/>
    <w:rsid w:val="00B01C94"/>
    <w:rsid w:val="00B02C84"/>
    <w:rsid w:val="00B03865"/>
    <w:rsid w:val="00B04328"/>
    <w:rsid w:val="00B045F4"/>
    <w:rsid w:val="00B04FEB"/>
    <w:rsid w:val="00B05027"/>
    <w:rsid w:val="00B0655E"/>
    <w:rsid w:val="00B072B2"/>
    <w:rsid w:val="00B100EB"/>
    <w:rsid w:val="00B1324D"/>
    <w:rsid w:val="00B150B6"/>
    <w:rsid w:val="00B15919"/>
    <w:rsid w:val="00B15E12"/>
    <w:rsid w:val="00B17F3F"/>
    <w:rsid w:val="00B20653"/>
    <w:rsid w:val="00B206C1"/>
    <w:rsid w:val="00B21246"/>
    <w:rsid w:val="00B21762"/>
    <w:rsid w:val="00B21E89"/>
    <w:rsid w:val="00B2361D"/>
    <w:rsid w:val="00B23949"/>
    <w:rsid w:val="00B2460A"/>
    <w:rsid w:val="00B24730"/>
    <w:rsid w:val="00B252BD"/>
    <w:rsid w:val="00B27F88"/>
    <w:rsid w:val="00B30839"/>
    <w:rsid w:val="00B31B57"/>
    <w:rsid w:val="00B3234F"/>
    <w:rsid w:val="00B32412"/>
    <w:rsid w:val="00B33275"/>
    <w:rsid w:val="00B33610"/>
    <w:rsid w:val="00B33A2E"/>
    <w:rsid w:val="00B359DF"/>
    <w:rsid w:val="00B363ED"/>
    <w:rsid w:val="00B3641A"/>
    <w:rsid w:val="00B36CE6"/>
    <w:rsid w:val="00B37DE9"/>
    <w:rsid w:val="00B422B4"/>
    <w:rsid w:val="00B42EBF"/>
    <w:rsid w:val="00B4381C"/>
    <w:rsid w:val="00B43FBA"/>
    <w:rsid w:val="00B44085"/>
    <w:rsid w:val="00B442E2"/>
    <w:rsid w:val="00B4445F"/>
    <w:rsid w:val="00B447C1"/>
    <w:rsid w:val="00B45B1B"/>
    <w:rsid w:val="00B464E6"/>
    <w:rsid w:val="00B47902"/>
    <w:rsid w:val="00B47F7A"/>
    <w:rsid w:val="00B51251"/>
    <w:rsid w:val="00B5154B"/>
    <w:rsid w:val="00B51778"/>
    <w:rsid w:val="00B5236D"/>
    <w:rsid w:val="00B541BB"/>
    <w:rsid w:val="00B553FB"/>
    <w:rsid w:val="00B57ACA"/>
    <w:rsid w:val="00B57B22"/>
    <w:rsid w:val="00B57D3B"/>
    <w:rsid w:val="00B60786"/>
    <w:rsid w:val="00B61AA9"/>
    <w:rsid w:val="00B6223A"/>
    <w:rsid w:val="00B62BD9"/>
    <w:rsid w:val="00B6366B"/>
    <w:rsid w:val="00B63EF6"/>
    <w:rsid w:val="00B64AC7"/>
    <w:rsid w:val="00B65A0F"/>
    <w:rsid w:val="00B66105"/>
    <w:rsid w:val="00B67DDF"/>
    <w:rsid w:val="00B70364"/>
    <w:rsid w:val="00B7057F"/>
    <w:rsid w:val="00B70B25"/>
    <w:rsid w:val="00B71612"/>
    <w:rsid w:val="00B7210D"/>
    <w:rsid w:val="00B7233B"/>
    <w:rsid w:val="00B73546"/>
    <w:rsid w:val="00B742DA"/>
    <w:rsid w:val="00B7458F"/>
    <w:rsid w:val="00B74E2B"/>
    <w:rsid w:val="00B75049"/>
    <w:rsid w:val="00B755DA"/>
    <w:rsid w:val="00B76904"/>
    <w:rsid w:val="00B7714F"/>
    <w:rsid w:val="00B80721"/>
    <w:rsid w:val="00B80CCB"/>
    <w:rsid w:val="00B81B74"/>
    <w:rsid w:val="00B82030"/>
    <w:rsid w:val="00B8224D"/>
    <w:rsid w:val="00B836D8"/>
    <w:rsid w:val="00B83DDB"/>
    <w:rsid w:val="00B85364"/>
    <w:rsid w:val="00B85DDE"/>
    <w:rsid w:val="00B905E8"/>
    <w:rsid w:val="00B91028"/>
    <w:rsid w:val="00B91989"/>
    <w:rsid w:val="00B91AFA"/>
    <w:rsid w:val="00B91E48"/>
    <w:rsid w:val="00B91F31"/>
    <w:rsid w:val="00B91F70"/>
    <w:rsid w:val="00B920D1"/>
    <w:rsid w:val="00B924ED"/>
    <w:rsid w:val="00B925CC"/>
    <w:rsid w:val="00B92C98"/>
    <w:rsid w:val="00B937B1"/>
    <w:rsid w:val="00B93AE9"/>
    <w:rsid w:val="00B93CC8"/>
    <w:rsid w:val="00B958BC"/>
    <w:rsid w:val="00B95B7C"/>
    <w:rsid w:val="00B95C86"/>
    <w:rsid w:val="00B95E58"/>
    <w:rsid w:val="00B977E3"/>
    <w:rsid w:val="00B97AD9"/>
    <w:rsid w:val="00BA3139"/>
    <w:rsid w:val="00BA38DD"/>
    <w:rsid w:val="00BA662F"/>
    <w:rsid w:val="00BA678A"/>
    <w:rsid w:val="00BB01A5"/>
    <w:rsid w:val="00BB11B0"/>
    <w:rsid w:val="00BB1347"/>
    <w:rsid w:val="00BB2294"/>
    <w:rsid w:val="00BB3429"/>
    <w:rsid w:val="00BB4B26"/>
    <w:rsid w:val="00BB6577"/>
    <w:rsid w:val="00BB6F3E"/>
    <w:rsid w:val="00BB7267"/>
    <w:rsid w:val="00BB75E3"/>
    <w:rsid w:val="00BC068B"/>
    <w:rsid w:val="00BC0882"/>
    <w:rsid w:val="00BC2A98"/>
    <w:rsid w:val="00BC2BC1"/>
    <w:rsid w:val="00BC42A8"/>
    <w:rsid w:val="00BC4B09"/>
    <w:rsid w:val="00BC5E39"/>
    <w:rsid w:val="00BC6860"/>
    <w:rsid w:val="00BC7722"/>
    <w:rsid w:val="00BC7ED3"/>
    <w:rsid w:val="00BD0391"/>
    <w:rsid w:val="00BD04CD"/>
    <w:rsid w:val="00BD06D3"/>
    <w:rsid w:val="00BD07F6"/>
    <w:rsid w:val="00BD09C6"/>
    <w:rsid w:val="00BD0EAA"/>
    <w:rsid w:val="00BD11E2"/>
    <w:rsid w:val="00BD12D4"/>
    <w:rsid w:val="00BD54B9"/>
    <w:rsid w:val="00BD58F8"/>
    <w:rsid w:val="00BD5AF2"/>
    <w:rsid w:val="00BD7422"/>
    <w:rsid w:val="00BD78C7"/>
    <w:rsid w:val="00BE09E3"/>
    <w:rsid w:val="00BE0EA1"/>
    <w:rsid w:val="00BE202B"/>
    <w:rsid w:val="00BE2408"/>
    <w:rsid w:val="00BE3394"/>
    <w:rsid w:val="00BE346D"/>
    <w:rsid w:val="00BE3DC9"/>
    <w:rsid w:val="00BE443E"/>
    <w:rsid w:val="00BE4F83"/>
    <w:rsid w:val="00BF0356"/>
    <w:rsid w:val="00BF183F"/>
    <w:rsid w:val="00BF2530"/>
    <w:rsid w:val="00BF3682"/>
    <w:rsid w:val="00BF5800"/>
    <w:rsid w:val="00C00E7D"/>
    <w:rsid w:val="00C01137"/>
    <w:rsid w:val="00C0161C"/>
    <w:rsid w:val="00C02166"/>
    <w:rsid w:val="00C02C7D"/>
    <w:rsid w:val="00C0358A"/>
    <w:rsid w:val="00C03BC8"/>
    <w:rsid w:val="00C04465"/>
    <w:rsid w:val="00C0482E"/>
    <w:rsid w:val="00C04A8B"/>
    <w:rsid w:val="00C063A3"/>
    <w:rsid w:val="00C07DBF"/>
    <w:rsid w:val="00C07E43"/>
    <w:rsid w:val="00C10F7B"/>
    <w:rsid w:val="00C14009"/>
    <w:rsid w:val="00C15033"/>
    <w:rsid w:val="00C15443"/>
    <w:rsid w:val="00C1655B"/>
    <w:rsid w:val="00C16759"/>
    <w:rsid w:val="00C1763C"/>
    <w:rsid w:val="00C2096B"/>
    <w:rsid w:val="00C20EF8"/>
    <w:rsid w:val="00C21AE3"/>
    <w:rsid w:val="00C21FFB"/>
    <w:rsid w:val="00C22002"/>
    <w:rsid w:val="00C2271A"/>
    <w:rsid w:val="00C232E0"/>
    <w:rsid w:val="00C239E1"/>
    <w:rsid w:val="00C23C28"/>
    <w:rsid w:val="00C262F8"/>
    <w:rsid w:val="00C264E8"/>
    <w:rsid w:val="00C30122"/>
    <w:rsid w:val="00C30686"/>
    <w:rsid w:val="00C31179"/>
    <w:rsid w:val="00C315A7"/>
    <w:rsid w:val="00C325FA"/>
    <w:rsid w:val="00C32F2D"/>
    <w:rsid w:val="00C3364C"/>
    <w:rsid w:val="00C340C5"/>
    <w:rsid w:val="00C34DEC"/>
    <w:rsid w:val="00C350D5"/>
    <w:rsid w:val="00C355B4"/>
    <w:rsid w:val="00C35D0D"/>
    <w:rsid w:val="00C35F65"/>
    <w:rsid w:val="00C36A29"/>
    <w:rsid w:val="00C3789E"/>
    <w:rsid w:val="00C404F6"/>
    <w:rsid w:val="00C40951"/>
    <w:rsid w:val="00C40E1E"/>
    <w:rsid w:val="00C40EDF"/>
    <w:rsid w:val="00C419A5"/>
    <w:rsid w:val="00C41E31"/>
    <w:rsid w:val="00C431CF"/>
    <w:rsid w:val="00C43385"/>
    <w:rsid w:val="00C43E60"/>
    <w:rsid w:val="00C443B6"/>
    <w:rsid w:val="00C44CCE"/>
    <w:rsid w:val="00C45107"/>
    <w:rsid w:val="00C458CD"/>
    <w:rsid w:val="00C4673C"/>
    <w:rsid w:val="00C46FDB"/>
    <w:rsid w:val="00C4743F"/>
    <w:rsid w:val="00C477C5"/>
    <w:rsid w:val="00C47A2C"/>
    <w:rsid w:val="00C47D66"/>
    <w:rsid w:val="00C47DD6"/>
    <w:rsid w:val="00C47E4C"/>
    <w:rsid w:val="00C50F17"/>
    <w:rsid w:val="00C531F1"/>
    <w:rsid w:val="00C5432E"/>
    <w:rsid w:val="00C55F82"/>
    <w:rsid w:val="00C56406"/>
    <w:rsid w:val="00C574EC"/>
    <w:rsid w:val="00C60CC7"/>
    <w:rsid w:val="00C620D2"/>
    <w:rsid w:val="00C625C9"/>
    <w:rsid w:val="00C62D02"/>
    <w:rsid w:val="00C62DA9"/>
    <w:rsid w:val="00C67875"/>
    <w:rsid w:val="00C679A3"/>
    <w:rsid w:val="00C70D50"/>
    <w:rsid w:val="00C70EBE"/>
    <w:rsid w:val="00C71252"/>
    <w:rsid w:val="00C730E6"/>
    <w:rsid w:val="00C740BA"/>
    <w:rsid w:val="00C74848"/>
    <w:rsid w:val="00C751A0"/>
    <w:rsid w:val="00C751A4"/>
    <w:rsid w:val="00C75AE2"/>
    <w:rsid w:val="00C76443"/>
    <w:rsid w:val="00C7713A"/>
    <w:rsid w:val="00C8053A"/>
    <w:rsid w:val="00C80AA8"/>
    <w:rsid w:val="00C811E6"/>
    <w:rsid w:val="00C814A9"/>
    <w:rsid w:val="00C814E7"/>
    <w:rsid w:val="00C8424F"/>
    <w:rsid w:val="00C84DFD"/>
    <w:rsid w:val="00C87284"/>
    <w:rsid w:val="00C90DB8"/>
    <w:rsid w:val="00C910A7"/>
    <w:rsid w:val="00C91CEB"/>
    <w:rsid w:val="00C922B3"/>
    <w:rsid w:val="00C92F2A"/>
    <w:rsid w:val="00C947B2"/>
    <w:rsid w:val="00C95111"/>
    <w:rsid w:val="00CA0601"/>
    <w:rsid w:val="00CA0C84"/>
    <w:rsid w:val="00CA1ED9"/>
    <w:rsid w:val="00CA236B"/>
    <w:rsid w:val="00CA391B"/>
    <w:rsid w:val="00CA39E4"/>
    <w:rsid w:val="00CA4072"/>
    <w:rsid w:val="00CA6730"/>
    <w:rsid w:val="00CA79B5"/>
    <w:rsid w:val="00CB0F43"/>
    <w:rsid w:val="00CB4033"/>
    <w:rsid w:val="00CB4733"/>
    <w:rsid w:val="00CB4788"/>
    <w:rsid w:val="00CB4D5D"/>
    <w:rsid w:val="00CB5854"/>
    <w:rsid w:val="00CB59C0"/>
    <w:rsid w:val="00CB5FA9"/>
    <w:rsid w:val="00CB6172"/>
    <w:rsid w:val="00CB6E78"/>
    <w:rsid w:val="00CB747E"/>
    <w:rsid w:val="00CB7D32"/>
    <w:rsid w:val="00CB7F16"/>
    <w:rsid w:val="00CC008D"/>
    <w:rsid w:val="00CC03BD"/>
    <w:rsid w:val="00CC0452"/>
    <w:rsid w:val="00CC1AC5"/>
    <w:rsid w:val="00CC1D32"/>
    <w:rsid w:val="00CC324A"/>
    <w:rsid w:val="00CC47F4"/>
    <w:rsid w:val="00CC4F3C"/>
    <w:rsid w:val="00CC5127"/>
    <w:rsid w:val="00CC6087"/>
    <w:rsid w:val="00CC6338"/>
    <w:rsid w:val="00CC69B5"/>
    <w:rsid w:val="00CC7365"/>
    <w:rsid w:val="00CD2203"/>
    <w:rsid w:val="00CD28EF"/>
    <w:rsid w:val="00CD2BBB"/>
    <w:rsid w:val="00CD463B"/>
    <w:rsid w:val="00CD5BF2"/>
    <w:rsid w:val="00CD5BFA"/>
    <w:rsid w:val="00CE017F"/>
    <w:rsid w:val="00CE0306"/>
    <w:rsid w:val="00CE133B"/>
    <w:rsid w:val="00CE1562"/>
    <w:rsid w:val="00CE1EA8"/>
    <w:rsid w:val="00CE3271"/>
    <w:rsid w:val="00CE4D7F"/>
    <w:rsid w:val="00CE66E8"/>
    <w:rsid w:val="00CE74FF"/>
    <w:rsid w:val="00CF043D"/>
    <w:rsid w:val="00CF2806"/>
    <w:rsid w:val="00CF3FE2"/>
    <w:rsid w:val="00CF4093"/>
    <w:rsid w:val="00CF4AA0"/>
    <w:rsid w:val="00CF4B88"/>
    <w:rsid w:val="00CF56C0"/>
    <w:rsid w:val="00CF5F80"/>
    <w:rsid w:val="00CF656E"/>
    <w:rsid w:val="00CF6FB9"/>
    <w:rsid w:val="00D00933"/>
    <w:rsid w:val="00D02386"/>
    <w:rsid w:val="00D02402"/>
    <w:rsid w:val="00D02E4A"/>
    <w:rsid w:val="00D03C78"/>
    <w:rsid w:val="00D04608"/>
    <w:rsid w:val="00D04BC8"/>
    <w:rsid w:val="00D07F07"/>
    <w:rsid w:val="00D10D04"/>
    <w:rsid w:val="00D10F80"/>
    <w:rsid w:val="00D10FD7"/>
    <w:rsid w:val="00D13C0D"/>
    <w:rsid w:val="00D14394"/>
    <w:rsid w:val="00D14B58"/>
    <w:rsid w:val="00D14E15"/>
    <w:rsid w:val="00D1578D"/>
    <w:rsid w:val="00D16413"/>
    <w:rsid w:val="00D16D7B"/>
    <w:rsid w:val="00D17A17"/>
    <w:rsid w:val="00D21E6D"/>
    <w:rsid w:val="00D2268D"/>
    <w:rsid w:val="00D23C8C"/>
    <w:rsid w:val="00D24A4E"/>
    <w:rsid w:val="00D251C6"/>
    <w:rsid w:val="00D26B8B"/>
    <w:rsid w:val="00D26BF2"/>
    <w:rsid w:val="00D279FA"/>
    <w:rsid w:val="00D27F61"/>
    <w:rsid w:val="00D310E4"/>
    <w:rsid w:val="00D3125F"/>
    <w:rsid w:val="00D3301F"/>
    <w:rsid w:val="00D3304A"/>
    <w:rsid w:val="00D33E6F"/>
    <w:rsid w:val="00D3431F"/>
    <w:rsid w:val="00D35579"/>
    <w:rsid w:val="00D3583E"/>
    <w:rsid w:val="00D35C94"/>
    <w:rsid w:val="00D35E58"/>
    <w:rsid w:val="00D361D5"/>
    <w:rsid w:val="00D37B52"/>
    <w:rsid w:val="00D37E70"/>
    <w:rsid w:val="00D4131B"/>
    <w:rsid w:val="00D417BD"/>
    <w:rsid w:val="00D418C7"/>
    <w:rsid w:val="00D43B4D"/>
    <w:rsid w:val="00D45E45"/>
    <w:rsid w:val="00D46124"/>
    <w:rsid w:val="00D467DC"/>
    <w:rsid w:val="00D46BC4"/>
    <w:rsid w:val="00D47110"/>
    <w:rsid w:val="00D47652"/>
    <w:rsid w:val="00D50EA5"/>
    <w:rsid w:val="00D5163B"/>
    <w:rsid w:val="00D52E31"/>
    <w:rsid w:val="00D5355B"/>
    <w:rsid w:val="00D54A47"/>
    <w:rsid w:val="00D55349"/>
    <w:rsid w:val="00D55AEF"/>
    <w:rsid w:val="00D55B0D"/>
    <w:rsid w:val="00D57BEF"/>
    <w:rsid w:val="00D57F55"/>
    <w:rsid w:val="00D60BF0"/>
    <w:rsid w:val="00D611E4"/>
    <w:rsid w:val="00D61994"/>
    <w:rsid w:val="00D62A20"/>
    <w:rsid w:val="00D63FBD"/>
    <w:rsid w:val="00D64EE9"/>
    <w:rsid w:val="00D6575D"/>
    <w:rsid w:val="00D66D82"/>
    <w:rsid w:val="00D66EF6"/>
    <w:rsid w:val="00D67939"/>
    <w:rsid w:val="00D70398"/>
    <w:rsid w:val="00D70983"/>
    <w:rsid w:val="00D70C93"/>
    <w:rsid w:val="00D70D25"/>
    <w:rsid w:val="00D7200D"/>
    <w:rsid w:val="00D72462"/>
    <w:rsid w:val="00D72C0A"/>
    <w:rsid w:val="00D733D8"/>
    <w:rsid w:val="00D750C2"/>
    <w:rsid w:val="00D759E7"/>
    <w:rsid w:val="00D805EF"/>
    <w:rsid w:val="00D8142F"/>
    <w:rsid w:val="00D81DEE"/>
    <w:rsid w:val="00D81F34"/>
    <w:rsid w:val="00D82745"/>
    <w:rsid w:val="00D8371C"/>
    <w:rsid w:val="00D83F4D"/>
    <w:rsid w:val="00D84156"/>
    <w:rsid w:val="00D85073"/>
    <w:rsid w:val="00D858C6"/>
    <w:rsid w:val="00D86555"/>
    <w:rsid w:val="00D878F5"/>
    <w:rsid w:val="00D9062A"/>
    <w:rsid w:val="00D9440D"/>
    <w:rsid w:val="00D947B2"/>
    <w:rsid w:val="00D955C9"/>
    <w:rsid w:val="00D95EA2"/>
    <w:rsid w:val="00DA011C"/>
    <w:rsid w:val="00DA0501"/>
    <w:rsid w:val="00DA0EEB"/>
    <w:rsid w:val="00DA171F"/>
    <w:rsid w:val="00DA1720"/>
    <w:rsid w:val="00DA1A83"/>
    <w:rsid w:val="00DA2C05"/>
    <w:rsid w:val="00DA2C84"/>
    <w:rsid w:val="00DA2D50"/>
    <w:rsid w:val="00DA3B7E"/>
    <w:rsid w:val="00DA3F94"/>
    <w:rsid w:val="00DA45DB"/>
    <w:rsid w:val="00DA5D88"/>
    <w:rsid w:val="00DA6475"/>
    <w:rsid w:val="00DB0BC9"/>
    <w:rsid w:val="00DB0CC1"/>
    <w:rsid w:val="00DB2303"/>
    <w:rsid w:val="00DB3691"/>
    <w:rsid w:val="00DB690C"/>
    <w:rsid w:val="00DB6F71"/>
    <w:rsid w:val="00DC0383"/>
    <w:rsid w:val="00DC05D1"/>
    <w:rsid w:val="00DC295B"/>
    <w:rsid w:val="00DC3503"/>
    <w:rsid w:val="00DC3B7E"/>
    <w:rsid w:val="00DC3F78"/>
    <w:rsid w:val="00DC5B7D"/>
    <w:rsid w:val="00DC5E55"/>
    <w:rsid w:val="00DC610E"/>
    <w:rsid w:val="00DD0F9A"/>
    <w:rsid w:val="00DD2FA0"/>
    <w:rsid w:val="00DD3F3B"/>
    <w:rsid w:val="00DD6131"/>
    <w:rsid w:val="00DD6C7E"/>
    <w:rsid w:val="00DD6ED7"/>
    <w:rsid w:val="00DD6FD2"/>
    <w:rsid w:val="00DE154B"/>
    <w:rsid w:val="00DE1E1E"/>
    <w:rsid w:val="00DE34F5"/>
    <w:rsid w:val="00DE440B"/>
    <w:rsid w:val="00DE49CB"/>
    <w:rsid w:val="00DE54A4"/>
    <w:rsid w:val="00DE585F"/>
    <w:rsid w:val="00DE704E"/>
    <w:rsid w:val="00DE7B47"/>
    <w:rsid w:val="00DF0A40"/>
    <w:rsid w:val="00DF17F3"/>
    <w:rsid w:val="00DF2661"/>
    <w:rsid w:val="00DF2678"/>
    <w:rsid w:val="00DF2706"/>
    <w:rsid w:val="00DF2C75"/>
    <w:rsid w:val="00DF3861"/>
    <w:rsid w:val="00DF4609"/>
    <w:rsid w:val="00DF467A"/>
    <w:rsid w:val="00DF4EFD"/>
    <w:rsid w:val="00DF53DE"/>
    <w:rsid w:val="00DF56A4"/>
    <w:rsid w:val="00DF5E38"/>
    <w:rsid w:val="00DF658A"/>
    <w:rsid w:val="00DF66D9"/>
    <w:rsid w:val="00E0051E"/>
    <w:rsid w:val="00E00984"/>
    <w:rsid w:val="00E01F5C"/>
    <w:rsid w:val="00E0233B"/>
    <w:rsid w:val="00E03C0E"/>
    <w:rsid w:val="00E0407F"/>
    <w:rsid w:val="00E04BB4"/>
    <w:rsid w:val="00E06FCF"/>
    <w:rsid w:val="00E102CD"/>
    <w:rsid w:val="00E1081D"/>
    <w:rsid w:val="00E110D5"/>
    <w:rsid w:val="00E11BFC"/>
    <w:rsid w:val="00E12525"/>
    <w:rsid w:val="00E139A9"/>
    <w:rsid w:val="00E13C50"/>
    <w:rsid w:val="00E15115"/>
    <w:rsid w:val="00E15613"/>
    <w:rsid w:val="00E15749"/>
    <w:rsid w:val="00E16649"/>
    <w:rsid w:val="00E214DB"/>
    <w:rsid w:val="00E21E00"/>
    <w:rsid w:val="00E21E2D"/>
    <w:rsid w:val="00E22D7C"/>
    <w:rsid w:val="00E236D5"/>
    <w:rsid w:val="00E247AD"/>
    <w:rsid w:val="00E24BAE"/>
    <w:rsid w:val="00E25977"/>
    <w:rsid w:val="00E264AC"/>
    <w:rsid w:val="00E26613"/>
    <w:rsid w:val="00E26620"/>
    <w:rsid w:val="00E26FB5"/>
    <w:rsid w:val="00E27BC5"/>
    <w:rsid w:val="00E3305C"/>
    <w:rsid w:val="00E33435"/>
    <w:rsid w:val="00E335F6"/>
    <w:rsid w:val="00E3414F"/>
    <w:rsid w:val="00E34535"/>
    <w:rsid w:val="00E34799"/>
    <w:rsid w:val="00E37622"/>
    <w:rsid w:val="00E4018A"/>
    <w:rsid w:val="00E41546"/>
    <w:rsid w:val="00E4159B"/>
    <w:rsid w:val="00E41F2C"/>
    <w:rsid w:val="00E4203A"/>
    <w:rsid w:val="00E42341"/>
    <w:rsid w:val="00E42B5A"/>
    <w:rsid w:val="00E4390D"/>
    <w:rsid w:val="00E445B6"/>
    <w:rsid w:val="00E4510C"/>
    <w:rsid w:val="00E46304"/>
    <w:rsid w:val="00E46D81"/>
    <w:rsid w:val="00E471E0"/>
    <w:rsid w:val="00E50433"/>
    <w:rsid w:val="00E507F3"/>
    <w:rsid w:val="00E50C7C"/>
    <w:rsid w:val="00E51532"/>
    <w:rsid w:val="00E51C73"/>
    <w:rsid w:val="00E51EAC"/>
    <w:rsid w:val="00E5218B"/>
    <w:rsid w:val="00E5232A"/>
    <w:rsid w:val="00E537FF"/>
    <w:rsid w:val="00E53913"/>
    <w:rsid w:val="00E5489C"/>
    <w:rsid w:val="00E571F9"/>
    <w:rsid w:val="00E57CD0"/>
    <w:rsid w:val="00E57E01"/>
    <w:rsid w:val="00E60055"/>
    <w:rsid w:val="00E60521"/>
    <w:rsid w:val="00E608BA"/>
    <w:rsid w:val="00E61172"/>
    <w:rsid w:val="00E61768"/>
    <w:rsid w:val="00E6375F"/>
    <w:rsid w:val="00E6413A"/>
    <w:rsid w:val="00E64DBF"/>
    <w:rsid w:val="00E65D35"/>
    <w:rsid w:val="00E67793"/>
    <w:rsid w:val="00E67C2D"/>
    <w:rsid w:val="00E70014"/>
    <w:rsid w:val="00E70879"/>
    <w:rsid w:val="00E70BDA"/>
    <w:rsid w:val="00E71928"/>
    <w:rsid w:val="00E72232"/>
    <w:rsid w:val="00E72DE0"/>
    <w:rsid w:val="00E73CCD"/>
    <w:rsid w:val="00E743D1"/>
    <w:rsid w:val="00E74B99"/>
    <w:rsid w:val="00E74FD3"/>
    <w:rsid w:val="00E80F77"/>
    <w:rsid w:val="00E810AA"/>
    <w:rsid w:val="00E81264"/>
    <w:rsid w:val="00E81CFF"/>
    <w:rsid w:val="00E82C05"/>
    <w:rsid w:val="00E83849"/>
    <w:rsid w:val="00E84BAD"/>
    <w:rsid w:val="00E876F6"/>
    <w:rsid w:val="00E907BD"/>
    <w:rsid w:val="00E90B2D"/>
    <w:rsid w:val="00E90C5D"/>
    <w:rsid w:val="00E9184F"/>
    <w:rsid w:val="00E91A44"/>
    <w:rsid w:val="00E92E9E"/>
    <w:rsid w:val="00E9453E"/>
    <w:rsid w:val="00E95011"/>
    <w:rsid w:val="00E95465"/>
    <w:rsid w:val="00E9571A"/>
    <w:rsid w:val="00E95807"/>
    <w:rsid w:val="00E97018"/>
    <w:rsid w:val="00E97999"/>
    <w:rsid w:val="00EA2DE9"/>
    <w:rsid w:val="00EA4107"/>
    <w:rsid w:val="00EA6A45"/>
    <w:rsid w:val="00EB0575"/>
    <w:rsid w:val="00EB2811"/>
    <w:rsid w:val="00EB29C7"/>
    <w:rsid w:val="00EB3AC6"/>
    <w:rsid w:val="00EB3C45"/>
    <w:rsid w:val="00EB3F4D"/>
    <w:rsid w:val="00EB422A"/>
    <w:rsid w:val="00EB43DE"/>
    <w:rsid w:val="00EB44F5"/>
    <w:rsid w:val="00EB5209"/>
    <w:rsid w:val="00EB52C9"/>
    <w:rsid w:val="00EB630D"/>
    <w:rsid w:val="00EC2E9C"/>
    <w:rsid w:val="00EC3DD1"/>
    <w:rsid w:val="00EC66B8"/>
    <w:rsid w:val="00EC6CFC"/>
    <w:rsid w:val="00EC71DD"/>
    <w:rsid w:val="00EC79DA"/>
    <w:rsid w:val="00EC7DD2"/>
    <w:rsid w:val="00ED00F1"/>
    <w:rsid w:val="00ED0EF0"/>
    <w:rsid w:val="00ED1003"/>
    <w:rsid w:val="00ED2F13"/>
    <w:rsid w:val="00ED3C18"/>
    <w:rsid w:val="00ED4257"/>
    <w:rsid w:val="00ED44B6"/>
    <w:rsid w:val="00ED4A3E"/>
    <w:rsid w:val="00ED6196"/>
    <w:rsid w:val="00ED61B9"/>
    <w:rsid w:val="00ED6D8D"/>
    <w:rsid w:val="00ED704F"/>
    <w:rsid w:val="00ED779D"/>
    <w:rsid w:val="00ED7AAF"/>
    <w:rsid w:val="00ED7CD7"/>
    <w:rsid w:val="00ED7E91"/>
    <w:rsid w:val="00EE065D"/>
    <w:rsid w:val="00EE069C"/>
    <w:rsid w:val="00EE0DFD"/>
    <w:rsid w:val="00EE1120"/>
    <w:rsid w:val="00EE159E"/>
    <w:rsid w:val="00EE1614"/>
    <w:rsid w:val="00EE1768"/>
    <w:rsid w:val="00EE275E"/>
    <w:rsid w:val="00EE3C3D"/>
    <w:rsid w:val="00EE47F9"/>
    <w:rsid w:val="00EE4DD9"/>
    <w:rsid w:val="00EE72A5"/>
    <w:rsid w:val="00EE77AD"/>
    <w:rsid w:val="00EF1981"/>
    <w:rsid w:val="00EF296C"/>
    <w:rsid w:val="00EF3A96"/>
    <w:rsid w:val="00EF56D5"/>
    <w:rsid w:val="00EF574C"/>
    <w:rsid w:val="00EF7DC6"/>
    <w:rsid w:val="00F02CEB"/>
    <w:rsid w:val="00F03601"/>
    <w:rsid w:val="00F03984"/>
    <w:rsid w:val="00F03FEA"/>
    <w:rsid w:val="00F051A6"/>
    <w:rsid w:val="00F057F1"/>
    <w:rsid w:val="00F05853"/>
    <w:rsid w:val="00F058CF"/>
    <w:rsid w:val="00F05D2B"/>
    <w:rsid w:val="00F07E40"/>
    <w:rsid w:val="00F1059C"/>
    <w:rsid w:val="00F11A2E"/>
    <w:rsid w:val="00F12908"/>
    <w:rsid w:val="00F12D40"/>
    <w:rsid w:val="00F12E3E"/>
    <w:rsid w:val="00F148A2"/>
    <w:rsid w:val="00F14A42"/>
    <w:rsid w:val="00F16338"/>
    <w:rsid w:val="00F168E0"/>
    <w:rsid w:val="00F16B82"/>
    <w:rsid w:val="00F16E2D"/>
    <w:rsid w:val="00F20C7F"/>
    <w:rsid w:val="00F2185E"/>
    <w:rsid w:val="00F23DC1"/>
    <w:rsid w:val="00F2531F"/>
    <w:rsid w:val="00F25C7F"/>
    <w:rsid w:val="00F25F38"/>
    <w:rsid w:val="00F2658B"/>
    <w:rsid w:val="00F26EE9"/>
    <w:rsid w:val="00F26FCD"/>
    <w:rsid w:val="00F30D01"/>
    <w:rsid w:val="00F317DC"/>
    <w:rsid w:val="00F31D37"/>
    <w:rsid w:val="00F31F66"/>
    <w:rsid w:val="00F32868"/>
    <w:rsid w:val="00F33313"/>
    <w:rsid w:val="00F33D2F"/>
    <w:rsid w:val="00F34CD8"/>
    <w:rsid w:val="00F36A1A"/>
    <w:rsid w:val="00F376DE"/>
    <w:rsid w:val="00F41841"/>
    <w:rsid w:val="00F41ECA"/>
    <w:rsid w:val="00F42E73"/>
    <w:rsid w:val="00F433F4"/>
    <w:rsid w:val="00F441F3"/>
    <w:rsid w:val="00F4496C"/>
    <w:rsid w:val="00F44D84"/>
    <w:rsid w:val="00F452CD"/>
    <w:rsid w:val="00F45837"/>
    <w:rsid w:val="00F46729"/>
    <w:rsid w:val="00F47312"/>
    <w:rsid w:val="00F47588"/>
    <w:rsid w:val="00F50C98"/>
    <w:rsid w:val="00F510A3"/>
    <w:rsid w:val="00F519C9"/>
    <w:rsid w:val="00F528E5"/>
    <w:rsid w:val="00F532D0"/>
    <w:rsid w:val="00F53C7D"/>
    <w:rsid w:val="00F54931"/>
    <w:rsid w:val="00F55BF2"/>
    <w:rsid w:val="00F56E74"/>
    <w:rsid w:val="00F601FF"/>
    <w:rsid w:val="00F6102F"/>
    <w:rsid w:val="00F62656"/>
    <w:rsid w:val="00F6366A"/>
    <w:rsid w:val="00F63783"/>
    <w:rsid w:val="00F64FD4"/>
    <w:rsid w:val="00F655C3"/>
    <w:rsid w:val="00F65B34"/>
    <w:rsid w:val="00F65F17"/>
    <w:rsid w:val="00F66A7D"/>
    <w:rsid w:val="00F675A0"/>
    <w:rsid w:val="00F67A7D"/>
    <w:rsid w:val="00F7051B"/>
    <w:rsid w:val="00F71B32"/>
    <w:rsid w:val="00F7238D"/>
    <w:rsid w:val="00F73F89"/>
    <w:rsid w:val="00F75513"/>
    <w:rsid w:val="00F75AA6"/>
    <w:rsid w:val="00F767AC"/>
    <w:rsid w:val="00F76A7D"/>
    <w:rsid w:val="00F77579"/>
    <w:rsid w:val="00F77637"/>
    <w:rsid w:val="00F77BA0"/>
    <w:rsid w:val="00F77D46"/>
    <w:rsid w:val="00F80538"/>
    <w:rsid w:val="00F817BA"/>
    <w:rsid w:val="00F81B33"/>
    <w:rsid w:val="00F82FCA"/>
    <w:rsid w:val="00F832F3"/>
    <w:rsid w:val="00F85934"/>
    <w:rsid w:val="00F90AD2"/>
    <w:rsid w:val="00F90BA9"/>
    <w:rsid w:val="00F917EB"/>
    <w:rsid w:val="00F9238E"/>
    <w:rsid w:val="00F92728"/>
    <w:rsid w:val="00F936D3"/>
    <w:rsid w:val="00F93822"/>
    <w:rsid w:val="00F94DA5"/>
    <w:rsid w:val="00F950FD"/>
    <w:rsid w:val="00F953A1"/>
    <w:rsid w:val="00F97B82"/>
    <w:rsid w:val="00F97E3A"/>
    <w:rsid w:val="00FA0108"/>
    <w:rsid w:val="00FA27EA"/>
    <w:rsid w:val="00FA3052"/>
    <w:rsid w:val="00FA343E"/>
    <w:rsid w:val="00FA3573"/>
    <w:rsid w:val="00FA41F9"/>
    <w:rsid w:val="00FA451E"/>
    <w:rsid w:val="00FA4E19"/>
    <w:rsid w:val="00FA5CAE"/>
    <w:rsid w:val="00FA5EEA"/>
    <w:rsid w:val="00FA625E"/>
    <w:rsid w:val="00FA6AA4"/>
    <w:rsid w:val="00FB0D82"/>
    <w:rsid w:val="00FB1D95"/>
    <w:rsid w:val="00FB323F"/>
    <w:rsid w:val="00FB49CA"/>
    <w:rsid w:val="00FC0981"/>
    <w:rsid w:val="00FC1803"/>
    <w:rsid w:val="00FC2F23"/>
    <w:rsid w:val="00FC47A7"/>
    <w:rsid w:val="00FC4A1E"/>
    <w:rsid w:val="00FC5515"/>
    <w:rsid w:val="00FC6BF8"/>
    <w:rsid w:val="00FC7603"/>
    <w:rsid w:val="00FC78F3"/>
    <w:rsid w:val="00FD0071"/>
    <w:rsid w:val="00FD0594"/>
    <w:rsid w:val="00FD0B49"/>
    <w:rsid w:val="00FD2048"/>
    <w:rsid w:val="00FD24CC"/>
    <w:rsid w:val="00FD3299"/>
    <w:rsid w:val="00FD3A97"/>
    <w:rsid w:val="00FD507A"/>
    <w:rsid w:val="00FD5F83"/>
    <w:rsid w:val="00FD61A6"/>
    <w:rsid w:val="00FD6DA1"/>
    <w:rsid w:val="00FD7CAB"/>
    <w:rsid w:val="00FE095D"/>
    <w:rsid w:val="00FE22B0"/>
    <w:rsid w:val="00FE2CE8"/>
    <w:rsid w:val="00FE32D0"/>
    <w:rsid w:val="00FE3D64"/>
    <w:rsid w:val="00FE47CA"/>
    <w:rsid w:val="00FE5780"/>
    <w:rsid w:val="00FE59BE"/>
    <w:rsid w:val="00FE5A0D"/>
    <w:rsid w:val="00FE5C9F"/>
    <w:rsid w:val="00FE5DB8"/>
    <w:rsid w:val="00FE6D4D"/>
    <w:rsid w:val="00FE78D3"/>
    <w:rsid w:val="00FF0F65"/>
    <w:rsid w:val="00FF0FC8"/>
    <w:rsid w:val="00FF10AC"/>
    <w:rsid w:val="00FF1966"/>
    <w:rsid w:val="00FF1D4E"/>
    <w:rsid w:val="00FF3958"/>
    <w:rsid w:val="00FF3F9C"/>
    <w:rsid w:val="00FF41B5"/>
    <w:rsid w:val="00FF528E"/>
    <w:rsid w:val="00FF55C2"/>
    <w:rsid w:val="00FF7472"/>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0"/>
    <w:lsdException w:name="toc 2" w:semiHidden="0" w:uiPriority="0"/>
    <w:lsdException w:name="toc 3" w:semiHidden="0" w:uiPriority="0"/>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uiPriority="0" w:unhideWhenUsed="1"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0"/>
    <w:lsdException w:name="Body Text" w:locked="1"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AA41AB"/>
    <w:rPr>
      <w:sz w:val="24"/>
      <w:szCs w:val="20"/>
      <w:lang w:eastAsia="en-US"/>
    </w:rPr>
  </w:style>
  <w:style w:type="paragraph" w:styleId="Heading1">
    <w:name w:val="heading 1"/>
    <w:basedOn w:val="Normal"/>
    <w:next w:val="Normal"/>
    <w:link w:val="Heading1Char"/>
    <w:uiPriority w:val="99"/>
    <w:qFormat/>
    <w:rsid w:val="00307BD8"/>
    <w:pPr>
      <w:keepNext/>
      <w:spacing w:before="240" w:after="60"/>
      <w:outlineLvl w:val="0"/>
    </w:pPr>
    <w:rPr>
      <w:b/>
      <w:kern w:val="28"/>
      <w:sz w:val="28"/>
    </w:rPr>
  </w:style>
  <w:style w:type="paragraph" w:styleId="Heading2">
    <w:name w:val="heading 2"/>
    <w:basedOn w:val="Normal"/>
    <w:next w:val="Normal"/>
    <w:link w:val="Heading2Char"/>
    <w:uiPriority w:val="99"/>
    <w:qFormat/>
    <w:rsid w:val="00307BD8"/>
    <w:pPr>
      <w:keepNext/>
      <w:spacing w:before="240" w:after="60"/>
      <w:outlineLvl w:val="1"/>
    </w:pPr>
    <w:rPr>
      <w:b/>
      <w:i/>
    </w:rPr>
  </w:style>
  <w:style w:type="paragraph" w:styleId="Heading3">
    <w:name w:val="heading 3"/>
    <w:basedOn w:val="Normal"/>
    <w:next w:val="Normal"/>
    <w:link w:val="Heading3Char"/>
    <w:uiPriority w:val="99"/>
    <w:qFormat/>
    <w:rsid w:val="00307BD8"/>
    <w:pPr>
      <w:keepNext/>
      <w:spacing w:before="240" w:after="60"/>
      <w:outlineLvl w:val="2"/>
    </w:pPr>
  </w:style>
  <w:style w:type="paragraph" w:styleId="Heading4">
    <w:name w:val="heading 4"/>
    <w:basedOn w:val="Normal"/>
    <w:next w:val="Normal"/>
    <w:link w:val="Heading4Char"/>
    <w:uiPriority w:val="99"/>
    <w:qFormat/>
    <w:rsid w:val="00307BD8"/>
    <w:pPr>
      <w:keepNext/>
      <w:spacing w:before="240" w:after="60"/>
      <w:outlineLvl w:val="3"/>
    </w:pPr>
    <w:rPr>
      <w:b/>
    </w:rPr>
  </w:style>
  <w:style w:type="paragraph" w:styleId="Heading5">
    <w:name w:val="heading 5"/>
    <w:basedOn w:val="Normal"/>
    <w:next w:val="Normal"/>
    <w:link w:val="Heading5Char"/>
    <w:uiPriority w:val="99"/>
    <w:qFormat/>
    <w:locked/>
    <w:rsid w:val="00FB49CA"/>
    <w:pPr>
      <w:spacing w:before="240" w:after="60"/>
      <w:outlineLvl w:val="4"/>
    </w:pPr>
    <w:rPr>
      <w:b/>
      <w:bCs/>
      <w:i/>
      <w:iCs/>
      <w:sz w:val="26"/>
      <w:szCs w:val="26"/>
    </w:rPr>
  </w:style>
  <w:style w:type="paragraph" w:styleId="Heading6">
    <w:name w:val="heading 6"/>
    <w:basedOn w:val="Normal"/>
    <w:next w:val="Normal"/>
    <w:link w:val="Heading6Char"/>
    <w:uiPriority w:val="99"/>
    <w:qFormat/>
    <w:locked/>
    <w:rsid w:val="00FB49CA"/>
    <w:pPr>
      <w:spacing w:before="240" w:after="60"/>
      <w:outlineLvl w:val="5"/>
    </w:pPr>
    <w:rPr>
      <w:b/>
      <w:bCs/>
      <w:sz w:val="22"/>
      <w:szCs w:val="22"/>
    </w:rPr>
  </w:style>
  <w:style w:type="paragraph" w:styleId="Heading7">
    <w:name w:val="heading 7"/>
    <w:basedOn w:val="Normal"/>
    <w:next w:val="Normal"/>
    <w:link w:val="Heading7Char"/>
    <w:uiPriority w:val="99"/>
    <w:qFormat/>
    <w:rsid w:val="00307BD8"/>
    <w:pPr>
      <w:spacing w:before="240" w:after="60"/>
      <w:outlineLvl w:val="6"/>
    </w:pPr>
    <w:rPr>
      <w:sz w:val="20"/>
    </w:rPr>
  </w:style>
  <w:style w:type="paragraph" w:styleId="Heading8">
    <w:name w:val="heading 8"/>
    <w:basedOn w:val="Normal"/>
    <w:next w:val="Normal"/>
    <w:link w:val="Heading8Char"/>
    <w:uiPriority w:val="99"/>
    <w:qFormat/>
    <w:rsid w:val="00307BD8"/>
    <w:pPr>
      <w:spacing w:before="240" w:after="60"/>
      <w:outlineLvl w:val="7"/>
    </w:pPr>
    <w:rPr>
      <w:i/>
      <w:sz w:val="20"/>
    </w:rPr>
  </w:style>
  <w:style w:type="paragraph" w:styleId="Heading9">
    <w:name w:val="heading 9"/>
    <w:basedOn w:val="Normal"/>
    <w:next w:val="Normal"/>
    <w:link w:val="Heading9Char"/>
    <w:uiPriority w:val="99"/>
    <w:qFormat/>
    <w:rsid w:val="00307BD8"/>
    <w:pPr>
      <w:spacing w:before="240" w:after="6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C249C"/>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9"/>
    <w:semiHidden/>
    <w:locked/>
    <w:rsid w:val="003C249C"/>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9"/>
    <w:semiHidden/>
    <w:locked/>
    <w:rsid w:val="003C249C"/>
    <w:rPr>
      <w:rFonts w:ascii="Cambria" w:hAnsi="Cambria" w:cs="Times New Roman"/>
      <w:b/>
      <w:bCs/>
      <w:sz w:val="26"/>
      <w:szCs w:val="26"/>
      <w:lang w:eastAsia="en-US"/>
    </w:rPr>
  </w:style>
  <w:style w:type="character" w:customStyle="1" w:styleId="Heading4Char">
    <w:name w:val="Heading 4 Char"/>
    <w:basedOn w:val="DefaultParagraphFont"/>
    <w:link w:val="Heading4"/>
    <w:uiPriority w:val="99"/>
    <w:semiHidden/>
    <w:locked/>
    <w:rsid w:val="003C249C"/>
    <w:rPr>
      <w:rFonts w:ascii="Calibri" w:hAnsi="Calibri" w:cs="Times New Roman"/>
      <w:b/>
      <w:bCs/>
      <w:sz w:val="28"/>
      <w:szCs w:val="28"/>
      <w:lang w:eastAsia="en-US"/>
    </w:rPr>
  </w:style>
  <w:style w:type="character" w:customStyle="1" w:styleId="Heading5Char">
    <w:name w:val="Heading 5 Char"/>
    <w:basedOn w:val="DefaultParagraphFont"/>
    <w:link w:val="Heading5"/>
    <w:uiPriority w:val="99"/>
    <w:semiHidden/>
    <w:locked/>
    <w:rsid w:val="00276E2D"/>
    <w:rPr>
      <w:rFonts w:ascii="Calibri" w:hAnsi="Calibri" w:cs="Times New Roman"/>
      <w:b/>
      <w:bCs/>
      <w:i/>
      <w:iCs/>
      <w:sz w:val="26"/>
      <w:szCs w:val="26"/>
      <w:lang w:eastAsia="en-US"/>
    </w:rPr>
  </w:style>
  <w:style w:type="character" w:customStyle="1" w:styleId="Heading6Char">
    <w:name w:val="Heading 6 Char"/>
    <w:basedOn w:val="DefaultParagraphFont"/>
    <w:link w:val="Heading6"/>
    <w:uiPriority w:val="99"/>
    <w:semiHidden/>
    <w:locked/>
    <w:rsid w:val="00276E2D"/>
    <w:rPr>
      <w:rFonts w:ascii="Calibri" w:hAnsi="Calibri" w:cs="Times New Roman"/>
      <w:b/>
      <w:bCs/>
      <w:lang w:eastAsia="en-US"/>
    </w:rPr>
  </w:style>
  <w:style w:type="character" w:customStyle="1" w:styleId="Heading7Char">
    <w:name w:val="Heading 7 Char"/>
    <w:basedOn w:val="DefaultParagraphFont"/>
    <w:link w:val="Heading7"/>
    <w:uiPriority w:val="99"/>
    <w:semiHidden/>
    <w:locked/>
    <w:rsid w:val="003C249C"/>
    <w:rPr>
      <w:rFonts w:ascii="Calibri" w:hAnsi="Calibri" w:cs="Times New Roman"/>
      <w:sz w:val="24"/>
      <w:szCs w:val="24"/>
      <w:lang w:eastAsia="en-US"/>
    </w:rPr>
  </w:style>
  <w:style w:type="character" w:customStyle="1" w:styleId="Heading8Char">
    <w:name w:val="Heading 8 Char"/>
    <w:basedOn w:val="DefaultParagraphFont"/>
    <w:link w:val="Heading8"/>
    <w:uiPriority w:val="99"/>
    <w:semiHidden/>
    <w:locked/>
    <w:rsid w:val="003C249C"/>
    <w:rPr>
      <w:rFonts w:ascii="Calibri" w:hAnsi="Calibri" w:cs="Times New Roman"/>
      <w:i/>
      <w:iCs/>
      <w:sz w:val="24"/>
      <w:szCs w:val="24"/>
      <w:lang w:eastAsia="en-US"/>
    </w:rPr>
  </w:style>
  <w:style w:type="character" w:customStyle="1" w:styleId="Heading9Char">
    <w:name w:val="Heading 9 Char"/>
    <w:basedOn w:val="DefaultParagraphFont"/>
    <w:link w:val="Heading9"/>
    <w:uiPriority w:val="99"/>
    <w:semiHidden/>
    <w:locked/>
    <w:rsid w:val="003C249C"/>
    <w:rPr>
      <w:rFonts w:ascii="Cambria" w:hAnsi="Cambria" w:cs="Times New Roman"/>
      <w:lang w:eastAsia="en-US"/>
    </w:rPr>
  </w:style>
  <w:style w:type="paragraph" w:styleId="Header">
    <w:name w:val="header"/>
    <w:basedOn w:val="Normal"/>
    <w:link w:val="HeaderChar"/>
    <w:uiPriority w:val="99"/>
    <w:rsid w:val="00307BD8"/>
    <w:pPr>
      <w:tabs>
        <w:tab w:val="center" w:pos="4153"/>
        <w:tab w:val="right" w:pos="8306"/>
      </w:tabs>
    </w:pPr>
  </w:style>
  <w:style w:type="character" w:customStyle="1" w:styleId="HeaderChar">
    <w:name w:val="Header Char"/>
    <w:basedOn w:val="DefaultParagraphFont"/>
    <w:link w:val="Header"/>
    <w:uiPriority w:val="99"/>
    <w:semiHidden/>
    <w:locked/>
    <w:rsid w:val="003C249C"/>
    <w:rPr>
      <w:rFonts w:cs="Times New Roman"/>
      <w:sz w:val="20"/>
      <w:szCs w:val="20"/>
      <w:lang w:eastAsia="en-US"/>
    </w:rPr>
  </w:style>
  <w:style w:type="character" w:styleId="PageNumber">
    <w:name w:val="page number"/>
    <w:basedOn w:val="DefaultParagraphFont"/>
    <w:uiPriority w:val="99"/>
    <w:rsid w:val="00307BD8"/>
    <w:rPr>
      <w:rFonts w:cs="Times New Roman"/>
    </w:rPr>
  </w:style>
  <w:style w:type="paragraph" w:styleId="PlainText">
    <w:name w:val="Plain Text"/>
    <w:basedOn w:val="Normal"/>
    <w:link w:val="PlainTextChar"/>
    <w:uiPriority w:val="99"/>
    <w:rsid w:val="00982700"/>
    <w:rPr>
      <w:rFonts w:ascii="Courier New" w:hAnsi="Courier New" w:cs="Courier New"/>
      <w:sz w:val="20"/>
    </w:rPr>
  </w:style>
  <w:style w:type="character" w:customStyle="1" w:styleId="PlainTextChar">
    <w:name w:val="Plain Text Char"/>
    <w:basedOn w:val="DefaultParagraphFont"/>
    <w:link w:val="PlainText"/>
    <w:uiPriority w:val="99"/>
    <w:semiHidden/>
    <w:locked/>
    <w:rsid w:val="003C249C"/>
    <w:rPr>
      <w:rFonts w:ascii="Courier New" w:hAnsi="Courier New" w:cs="Courier New"/>
      <w:sz w:val="20"/>
      <w:szCs w:val="20"/>
      <w:lang w:eastAsia="en-US"/>
    </w:rPr>
  </w:style>
  <w:style w:type="table" w:styleId="TableGrid">
    <w:name w:val="Table Grid"/>
    <w:basedOn w:val="TableNormal"/>
    <w:uiPriority w:val="99"/>
    <w:rsid w:val="00A11386"/>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rsid w:val="00E03C0E"/>
    <w:rPr>
      <w:rFonts w:ascii="Courier New" w:hAnsi="Courier New" w:cs="Courier New"/>
      <w:sz w:val="20"/>
      <w:szCs w:val="20"/>
    </w:rPr>
  </w:style>
  <w:style w:type="character" w:styleId="Strong">
    <w:name w:val="Strong"/>
    <w:basedOn w:val="DefaultParagraphFont"/>
    <w:uiPriority w:val="99"/>
    <w:qFormat/>
    <w:rsid w:val="00E67793"/>
    <w:rPr>
      <w:rFonts w:cs="Times New Roman"/>
      <w:b/>
      <w:bCs/>
    </w:rPr>
  </w:style>
  <w:style w:type="character" w:styleId="Hyperlink">
    <w:name w:val="Hyperlink"/>
    <w:basedOn w:val="DefaultParagraphFont"/>
    <w:uiPriority w:val="99"/>
    <w:rsid w:val="00E67793"/>
    <w:rPr>
      <w:rFonts w:cs="Times New Roman"/>
      <w:color w:val="0000FF"/>
      <w:u w:val="single"/>
    </w:rPr>
  </w:style>
  <w:style w:type="character" w:styleId="FollowedHyperlink">
    <w:name w:val="FollowedHyperlink"/>
    <w:basedOn w:val="DefaultParagraphFont"/>
    <w:uiPriority w:val="99"/>
    <w:rsid w:val="00D35579"/>
    <w:rPr>
      <w:rFonts w:cs="Times New Roman"/>
      <w:color w:val="800080"/>
      <w:u w:val="single"/>
    </w:rPr>
  </w:style>
  <w:style w:type="paragraph" w:styleId="HTMLPreformatted">
    <w:name w:val="HTML Preformatted"/>
    <w:basedOn w:val="Normal"/>
    <w:link w:val="HTMLPreformattedChar"/>
    <w:uiPriority w:val="99"/>
    <w:rsid w:val="00FA4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AU"/>
    </w:rPr>
  </w:style>
  <w:style w:type="character" w:customStyle="1" w:styleId="HTMLPreformattedChar">
    <w:name w:val="HTML Preformatted Char"/>
    <w:basedOn w:val="DefaultParagraphFont"/>
    <w:link w:val="HTMLPreformatted"/>
    <w:uiPriority w:val="99"/>
    <w:semiHidden/>
    <w:locked/>
    <w:rsid w:val="003C249C"/>
    <w:rPr>
      <w:rFonts w:ascii="Courier New" w:hAnsi="Courier New" w:cs="Courier New"/>
      <w:sz w:val="20"/>
      <w:szCs w:val="20"/>
      <w:lang w:eastAsia="en-US"/>
    </w:rPr>
  </w:style>
  <w:style w:type="paragraph" w:styleId="NormalWeb">
    <w:name w:val="Normal (Web)"/>
    <w:basedOn w:val="Normal"/>
    <w:uiPriority w:val="99"/>
    <w:rsid w:val="00343BC4"/>
    <w:pPr>
      <w:spacing w:before="100" w:beforeAutospacing="1" w:after="100" w:afterAutospacing="1"/>
    </w:pPr>
    <w:rPr>
      <w:szCs w:val="24"/>
      <w:lang w:eastAsia="en-AU"/>
    </w:rPr>
  </w:style>
  <w:style w:type="character" w:styleId="HTMLCite">
    <w:name w:val="HTML Cite"/>
    <w:basedOn w:val="DefaultParagraphFont"/>
    <w:uiPriority w:val="99"/>
    <w:rsid w:val="00095B4B"/>
    <w:rPr>
      <w:rFonts w:cs="Times New Roman"/>
      <w:i/>
      <w:iCs/>
    </w:rPr>
  </w:style>
  <w:style w:type="paragraph" w:styleId="TOC1">
    <w:name w:val="toc 1"/>
    <w:basedOn w:val="Normal"/>
    <w:next w:val="Normal"/>
    <w:autoRedefine/>
    <w:uiPriority w:val="99"/>
    <w:semiHidden/>
    <w:rsid w:val="00DF2C75"/>
    <w:pPr>
      <w:spacing w:before="120"/>
    </w:pPr>
    <w:rPr>
      <w:sz w:val="20"/>
    </w:rPr>
  </w:style>
  <w:style w:type="character" w:customStyle="1" w:styleId="badgebadge-notificationclicks">
    <w:name w:val="badge badge-notification clicks"/>
    <w:basedOn w:val="DefaultParagraphFont"/>
    <w:uiPriority w:val="99"/>
    <w:rsid w:val="00372D2D"/>
    <w:rPr>
      <w:rFonts w:cs="Times New Roman"/>
    </w:rPr>
  </w:style>
  <w:style w:type="character" w:styleId="Emphasis">
    <w:name w:val="Emphasis"/>
    <w:basedOn w:val="DefaultParagraphFont"/>
    <w:uiPriority w:val="99"/>
    <w:qFormat/>
    <w:locked/>
    <w:rsid w:val="00372D2D"/>
    <w:rPr>
      <w:rFonts w:cs="Times New Roman"/>
      <w:i/>
      <w:iCs/>
    </w:rPr>
  </w:style>
  <w:style w:type="paragraph" w:styleId="TOC2">
    <w:name w:val="toc 2"/>
    <w:basedOn w:val="Normal"/>
    <w:next w:val="Normal"/>
    <w:autoRedefine/>
    <w:uiPriority w:val="99"/>
    <w:semiHidden/>
    <w:locked/>
    <w:rsid w:val="002D2521"/>
    <w:pPr>
      <w:ind w:left="240"/>
    </w:pPr>
    <w:rPr>
      <w:sz w:val="18"/>
    </w:rPr>
  </w:style>
  <w:style w:type="paragraph" w:styleId="TOC3">
    <w:name w:val="toc 3"/>
    <w:basedOn w:val="Normal"/>
    <w:next w:val="Normal"/>
    <w:autoRedefine/>
    <w:uiPriority w:val="99"/>
    <w:semiHidden/>
    <w:locked/>
    <w:rsid w:val="002D2521"/>
    <w:pPr>
      <w:ind w:left="480"/>
    </w:pPr>
    <w:rPr>
      <w:sz w:val="18"/>
    </w:rPr>
  </w:style>
  <w:style w:type="character" w:customStyle="1" w:styleId="info">
    <w:name w:val="info"/>
    <w:basedOn w:val="DefaultParagraphFont"/>
    <w:uiPriority w:val="99"/>
    <w:rsid w:val="00B24730"/>
    <w:rPr>
      <w:rFonts w:cs="Times New Roman"/>
    </w:rPr>
  </w:style>
</w:styles>
</file>

<file path=word/webSettings.xml><?xml version="1.0" encoding="utf-8"?>
<w:webSettings xmlns:r="http://schemas.openxmlformats.org/officeDocument/2006/relationships" xmlns:w="http://schemas.openxmlformats.org/wordprocessingml/2006/main">
  <w:divs>
    <w:div w:id="1923368490">
      <w:marLeft w:val="0"/>
      <w:marRight w:val="0"/>
      <w:marTop w:val="0"/>
      <w:marBottom w:val="0"/>
      <w:divBdr>
        <w:top w:val="none" w:sz="0" w:space="0" w:color="auto"/>
        <w:left w:val="none" w:sz="0" w:space="0" w:color="auto"/>
        <w:bottom w:val="none" w:sz="0" w:space="0" w:color="auto"/>
        <w:right w:val="none" w:sz="0" w:space="0" w:color="auto"/>
      </w:divBdr>
    </w:div>
    <w:div w:id="1923368492">
      <w:marLeft w:val="0"/>
      <w:marRight w:val="0"/>
      <w:marTop w:val="0"/>
      <w:marBottom w:val="0"/>
      <w:divBdr>
        <w:top w:val="none" w:sz="0" w:space="0" w:color="auto"/>
        <w:left w:val="none" w:sz="0" w:space="0" w:color="auto"/>
        <w:bottom w:val="none" w:sz="0" w:space="0" w:color="auto"/>
        <w:right w:val="none" w:sz="0" w:space="0" w:color="auto"/>
      </w:divBdr>
      <w:divsChild>
        <w:div w:id="1923368489">
          <w:marLeft w:val="0"/>
          <w:marRight w:val="0"/>
          <w:marTop w:val="0"/>
          <w:marBottom w:val="0"/>
          <w:divBdr>
            <w:top w:val="none" w:sz="0" w:space="0" w:color="auto"/>
            <w:left w:val="none" w:sz="0" w:space="0" w:color="auto"/>
            <w:bottom w:val="none" w:sz="0" w:space="0" w:color="auto"/>
            <w:right w:val="none" w:sz="0" w:space="0" w:color="auto"/>
          </w:divBdr>
        </w:div>
      </w:divsChild>
    </w:div>
    <w:div w:id="1923368493">
      <w:marLeft w:val="0"/>
      <w:marRight w:val="0"/>
      <w:marTop w:val="0"/>
      <w:marBottom w:val="0"/>
      <w:divBdr>
        <w:top w:val="none" w:sz="0" w:space="0" w:color="auto"/>
        <w:left w:val="none" w:sz="0" w:space="0" w:color="auto"/>
        <w:bottom w:val="none" w:sz="0" w:space="0" w:color="auto"/>
        <w:right w:val="none" w:sz="0" w:space="0" w:color="auto"/>
      </w:divBdr>
      <w:divsChild>
        <w:div w:id="1923368505">
          <w:marLeft w:val="0"/>
          <w:marRight w:val="0"/>
          <w:marTop w:val="0"/>
          <w:marBottom w:val="0"/>
          <w:divBdr>
            <w:top w:val="none" w:sz="0" w:space="0" w:color="auto"/>
            <w:left w:val="none" w:sz="0" w:space="0" w:color="auto"/>
            <w:bottom w:val="none" w:sz="0" w:space="0" w:color="auto"/>
            <w:right w:val="none" w:sz="0" w:space="0" w:color="auto"/>
          </w:divBdr>
        </w:div>
      </w:divsChild>
    </w:div>
    <w:div w:id="1923368495">
      <w:marLeft w:val="0"/>
      <w:marRight w:val="0"/>
      <w:marTop w:val="0"/>
      <w:marBottom w:val="0"/>
      <w:divBdr>
        <w:top w:val="none" w:sz="0" w:space="0" w:color="auto"/>
        <w:left w:val="none" w:sz="0" w:space="0" w:color="auto"/>
        <w:bottom w:val="none" w:sz="0" w:space="0" w:color="auto"/>
        <w:right w:val="none" w:sz="0" w:space="0" w:color="auto"/>
      </w:divBdr>
    </w:div>
    <w:div w:id="1923368496">
      <w:marLeft w:val="0"/>
      <w:marRight w:val="0"/>
      <w:marTop w:val="0"/>
      <w:marBottom w:val="0"/>
      <w:divBdr>
        <w:top w:val="none" w:sz="0" w:space="0" w:color="auto"/>
        <w:left w:val="none" w:sz="0" w:space="0" w:color="auto"/>
        <w:bottom w:val="none" w:sz="0" w:space="0" w:color="auto"/>
        <w:right w:val="none" w:sz="0" w:space="0" w:color="auto"/>
      </w:divBdr>
    </w:div>
    <w:div w:id="1923368497">
      <w:marLeft w:val="0"/>
      <w:marRight w:val="0"/>
      <w:marTop w:val="0"/>
      <w:marBottom w:val="0"/>
      <w:divBdr>
        <w:top w:val="none" w:sz="0" w:space="0" w:color="auto"/>
        <w:left w:val="none" w:sz="0" w:space="0" w:color="auto"/>
        <w:bottom w:val="none" w:sz="0" w:space="0" w:color="auto"/>
        <w:right w:val="none" w:sz="0" w:space="0" w:color="auto"/>
      </w:divBdr>
    </w:div>
    <w:div w:id="1923368498">
      <w:marLeft w:val="0"/>
      <w:marRight w:val="0"/>
      <w:marTop w:val="0"/>
      <w:marBottom w:val="0"/>
      <w:divBdr>
        <w:top w:val="none" w:sz="0" w:space="0" w:color="auto"/>
        <w:left w:val="none" w:sz="0" w:space="0" w:color="auto"/>
        <w:bottom w:val="none" w:sz="0" w:space="0" w:color="auto"/>
        <w:right w:val="none" w:sz="0" w:space="0" w:color="auto"/>
      </w:divBdr>
    </w:div>
    <w:div w:id="1923368499">
      <w:marLeft w:val="0"/>
      <w:marRight w:val="0"/>
      <w:marTop w:val="0"/>
      <w:marBottom w:val="0"/>
      <w:divBdr>
        <w:top w:val="none" w:sz="0" w:space="0" w:color="auto"/>
        <w:left w:val="none" w:sz="0" w:space="0" w:color="auto"/>
        <w:bottom w:val="none" w:sz="0" w:space="0" w:color="auto"/>
        <w:right w:val="none" w:sz="0" w:space="0" w:color="auto"/>
      </w:divBdr>
    </w:div>
    <w:div w:id="1923368501">
      <w:marLeft w:val="0"/>
      <w:marRight w:val="0"/>
      <w:marTop w:val="0"/>
      <w:marBottom w:val="0"/>
      <w:divBdr>
        <w:top w:val="none" w:sz="0" w:space="0" w:color="auto"/>
        <w:left w:val="none" w:sz="0" w:space="0" w:color="auto"/>
        <w:bottom w:val="none" w:sz="0" w:space="0" w:color="auto"/>
        <w:right w:val="none" w:sz="0" w:space="0" w:color="auto"/>
      </w:divBdr>
    </w:div>
    <w:div w:id="1923368503">
      <w:marLeft w:val="0"/>
      <w:marRight w:val="0"/>
      <w:marTop w:val="0"/>
      <w:marBottom w:val="0"/>
      <w:divBdr>
        <w:top w:val="none" w:sz="0" w:space="0" w:color="auto"/>
        <w:left w:val="none" w:sz="0" w:space="0" w:color="auto"/>
        <w:bottom w:val="none" w:sz="0" w:space="0" w:color="auto"/>
        <w:right w:val="none" w:sz="0" w:space="0" w:color="auto"/>
      </w:divBdr>
    </w:div>
    <w:div w:id="1923368506">
      <w:marLeft w:val="0"/>
      <w:marRight w:val="0"/>
      <w:marTop w:val="0"/>
      <w:marBottom w:val="0"/>
      <w:divBdr>
        <w:top w:val="none" w:sz="0" w:space="0" w:color="auto"/>
        <w:left w:val="none" w:sz="0" w:space="0" w:color="auto"/>
        <w:bottom w:val="none" w:sz="0" w:space="0" w:color="auto"/>
        <w:right w:val="none" w:sz="0" w:space="0" w:color="auto"/>
      </w:divBdr>
      <w:divsChild>
        <w:div w:id="1923368500">
          <w:marLeft w:val="720"/>
          <w:marRight w:val="720"/>
          <w:marTop w:val="100"/>
          <w:marBottom w:val="100"/>
          <w:divBdr>
            <w:top w:val="none" w:sz="0" w:space="0" w:color="auto"/>
            <w:left w:val="none" w:sz="0" w:space="0" w:color="auto"/>
            <w:bottom w:val="none" w:sz="0" w:space="0" w:color="auto"/>
            <w:right w:val="none" w:sz="0" w:space="0" w:color="auto"/>
          </w:divBdr>
        </w:div>
        <w:div w:id="1923368508">
          <w:marLeft w:val="720"/>
          <w:marRight w:val="720"/>
          <w:marTop w:val="100"/>
          <w:marBottom w:val="100"/>
          <w:divBdr>
            <w:top w:val="none" w:sz="0" w:space="0" w:color="auto"/>
            <w:left w:val="none" w:sz="0" w:space="0" w:color="auto"/>
            <w:bottom w:val="none" w:sz="0" w:space="0" w:color="auto"/>
            <w:right w:val="none" w:sz="0" w:space="0" w:color="auto"/>
          </w:divBdr>
        </w:div>
        <w:div w:id="1923368510">
          <w:marLeft w:val="720"/>
          <w:marRight w:val="720"/>
          <w:marTop w:val="100"/>
          <w:marBottom w:val="100"/>
          <w:divBdr>
            <w:top w:val="none" w:sz="0" w:space="0" w:color="auto"/>
            <w:left w:val="none" w:sz="0" w:space="0" w:color="auto"/>
            <w:bottom w:val="none" w:sz="0" w:space="0" w:color="auto"/>
            <w:right w:val="none" w:sz="0" w:space="0" w:color="auto"/>
          </w:divBdr>
        </w:div>
        <w:div w:id="1923368512">
          <w:marLeft w:val="720"/>
          <w:marRight w:val="720"/>
          <w:marTop w:val="100"/>
          <w:marBottom w:val="100"/>
          <w:divBdr>
            <w:top w:val="none" w:sz="0" w:space="0" w:color="auto"/>
            <w:left w:val="none" w:sz="0" w:space="0" w:color="auto"/>
            <w:bottom w:val="none" w:sz="0" w:space="0" w:color="auto"/>
            <w:right w:val="none" w:sz="0" w:space="0" w:color="auto"/>
          </w:divBdr>
        </w:div>
      </w:divsChild>
    </w:div>
    <w:div w:id="1923368507">
      <w:marLeft w:val="0"/>
      <w:marRight w:val="0"/>
      <w:marTop w:val="0"/>
      <w:marBottom w:val="0"/>
      <w:divBdr>
        <w:top w:val="none" w:sz="0" w:space="0" w:color="auto"/>
        <w:left w:val="none" w:sz="0" w:space="0" w:color="auto"/>
        <w:bottom w:val="none" w:sz="0" w:space="0" w:color="auto"/>
        <w:right w:val="none" w:sz="0" w:space="0" w:color="auto"/>
      </w:divBdr>
      <w:divsChild>
        <w:div w:id="1923368532">
          <w:marLeft w:val="0"/>
          <w:marRight w:val="0"/>
          <w:marTop w:val="0"/>
          <w:marBottom w:val="0"/>
          <w:divBdr>
            <w:top w:val="none" w:sz="0" w:space="0" w:color="auto"/>
            <w:left w:val="none" w:sz="0" w:space="0" w:color="auto"/>
            <w:bottom w:val="none" w:sz="0" w:space="0" w:color="auto"/>
            <w:right w:val="none" w:sz="0" w:space="0" w:color="auto"/>
          </w:divBdr>
        </w:div>
      </w:divsChild>
    </w:div>
    <w:div w:id="1923368511">
      <w:marLeft w:val="0"/>
      <w:marRight w:val="0"/>
      <w:marTop w:val="0"/>
      <w:marBottom w:val="0"/>
      <w:divBdr>
        <w:top w:val="none" w:sz="0" w:space="0" w:color="auto"/>
        <w:left w:val="none" w:sz="0" w:space="0" w:color="auto"/>
        <w:bottom w:val="none" w:sz="0" w:space="0" w:color="auto"/>
        <w:right w:val="none" w:sz="0" w:space="0" w:color="auto"/>
      </w:divBdr>
    </w:div>
    <w:div w:id="1923368513">
      <w:marLeft w:val="0"/>
      <w:marRight w:val="0"/>
      <w:marTop w:val="0"/>
      <w:marBottom w:val="0"/>
      <w:divBdr>
        <w:top w:val="none" w:sz="0" w:space="0" w:color="auto"/>
        <w:left w:val="none" w:sz="0" w:space="0" w:color="auto"/>
        <w:bottom w:val="none" w:sz="0" w:space="0" w:color="auto"/>
        <w:right w:val="none" w:sz="0" w:space="0" w:color="auto"/>
      </w:divBdr>
    </w:div>
    <w:div w:id="1923368514">
      <w:marLeft w:val="0"/>
      <w:marRight w:val="0"/>
      <w:marTop w:val="0"/>
      <w:marBottom w:val="0"/>
      <w:divBdr>
        <w:top w:val="none" w:sz="0" w:space="0" w:color="auto"/>
        <w:left w:val="none" w:sz="0" w:space="0" w:color="auto"/>
        <w:bottom w:val="none" w:sz="0" w:space="0" w:color="auto"/>
        <w:right w:val="none" w:sz="0" w:space="0" w:color="auto"/>
      </w:divBdr>
    </w:div>
    <w:div w:id="1923368516">
      <w:marLeft w:val="0"/>
      <w:marRight w:val="0"/>
      <w:marTop w:val="0"/>
      <w:marBottom w:val="0"/>
      <w:divBdr>
        <w:top w:val="none" w:sz="0" w:space="0" w:color="auto"/>
        <w:left w:val="none" w:sz="0" w:space="0" w:color="auto"/>
        <w:bottom w:val="none" w:sz="0" w:space="0" w:color="auto"/>
        <w:right w:val="none" w:sz="0" w:space="0" w:color="auto"/>
      </w:divBdr>
    </w:div>
    <w:div w:id="1923368517">
      <w:marLeft w:val="0"/>
      <w:marRight w:val="0"/>
      <w:marTop w:val="0"/>
      <w:marBottom w:val="0"/>
      <w:divBdr>
        <w:top w:val="none" w:sz="0" w:space="0" w:color="auto"/>
        <w:left w:val="none" w:sz="0" w:space="0" w:color="auto"/>
        <w:bottom w:val="none" w:sz="0" w:space="0" w:color="auto"/>
        <w:right w:val="none" w:sz="0" w:space="0" w:color="auto"/>
      </w:divBdr>
      <w:divsChild>
        <w:div w:id="1923368494">
          <w:marLeft w:val="720"/>
          <w:marRight w:val="720"/>
          <w:marTop w:val="100"/>
          <w:marBottom w:val="100"/>
          <w:divBdr>
            <w:top w:val="none" w:sz="0" w:space="0" w:color="auto"/>
            <w:left w:val="none" w:sz="0" w:space="0" w:color="auto"/>
            <w:bottom w:val="none" w:sz="0" w:space="0" w:color="auto"/>
            <w:right w:val="none" w:sz="0" w:space="0" w:color="auto"/>
          </w:divBdr>
        </w:div>
        <w:div w:id="1923368502">
          <w:marLeft w:val="720"/>
          <w:marRight w:val="720"/>
          <w:marTop w:val="100"/>
          <w:marBottom w:val="100"/>
          <w:divBdr>
            <w:top w:val="none" w:sz="0" w:space="0" w:color="auto"/>
            <w:left w:val="none" w:sz="0" w:space="0" w:color="auto"/>
            <w:bottom w:val="none" w:sz="0" w:space="0" w:color="auto"/>
            <w:right w:val="none" w:sz="0" w:space="0" w:color="auto"/>
          </w:divBdr>
        </w:div>
        <w:div w:id="1923368518">
          <w:marLeft w:val="720"/>
          <w:marRight w:val="720"/>
          <w:marTop w:val="100"/>
          <w:marBottom w:val="100"/>
          <w:divBdr>
            <w:top w:val="none" w:sz="0" w:space="0" w:color="auto"/>
            <w:left w:val="none" w:sz="0" w:space="0" w:color="auto"/>
            <w:bottom w:val="none" w:sz="0" w:space="0" w:color="auto"/>
            <w:right w:val="none" w:sz="0" w:space="0" w:color="auto"/>
          </w:divBdr>
        </w:div>
        <w:div w:id="1923368526">
          <w:marLeft w:val="720"/>
          <w:marRight w:val="720"/>
          <w:marTop w:val="100"/>
          <w:marBottom w:val="100"/>
          <w:divBdr>
            <w:top w:val="none" w:sz="0" w:space="0" w:color="auto"/>
            <w:left w:val="none" w:sz="0" w:space="0" w:color="auto"/>
            <w:bottom w:val="none" w:sz="0" w:space="0" w:color="auto"/>
            <w:right w:val="none" w:sz="0" w:space="0" w:color="auto"/>
          </w:divBdr>
        </w:div>
      </w:divsChild>
    </w:div>
    <w:div w:id="1923368519">
      <w:marLeft w:val="0"/>
      <w:marRight w:val="0"/>
      <w:marTop w:val="0"/>
      <w:marBottom w:val="0"/>
      <w:divBdr>
        <w:top w:val="none" w:sz="0" w:space="0" w:color="auto"/>
        <w:left w:val="none" w:sz="0" w:space="0" w:color="auto"/>
        <w:bottom w:val="none" w:sz="0" w:space="0" w:color="auto"/>
        <w:right w:val="none" w:sz="0" w:space="0" w:color="auto"/>
      </w:divBdr>
    </w:div>
    <w:div w:id="1923368520">
      <w:marLeft w:val="0"/>
      <w:marRight w:val="0"/>
      <w:marTop w:val="0"/>
      <w:marBottom w:val="0"/>
      <w:divBdr>
        <w:top w:val="none" w:sz="0" w:space="0" w:color="auto"/>
        <w:left w:val="none" w:sz="0" w:space="0" w:color="auto"/>
        <w:bottom w:val="none" w:sz="0" w:space="0" w:color="auto"/>
        <w:right w:val="none" w:sz="0" w:space="0" w:color="auto"/>
      </w:divBdr>
    </w:div>
    <w:div w:id="1923368521">
      <w:marLeft w:val="0"/>
      <w:marRight w:val="0"/>
      <w:marTop w:val="0"/>
      <w:marBottom w:val="0"/>
      <w:divBdr>
        <w:top w:val="none" w:sz="0" w:space="0" w:color="auto"/>
        <w:left w:val="none" w:sz="0" w:space="0" w:color="auto"/>
        <w:bottom w:val="none" w:sz="0" w:space="0" w:color="auto"/>
        <w:right w:val="none" w:sz="0" w:space="0" w:color="auto"/>
      </w:divBdr>
    </w:div>
    <w:div w:id="1923368522">
      <w:marLeft w:val="0"/>
      <w:marRight w:val="0"/>
      <w:marTop w:val="0"/>
      <w:marBottom w:val="0"/>
      <w:divBdr>
        <w:top w:val="none" w:sz="0" w:space="0" w:color="auto"/>
        <w:left w:val="none" w:sz="0" w:space="0" w:color="auto"/>
        <w:bottom w:val="none" w:sz="0" w:space="0" w:color="auto"/>
        <w:right w:val="none" w:sz="0" w:space="0" w:color="auto"/>
      </w:divBdr>
    </w:div>
    <w:div w:id="1923368523">
      <w:marLeft w:val="0"/>
      <w:marRight w:val="0"/>
      <w:marTop w:val="0"/>
      <w:marBottom w:val="0"/>
      <w:divBdr>
        <w:top w:val="none" w:sz="0" w:space="0" w:color="auto"/>
        <w:left w:val="none" w:sz="0" w:space="0" w:color="auto"/>
        <w:bottom w:val="none" w:sz="0" w:space="0" w:color="auto"/>
        <w:right w:val="none" w:sz="0" w:space="0" w:color="auto"/>
      </w:divBdr>
      <w:divsChild>
        <w:div w:id="1923368504">
          <w:marLeft w:val="0"/>
          <w:marRight w:val="0"/>
          <w:marTop w:val="0"/>
          <w:marBottom w:val="0"/>
          <w:divBdr>
            <w:top w:val="none" w:sz="0" w:space="0" w:color="auto"/>
            <w:left w:val="none" w:sz="0" w:space="0" w:color="auto"/>
            <w:bottom w:val="none" w:sz="0" w:space="0" w:color="auto"/>
            <w:right w:val="none" w:sz="0" w:space="0" w:color="auto"/>
          </w:divBdr>
        </w:div>
        <w:div w:id="1923368509">
          <w:marLeft w:val="0"/>
          <w:marRight w:val="0"/>
          <w:marTop w:val="0"/>
          <w:marBottom w:val="0"/>
          <w:divBdr>
            <w:top w:val="none" w:sz="0" w:space="0" w:color="auto"/>
            <w:left w:val="none" w:sz="0" w:space="0" w:color="auto"/>
            <w:bottom w:val="none" w:sz="0" w:space="0" w:color="auto"/>
            <w:right w:val="none" w:sz="0" w:space="0" w:color="auto"/>
          </w:divBdr>
        </w:div>
      </w:divsChild>
    </w:div>
    <w:div w:id="1923368524">
      <w:marLeft w:val="0"/>
      <w:marRight w:val="0"/>
      <w:marTop w:val="0"/>
      <w:marBottom w:val="0"/>
      <w:divBdr>
        <w:top w:val="none" w:sz="0" w:space="0" w:color="auto"/>
        <w:left w:val="none" w:sz="0" w:space="0" w:color="auto"/>
        <w:bottom w:val="none" w:sz="0" w:space="0" w:color="auto"/>
        <w:right w:val="none" w:sz="0" w:space="0" w:color="auto"/>
      </w:divBdr>
    </w:div>
    <w:div w:id="1923368525">
      <w:marLeft w:val="0"/>
      <w:marRight w:val="0"/>
      <w:marTop w:val="0"/>
      <w:marBottom w:val="0"/>
      <w:divBdr>
        <w:top w:val="none" w:sz="0" w:space="0" w:color="auto"/>
        <w:left w:val="none" w:sz="0" w:space="0" w:color="auto"/>
        <w:bottom w:val="none" w:sz="0" w:space="0" w:color="auto"/>
        <w:right w:val="none" w:sz="0" w:space="0" w:color="auto"/>
      </w:divBdr>
    </w:div>
    <w:div w:id="1923368527">
      <w:marLeft w:val="0"/>
      <w:marRight w:val="0"/>
      <w:marTop w:val="0"/>
      <w:marBottom w:val="0"/>
      <w:divBdr>
        <w:top w:val="none" w:sz="0" w:space="0" w:color="auto"/>
        <w:left w:val="none" w:sz="0" w:space="0" w:color="auto"/>
        <w:bottom w:val="none" w:sz="0" w:space="0" w:color="auto"/>
        <w:right w:val="none" w:sz="0" w:space="0" w:color="auto"/>
      </w:divBdr>
    </w:div>
    <w:div w:id="1923368528">
      <w:marLeft w:val="0"/>
      <w:marRight w:val="0"/>
      <w:marTop w:val="0"/>
      <w:marBottom w:val="0"/>
      <w:divBdr>
        <w:top w:val="none" w:sz="0" w:space="0" w:color="auto"/>
        <w:left w:val="none" w:sz="0" w:space="0" w:color="auto"/>
        <w:bottom w:val="none" w:sz="0" w:space="0" w:color="auto"/>
        <w:right w:val="none" w:sz="0" w:space="0" w:color="auto"/>
      </w:divBdr>
    </w:div>
    <w:div w:id="1923368529">
      <w:marLeft w:val="0"/>
      <w:marRight w:val="0"/>
      <w:marTop w:val="0"/>
      <w:marBottom w:val="0"/>
      <w:divBdr>
        <w:top w:val="none" w:sz="0" w:space="0" w:color="auto"/>
        <w:left w:val="none" w:sz="0" w:space="0" w:color="auto"/>
        <w:bottom w:val="none" w:sz="0" w:space="0" w:color="auto"/>
        <w:right w:val="none" w:sz="0" w:space="0" w:color="auto"/>
      </w:divBdr>
    </w:div>
    <w:div w:id="1923368531">
      <w:marLeft w:val="0"/>
      <w:marRight w:val="0"/>
      <w:marTop w:val="0"/>
      <w:marBottom w:val="0"/>
      <w:divBdr>
        <w:top w:val="none" w:sz="0" w:space="0" w:color="auto"/>
        <w:left w:val="none" w:sz="0" w:space="0" w:color="auto"/>
        <w:bottom w:val="none" w:sz="0" w:space="0" w:color="auto"/>
        <w:right w:val="none" w:sz="0" w:space="0" w:color="auto"/>
      </w:divBdr>
    </w:div>
    <w:div w:id="1923368533">
      <w:marLeft w:val="0"/>
      <w:marRight w:val="0"/>
      <w:marTop w:val="0"/>
      <w:marBottom w:val="0"/>
      <w:divBdr>
        <w:top w:val="none" w:sz="0" w:space="0" w:color="auto"/>
        <w:left w:val="none" w:sz="0" w:space="0" w:color="auto"/>
        <w:bottom w:val="none" w:sz="0" w:space="0" w:color="auto"/>
        <w:right w:val="none" w:sz="0" w:space="0" w:color="auto"/>
      </w:divBdr>
      <w:divsChild>
        <w:div w:id="1923368515">
          <w:marLeft w:val="0"/>
          <w:marRight w:val="0"/>
          <w:marTop w:val="0"/>
          <w:marBottom w:val="0"/>
          <w:divBdr>
            <w:top w:val="none" w:sz="0" w:space="0" w:color="auto"/>
            <w:left w:val="none" w:sz="0" w:space="0" w:color="auto"/>
            <w:bottom w:val="none" w:sz="0" w:space="0" w:color="auto"/>
            <w:right w:val="none" w:sz="0" w:space="0" w:color="auto"/>
          </w:divBdr>
        </w:div>
      </w:divsChild>
    </w:div>
    <w:div w:id="1923368534">
      <w:marLeft w:val="0"/>
      <w:marRight w:val="0"/>
      <w:marTop w:val="0"/>
      <w:marBottom w:val="0"/>
      <w:divBdr>
        <w:top w:val="none" w:sz="0" w:space="0" w:color="auto"/>
        <w:left w:val="none" w:sz="0" w:space="0" w:color="auto"/>
        <w:bottom w:val="none" w:sz="0" w:space="0" w:color="auto"/>
        <w:right w:val="none" w:sz="0" w:space="0" w:color="auto"/>
      </w:divBdr>
    </w:div>
    <w:div w:id="1923368535">
      <w:marLeft w:val="0"/>
      <w:marRight w:val="0"/>
      <w:marTop w:val="0"/>
      <w:marBottom w:val="0"/>
      <w:divBdr>
        <w:top w:val="none" w:sz="0" w:space="0" w:color="auto"/>
        <w:left w:val="none" w:sz="0" w:space="0" w:color="auto"/>
        <w:bottom w:val="none" w:sz="0" w:space="0" w:color="auto"/>
        <w:right w:val="none" w:sz="0" w:space="0" w:color="auto"/>
      </w:divBdr>
      <w:divsChild>
        <w:div w:id="1923368530">
          <w:marLeft w:val="0"/>
          <w:marRight w:val="0"/>
          <w:marTop w:val="0"/>
          <w:marBottom w:val="0"/>
          <w:divBdr>
            <w:top w:val="none" w:sz="0" w:space="0" w:color="auto"/>
            <w:left w:val="none" w:sz="0" w:space="0" w:color="auto"/>
            <w:bottom w:val="none" w:sz="0" w:space="0" w:color="auto"/>
            <w:right w:val="none" w:sz="0" w:space="0" w:color="auto"/>
          </w:divBdr>
          <w:divsChild>
            <w:div w:id="1923368491">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923368536">
      <w:marLeft w:val="0"/>
      <w:marRight w:val="0"/>
      <w:marTop w:val="0"/>
      <w:marBottom w:val="0"/>
      <w:divBdr>
        <w:top w:val="none" w:sz="0" w:space="0" w:color="auto"/>
        <w:left w:val="none" w:sz="0" w:space="0" w:color="auto"/>
        <w:bottom w:val="none" w:sz="0" w:space="0" w:color="auto"/>
        <w:right w:val="none" w:sz="0" w:space="0" w:color="auto"/>
      </w:divBdr>
    </w:div>
    <w:div w:id="1923368537">
      <w:marLeft w:val="0"/>
      <w:marRight w:val="0"/>
      <w:marTop w:val="0"/>
      <w:marBottom w:val="0"/>
      <w:divBdr>
        <w:top w:val="none" w:sz="0" w:space="0" w:color="auto"/>
        <w:left w:val="none" w:sz="0" w:space="0" w:color="auto"/>
        <w:bottom w:val="none" w:sz="0" w:space="0" w:color="auto"/>
        <w:right w:val="none" w:sz="0" w:space="0" w:color="auto"/>
      </w:divBdr>
    </w:div>
    <w:div w:id="1923368538">
      <w:marLeft w:val="0"/>
      <w:marRight w:val="0"/>
      <w:marTop w:val="0"/>
      <w:marBottom w:val="0"/>
      <w:divBdr>
        <w:top w:val="none" w:sz="0" w:space="0" w:color="auto"/>
        <w:left w:val="none" w:sz="0" w:space="0" w:color="auto"/>
        <w:bottom w:val="none" w:sz="0" w:space="0" w:color="auto"/>
        <w:right w:val="none" w:sz="0" w:space="0" w:color="auto"/>
      </w:divBdr>
    </w:div>
    <w:div w:id="1923368539">
      <w:marLeft w:val="0"/>
      <w:marRight w:val="0"/>
      <w:marTop w:val="0"/>
      <w:marBottom w:val="0"/>
      <w:divBdr>
        <w:top w:val="none" w:sz="0" w:space="0" w:color="auto"/>
        <w:left w:val="none" w:sz="0" w:space="0" w:color="auto"/>
        <w:bottom w:val="none" w:sz="0" w:space="0" w:color="auto"/>
        <w:right w:val="none" w:sz="0" w:space="0" w:color="auto"/>
      </w:divBdr>
    </w:div>
    <w:div w:id="1923368540">
      <w:marLeft w:val="0"/>
      <w:marRight w:val="0"/>
      <w:marTop w:val="0"/>
      <w:marBottom w:val="0"/>
      <w:divBdr>
        <w:top w:val="none" w:sz="0" w:space="0" w:color="auto"/>
        <w:left w:val="none" w:sz="0" w:space="0" w:color="auto"/>
        <w:bottom w:val="none" w:sz="0" w:space="0" w:color="auto"/>
        <w:right w:val="none" w:sz="0" w:space="0" w:color="auto"/>
      </w:divBdr>
    </w:div>
    <w:div w:id="1923368541">
      <w:marLeft w:val="0"/>
      <w:marRight w:val="0"/>
      <w:marTop w:val="0"/>
      <w:marBottom w:val="0"/>
      <w:divBdr>
        <w:top w:val="none" w:sz="0" w:space="0" w:color="auto"/>
        <w:left w:val="none" w:sz="0" w:space="0" w:color="auto"/>
        <w:bottom w:val="none" w:sz="0" w:space="0" w:color="auto"/>
        <w:right w:val="none" w:sz="0" w:space="0" w:color="auto"/>
      </w:divBdr>
    </w:div>
    <w:div w:id="1923368542">
      <w:marLeft w:val="0"/>
      <w:marRight w:val="0"/>
      <w:marTop w:val="0"/>
      <w:marBottom w:val="0"/>
      <w:divBdr>
        <w:top w:val="none" w:sz="0" w:space="0" w:color="auto"/>
        <w:left w:val="none" w:sz="0" w:space="0" w:color="auto"/>
        <w:bottom w:val="none" w:sz="0" w:space="0" w:color="auto"/>
        <w:right w:val="none" w:sz="0" w:space="0" w:color="auto"/>
      </w:divBdr>
    </w:div>
    <w:div w:id="1923368543">
      <w:marLeft w:val="0"/>
      <w:marRight w:val="0"/>
      <w:marTop w:val="0"/>
      <w:marBottom w:val="0"/>
      <w:divBdr>
        <w:top w:val="none" w:sz="0" w:space="0" w:color="auto"/>
        <w:left w:val="none" w:sz="0" w:space="0" w:color="auto"/>
        <w:bottom w:val="none" w:sz="0" w:space="0" w:color="auto"/>
        <w:right w:val="none" w:sz="0" w:space="0" w:color="auto"/>
      </w:divBdr>
    </w:div>
    <w:div w:id="1923368544">
      <w:marLeft w:val="0"/>
      <w:marRight w:val="0"/>
      <w:marTop w:val="0"/>
      <w:marBottom w:val="0"/>
      <w:divBdr>
        <w:top w:val="none" w:sz="0" w:space="0" w:color="auto"/>
        <w:left w:val="none" w:sz="0" w:space="0" w:color="auto"/>
        <w:bottom w:val="none" w:sz="0" w:space="0" w:color="auto"/>
        <w:right w:val="none" w:sz="0" w:space="0" w:color="auto"/>
      </w:divBdr>
    </w:div>
    <w:div w:id="1923368545">
      <w:marLeft w:val="0"/>
      <w:marRight w:val="0"/>
      <w:marTop w:val="0"/>
      <w:marBottom w:val="0"/>
      <w:divBdr>
        <w:top w:val="none" w:sz="0" w:space="0" w:color="auto"/>
        <w:left w:val="none" w:sz="0" w:space="0" w:color="auto"/>
        <w:bottom w:val="none" w:sz="0" w:space="0" w:color="auto"/>
        <w:right w:val="none" w:sz="0" w:space="0" w:color="auto"/>
      </w:divBdr>
    </w:div>
    <w:div w:id="1923368546">
      <w:marLeft w:val="0"/>
      <w:marRight w:val="0"/>
      <w:marTop w:val="0"/>
      <w:marBottom w:val="0"/>
      <w:divBdr>
        <w:top w:val="none" w:sz="0" w:space="0" w:color="auto"/>
        <w:left w:val="none" w:sz="0" w:space="0" w:color="auto"/>
        <w:bottom w:val="none" w:sz="0" w:space="0" w:color="auto"/>
        <w:right w:val="none" w:sz="0" w:space="0" w:color="auto"/>
      </w:divBdr>
    </w:div>
    <w:div w:id="1923368547">
      <w:marLeft w:val="0"/>
      <w:marRight w:val="0"/>
      <w:marTop w:val="0"/>
      <w:marBottom w:val="0"/>
      <w:divBdr>
        <w:top w:val="none" w:sz="0" w:space="0" w:color="auto"/>
        <w:left w:val="none" w:sz="0" w:space="0" w:color="auto"/>
        <w:bottom w:val="none" w:sz="0" w:space="0" w:color="auto"/>
        <w:right w:val="none" w:sz="0" w:space="0" w:color="auto"/>
      </w:divBdr>
    </w:div>
    <w:div w:id="1923368548">
      <w:marLeft w:val="0"/>
      <w:marRight w:val="0"/>
      <w:marTop w:val="0"/>
      <w:marBottom w:val="0"/>
      <w:divBdr>
        <w:top w:val="none" w:sz="0" w:space="0" w:color="auto"/>
        <w:left w:val="none" w:sz="0" w:space="0" w:color="auto"/>
        <w:bottom w:val="none" w:sz="0" w:space="0" w:color="auto"/>
        <w:right w:val="none" w:sz="0" w:space="0" w:color="auto"/>
      </w:divBdr>
    </w:div>
    <w:div w:id="1923368549">
      <w:marLeft w:val="0"/>
      <w:marRight w:val="0"/>
      <w:marTop w:val="0"/>
      <w:marBottom w:val="0"/>
      <w:divBdr>
        <w:top w:val="none" w:sz="0" w:space="0" w:color="auto"/>
        <w:left w:val="none" w:sz="0" w:space="0" w:color="auto"/>
        <w:bottom w:val="none" w:sz="0" w:space="0" w:color="auto"/>
        <w:right w:val="none" w:sz="0" w:space="0" w:color="auto"/>
      </w:divBdr>
    </w:div>
    <w:div w:id="1923368550">
      <w:marLeft w:val="0"/>
      <w:marRight w:val="0"/>
      <w:marTop w:val="0"/>
      <w:marBottom w:val="0"/>
      <w:divBdr>
        <w:top w:val="none" w:sz="0" w:space="0" w:color="auto"/>
        <w:left w:val="none" w:sz="0" w:space="0" w:color="auto"/>
        <w:bottom w:val="none" w:sz="0" w:space="0" w:color="auto"/>
        <w:right w:val="none" w:sz="0" w:space="0" w:color="auto"/>
      </w:divBdr>
    </w:div>
    <w:div w:id="1923368551">
      <w:marLeft w:val="0"/>
      <w:marRight w:val="0"/>
      <w:marTop w:val="0"/>
      <w:marBottom w:val="0"/>
      <w:divBdr>
        <w:top w:val="none" w:sz="0" w:space="0" w:color="auto"/>
        <w:left w:val="none" w:sz="0" w:space="0" w:color="auto"/>
        <w:bottom w:val="none" w:sz="0" w:space="0" w:color="auto"/>
        <w:right w:val="none" w:sz="0" w:space="0" w:color="auto"/>
      </w:divBdr>
    </w:div>
    <w:div w:id="1923368552">
      <w:marLeft w:val="0"/>
      <w:marRight w:val="0"/>
      <w:marTop w:val="0"/>
      <w:marBottom w:val="0"/>
      <w:divBdr>
        <w:top w:val="none" w:sz="0" w:space="0" w:color="auto"/>
        <w:left w:val="none" w:sz="0" w:space="0" w:color="auto"/>
        <w:bottom w:val="none" w:sz="0" w:space="0" w:color="auto"/>
        <w:right w:val="none" w:sz="0" w:space="0" w:color="auto"/>
      </w:divBdr>
    </w:div>
    <w:div w:id="1923368553">
      <w:marLeft w:val="0"/>
      <w:marRight w:val="0"/>
      <w:marTop w:val="0"/>
      <w:marBottom w:val="0"/>
      <w:divBdr>
        <w:top w:val="none" w:sz="0" w:space="0" w:color="auto"/>
        <w:left w:val="none" w:sz="0" w:space="0" w:color="auto"/>
        <w:bottom w:val="none" w:sz="0" w:space="0" w:color="auto"/>
        <w:right w:val="none" w:sz="0" w:space="0" w:color="auto"/>
      </w:divBdr>
    </w:div>
    <w:div w:id="1923368554">
      <w:marLeft w:val="0"/>
      <w:marRight w:val="0"/>
      <w:marTop w:val="0"/>
      <w:marBottom w:val="0"/>
      <w:divBdr>
        <w:top w:val="none" w:sz="0" w:space="0" w:color="auto"/>
        <w:left w:val="none" w:sz="0" w:space="0" w:color="auto"/>
        <w:bottom w:val="none" w:sz="0" w:space="0" w:color="auto"/>
        <w:right w:val="none" w:sz="0" w:space="0" w:color="auto"/>
      </w:divBdr>
    </w:div>
    <w:div w:id="1923368555">
      <w:marLeft w:val="0"/>
      <w:marRight w:val="0"/>
      <w:marTop w:val="0"/>
      <w:marBottom w:val="0"/>
      <w:divBdr>
        <w:top w:val="none" w:sz="0" w:space="0" w:color="auto"/>
        <w:left w:val="none" w:sz="0" w:space="0" w:color="auto"/>
        <w:bottom w:val="none" w:sz="0" w:space="0" w:color="auto"/>
        <w:right w:val="none" w:sz="0" w:space="0" w:color="auto"/>
      </w:divBdr>
    </w:div>
    <w:div w:id="1923368557">
      <w:marLeft w:val="0"/>
      <w:marRight w:val="0"/>
      <w:marTop w:val="0"/>
      <w:marBottom w:val="0"/>
      <w:divBdr>
        <w:top w:val="none" w:sz="0" w:space="0" w:color="auto"/>
        <w:left w:val="none" w:sz="0" w:space="0" w:color="auto"/>
        <w:bottom w:val="none" w:sz="0" w:space="0" w:color="auto"/>
        <w:right w:val="none" w:sz="0" w:space="0" w:color="auto"/>
      </w:divBdr>
      <w:divsChild>
        <w:div w:id="1923368556">
          <w:marLeft w:val="0"/>
          <w:marRight w:val="0"/>
          <w:marTop w:val="180"/>
          <w:marBottom w:val="180"/>
          <w:divBdr>
            <w:top w:val="none" w:sz="0" w:space="0" w:color="auto"/>
            <w:left w:val="none" w:sz="0" w:space="0" w:color="auto"/>
            <w:bottom w:val="none" w:sz="0" w:space="0" w:color="auto"/>
            <w:right w:val="none" w:sz="0" w:space="0" w:color="auto"/>
          </w:divBdr>
        </w:div>
      </w:divsChild>
    </w:div>
    <w:div w:id="1923368558">
      <w:marLeft w:val="0"/>
      <w:marRight w:val="0"/>
      <w:marTop w:val="0"/>
      <w:marBottom w:val="0"/>
      <w:divBdr>
        <w:top w:val="none" w:sz="0" w:space="0" w:color="auto"/>
        <w:left w:val="none" w:sz="0" w:space="0" w:color="auto"/>
        <w:bottom w:val="none" w:sz="0" w:space="0" w:color="auto"/>
        <w:right w:val="none" w:sz="0" w:space="0" w:color="auto"/>
      </w:divBdr>
    </w:div>
    <w:div w:id="1923368559">
      <w:marLeft w:val="0"/>
      <w:marRight w:val="0"/>
      <w:marTop w:val="0"/>
      <w:marBottom w:val="0"/>
      <w:divBdr>
        <w:top w:val="none" w:sz="0" w:space="0" w:color="auto"/>
        <w:left w:val="none" w:sz="0" w:space="0" w:color="auto"/>
        <w:bottom w:val="none" w:sz="0" w:space="0" w:color="auto"/>
        <w:right w:val="none" w:sz="0" w:space="0" w:color="auto"/>
      </w:divBdr>
    </w:div>
    <w:div w:id="1923368560">
      <w:marLeft w:val="0"/>
      <w:marRight w:val="0"/>
      <w:marTop w:val="0"/>
      <w:marBottom w:val="0"/>
      <w:divBdr>
        <w:top w:val="none" w:sz="0" w:space="0" w:color="auto"/>
        <w:left w:val="none" w:sz="0" w:space="0" w:color="auto"/>
        <w:bottom w:val="none" w:sz="0" w:space="0" w:color="auto"/>
        <w:right w:val="none" w:sz="0" w:space="0" w:color="auto"/>
      </w:divBdr>
    </w:div>
    <w:div w:id="1923368561">
      <w:marLeft w:val="0"/>
      <w:marRight w:val="0"/>
      <w:marTop w:val="0"/>
      <w:marBottom w:val="0"/>
      <w:divBdr>
        <w:top w:val="none" w:sz="0" w:space="0" w:color="auto"/>
        <w:left w:val="none" w:sz="0" w:space="0" w:color="auto"/>
        <w:bottom w:val="none" w:sz="0" w:space="0" w:color="auto"/>
        <w:right w:val="none" w:sz="0" w:space="0" w:color="auto"/>
      </w:divBdr>
    </w:div>
    <w:div w:id="1923368562">
      <w:marLeft w:val="0"/>
      <w:marRight w:val="0"/>
      <w:marTop w:val="0"/>
      <w:marBottom w:val="0"/>
      <w:divBdr>
        <w:top w:val="none" w:sz="0" w:space="0" w:color="auto"/>
        <w:left w:val="none" w:sz="0" w:space="0" w:color="auto"/>
        <w:bottom w:val="none" w:sz="0" w:space="0" w:color="auto"/>
        <w:right w:val="none" w:sz="0" w:space="0" w:color="auto"/>
      </w:divBdr>
    </w:div>
    <w:div w:id="1923368563">
      <w:marLeft w:val="0"/>
      <w:marRight w:val="0"/>
      <w:marTop w:val="0"/>
      <w:marBottom w:val="0"/>
      <w:divBdr>
        <w:top w:val="none" w:sz="0" w:space="0" w:color="auto"/>
        <w:left w:val="none" w:sz="0" w:space="0" w:color="auto"/>
        <w:bottom w:val="none" w:sz="0" w:space="0" w:color="auto"/>
        <w:right w:val="none" w:sz="0" w:space="0" w:color="auto"/>
      </w:divBdr>
    </w:div>
    <w:div w:id="192336856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www.motoslave.net/sugarcube/2/docs/" TargetMode="External"/><Relationship Id="rId21" Type="http://schemas.openxmlformats.org/officeDocument/2006/relationships/hyperlink" Target="https://github.com/ChapelR/poof" TargetMode="External"/><Relationship Id="rId42" Type="http://schemas.openxmlformats.org/officeDocument/2006/relationships/hyperlink" Target="https://twinery.org/cookbook/sidebar_left/sugarcube/sugarcube_sidebar_left.html" TargetMode="External"/><Relationship Id="rId63" Type="http://schemas.openxmlformats.org/officeDocument/2006/relationships/hyperlink" Target="http://www.motoslave.net/sugarcube/2/docs/" TargetMode="External"/><Relationship Id="rId84" Type="http://schemas.openxmlformats.org/officeDocument/2006/relationships/hyperlink" Target="https://twinery.org/cookbook/twine1/functions/confirm.html" TargetMode="External"/><Relationship Id="rId138" Type="http://schemas.openxmlformats.org/officeDocument/2006/relationships/hyperlink" Target="https://twinery.org/cookbook/terms/terms_html.html" TargetMode="External"/><Relationship Id="rId159" Type="http://schemas.openxmlformats.org/officeDocument/2006/relationships/hyperlink" Target="https://twinery.org/cookbook/cssselectors/sugarcube/sugarcube_cssselectors.html" TargetMode="External"/><Relationship Id="rId170" Type="http://schemas.openxmlformats.org/officeDocument/2006/relationships/hyperlink" Target="https://twinery.org/cookbook/hiddenlink/sugarcube/sugarcube_hiddenlink.html" TargetMode="External"/><Relationship Id="rId191" Type="http://schemas.openxmlformats.org/officeDocument/2006/relationships/hyperlink" Target="https://twinery.org/cookbook/settingandshowing/sugarcube/sugarcube_settingandshowing.html" TargetMode="External"/><Relationship Id="rId205" Type="http://schemas.openxmlformats.org/officeDocument/2006/relationships/hyperlink" Target="https://www.motoslave.net/tweego/docs/" TargetMode="External"/><Relationship Id="rId226" Type="http://schemas.openxmlformats.org/officeDocument/2006/relationships/hyperlink" Target="https://qjzhvmqlzvoo5lqnrvuhmg-on.drv.tw/UInv/Sample_Code.html" TargetMode="External"/><Relationship Id="rId247" Type="http://schemas.openxmlformats.org/officeDocument/2006/relationships/hyperlink" Target="https://elearningart.com/blog/scenario-tips/" TargetMode="External"/><Relationship Id="rId107" Type="http://schemas.openxmlformats.org/officeDocument/2006/relationships/hyperlink" Target="https://www.motoslave.net/sugarcube/2/docs/" TargetMode="External"/><Relationship Id="rId11" Type="http://schemas.openxmlformats.org/officeDocument/2006/relationships/hyperlink" Target="https://github.com/videlais/snowman" TargetMode="External"/><Relationship Id="rId32" Type="http://schemas.openxmlformats.org/officeDocument/2006/relationships/hyperlink" Target="https://qjzhvmqlzvoo5lqnrvuhmg-on.drv.tw/UInv/Sample_Code.html" TargetMode="External"/><Relationship Id="rId53" Type="http://schemas.openxmlformats.org/officeDocument/2006/relationships/hyperlink" Target="https://www.motoslave.net/sugarcube/2/docs/" TargetMode="External"/><Relationship Id="rId74" Type="http://schemas.openxmlformats.org/officeDocument/2006/relationships/hyperlink" Target="https://www.motoslave.net/sugarcube/2/docs/" TargetMode="External"/><Relationship Id="rId128" Type="http://schemas.openxmlformats.org/officeDocument/2006/relationships/hyperlink" Target="https://twinery.org/cookbook/questions/style_text.html" TargetMode="External"/><Relationship Id="rId149" Type="http://schemas.openxmlformats.org/officeDocument/2006/relationships/hyperlink" Target="https://twinery.org/cookbook/html/storyformats/sugarcube.html" TargetMode="External"/><Relationship Id="rId5" Type="http://schemas.openxmlformats.org/officeDocument/2006/relationships/hyperlink" Target="https://twinery.org/cookbook/twine1/editor/browser_support.html" TargetMode="External"/><Relationship Id="rId95" Type="http://schemas.openxmlformats.org/officeDocument/2006/relationships/hyperlink" Target="https://www.motoslave.net/sugarcube/2/docs/" TargetMode="External"/><Relationship Id="rId160" Type="http://schemas.openxmlformats.org/officeDocument/2006/relationships/hyperlink" Target="https://twinery.org/cookbook/passagetags/sugarcube/sugarcube_passagetags.html" TargetMode="External"/><Relationship Id="rId181" Type="http://schemas.openxmlformats.org/officeDocument/2006/relationships/hyperlink" Target="https://twinery.org/cookbook/dungeonmoving/sugarcube/sugarcube_dungeonmoving.html" TargetMode="External"/><Relationship Id="rId216" Type="http://schemas.openxmlformats.org/officeDocument/2006/relationships/hyperlink" Target="http://www.motoslave.net/sugarcube/1/" TargetMode="External"/><Relationship Id="rId237" Type="http://schemas.openxmlformats.org/officeDocument/2006/relationships/hyperlink" Target="https://ecampusontario.pressbooks.pub/techtoolsforteaching/chapter/11-twine-interactive-storytelling/" TargetMode="External"/><Relationship Id="rId22" Type="http://schemas.openxmlformats.org/officeDocument/2006/relationships/hyperlink" Target="https://cdn.jsdelivr.net/gh/chapelr/poof@latest/docs/use/format.js" TargetMode="External"/><Relationship Id="rId43" Type="http://schemas.openxmlformats.org/officeDocument/2006/relationships/hyperlink" Target="https://www.motoslave.net/sugarcube/2/docs/" TargetMode="External"/><Relationship Id="rId64" Type="http://schemas.openxmlformats.org/officeDocument/2006/relationships/hyperlink" Target="http://www.motoslave.net/sugarcube/2/docs/" TargetMode="External"/><Relationship Id="rId118" Type="http://schemas.openxmlformats.org/officeDocument/2006/relationships/hyperlink" Target="https://www.motoslave.net/sugarcube/2/docs/" TargetMode="External"/><Relationship Id="rId139" Type="http://schemas.openxmlformats.org/officeDocument/2006/relationships/hyperlink" Target="https://twinery.org/cookbook/introduction/twine2_story_listing.html" TargetMode="External"/><Relationship Id="rId85" Type="http://schemas.openxmlformats.org/officeDocument/2006/relationships/hyperlink" Target="https://twinery.org/cookbook/twine1/functions/alert.html" TargetMode="External"/><Relationship Id="rId150" Type="http://schemas.openxmlformats.org/officeDocument/2006/relationships/hyperlink" Target="https://twinery.org/cookbook/css/selectors.html" TargetMode="External"/><Relationship Id="rId171" Type="http://schemas.openxmlformats.org/officeDocument/2006/relationships/hyperlink" Target="https://twinery.org/cookbook/images/sugarcube/sugarcube_images.html" TargetMode="External"/><Relationship Id="rId192" Type="http://schemas.openxmlformats.org/officeDocument/2006/relationships/hyperlink" Target="https://twinery.org/cookbook/spaceexploration/sugarcube/sugarcube_space_exploration.html" TargetMode="External"/><Relationship Id="rId206" Type="http://schemas.openxmlformats.org/officeDocument/2006/relationships/hyperlink" Target="https://github.com/tmedwards/tweego" TargetMode="External"/><Relationship Id="rId227" Type="http://schemas.openxmlformats.org/officeDocument/2006/relationships/hyperlink" Target="https://www.christytuckerlearning.com/twine-makes-branching-scenarios-easier/" TargetMode="External"/><Relationship Id="rId248" Type="http://schemas.openxmlformats.org/officeDocument/2006/relationships/hyperlink" Target="https://www.insidehighered.com/blogs/gradhacker/twine-storytelling-study-aid" TargetMode="External"/><Relationship Id="rId12" Type="http://schemas.openxmlformats.org/officeDocument/2006/relationships/hyperlink" Target="https://klembot.github.io/chapbook/guide/" TargetMode="External"/><Relationship Id="rId33" Type="http://schemas.openxmlformats.org/officeDocument/2006/relationships/hyperlink" Target="http://www.motoslave.net/sugarcube/2/" TargetMode="External"/><Relationship Id="rId108" Type="http://schemas.openxmlformats.org/officeDocument/2006/relationships/hyperlink" Target="https://www.motoslave.net/sugarcube/2/docs/" TargetMode="External"/><Relationship Id="rId129" Type="http://schemas.openxmlformats.org/officeDocument/2006/relationships/hyperlink" Target="https://twinery.org/cookbook/questions/stories_saved.html" TargetMode="External"/><Relationship Id="rId54" Type="http://schemas.openxmlformats.org/officeDocument/2006/relationships/hyperlink" Target="http://www.motoslave.net/sugarcube/2/docs/" TargetMode="External"/><Relationship Id="rId70" Type="http://schemas.openxmlformats.org/officeDocument/2006/relationships/hyperlink" Target="https://www.motoslave.net/sugarcube/2/docs/" TargetMode="External"/><Relationship Id="rId75" Type="http://schemas.openxmlformats.org/officeDocument/2006/relationships/hyperlink" Target="http://www.motoslave.net/sugarcube/2/docs/" TargetMode="External"/><Relationship Id="rId91" Type="http://schemas.openxmlformats.org/officeDocument/2006/relationships/hyperlink" Target="https://www.motoslave.net/sugarcube/2/docs/" TargetMode="External"/><Relationship Id="rId96" Type="http://schemas.openxmlformats.org/officeDocument/2006/relationships/hyperlink" Target="https://www.motoslave.net/sugarcube/2/docs/" TargetMode="External"/><Relationship Id="rId140" Type="http://schemas.openxmlformats.org/officeDocument/2006/relationships/hyperlink" Target="https://twinery.org/cookbook/introduction/twine2_passages_view.html" TargetMode="External"/><Relationship Id="rId145" Type="http://schemas.openxmlformats.org/officeDocument/2006/relationships/hyperlink" Target="https://twinery.org/cookbook/starting/twine2/creatinglinks.html" TargetMode="External"/><Relationship Id="rId161" Type="http://schemas.openxmlformats.org/officeDocument/2006/relationships/hyperlink" Target="https://twinery.org/cookbook/cycling/sugarcube/sugarcube_cycling.html" TargetMode="External"/><Relationship Id="rId166" Type="http://schemas.openxmlformats.org/officeDocument/2006/relationships/hyperlink" Target="https://twinery.org/cookbook/fairmath/sugarcube/sugarcube_fairmath.html" TargetMode="External"/><Relationship Id="rId182" Type="http://schemas.openxmlformats.org/officeDocument/2006/relationships/hyperlink" Target="https://twinery.org/cookbook/passageevents/sugarcube/sugarcube_passage_events.html" TargetMode="External"/><Relationship Id="rId187" Type="http://schemas.openxmlformats.org/officeDocument/2006/relationships/hyperlink" Target="https://twinery.org/cookbook/playerstatistics/sugarcube/sugarcube_player_statistics.html" TargetMode="External"/><Relationship Id="rId217" Type="http://schemas.openxmlformats.org/officeDocument/2006/relationships/hyperlink" Target="https://www.motoslave.net/sugarcube/1/" TargetMode="External"/><Relationship Id="rId1" Type="http://schemas.openxmlformats.org/officeDocument/2006/relationships/numbering" Target="numbering.xml"/><Relationship Id="rId6" Type="http://schemas.openxmlformats.org/officeDocument/2006/relationships/hyperlink" Target="https://twinery.org/" TargetMode="External"/><Relationship Id="rId212" Type="http://schemas.openxmlformats.org/officeDocument/2006/relationships/hyperlink" Target="thomasmedwards@gmail.com" TargetMode="External"/><Relationship Id="rId233" Type="http://schemas.openxmlformats.org/officeDocument/2006/relationships/hyperlink" Target="https://blog.training-pros.com/software-tools/twine-branching-scenarios/" TargetMode="External"/><Relationship Id="rId238" Type="http://schemas.openxmlformats.org/officeDocument/2006/relationships/hyperlink" Target="http://twinery.org/questions/2034/can-twine-be-used-for-educational-research" TargetMode="External"/><Relationship Id="rId254" Type="http://schemas.openxmlformats.org/officeDocument/2006/relationships/theme" Target="theme/theme1.xml"/><Relationship Id="rId23" Type="http://schemas.openxmlformats.org/officeDocument/2006/relationships/hyperlink" Target="http://mcdemarco.net/tools/scree/dotgraph/" TargetMode="External"/><Relationship Id="rId28" Type="http://schemas.openxmlformats.org/officeDocument/2006/relationships/hyperlink" Target="https://twinery.org/questions/" TargetMode="External"/><Relationship Id="rId49" Type="http://schemas.openxmlformats.org/officeDocument/2006/relationships/hyperlink" Target="https://www.motoslave.net/sugarcube/2/docs/" TargetMode="External"/><Relationship Id="rId114" Type="http://schemas.openxmlformats.org/officeDocument/2006/relationships/hyperlink" Target="https://www.motoslave.net/sugarcube/2/docs/" TargetMode="External"/><Relationship Id="rId119" Type="http://schemas.openxmlformats.org/officeDocument/2006/relationships/hyperlink" Target="https://www.motoslave.net/sugarcube/2/docs/" TargetMode="External"/><Relationship Id="rId44" Type="http://schemas.openxmlformats.org/officeDocument/2006/relationships/hyperlink" Target="https://www.motoslave.net/sugarcube/2/docs/" TargetMode="External"/><Relationship Id="rId60" Type="http://schemas.openxmlformats.org/officeDocument/2006/relationships/hyperlink" Target="http://www.motoslave.net/sugarcube/2/docs/" TargetMode="External"/><Relationship Id="rId65" Type="http://schemas.openxmlformats.org/officeDocument/2006/relationships/hyperlink" Target="https://www.motoslave.net/sugarcube/2/docs/" TargetMode="External"/><Relationship Id="rId81" Type="http://schemas.openxmlformats.org/officeDocument/2006/relationships/hyperlink" Target="https://www.reddit.com/r/twinegames/comments/q0jpmp/achievements_with_memorize/" TargetMode="External"/><Relationship Id="rId86" Type="http://schemas.openxmlformats.org/officeDocument/2006/relationships/hyperlink" Target="https://twinery.org/cookbook/twine1/functions/open.html" TargetMode="External"/><Relationship Id="rId130" Type="http://schemas.openxmlformats.org/officeDocument/2006/relationships/hyperlink" Target="https://twinery.org/cookbook/terms/terms_stories.html" TargetMode="External"/><Relationship Id="rId135" Type="http://schemas.openxmlformats.org/officeDocument/2006/relationships/hyperlink" Target="https://twinery.org/cookbook/terms/terms_macros.html" TargetMode="External"/><Relationship Id="rId151" Type="http://schemas.openxmlformats.org/officeDocument/2006/relationships/hyperlink" Target="https://twinery.org/cookbook/css/storyformats/sugarcube.html" TargetMode="External"/><Relationship Id="rId156" Type="http://schemas.openxmlformats.org/officeDocument/2006/relationships/hyperlink" Target="https://twinery.org/cookbook/arrays/sugarcube/sugarcube_arrays.html" TargetMode="External"/><Relationship Id="rId177" Type="http://schemas.openxmlformats.org/officeDocument/2006/relationships/hyperlink" Target="https://twinery.org/cookbook/lockandkey_variable/sugarcube/sugarcube_lockandkey_variable.html" TargetMode="External"/><Relationship Id="rId198" Type="http://schemas.openxmlformats.org/officeDocument/2006/relationships/hyperlink" Target="https://twinery.org/cookbook/timedprogressbars/sugarcube/sugarcube_timed_progress_bars.html" TargetMode="External"/><Relationship Id="rId172" Type="http://schemas.openxmlformats.org/officeDocument/2006/relationships/hyperlink" Target="https://twinery.org/cookbook/importexternaljs/sugarcube/sugarcube_importexternaljs.html" TargetMode="External"/><Relationship Id="rId193" Type="http://schemas.openxmlformats.org/officeDocument/2006/relationships/hyperlink" Target="https://twinery.org/cookbook/statichealthbars/sugarcube/sugarcube_statichealthbars.html" TargetMode="External"/><Relationship Id="rId202" Type="http://schemas.openxmlformats.org/officeDocument/2006/relationships/hyperlink" Target="https://twinery.org/cookbook/usingaddons/sugarcube/sugarcube_usingaddons.html" TargetMode="External"/><Relationship Id="rId207" Type="http://schemas.openxmlformats.org/officeDocument/2006/relationships/hyperlink" Target="https://github.com/klembot/grunt-entwine-quickstart" TargetMode="External"/><Relationship Id="rId223" Type="http://schemas.openxmlformats.org/officeDocument/2006/relationships/hyperlink" Target="http://www.motoslave.net/tweego/docs/" TargetMode="External"/><Relationship Id="rId228" Type="http://schemas.openxmlformats.org/officeDocument/2006/relationships/hyperlink" Target="https://www.syniadlearning.com/portfolio/branching-scenario-example/" TargetMode="External"/><Relationship Id="rId244" Type="http://schemas.openxmlformats.org/officeDocument/2006/relationships/hyperlink" Target="https://blog.cathy-moore.com/2018/04/3-ways-to-help-people-learn-from-mistakes-in-branching-scenarios/" TargetMode="External"/><Relationship Id="rId249" Type="http://schemas.openxmlformats.org/officeDocument/2006/relationships/hyperlink" Target="https://www.christytuckerlearning.com/tools-for-building-branching-scenarios/" TargetMode="External"/><Relationship Id="rId13" Type="http://schemas.openxmlformats.org/officeDocument/2006/relationships/hyperlink" Target="https://twine2.neocities.org" TargetMode="External"/><Relationship Id="rId18" Type="http://schemas.openxmlformats.org/officeDocument/2006/relationships/hyperlink" Target="https://github.com/tmedwards/sugarcube-2" TargetMode="External"/><Relationship Id="rId39" Type="http://schemas.openxmlformats.org/officeDocument/2006/relationships/hyperlink" Target="https://www.motoslave.net/sugarcube/2/docs/" TargetMode="External"/><Relationship Id="rId109" Type="http://schemas.openxmlformats.org/officeDocument/2006/relationships/hyperlink" Target="https://www.motoslave.net/sugarcube/2/docs/" TargetMode="External"/><Relationship Id="rId34" Type="http://schemas.openxmlformats.org/officeDocument/2006/relationships/hyperlink" Target="https://github.com/cyrusfirheir/twee3-language-tools" TargetMode="External"/><Relationship Id="rId50" Type="http://schemas.openxmlformats.org/officeDocument/2006/relationships/hyperlink" Target="http://www.motoslave.net/sugarcube/2/docs/" TargetMode="External"/><Relationship Id="rId55" Type="http://schemas.openxmlformats.org/officeDocument/2006/relationships/hyperlink" Target="http://www.motoslave.net/sugarcube/2/docs/" TargetMode="External"/><Relationship Id="rId76" Type="http://schemas.openxmlformats.org/officeDocument/2006/relationships/hyperlink" Target="http://www.motoslave.net/sugarcube/2/docs/" TargetMode="External"/><Relationship Id="rId97" Type="http://schemas.openxmlformats.org/officeDocument/2006/relationships/hyperlink" Target="https://www.motoslave.net/sugarcube/2/docs/" TargetMode="External"/><Relationship Id="rId104" Type="http://schemas.openxmlformats.org/officeDocument/2006/relationships/hyperlink" Target="https://www.motoslave.net/sugarcube/2/docs/" TargetMode="External"/><Relationship Id="rId120" Type="http://schemas.openxmlformats.org/officeDocument/2006/relationships/hyperlink" Target="https://www.motoslave.net/sugarcube/2/docs/" TargetMode="External"/><Relationship Id="rId125" Type="http://schemas.openxmlformats.org/officeDocument/2006/relationships/hyperlink" Target="https://www.motoslave.net/sugarcube/2/docs/" TargetMode="External"/><Relationship Id="rId141" Type="http://schemas.openxmlformats.org/officeDocument/2006/relationships/hyperlink" Target="https://twinery.org/cookbook/introduction/passages.html" TargetMode="External"/><Relationship Id="rId146" Type="http://schemas.openxmlformats.org/officeDocument/2006/relationships/hyperlink" Target="https://www.motoslave.net/sugarcube/2/docs/" TargetMode="External"/><Relationship Id="rId167" Type="http://schemas.openxmlformats.org/officeDocument/2006/relationships/hyperlink" Target="https://twinery.org/cookbook/geolocation/sugarcube/sugarcube_geolocation.html" TargetMode="External"/><Relationship Id="rId188" Type="http://schemas.openxmlformats.org/officeDocument/2006/relationships/hyperlink" Target="https://twinery.org/cookbook/programmaticundo/sugarcube/sugarcube_programmaticundo.html" TargetMode="External"/><Relationship Id="rId7" Type="http://schemas.openxmlformats.org/officeDocument/2006/relationships/hyperlink" Target="https://github.com/klembot/twinejs" TargetMode="External"/><Relationship Id="rId71" Type="http://schemas.openxmlformats.org/officeDocument/2006/relationships/hyperlink" Target="https://www.motoslave.net/sugarcube/2/docs/" TargetMode="External"/><Relationship Id="rId92" Type="http://schemas.openxmlformats.org/officeDocument/2006/relationships/hyperlink" Target="https://www.motoslave.net/sugarcube/2/docs/" TargetMode="External"/><Relationship Id="rId162" Type="http://schemas.openxmlformats.org/officeDocument/2006/relationships/hyperlink" Target="https://twinery.org/cookbook/dateandtime/sugarcube/sugarcube_dateandtime.html" TargetMode="External"/><Relationship Id="rId183" Type="http://schemas.openxmlformats.org/officeDocument/2006/relationships/hyperlink" Target="https://twinery.org/cookbook/passagesinpassages/sugarcube/sugarcube_passagesinpassages.html" TargetMode="External"/><Relationship Id="rId213" Type="http://schemas.openxmlformats.org/officeDocument/2006/relationships/hyperlink" Target="http://www.motoslave.net/sugarcube/2/" TargetMode="External"/><Relationship Id="rId218" Type="http://schemas.openxmlformats.org/officeDocument/2006/relationships/hyperlink" Target="http://www.motoslave.net/sugarcube/download.php/extras/t1-compiled-to-t2-archive.zip" TargetMode="External"/><Relationship Id="rId234" Type="http://schemas.openxmlformats.org/officeDocument/2006/relationships/hyperlink" Target="https://tedcurran.net/2018/10/use-twine-for-branching-learning-scenarios/" TargetMode="External"/><Relationship Id="rId239" Type="http://schemas.openxmlformats.org/officeDocument/2006/relationships/hyperlink" Target="https://blog.cathy-moore.com/2011/07/sample-branching-scenario-cool-tool/" TargetMode="External"/><Relationship Id="rId2" Type="http://schemas.openxmlformats.org/officeDocument/2006/relationships/styles" Target="styles.xml"/><Relationship Id="rId29" Type="http://schemas.openxmlformats.org/officeDocument/2006/relationships/hyperlink" Target="https://gcbaccaris.itch.io/grimoire-one" TargetMode="External"/><Relationship Id="rId250" Type="http://schemas.openxmlformats.org/officeDocument/2006/relationships/hyperlink" Target="https://articulate.com/360/storyline" TargetMode="External"/><Relationship Id="rId24" Type="http://schemas.openxmlformats.org/officeDocument/2006/relationships/hyperlink" Target="https://intfiction.org/c/authoring/twine/46" TargetMode="External"/><Relationship Id="rId40" Type="http://schemas.openxmlformats.org/officeDocument/2006/relationships/hyperlink" Target="https://twinery.org/cookbook/sidebar_left/sugarcube/sugarcube_sidebar_left.html" TargetMode="External"/><Relationship Id="rId45" Type="http://schemas.openxmlformats.org/officeDocument/2006/relationships/hyperlink" Target="https://www.motoslave.net/sugarcube/2/docs/" TargetMode="External"/><Relationship Id="rId66" Type="http://schemas.openxmlformats.org/officeDocument/2006/relationships/hyperlink" Target="https://www.motoslave.net/sugarcube/2/docs/" TargetMode="External"/><Relationship Id="rId87" Type="http://schemas.openxmlformats.org/officeDocument/2006/relationships/hyperlink" Target="https://twinery.org/cookbook/twine1/functions/parameter.html" TargetMode="External"/><Relationship Id="rId110" Type="http://schemas.openxmlformats.org/officeDocument/2006/relationships/hyperlink" Target="https://www.motoslave.net/sugarcube/2/docs/" TargetMode="External"/><Relationship Id="rId115" Type="http://schemas.openxmlformats.org/officeDocument/2006/relationships/hyperlink" Target="https://www.motoslave.net/sugarcube/2/docs/" TargetMode="External"/><Relationship Id="rId131" Type="http://schemas.openxmlformats.org/officeDocument/2006/relationships/hyperlink" Target="https://twinery.org/cookbook/terms/terms_passages.html" TargetMode="External"/><Relationship Id="rId136" Type="http://schemas.openxmlformats.org/officeDocument/2006/relationships/hyperlink" Target="https://twinery.org/cookbook/terms/terms_css.html" TargetMode="External"/><Relationship Id="rId157" Type="http://schemas.openxmlformats.org/officeDocument/2006/relationships/hyperlink" Target="https://twinery.org/cookbook/audio/sugarcube/sugarcube_audio.html" TargetMode="External"/><Relationship Id="rId178" Type="http://schemas.openxmlformats.org/officeDocument/2006/relationships/hyperlink" Target="https://twinery.org/cookbook/looping/sugarcube/sugarcube_looping.html" TargetMode="External"/><Relationship Id="rId61" Type="http://schemas.openxmlformats.org/officeDocument/2006/relationships/hyperlink" Target="https://www.motoslave.net/sugarcube/2/docs/" TargetMode="External"/><Relationship Id="rId82" Type="http://schemas.openxmlformats.org/officeDocument/2006/relationships/hyperlink" Target="https://intfiction.org/t/a-persisting-scoreboard-for-sugarcube/48311" TargetMode="External"/><Relationship Id="rId152" Type="http://schemas.openxmlformats.org/officeDocument/2006/relationships/hyperlink" Target="https://twinery.org/cookbook/js/reviewing.html" TargetMode="External"/><Relationship Id="rId173" Type="http://schemas.openxmlformats.org/officeDocument/2006/relationships/hyperlink" Target="https://twinery.org/cookbook/keyboard/sugarcube/sugarcube_keyboard.html" TargetMode="External"/><Relationship Id="rId194" Type="http://schemas.openxmlformats.org/officeDocument/2006/relationships/hyperlink" Target="https://twinery.org/cookbook/storyandpassage/sugarcube/sugarcube_storyandpassage.html" TargetMode="External"/><Relationship Id="rId199" Type="http://schemas.openxmlformats.org/officeDocument/2006/relationships/hyperlink" Target="https://twinery.org/cookbook/turncounter/sugarcube/sugarcube_turncounter.html" TargetMode="External"/><Relationship Id="rId203" Type="http://schemas.openxmlformats.org/officeDocument/2006/relationships/hyperlink" Target="https://www.motoslave.net/sugarcube/2/" TargetMode="External"/><Relationship Id="rId208" Type="http://schemas.openxmlformats.org/officeDocument/2006/relationships/hyperlink" Target="https://www.npmjs.com/package/extwee" TargetMode="External"/><Relationship Id="rId229" Type="http://schemas.openxmlformats.org/officeDocument/2006/relationships/hyperlink" Target="https://www.christytuckerlearning.com/creative-solutions-with-twine-presentation/" TargetMode="External"/><Relationship Id="rId19" Type="http://schemas.openxmlformats.org/officeDocument/2006/relationships/hyperlink" Target="http://www.maximumverbosity.net/twine/Illume/" TargetMode="External"/><Relationship Id="rId224" Type="http://schemas.openxmlformats.org/officeDocument/2006/relationships/hyperlink" Target="https://www.motoslave.net/tweego/docs/" TargetMode="External"/><Relationship Id="rId240" Type="http://schemas.openxmlformats.org/officeDocument/2006/relationships/hyperlink" Target="https://blog.cathy-moore.com/training-design-toolkits/how-to-design-scenario-based-training/" TargetMode="External"/><Relationship Id="rId245" Type="http://schemas.openxmlformats.org/officeDocument/2006/relationships/hyperlink" Target="https://blog.cathy-moore.com/2018/05/3-cool-ideas-to-steal-for-your-training-scenarios/" TargetMode="External"/><Relationship Id="rId14" Type="http://schemas.openxmlformats.org/officeDocument/2006/relationships/hyperlink" Target="https://videlais.github.io/snowman/1/" TargetMode="External"/><Relationship Id="rId30" Type="http://schemas.openxmlformats.org/officeDocument/2006/relationships/hyperlink" Target="https://itch.io/c/1625036/coding-templates-resources" TargetMode="External"/><Relationship Id="rId35" Type="http://schemas.openxmlformats.org/officeDocument/2006/relationships/hyperlink" Target="https://twinelab.net/twine-resources/" TargetMode="External"/><Relationship Id="rId56" Type="http://schemas.openxmlformats.org/officeDocument/2006/relationships/hyperlink" Target="https://www.motoslave.net/sugarcube/2/docs/" TargetMode="External"/><Relationship Id="rId77" Type="http://schemas.openxmlformats.org/officeDocument/2006/relationships/hyperlink" Target="http://www.motoslave.net/sugarcube/2/docs/" TargetMode="External"/><Relationship Id="rId100" Type="http://schemas.openxmlformats.org/officeDocument/2006/relationships/hyperlink" Target="https://www.motoslave.net/sugarcube/2/docs/" TargetMode="External"/><Relationship Id="rId105" Type="http://schemas.openxmlformats.org/officeDocument/2006/relationships/hyperlink" Target="https://www.motoslave.net/sugarcube/2/docs/" TargetMode="External"/><Relationship Id="rId126" Type="http://schemas.openxmlformats.org/officeDocument/2006/relationships/hyperlink" Target="https://www.motoslave.net/sugarcube/2/docs/" TargetMode="External"/><Relationship Id="rId147" Type="http://schemas.openxmlformats.org/officeDocument/2006/relationships/hyperlink" Target="https://twinery.org/cookbook/starting/twine2/review.html" TargetMode="External"/><Relationship Id="rId168" Type="http://schemas.openxmlformats.org/officeDocument/2006/relationships/hyperlink" Target="https://twinery.org/cookbook/googlefonts/sugarcube/sugarcube_googlefonts.html" TargetMode="External"/><Relationship Id="rId8" Type="http://schemas.openxmlformats.org/officeDocument/2006/relationships/hyperlink" Target="http://mcdemarco.net/tools/hyperfic/twine/catalog/" TargetMode="External"/><Relationship Id="rId51" Type="http://schemas.openxmlformats.org/officeDocument/2006/relationships/hyperlink" Target="http://www.motoslave.net/sugarcube/2/docs/" TargetMode="External"/><Relationship Id="rId72" Type="http://schemas.openxmlformats.org/officeDocument/2006/relationships/hyperlink" Target="https://www.motoslave.net/sugarcube/2/docs/" TargetMode="External"/><Relationship Id="rId93" Type="http://schemas.openxmlformats.org/officeDocument/2006/relationships/hyperlink" Target="https://www.motoslave.net/sugarcube/2/docs/" TargetMode="External"/><Relationship Id="rId98" Type="http://schemas.openxmlformats.org/officeDocument/2006/relationships/hyperlink" Target="https://www.motoslave.net/sugarcube/2/docs/" TargetMode="External"/><Relationship Id="rId121" Type="http://schemas.openxmlformats.org/officeDocument/2006/relationships/hyperlink" Target="https://www.motoslave.net/sugarcube/2/docs/" TargetMode="External"/><Relationship Id="rId142" Type="http://schemas.openxmlformats.org/officeDocument/2006/relationships/hyperlink" Target="https://twinery.org/cookbook/introduction/story_formats.html" TargetMode="External"/><Relationship Id="rId163" Type="http://schemas.openxmlformats.org/officeDocument/2006/relationships/hyperlink" Target="https://twinery.org/cookbook/delayedtext/sugarcube/sugarcube_delayedtext.html" TargetMode="External"/><Relationship Id="rId184" Type="http://schemas.openxmlformats.org/officeDocument/2006/relationships/hyperlink" Target="http://www.motoslave.net/sugarcube/2/docs/" TargetMode="External"/><Relationship Id="rId189" Type="http://schemas.openxmlformats.org/officeDocument/2006/relationships/hyperlink" Target="https://twinery.org/cookbook/passagetoelement/sugarcube/sugarcube_passagetoelement.html%20" TargetMode="External"/><Relationship Id="rId219" Type="http://schemas.openxmlformats.org/officeDocument/2006/relationships/hyperlink" Target="http://www.motoslave.net/sugarcube/2/" TargetMode="External"/><Relationship Id="rId3" Type="http://schemas.openxmlformats.org/officeDocument/2006/relationships/settings" Target="settings.xml"/><Relationship Id="rId214" Type="http://schemas.openxmlformats.org/officeDocument/2006/relationships/hyperlink" Target="twinelab.net@gmail.com" TargetMode="External"/><Relationship Id="rId230" Type="http://schemas.openxmlformats.org/officeDocument/2006/relationships/hyperlink" Target="https://www.christytuckerlearning.com/dont-restart-scenario-based-learning-go-back/" TargetMode="External"/><Relationship Id="rId235" Type="http://schemas.openxmlformats.org/officeDocument/2006/relationships/hyperlink" Target="https://www.youtube.com/watch?v=arzpprGT9SE" TargetMode="External"/><Relationship Id="rId251" Type="http://schemas.openxmlformats.org/officeDocument/2006/relationships/hyperlink" Target="https://miro.com" TargetMode="External"/><Relationship Id="rId25" Type="http://schemas.openxmlformats.org/officeDocument/2006/relationships/hyperlink" Target="https://discordapp.com/invite/n5dJvPp" TargetMode="External"/><Relationship Id="rId46" Type="http://schemas.openxmlformats.org/officeDocument/2006/relationships/hyperlink" Target="https://www.motoslave.net/sugarcube/2/docs/" TargetMode="External"/><Relationship Id="rId67" Type="http://schemas.openxmlformats.org/officeDocument/2006/relationships/hyperlink" Target="https://www.motoslave.net/sugarcube/2/docs/" TargetMode="External"/><Relationship Id="rId116" Type="http://schemas.openxmlformats.org/officeDocument/2006/relationships/hyperlink" Target="https://www.motoslave.net/sugarcube/2/docs/" TargetMode="External"/><Relationship Id="rId137" Type="http://schemas.openxmlformats.org/officeDocument/2006/relationships/hyperlink" Target="https://twinery.org/cookbook/terms/terms_javascript.html" TargetMode="External"/><Relationship Id="rId158" Type="http://schemas.openxmlformats.org/officeDocument/2006/relationships/hyperlink" Target="https://twinery.org/cookbook/conditionalstatements/sugarcube/sugarcube_conditionalstatements.html" TargetMode="External"/><Relationship Id="rId20" Type="http://schemas.openxmlformats.org/officeDocument/2006/relationships/hyperlink" Target="https://www.christytuckerlearning.com/illume-proofing-format-for-twine/" TargetMode="External"/><Relationship Id="rId41" Type="http://schemas.openxmlformats.org/officeDocument/2006/relationships/hyperlink" Target="https://www.motoslave.net/sugarcube/2/docs/" TargetMode="External"/><Relationship Id="rId62" Type="http://schemas.openxmlformats.org/officeDocument/2006/relationships/hyperlink" Target="http://www.motoslave.net/sugarcube/2/docs/" TargetMode="External"/><Relationship Id="rId83" Type="http://schemas.openxmlformats.org/officeDocument/2006/relationships/hyperlink" Target="https://intfiction.org/t/help-with-memorize-function-twine-2-sugarcube-2-30-0/45743" TargetMode="External"/><Relationship Id="rId88" Type="http://schemas.openxmlformats.org/officeDocument/2006/relationships/hyperlink" Target="https://www.motoslave.net/sugarcube/2/docs/" TargetMode="External"/><Relationship Id="rId111" Type="http://schemas.openxmlformats.org/officeDocument/2006/relationships/hyperlink" Target="https://www.motoslave.net/sugarcube/2/docs/" TargetMode="External"/><Relationship Id="rId132" Type="http://schemas.openxmlformats.org/officeDocument/2006/relationships/hyperlink" Target="https://twinery.org/cookbook/terms/terms_variables.html" TargetMode="External"/><Relationship Id="rId153" Type="http://schemas.openxmlformats.org/officeDocument/2006/relationships/hyperlink" Target="https://twinery.org/cookbook/js/storyformats/sugarcube.html" TargetMode="External"/><Relationship Id="rId174" Type="http://schemas.openxmlformats.org/officeDocument/2006/relationships/hyperlink" Target="https://www.motoslave.net/sugarcube/2/docs/" TargetMode="External"/><Relationship Id="rId179" Type="http://schemas.openxmlformats.org/officeDocument/2006/relationships/hyperlink" Target="https://twinery.org/cookbook/modal/sugarcube/sugarcube_modal.html" TargetMode="External"/><Relationship Id="rId195" Type="http://schemas.openxmlformats.org/officeDocument/2006/relationships/hyperlink" Target="https://twinery.org/cookbook/markup/sugarcube/sugarcube_markup.html" TargetMode="External"/><Relationship Id="rId209" Type="http://schemas.openxmlformats.org/officeDocument/2006/relationships/hyperlink" Target="https://github.com/videlais/extwee" TargetMode="External"/><Relationship Id="rId190" Type="http://schemas.openxmlformats.org/officeDocument/2006/relationships/hyperlink" Target="https://twinery.org/cookbook/savinggames/sugarcube/sugarcube_savinggames.html" TargetMode="External"/><Relationship Id="rId204" Type="http://schemas.openxmlformats.org/officeDocument/2006/relationships/hyperlink" Target="https://www.motoslave.net/tweego/" TargetMode="External"/><Relationship Id="rId220" Type="http://schemas.openxmlformats.org/officeDocument/2006/relationships/hyperlink" Target="https://www.motoslave.net/tweego/" TargetMode="External"/><Relationship Id="rId225" Type="http://schemas.openxmlformats.org/officeDocument/2006/relationships/hyperlink" Target="https://github.com/cyrusfirheir/twee3-language-tools" TargetMode="External"/><Relationship Id="rId241" Type="http://schemas.openxmlformats.org/officeDocument/2006/relationships/hyperlink" Target="https://blog.cathy-moore.com/2013/09/12-cool-ways-to-use-scenarios/" TargetMode="External"/><Relationship Id="rId246" Type="http://schemas.openxmlformats.org/officeDocument/2006/relationships/hyperlink" Target="http://wbt24.de/?cat=4373" TargetMode="External"/><Relationship Id="rId15" Type="http://schemas.openxmlformats.org/officeDocument/2006/relationships/hyperlink" Target="https://videlais.github.io/snowman/2/" TargetMode="External"/><Relationship Id="rId36" Type="http://schemas.openxmlformats.org/officeDocument/2006/relationships/hyperlink" Target="https://developer.mozilla.org/en-US/docs/Web" TargetMode="External"/><Relationship Id="rId57" Type="http://schemas.openxmlformats.org/officeDocument/2006/relationships/hyperlink" Target="http://www.motoslave.net/sugarcube/2/docs/" TargetMode="External"/><Relationship Id="rId106" Type="http://schemas.openxmlformats.org/officeDocument/2006/relationships/hyperlink" Target="https://www.motoslave.net/sugarcube/2/docs/" TargetMode="External"/><Relationship Id="rId127" Type="http://schemas.openxmlformats.org/officeDocument/2006/relationships/hyperlink" Target="https://twinery.org/cookbook/questions/links.html" TargetMode="External"/><Relationship Id="rId10" Type="http://schemas.openxmlformats.org/officeDocument/2006/relationships/hyperlink" Target="https://foss.heptapod.net/games/harlowe" TargetMode="External"/><Relationship Id="rId31" Type="http://schemas.openxmlformats.org/officeDocument/2006/relationships/hyperlink" Target="https://twinelab.net/custom-macros-for-sugarcube-2/" TargetMode="External"/><Relationship Id="rId52" Type="http://schemas.openxmlformats.org/officeDocument/2006/relationships/hyperlink" Target="http://www.motoslave.net/sugarcube/2/docs/" TargetMode="External"/><Relationship Id="rId73" Type="http://schemas.openxmlformats.org/officeDocument/2006/relationships/hyperlink" Target="https://www.motoslave.net/sugarcube/2/docs/" TargetMode="External"/><Relationship Id="rId78" Type="http://schemas.openxmlformats.org/officeDocument/2006/relationships/hyperlink" Target="http://www.motoslave.net/sugarcube/2/docs/" TargetMode="External"/><Relationship Id="rId94" Type="http://schemas.openxmlformats.org/officeDocument/2006/relationships/hyperlink" Target="https://www.motoslave.net/sugarcube/2/docs/" TargetMode="External"/><Relationship Id="rId99" Type="http://schemas.openxmlformats.org/officeDocument/2006/relationships/hyperlink" Target="https://www.motoslave.net/sugarcube/2/docs/" TargetMode="External"/><Relationship Id="rId101" Type="http://schemas.openxmlformats.org/officeDocument/2006/relationships/hyperlink" Target="https://www.motoslave.net/sugarcube/2/docs/" TargetMode="External"/><Relationship Id="rId122" Type="http://schemas.openxmlformats.org/officeDocument/2006/relationships/hyperlink" Target="https://www.motoslave.net/sugarcube/2/docs/" TargetMode="External"/><Relationship Id="rId143" Type="http://schemas.openxmlformats.org/officeDocument/2006/relationships/hyperlink" Target="https://twinery.org/cookbook/starting/twine2/firststory.html" TargetMode="External"/><Relationship Id="rId148" Type="http://schemas.openxmlformats.org/officeDocument/2006/relationships/hyperlink" Target="https://twinery.org/cookbook/html/reviewing.html" TargetMode="External"/><Relationship Id="rId164" Type="http://schemas.openxmlformats.org/officeDocument/2006/relationships/hyperlink" Target="https://twinery.org/cookbook/deletingvariables/sugarcube/sugarcube_deletingvariables.html" TargetMode="External"/><Relationship Id="rId169" Type="http://schemas.openxmlformats.org/officeDocument/2006/relationships/hyperlink" Target="https://twinery.org/cookbook/headersandfooters/sugarcube/sugarcube_headersandfooters.html" TargetMode="External"/><Relationship Id="rId185" Type="http://schemas.openxmlformats.org/officeDocument/2006/relationships/hyperlink" Target="https://twinery.org/cookbook/passagetransitions/sugarcube/sugarcube_passagetransitions.html" TargetMode="External"/><Relationship Id="rId4" Type="http://schemas.openxmlformats.org/officeDocument/2006/relationships/webSettings" Target="webSettings.xml"/><Relationship Id="rId9" Type="http://schemas.openxmlformats.org/officeDocument/2006/relationships/hyperlink" Target="https://github.com/klembot/chapbook" TargetMode="External"/><Relationship Id="rId180" Type="http://schemas.openxmlformats.org/officeDocument/2006/relationships/hyperlink" Target="https://twinery.org/cookbook/modularity/sugarcube/sugarcube_modularity.html" TargetMode="External"/><Relationship Id="rId210" Type="http://schemas.openxmlformats.org/officeDocument/2006/relationships/hyperlink" Target="https://github.com/tmedwards" TargetMode="External"/><Relationship Id="rId215" Type="http://schemas.openxmlformats.org/officeDocument/2006/relationships/hyperlink" Target="https://twinery.org/forum/discussion/8423/transferring-my-twine-stories-to-another-version-of-twine" TargetMode="External"/><Relationship Id="rId236" Type="http://schemas.openxmlformats.org/officeDocument/2006/relationships/hyperlink" Target="https://blogs.sussex.ac.uk/tel/2019/10/01/twine-a-choose-your-own-teaching-adventure/" TargetMode="External"/><Relationship Id="rId26" Type="http://schemas.openxmlformats.org/officeDocument/2006/relationships/hyperlink" Target="https://www.reddit.com/r/twinegames/" TargetMode="External"/><Relationship Id="rId231" Type="http://schemas.openxmlformats.org/officeDocument/2006/relationships/hyperlink" Target="https://www.christytuckerlearning.com/branching-scenario-prototype-in-twine/" TargetMode="External"/><Relationship Id="rId252" Type="http://schemas.openxmlformats.org/officeDocument/2006/relationships/hyperlink" Target="https://community.articulate.com/discussions/building-better-courses/writing-and-designing-branching-scenarios" TargetMode="External"/><Relationship Id="rId47" Type="http://schemas.openxmlformats.org/officeDocument/2006/relationships/hyperlink" Target="https://www.motoslave.net/sugarcube/2/docs/" TargetMode="External"/><Relationship Id="rId68" Type="http://schemas.openxmlformats.org/officeDocument/2006/relationships/hyperlink" Target="https://www.motoslave.net/sugarcube/2/docs/" TargetMode="External"/><Relationship Id="rId89" Type="http://schemas.openxmlformats.org/officeDocument/2006/relationships/hyperlink" Target="http://twinery.org/questions/1102/how-to-transfer-variables-from-one-twine-story-to-another" TargetMode="External"/><Relationship Id="rId112" Type="http://schemas.openxmlformats.org/officeDocument/2006/relationships/hyperlink" Target="https://www.motoslave.net/sugarcube/2/docs/" TargetMode="External"/><Relationship Id="rId133" Type="http://schemas.openxmlformats.org/officeDocument/2006/relationships/hyperlink" Target="https://twinery.org/cookbook/terms/terms_markdown_and_markup.html" TargetMode="External"/><Relationship Id="rId154" Type="http://schemas.openxmlformats.org/officeDocument/2006/relationships/hyperlink" Target="https://www.motoslave.net/sugarcube/2/" TargetMode="External"/><Relationship Id="rId175" Type="http://schemas.openxmlformats.org/officeDocument/2006/relationships/hyperlink" Target="https://twinery.org/cookbook/clamping_numbers/sugarcube/sugarcube_clamping_numbers.html" TargetMode="External"/><Relationship Id="rId196" Type="http://schemas.openxmlformats.org/officeDocument/2006/relationships/hyperlink" Target="https://www.motoslave.net/sugarcube/2/docs/" TargetMode="External"/><Relationship Id="rId200" Type="http://schemas.openxmlformats.org/officeDocument/2006/relationships/hyperlink" Target="https://twinery.org/cookbook/typewriter/sugarcube/sugarcube_typewriter.html" TargetMode="External"/><Relationship Id="rId16" Type="http://schemas.openxmlformats.org/officeDocument/2006/relationships/hyperlink" Target="http://twinery.org/forum/discussion/7903/how-can-i-install-sugarcube-2-x-as-a-format" TargetMode="External"/><Relationship Id="rId221" Type="http://schemas.openxmlformats.org/officeDocument/2006/relationships/hyperlink" Target="https://github.com/ChapelR/tweego-setup/blob/tweego-2/docs/installing-tweego.md" TargetMode="External"/><Relationship Id="rId242" Type="http://schemas.openxmlformats.org/officeDocument/2006/relationships/hyperlink" Target="https://blog.cathy-moore.com/2014/05/branching-scenarios-how-many-decision-points/" TargetMode="External"/><Relationship Id="rId37" Type="http://schemas.openxmlformats.org/officeDocument/2006/relationships/hyperlink" Target="https://www.w3schools.com" TargetMode="External"/><Relationship Id="rId58" Type="http://schemas.openxmlformats.org/officeDocument/2006/relationships/hyperlink" Target="https://www.motoslave.net/sugarcube/2/docs/" TargetMode="External"/><Relationship Id="rId79" Type="http://schemas.openxmlformats.org/officeDocument/2006/relationships/hyperlink" Target="http://www.motoslave.net/sugarcube/2/docs/" TargetMode="External"/><Relationship Id="rId102" Type="http://schemas.openxmlformats.org/officeDocument/2006/relationships/hyperlink" Target="https://www.motoslave.net/sugarcube/2/docs/" TargetMode="External"/><Relationship Id="rId123" Type="http://schemas.openxmlformats.org/officeDocument/2006/relationships/hyperlink" Target="https://www.motoslave.net/sugarcube/2/docs/" TargetMode="External"/><Relationship Id="rId144" Type="http://schemas.openxmlformats.org/officeDocument/2006/relationships/hyperlink" Target="https://twinery.org/cookbook/starting/twine2/storyformat.html" TargetMode="External"/><Relationship Id="rId90" Type="http://schemas.openxmlformats.org/officeDocument/2006/relationships/hyperlink" Target="https://www.motoslave.net/sugarcube/2/docs/" TargetMode="External"/><Relationship Id="rId165" Type="http://schemas.openxmlformats.org/officeDocument/2006/relationships/hyperlink" Target="https://twinery.org/cookbook/dicerolling/sugarcube/sugarcube_dicerolling.html" TargetMode="External"/><Relationship Id="rId186" Type="http://schemas.openxmlformats.org/officeDocument/2006/relationships/hyperlink" Target="https://twinery.org/cookbook/passagevisits/sugarcube/sugarcube_passagevisits.html" TargetMode="External"/><Relationship Id="rId211" Type="http://schemas.openxmlformats.org/officeDocument/2006/relationships/hyperlink" Target="tmedwards@motoslave.net" TargetMode="External"/><Relationship Id="rId232" Type="http://schemas.openxmlformats.org/officeDocument/2006/relationships/hyperlink" Target="https://www.monash.edu/learning-teaching/TeachHQ/learning-technologies/twine" TargetMode="External"/><Relationship Id="rId253" Type="http://schemas.openxmlformats.org/officeDocument/2006/relationships/fontTable" Target="fontTable.xml"/><Relationship Id="rId27" Type="http://schemas.openxmlformats.org/officeDocument/2006/relationships/hyperlink" Target="http://twinery.org/forum" TargetMode="External"/><Relationship Id="rId48" Type="http://schemas.openxmlformats.org/officeDocument/2006/relationships/hyperlink" Target="https://developer.mozilla.org/en-US/docs/Web/JavaScript/Reference/Global_Objects/Array/indexOf" TargetMode="External"/><Relationship Id="rId69" Type="http://schemas.openxmlformats.org/officeDocument/2006/relationships/hyperlink" Target="http://www.motoslave.net/sugarcube/2/docs/" TargetMode="External"/><Relationship Id="rId113" Type="http://schemas.openxmlformats.org/officeDocument/2006/relationships/hyperlink" Target="https://www.motoslave.net/sugarcube/2/docs/" TargetMode="External"/><Relationship Id="rId134" Type="http://schemas.openxmlformats.org/officeDocument/2006/relationships/hyperlink" Target="https://twinery.org/cookbook/terms/terms_storyformats.html" TargetMode="External"/><Relationship Id="rId80" Type="http://schemas.openxmlformats.org/officeDocument/2006/relationships/hyperlink" Target="http://www.motoslave.net/sugarcube/2/docs/" TargetMode="External"/><Relationship Id="rId155" Type="http://schemas.openxmlformats.org/officeDocument/2006/relationships/hyperlink" Target="https://www.motoslave.net/sugarcube/2/docs/" TargetMode="External"/><Relationship Id="rId176" Type="http://schemas.openxmlformats.org/officeDocument/2006/relationships/hyperlink" Target="https://twinery.org/cookbook/loadscreen/sugarcube/sugarcube_loadscreen.html" TargetMode="External"/><Relationship Id="rId197" Type="http://schemas.openxmlformats.org/officeDocument/2006/relationships/hyperlink" Target="https://twinery.org/cookbook/template_type/sugarcube/sugarcube_templates.html" TargetMode="External"/><Relationship Id="rId201" Type="http://schemas.openxmlformats.org/officeDocument/2006/relationships/hyperlink" Target="https://twinery.org/cookbook/storystyling/sugarcube/sugarcube_storystyling.html" TargetMode="External"/><Relationship Id="rId222" Type="http://schemas.openxmlformats.org/officeDocument/2006/relationships/hyperlink" Target="https://github.com/ChapelR/tweego-installer" TargetMode="External"/><Relationship Id="rId243" Type="http://schemas.openxmlformats.org/officeDocument/2006/relationships/hyperlink" Target="https://blog.cathy-moore.com/2013/11/4-ideas-you-should-steal-from-interactive-fiction/" TargetMode="External"/><Relationship Id="rId17" Type="http://schemas.openxmlformats.org/officeDocument/2006/relationships/hyperlink" Target="https://github.com/tmedwards/sugarcube-2/releases/" TargetMode="External"/><Relationship Id="rId38" Type="http://schemas.openxmlformats.org/officeDocument/2006/relationships/hyperlink" Target="https://www.motoslave.net/sugarcube/2/docs/" TargetMode="External"/><Relationship Id="rId59" Type="http://schemas.openxmlformats.org/officeDocument/2006/relationships/hyperlink" Target="http://www.motoslave.net/sugarcube/2/docs/" TargetMode="External"/><Relationship Id="rId103" Type="http://schemas.openxmlformats.org/officeDocument/2006/relationships/hyperlink" Target="https://www.motoslave.net/sugarcube/2/docs/" TargetMode="External"/><Relationship Id="rId124" Type="http://schemas.openxmlformats.org/officeDocument/2006/relationships/hyperlink" Target="https://www.motoslave.net/sugarcube/2/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25318</TotalTime>
  <Pages>31</Pages>
  <Words>12147</Words>
  <Characters>-32766</Characters>
  <Application>Microsoft Office Outlook</Application>
  <DocSecurity>0</DocSecurity>
  <Lines>0</Lines>
  <Paragraphs>0</Paragraphs>
  <ScaleCrop>false</ScaleCrop>
  <Company>Greenleap Strategic Institute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Bugs</dc:title>
  <dc:subject/>
  <dc:creator>Philip Sutton</dc:creator>
  <cp:keywords/>
  <dc:description/>
  <cp:lastModifiedBy>Philip Sutton</cp:lastModifiedBy>
  <cp:revision>356</cp:revision>
  <cp:lastPrinted>2012-06-08T22:05:00Z</cp:lastPrinted>
  <dcterms:created xsi:type="dcterms:W3CDTF">2022-01-04T18:05:00Z</dcterms:created>
  <dcterms:modified xsi:type="dcterms:W3CDTF">2022-02-04T16:03:00Z</dcterms:modified>
</cp:coreProperties>
</file>